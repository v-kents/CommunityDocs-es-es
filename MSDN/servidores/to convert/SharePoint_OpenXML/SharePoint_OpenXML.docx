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alias w:val="Topic"/>
        <w:tag w:val="23f213f9-c988-444b-9c6f-1c6805872bd6"/>
        <w:id w:val="-1586759954"/>
        <w:placeholder>
          <w:docPart w:val="DefaultPlaceholder_1081868574"/>
        </w:placeholder>
        <w:text/>
      </w:sdtPr>
      <w:sdtEndPr/>
      <w:sdtContent>
        <w:p w14:paraId="63FCD444" w14:textId="527B7419" w:rsidR="001E7BDA" w:rsidRPr="001E7BDA" w:rsidRDefault="001E7BDA" w:rsidP="001E7BDA">
          <w:pPr>
            <w:pStyle w:val="ppTopic"/>
            <w:rPr>
              <w:lang w:val="es-ES"/>
            </w:rPr>
          </w:pPr>
          <w:r w:rsidRPr="00821B86">
            <w:rPr>
              <w:lang w:val="es-ES"/>
            </w:rPr>
            <w:t>SharePoint 2010 y Open XML SDK. Creación de informes personalizados</w:t>
          </w:r>
        </w:p>
      </w:sdtContent>
    </w:sdt>
    <w:p w14:paraId="6521B234" w14:textId="1A517F37" w:rsidR="001E7BDA" w:rsidRDefault="001E7BDA" w:rsidP="001E7BDA">
      <w:pPr>
        <w:pStyle w:val="ppBodyText"/>
        <w:rPr>
          <w:lang w:val="es-ES"/>
        </w:rPr>
      </w:pPr>
    </w:p>
    <w:p w14:paraId="1476AE55" w14:textId="3D68AE0A" w:rsidR="00821B86" w:rsidRDefault="00821B86" w:rsidP="00821B86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 wp14:anchorId="73E987D4" wp14:editId="2E269C48">
            <wp:extent cx="1628775" cy="5810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4FD9" w14:textId="5BB9BCD6" w:rsidR="00821B86" w:rsidRPr="00821B86" w:rsidRDefault="00821B86" w:rsidP="00821B86">
      <w:pPr>
        <w:pStyle w:val="ppFigure"/>
        <w:rPr>
          <w:lang w:val="es-ES_tradnl"/>
        </w:rPr>
      </w:pPr>
      <w:hyperlink r:id="rId11" w:history="1">
        <w:r>
          <w:rPr>
            <w:rStyle w:val="Hyperlink"/>
            <w:lang w:val="es-ES_tradnl"/>
          </w:rPr>
          <w:t>http://www.dnmplus.net</w:t>
        </w:r>
      </w:hyperlink>
      <w:r>
        <w:rPr>
          <w:lang w:val="es-ES_tradnl"/>
        </w:rPr>
        <w:t xml:space="preserve"> </w:t>
      </w:r>
      <w:bookmarkStart w:id="0" w:name="_GoBack"/>
      <w:bookmarkEnd w:id="0"/>
    </w:p>
    <w:p w14:paraId="09A28571" w14:textId="1671FB92" w:rsidR="004E1D2D" w:rsidRPr="001E7BDA" w:rsidRDefault="004E1D2D" w:rsidP="00821B86">
      <w:pPr>
        <w:pStyle w:val="ppBodyText"/>
        <w:rPr>
          <w:lang w:val="es-ES"/>
        </w:rPr>
      </w:pPr>
      <w:r w:rsidRPr="001E7BDA">
        <w:rPr>
          <w:lang w:val="es-ES"/>
        </w:rPr>
        <w:t>Karel Trueba, Lester Sánchez, Miguel Katrib</w:t>
      </w:r>
    </w:p>
    <w:p w14:paraId="247BBD2B" w14:textId="0266EBAA" w:rsidR="00303759" w:rsidRPr="005E5E5E" w:rsidRDefault="00303759" w:rsidP="001E7BDA">
      <w:pPr>
        <w:pStyle w:val="ppBodyText"/>
        <w:rPr>
          <w:lang w:val="es-ES"/>
        </w:rPr>
      </w:pPr>
      <w:r w:rsidRPr="005E5E5E">
        <w:rPr>
          <w:lang w:val="es-ES"/>
        </w:rPr>
        <w:t>Karel y Lester son instructores en el Dpto. de Programación y desarrolladores del grupo WEBOO de la Universidad de la Habana. Miguel es Dr. y profesor de Programación y director del grupo WEBOO.</w:t>
      </w:r>
    </w:p>
    <w:p w14:paraId="7AEDF92A" w14:textId="77777777" w:rsidR="00303759" w:rsidRPr="005E5E5E" w:rsidRDefault="00303759" w:rsidP="001E7BDA">
      <w:pPr>
        <w:pStyle w:val="ppBodyText"/>
        <w:rPr>
          <w:lang w:val="es-ES"/>
        </w:rPr>
      </w:pPr>
    </w:p>
    <w:p w14:paraId="4F16B182" w14:textId="77777777" w:rsidR="00912FA3" w:rsidRPr="00625D12" w:rsidRDefault="00912FA3" w:rsidP="001E7BDA">
      <w:pPr>
        <w:pStyle w:val="ppBodyText"/>
        <w:rPr>
          <w:lang w:val="es-ES"/>
        </w:rPr>
      </w:pPr>
      <w:r w:rsidRPr="00625D12">
        <w:rPr>
          <w:lang w:val="es-ES"/>
        </w:rPr>
        <w:t>Entradilla</w:t>
      </w:r>
    </w:p>
    <w:p w14:paraId="730B9537" w14:textId="6FE60250" w:rsidR="00D41D3C" w:rsidRPr="005E5E5E" w:rsidRDefault="00D41D3C" w:rsidP="001E7BDA">
      <w:pPr>
        <w:pStyle w:val="ppBodyText"/>
        <w:rPr>
          <w:lang w:val="es-ES"/>
        </w:rPr>
      </w:pPr>
      <w:r w:rsidRPr="005E5E5E">
        <w:rPr>
          <w:lang w:val="es-ES"/>
        </w:rPr>
        <w:t>Para sacar provecho del v</w:t>
      </w:r>
      <w:r w:rsidR="00303759" w:rsidRPr="005E5E5E">
        <w:rPr>
          <w:lang w:val="es-ES"/>
        </w:rPr>
        <w:t>olumen creciente de información</w:t>
      </w:r>
      <w:r w:rsidRPr="005E5E5E">
        <w:rPr>
          <w:lang w:val="es-ES"/>
        </w:rPr>
        <w:t xml:space="preserve"> </w:t>
      </w:r>
      <w:r w:rsidR="004B797E" w:rsidRPr="005E5E5E">
        <w:rPr>
          <w:lang w:val="es-ES"/>
        </w:rPr>
        <w:t xml:space="preserve">y del conocimiento subyacente, </w:t>
      </w:r>
      <w:r w:rsidRPr="005E5E5E">
        <w:rPr>
          <w:lang w:val="es-ES"/>
        </w:rPr>
        <w:t xml:space="preserve">las empresas e instituciones suelen recurrir a la generación de </w:t>
      </w:r>
      <w:r w:rsidR="00303759" w:rsidRPr="005E5E5E">
        <w:rPr>
          <w:lang w:val="es-ES"/>
        </w:rPr>
        <w:t>informes personalizados.</w:t>
      </w:r>
      <w:r w:rsidRPr="005E5E5E">
        <w:rPr>
          <w:lang w:val="es-ES"/>
        </w:rPr>
        <w:t xml:space="preserve"> Pero los sistemas disponibles para facilitar la creación de estos </w:t>
      </w:r>
      <w:r w:rsidR="00303759" w:rsidRPr="005E5E5E">
        <w:rPr>
          <w:lang w:val="es-ES"/>
        </w:rPr>
        <w:t xml:space="preserve">informes </w:t>
      </w:r>
      <w:r w:rsidRPr="005E5E5E">
        <w:rPr>
          <w:lang w:val="es-ES"/>
        </w:rPr>
        <w:t xml:space="preserve">requieren generalmente de habilidades avanzadas para codificar o diseñar el </w:t>
      </w:r>
      <w:r w:rsidR="00303759" w:rsidRPr="005E5E5E">
        <w:rPr>
          <w:lang w:val="es-ES"/>
        </w:rPr>
        <w:t>informe</w:t>
      </w:r>
      <w:r w:rsidRPr="005E5E5E">
        <w:rPr>
          <w:lang w:val="es-ES"/>
        </w:rPr>
        <w:t>, tarea que por tanto suele ser delegada a un programador y no al usuario más directo</w:t>
      </w:r>
      <w:r w:rsidR="00303759" w:rsidRPr="005E5E5E">
        <w:rPr>
          <w:lang w:val="es-ES"/>
        </w:rPr>
        <w:t>,</w:t>
      </w:r>
      <w:r w:rsidRPr="005E5E5E">
        <w:rPr>
          <w:lang w:val="es-ES"/>
        </w:rPr>
        <w:t xml:space="preserve"> que es quien está más cerca del momento y del formato en que desearía ver los datos. Share Point es una aplicación que ha gana</w:t>
      </w:r>
      <w:r w:rsidR="00303759" w:rsidRPr="005E5E5E">
        <w:rPr>
          <w:lang w:val="es-ES"/>
        </w:rPr>
        <w:t xml:space="preserve">do relevancia por su capacidad </w:t>
      </w:r>
      <w:r w:rsidRPr="005E5E5E">
        <w:rPr>
          <w:lang w:val="es-ES"/>
        </w:rPr>
        <w:t>para gestionar información empresarial</w:t>
      </w:r>
      <w:r w:rsidR="00303759" w:rsidRPr="005E5E5E">
        <w:rPr>
          <w:lang w:val="es-ES"/>
        </w:rPr>
        <w:t xml:space="preserve">, </w:t>
      </w:r>
      <w:r w:rsidRPr="005E5E5E">
        <w:rPr>
          <w:lang w:val="es-ES"/>
        </w:rPr>
        <w:t xml:space="preserve">y que se distingue por su versatilidad y capacidad de integración con otros productos. El presente trabajo propone una solución para generar </w:t>
      </w:r>
      <w:r w:rsidR="00303759" w:rsidRPr="005E5E5E">
        <w:rPr>
          <w:lang w:val="es-ES"/>
        </w:rPr>
        <w:t xml:space="preserve">informes </w:t>
      </w:r>
      <w:r w:rsidRPr="005E5E5E">
        <w:rPr>
          <w:lang w:val="es-ES"/>
        </w:rPr>
        <w:t>Excel personalizados a partir de información almacenada en SharePoint 2010.</w:t>
      </w:r>
    </w:p>
    <w:p w14:paraId="6BA2E534" w14:textId="77777777" w:rsidR="001E7BDA" w:rsidRPr="005E5E5E" w:rsidRDefault="001E7BDA" w:rsidP="001E7BDA">
      <w:pPr>
        <w:pStyle w:val="ppBodyText"/>
        <w:rPr>
          <w:lang w:val="es-ES"/>
        </w:rPr>
      </w:pPr>
    </w:p>
    <w:p w14:paraId="44385768" w14:textId="29ED97E8" w:rsidR="001E1B58" w:rsidRPr="005E5E5E" w:rsidRDefault="001E1B58" w:rsidP="001E7BDA">
      <w:pPr>
        <w:pStyle w:val="ppBodyText"/>
        <w:rPr>
          <w:lang w:val="es-ES"/>
        </w:rPr>
      </w:pPr>
      <w:r w:rsidRPr="005E5E5E">
        <w:rPr>
          <w:lang w:val="es-ES"/>
        </w:rPr>
        <w:t xml:space="preserve">SharePoint 2010 ofrece </w:t>
      </w:r>
      <w:r w:rsidR="00FF7225" w:rsidRPr="005E5E5E">
        <w:rPr>
          <w:lang w:val="es-ES"/>
        </w:rPr>
        <w:t>la</w:t>
      </w:r>
      <w:r w:rsidRPr="005E5E5E">
        <w:rPr>
          <w:lang w:val="es-ES"/>
        </w:rPr>
        <w:t xml:space="preserve"> funcionalidad </w:t>
      </w:r>
      <w:r w:rsidR="00FF7225" w:rsidRPr="005E5E5E">
        <w:rPr>
          <w:lang w:val="es-ES"/>
        </w:rPr>
        <w:t>de</w:t>
      </w:r>
      <w:r w:rsidRPr="005E5E5E">
        <w:rPr>
          <w:lang w:val="es-ES"/>
        </w:rPr>
        <w:t xml:space="preserve"> exportar datos hacia Excel</w:t>
      </w:r>
      <w:r w:rsidR="003259E5" w:rsidRPr="005E5E5E">
        <w:rPr>
          <w:lang w:val="es-ES"/>
        </w:rPr>
        <w:t xml:space="preserve"> a partir de información almacenada en </w:t>
      </w:r>
      <w:r w:rsidR="00BE6EAD" w:rsidRPr="005E5E5E">
        <w:rPr>
          <w:lang w:val="es-ES"/>
        </w:rPr>
        <w:t xml:space="preserve">sus </w:t>
      </w:r>
      <w:r w:rsidR="003259E5" w:rsidRPr="005E5E5E">
        <w:rPr>
          <w:lang w:val="es-ES"/>
        </w:rPr>
        <w:t xml:space="preserve">listas, pero esta funcionalidad trae algunas limitaciones. </w:t>
      </w:r>
      <w:r w:rsidR="00FD589A" w:rsidRPr="005E5E5E">
        <w:rPr>
          <w:lang w:val="es-ES"/>
        </w:rPr>
        <w:t xml:space="preserve">El hecho de que SharePoint impone el diseño con el que se va a mostrar la información dentro del libro de Excel limita la posibilidad de poder personalizar </w:t>
      </w:r>
      <w:r w:rsidR="00303759" w:rsidRPr="005E5E5E">
        <w:rPr>
          <w:lang w:val="es-ES"/>
        </w:rPr>
        <w:t>un informe</w:t>
      </w:r>
      <w:r w:rsidR="00FD589A" w:rsidRPr="005E5E5E">
        <w:rPr>
          <w:lang w:val="es-ES"/>
        </w:rPr>
        <w:t xml:space="preserve"> </w:t>
      </w:r>
      <w:r w:rsidR="000F6706" w:rsidRPr="005E5E5E">
        <w:rPr>
          <w:lang w:val="es-ES"/>
        </w:rPr>
        <w:t>con antelación a</w:t>
      </w:r>
      <w:r w:rsidR="00FD589A" w:rsidRPr="005E5E5E">
        <w:rPr>
          <w:lang w:val="es-ES"/>
        </w:rPr>
        <w:t xml:space="preserve"> la generación del mismo</w:t>
      </w:r>
      <w:r w:rsidR="006B0EF9" w:rsidRPr="005E5E5E">
        <w:rPr>
          <w:lang w:val="es-ES"/>
        </w:rPr>
        <w:t xml:space="preserve">. En la </w:t>
      </w:r>
      <w:r w:rsidR="009E064A">
        <w:fldChar w:fldCharType="begin"/>
      </w:r>
      <w:r w:rsidR="009E064A" w:rsidRPr="005E5E5E">
        <w:rPr>
          <w:lang w:val="es-ES"/>
        </w:rPr>
        <w:instrText xml:space="preserve"> REF _Ref341720892 \h </w:instrText>
      </w:r>
      <w:r w:rsidR="009E064A">
        <w:fldChar w:fldCharType="separate"/>
      </w:r>
      <w:r w:rsidR="00303759" w:rsidRPr="005E5E5E">
        <w:rPr>
          <w:lang w:val="es-ES"/>
        </w:rPr>
        <w:t>f</w:t>
      </w:r>
      <w:r w:rsidR="005B498F" w:rsidRPr="005E5E5E">
        <w:rPr>
          <w:lang w:val="es-ES"/>
        </w:rPr>
        <w:t xml:space="preserve">igura </w:t>
      </w:r>
      <w:r w:rsidR="005B498F" w:rsidRPr="005E5E5E">
        <w:rPr>
          <w:noProof/>
          <w:lang w:val="es-ES"/>
        </w:rPr>
        <w:t>1</w:t>
      </w:r>
      <w:r w:rsidR="009E064A">
        <w:fldChar w:fldCharType="end"/>
      </w:r>
      <w:r w:rsidR="009E064A" w:rsidRPr="005E5E5E">
        <w:rPr>
          <w:lang w:val="es-ES"/>
        </w:rPr>
        <w:t xml:space="preserve"> se muestra la vista de una lista de SharePoint a partir de la cual se </w:t>
      </w:r>
      <w:r w:rsidR="00BE6EAD" w:rsidRPr="005E5E5E">
        <w:rPr>
          <w:lang w:val="es-ES"/>
        </w:rPr>
        <w:t>desea generar un</w:t>
      </w:r>
      <w:r w:rsidR="009E064A" w:rsidRPr="005E5E5E">
        <w:rPr>
          <w:lang w:val="es-ES"/>
        </w:rPr>
        <w:t xml:space="preserve"> </w:t>
      </w:r>
      <w:r w:rsidR="00303759" w:rsidRPr="005E5E5E">
        <w:rPr>
          <w:lang w:val="es-ES"/>
        </w:rPr>
        <w:t>inform</w:t>
      </w:r>
      <w:r w:rsidR="009E064A" w:rsidRPr="005E5E5E">
        <w:rPr>
          <w:lang w:val="es-ES"/>
        </w:rPr>
        <w:t xml:space="preserve">e. El </w:t>
      </w:r>
      <w:r w:rsidR="00303759" w:rsidRPr="005E5E5E">
        <w:rPr>
          <w:lang w:val="es-ES"/>
        </w:rPr>
        <w:t>inform</w:t>
      </w:r>
      <w:r w:rsidR="009E064A" w:rsidRPr="005E5E5E">
        <w:rPr>
          <w:lang w:val="es-ES"/>
        </w:rPr>
        <w:t xml:space="preserve">e generado exportando los datos a Excel </w:t>
      </w:r>
      <w:r w:rsidR="00BE6EAD" w:rsidRPr="005E5E5E">
        <w:rPr>
          <w:lang w:val="es-ES"/>
        </w:rPr>
        <w:t>usando la funcionalidad predeterminada de SharePoint</w:t>
      </w:r>
      <w:r w:rsidR="009E064A" w:rsidRPr="005E5E5E">
        <w:rPr>
          <w:lang w:val="es-ES"/>
        </w:rPr>
        <w:t xml:space="preserve"> se muestra en la </w:t>
      </w:r>
      <w:r w:rsidR="009E064A">
        <w:fldChar w:fldCharType="begin"/>
      </w:r>
      <w:r w:rsidR="009E064A" w:rsidRPr="005E5E5E">
        <w:rPr>
          <w:lang w:val="es-ES"/>
        </w:rPr>
        <w:instrText xml:space="preserve"> REF _Ref341721021 \h </w:instrText>
      </w:r>
      <w:r w:rsidR="009E064A">
        <w:fldChar w:fldCharType="separate"/>
      </w:r>
      <w:r w:rsidR="00303759" w:rsidRPr="005E5E5E">
        <w:rPr>
          <w:lang w:val="es-ES"/>
        </w:rPr>
        <w:t>f</w:t>
      </w:r>
      <w:r w:rsidR="005B498F" w:rsidRPr="005E5E5E">
        <w:rPr>
          <w:lang w:val="es-ES"/>
        </w:rPr>
        <w:t xml:space="preserve">igura </w:t>
      </w:r>
      <w:r w:rsidR="005B498F" w:rsidRPr="005E5E5E">
        <w:rPr>
          <w:noProof/>
          <w:lang w:val="es-ES"/>
        </w:rPr>
        <w:t>2</w:t>
      </w:r>
      <w:r w:rsidR="009E064A">
        <w:fldChar w:fldCharType="end"/>
      </w:r>
      <w:r w:rsidR="009E064A" w:rsidRPr="005E5E5E">
        <w:rPr>
          <w:lang w:val="es-ES"/>
        </w:rPr>
        <w:t>.</w:t>
      </w:r>
    </w:p>
    <w:p w14:paraId="407E19D5" w14:textId="3F45A35C" w:rsidR="006B0EF9" w:rsidRDefault="002235A1" w:rsidP="002235A1">
      <w:pPr>
        <w:pStyle w:val="ppFigureCaption"/>
      </w:pPr>
      <w:r w:rsidRPr="002235A1">
        <w:t>Figura 1. Lista de SharePoint</w:t>
      </w:r>
    </w:p>
    <w:p w14:paraId="7F4C2297" w14:textId="445D3BED" w:rsidR="002235A1" w:rsidRDefault="002235A1" w:rsidP="002235A1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47D0D029" wp14:editId="14FE3502">
            <wp:extent cx="5409524" cy="3628571"/>
            <wp:effectExtent l="0" t="0" r="127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28BB" w14:textId="287238DB" w:rsidR="002235A1" w:rsidRPr="002235A1" w:rsidRDefault="002235A1" w:rsidP="002235A1">
      <w:pPr>
        <w:pStyle w:val="ppFigureCaption"/>
        <w:rPr>
          <w:lang w:val="es-ES"/>
        </w:rPr>
      </w:pPr>
      <w:r w:rsidRPr="002235A1">
        <w:rPr>
          <w:lang w:val="es-ES"/>
        </w:rPr>
        <w:t>Figura 2. Informe generado por defecto</w:t>
      </w:r>
    </w:p>
    <w:p w14:paraId="73F7FF24" w14:textId="0F06E334" w:rsidR="002235A1" w:rsidRPr="002235A1" w:rsidRDefault="002235A1" w:rsidP="002235A1">
      <w:pPr>
        <w:pStyle w:val="ppFigure"/>
      </w:pPr>
      <w:r>
        <w:rPr>
          <w:noProof/>
          <w:lang w:bidi="ar-SA"/>
        </w:rPr>
        <w:drawing>
          <wp:inline distT="0" distB="0" distL="0" distR="0" wp14:anchorId="1646FBBD" wp14:editId="3B22F4CE">
            <wp:extent cx="6188710" cy="1883410"/>
            <wp:effectExtent l="0" t="0" r="2540" b="254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3E86" w14:textId="6D98D7B6" w:rsidR="006B0EF9" w:rsidRDefault="006B0EF9" w:rsidP="002235A1">
      <w:pPr>
        <w:pStyle w:val="ppBodyText"/>
      </w:pPr>
    </w:p>
    <w:p w14:paraId="4A6BBB6A" w14:textId="7BF28515" w:rsidR="00D3453A" w:rsidRPr="005E5E5E" w:rsidRDefault="009E064A" w:rsidP="001E7BDA">
      <w:pPr>
        <w:pStyle w:val="ppBodyText"/>
        <w:rPr>
          <w:lang w:val="es-ES"/>
        </w:rPr>
      </w:pPr>
      <w:r w:rsidRPr="005E5E5E">
        <w:rPr>
          <w:lang w:val="es-ES"/>
        </w:rPr>
        <w:t xml:space="preserve">Como se muestra en la </w:t>
      </w:r>
      <w:r>
        <w:fldChar w:fldCharType="begin"/>
      </w:r>
      <w:r w:rsidRPr="005E5E5E">
        <w:rPr>
          <w:lang w:val="es-ES"/>
        </w:rPr>
        <w:instrText xml:space="preserve"> REF _Ref341721021 \h </w:instrText>
      </w:r>
      <w:r w:rsidR="005024A8" w:rsidRPr="005E5E5E">
        <w:rPr>
          <w:lang w:val="es-ES"/>
        </w:rPr>
        <w:instrText xml:space="preserve"> \* MERGEFORMAT </w:instrText>
      </w:r>
      <w:r>
        <w:fldChar w:fldCharType="separate"/>
      </w:r>
      <w:r w:rsidR="00303759" w:rsidRPr="005E5E5E">
        <w:rPr>
          <w:lang w:val="es-ES"/>
        </w:rPr>
        <w:t>f</w:t>
      </w:r>
      <w:r w:rsidR="005B498F" w:rsidRPr="005E5E5E">
        <w:rPr>
          <w:lang w:val="es-ES"/>
        </w:rPr>
        <w:t xml:space="preserve">igura </w:t>
      </w:r>
      <w:r w:rsidR="005B498F" w:rsidRPr="005E5E5E">
        <w:rPr>
          <w:noProof/>
          <w:lang w:val="es-ES"/>
        </w:rPr>
        <w:t>2</w:t>
      </w:r>
      <w:r>
        <w:fldChar w:fldCharType="end"/>
      </w:r>
      <w:r w:rsidR="00303759" w:rsidRPr="005E5E5E">
        <w:rPr>
          <w:lang w:val="es-ES"/>
        </w:rPr>
        <w:t>,</w:t>
      </w:r>
      <w:r w:rsidRPr="005E5E5E">
        <w:rPr>
          <w:lang w:val="es-ES"/>
        </w:rPr>
        <w:t xml:space="preserve"> el </w:t>
      </w:r>
      <w:r w:rsidR="00303759" w:rsidRPr="005E5E5E">
        <w:rPr>
          <w:lang w:val="es-ES"/>
        </w:rPr>
        <w:t xml:space="preserve">informe </w:t>
      </w:r>
      <w:r w:rsidRPr="005E5E5E">
        <w:rPr>
          <w:lang w:val="es-ES"/>
        </w:rPr>
        <w:t>tiene un diseño preestablecido</w:t>
      </w:r>
      <w:r w:rsidR="00BE6EAD" w:rsidRPr="005E5E5E">
        <w:rPr>
          <w:lang w:val="es-ES"/>
        </w:rPr>
        <w:t>,</w:t>
      </w:r>
      <w:r w:rsidRPr="005E5E5E">
        <w:rPr>
          <w:lang w:val="es-ES"/>
        </w:rPr>
        <w:t xml:space="preserve"> el cual no se puede modificar antes de la creación del mismo</w:t>
      </w:r>
      <w:r w:rsidR="00BE6EAD" w:rsidRPr="005E5E5E">
        <w:rPr>
          <w:lang w:val="es-ES"/>
        </w:rPr>
        <w:t xml:space="preserve"> y se aplica a todas las listas por igual</w:t>
      </w:r>
      <w:r w:rsidRPr="005E5E5E">
        <w:rPr>
          <w:lang w:val="es-ES"/>
        </w:rPr>
        <w:t xml:space="preserve">. </w:t>
      </w:r>
      <w:r w:rsidR="00F171B1" w:rsidRPr="005E5E5E">
        <w:rPr>
          <w:lang w:val="es-ES"/>
        </w:rPr>
        <w:t>E</w:t>
      </w:r>
      <w:r w:rsidRPr="005E5E5E">
        <w:rPr>
          <w:lang w:val="es-ES"/>
        </w:rPr>
        <w:t>n primer lugar</w:t>
      </w:r>
      <w:r w:rsidR="00303759" w:rsidRPr="005E5E5E">
        <w:rPr>
          <w:lang w:val="es-ES"/>
        </w:rPr>
        <w:t>,</w:t>
      </w:r>
      <w:r w:rsidRPr="005E5E5E">
        <w:rPr>
          <w:lang w:val="es-ES"/>
        </w:rPr>
        <w:t xml:space="preserve"> la selección de los campos de la lista que se van a mostrar solo pueden controlarse a </w:t>
      </w:r>
      <w:r w:rsidR="00091E77" w:rsidRPr="005E5E5E">
        <w:rPr>
          <w:lang w:val="es-ES"/>
        </w:rPr>
        <w:t>través</w:t>
      </w:r>
      <w:r w:rsidRPr="005E5E5E">
        <w:rPr>
          <w:lang w:val="es-ES"/>
        </w:rPr>
        <w:t xml:space="preserve"> del mecanismo de vistas de la lista de SharePoint en el sitio al que pertenece</w:t>
      </w:r>
      <w:r w:rsidR="00F171B1" w:rsidRPr="005E5E5E">
        <w:rPr>
          <w:lang w:val="es-ES"/>
        </w:rPr>
        <w:t xml:space="preserve">. Se </w:t>
      </w:r>
      <w:r w:rsidRPr="005E5E5E">
        <w:rPr>
          <w:lang w:val="es-ES"/>
        </w:rPr>
        <w:t>añad</w:t>
      </w:r>
      <w:r w:rsidR="0060459A" w:rsidRPr="005E5E5E">
        <w:rPr>
          <w:lang w:val="es-ES"/>
        </w:rPr>
        <w:t>e</w:t>
      </w:r>
      <w:r w:rsidR="00F171B1" w:rsidRPr="005E5E5E">
        <w:rPr>
          <w:lang w:val="es-ES"/>
        </w:rPr>
        <w:t>n</w:t>
      </w:r>
      <w:r w:rsidRPr="005E5E5E">
        <w:rPr>
          <w:lang w:val="es-ES"/>
        </w:rPr>
        <w:t xml:space="preserve"> además </w:t>
      </w:r>
      <w:r w:rsidR="004A141F" w:rsidRPr="005E5E5E">
        <w:rPr>
          <w:lang w:val="es-ES"/>
        </w:rPr>
        <w:t xml:space="preserve">columnas como </w:t>
      </w:r>
      <w:r w:rsidR="004A141F" w:rsidRPr="005E5E5E">
        <w:rPr>
          <w:rStyle w:val="CodeCar"/>
          <w:lang w:val="es-ES"/>
        </w:rPr>
        <w:t>Tipo de elemento</w:t>
      </w:r>
      <w:r w:rsidR="0060459A" w:rsidRPr="005E5E5E">
        <w:rPr>
          <w:lang w:val="es-ES"/>
        </w:rPr>
        <w:t xml:space="preserve"> </w:t>
      </w:r>
      <w:r w:rsidR="00307926" w:rsidRPr="005E5E5E">
        <w:rPr>
          <w:lang w:val="es-ES"/>
        </w:rPr>
        <w:t xml:space="preserve">y </w:t>
      </w:r>
      <w:r w:rsidR="00307926" w:rsidRPr="005E5E5E">
        <w:rPr>
          <w:rStyle w:val="CodeCar"/>
          <w:lang w:val="es-ES"/>
        </w:rPr>
        <w:t>Ruta de acceso</w:t>
      </w:r>
      <w:r w:rsidR="00303759" w:rsidRPr="005E5E5E">
        <w:rPr>
          <w:lang w:val="es-ES"/>
        </w:rPr>
        <w:t>, q</w:t>
      </w:r>
      <w:r w:rsidR="0060459A" w:rsidRPr="005E5E5E">
        <w:rPr>
          <w:lang w:val="es-ES"/>
        </w:rPr>
        <w:t xml:space="preserve">ue puede no sean necesarias para el </w:t>
      </w:r>
      <w:r w:rsidR="00303759" w:rsidRPr="005E5E5E">
        <w:rPr>
          <w:lang w:val="es-ES"/>
        </w:rPr>
        <w:t>inform</w:t>
      </w:r>
      <w:r w:rsidR="0060459A" w:rsidRPr="005E5E5E">
        <w:rPr>
          <w:lang w:val="es-ES"/>
        </w:rPr>
        <w:t xml:space="preserve">e que </w:t>
      </w:r>
      <w:r w:rsidR="00F171B1" w:rsidRPr="005E5E5E">
        <w:rPr>
          <w:lang w:val="es-ES"/>
        </w:rPr>
        <w:t>realmente se desea</w:t>
      </w:r>
      <w:r w:rsidR="004A141F" w:rsidRPr="005E5E5E">
        <w:rPr>
          <w:lang w:val="es-ES"/>
        </w:rPr>
        <w:t xml:space="preserve">. </w:t>
      </w:r>
      <w:r w:rsidR="00F171B1" w:rsidRPr="005E5E5E">
        <w:rPr>
          <w:lang w:val="es-ES"/>
        </w:rPr>
        <w:t xml:space="preserve">Otros </w:t>
      </w:r>
      <w:r w:rsidR="00BE6EAD" w:rsidRPr="005E5E5E">
        <w:rPr>
          <w:lang w:val="es-ES"/>
        </w:rPr>
        <w:t>campos</w:t>
      </w:r>
      <w:r w:rsidR="00F171B1" w:rsidRPr="005E5E5E">
        <w:rPr>
          <w:lang w:val="es-ES"/>
        </w:rPr>
        <w:t xml:space="preserve">, como los </w:t>
      </w:r>
      <w:r w:rsidR="00BE6EAD" w:rsidRPr="005E5E5E">
        <w:rPr>
          <w:lang w:val="es-ES"/>
        </w:rPr>
        <w:t xml:space="preserve">de tipo </w:t>
      </w:r>
      <w:r w:rsidR="00BE6EAD" w:rsidRPr="005E5E5E">
        <w:rPr>
          <w:rStyle w:val="CodeCar"/>
          <w:lang w:val="es-ES"/>
        </w:rPr>
        <w:t>Lookup</w:t>
      </w:r>
      <w:r w:rsidR="00F171B1" w:rsidRPr="005E5E5E">
        <w:rPr>
          <w:lang w:val="es-ES"/>
        </w:rPr>
        <w:t>,</w:t>
      </w:r>
      <w:r w:rsidR="004A141F" w:rsidRPr="005E5E5E">
        <w:rPr>
          <w:lang w:val="es-ES"/>
        </w:rPr>
        <w:t xml:space="preserve"> </w:t>
      </w:r>
      <w:r w:rsidR="00BE6EAD" w:rsidRPr="005E5E5E">
        <w:rPr>
          <w:lang w:val="es-ES"/>
        </w:rPr>
        <w:t>no se muestran correctamente</w:t>
      </w:r>
      <w:r w:rsidR="00303759" w:rsidRPr="005E5E5E">
        <w:rPr>
          <w:lang w:val="es-ES"/>
        </w:rPr>
        <w:t>,</w:t>
      </w:r>
      <w:r w:rsidR="00BE6EAD" w:rsidRPr="005E5E5E">
        <w:rPr>
          <w:lang w:val="es-ES"/>
        </w:rPr>
        <w:t xml:space="preserve"> e incluyen como prefijo el identificador interno</w:t>
      </w:r>
      <w:r w:rsidR="00303759" w:rsidRPr="005E5E5E">
        <w:rPr>
          <w:lang w:val="es-ES"/>
        </w:rPr>
        <w:t xml:space="preserve"> (</w:t>
      </w:r>
      <w:r w:rsidR="00F171B1" w:rsidRPr="005E5E5E">
        <w:rPr>
          <w:lang w:val="es-ES"/>
        </w:rPr>
        <w:t xml:space="preserve">ver </w:t>
      </w:r>
      <w:r w:rsidR="004A141F" w:rsidRPr="005E5E5E">
        <w:rPr>
          <w:lang w:val="es-ES"/>
        </w:rPr>
        <w:t xml:space="preserve">el campo </w:t>
      </w:r>
      <w:r w:rsidR="004A141F" w:rsidRPr="005E5E5E">
        <w:rPr>
          <w:rStyle w:val="CodeCar"/>
          <w:lang w:val="es-ES"/>
        </w:rPr>
        <w:t>Género</w:t>
      </w:r>
      <w:r w:rsidR="00F171B1" w:rsidRPr="005E5E5E">
        <w:rPr>
          <w:lang w:val="es-ES"/>
        </w:rPr>
        <w:t xml:space="preserve"> en la </w:t>
      </w:r>
      <w:r w:rsidR="00303759" w:rsidRPr="005E5E5E">
        <w:rPr>
          <w:lang w:val="es-ES"/>
        </w:rPr>
        <w:t>f</w:t>
      </w:r>
      <w:r w:rsidR="00F171B1" w:rsidRPr="005E5E5E">
        <w:rPr>
          <w:lang w:val="es-ES"/>
        </w:rPr>
        <w:t>igura 2</w:t>
      </w:r>
      <w:r w:rsidR="00303759" w:rsidRPr="005E5E5E">
        <w:rPr>
          <w:lang w:val="es-ES"/>
        </w:rPr>
        <w:t>)</w:t>
      </w:r>
      <w:r w:rsidR="00F171B1" w:rsidRPr="005E5E5E">
        <w:rPr>
          <w:lang w:val="es-ES"/>
        </w:rPr>
        <w:t>.</w:t>
      </w:r>
    </w:p>
    <w:p w14:paraId="53D30D33" w14:textId="25D157D5" w:rsidR="002419CC" w:rsidRPr="001E7BDA" w:rsidRDefault="001E7BDA" w:rsidP="001E7BDA">
      <w:pPr>
        <w:pStyle w:val="Heading2"/>
        <w:rPr>
          <w:lang w:val="es-ES"/>
        </w:rPr>
      </w:pPr>
      <w:r w:rsidRPr="001E7BDA">
        <w:rPr>
          <w:lang w:val="es-ES"/>
        </w:rPr>
        <w:t>Obtención de los datos de SharePoint</w:t>
      </w:r>
    </w:p>
    <w:p w14:paraId="7610CB00" w14:textId="5EFFE867" w:rsidR="002419CC" w:rsidRPr="002A4426" w:rsidRDefault="00F171B1" w:rsidP="001E7BDA">
      <w:pPr>
        <w:pStyle w:val="ppBodyText"/>
        <w:rPr>
          <w:lang w:val="es-ES"/>
        </w:rPr>
      </w:pPr>
      <w:r w:rsidRPr="00FA7735">
        <w:rPr>
          <w:lang w:val="es-ES"/>
        </w:rPr>
        <w:t xml:space="preserve">El primer paso para conformar un </w:t>
      </w:r>
      <w:r w:rsidR="00303759" w:rsidRPr="00FA7735">
        <w:rPr>
          <w:lang w:val="es-ES"/>
        </w:rPr>
        <w:t>inform</w:t>
      </w:r>
      <w:r w:rsidRPr="00FA7735">
        <w:rPr>
          <w:lang w:val="es-ES"/>
        </w:rPr>
        <w:t xml:space="preserve">e es </w:t>
      </w:r>
      <w:r w:rsidR="002419CC" w:rsidRPr="00FA7735">
        <w:rPr>
          <w:lang w:val="es-ES"/>
        </w:rPr>
        <w:t xml:space="preserve">obtener los datos </w:t>
      </w:r>
      <w:r w:rsidR="00102D4C" w:rsidRPr="00FA7735">
        <w:rPr>
          <w:lang w:val="es-ES"/>
        </w:rPr>
        <w:t>que finalmente quedarán plasmados en</w:t>
      </w:r>
      <w:r w:rsidR="002419CC" w:rsidRPr="00FA7735">
        <w:rPr>
          <w:lang w:val="es-ES"/>
        </w:rPr>
        <w:t xml:space="preserve"> el </w:t>
      </w:r>
      <w:r w:rsidRPr="00FA7735">
        <w:rPr>
          <w:lang w:val="es-ES"/>
        </w:rPr>
        <w:t>mismo</w:t>
      </w:r>
      <w:r w:rsidR="00303759" w:rsidRPr="00FA7735">
        <w:rPr>
          <w:lang w:val="es-ES"/>
        </w:rPr>
        <w:t>;</w:t>
      </w:r>
      <w:r w:rsidR="002419CC" w:rsidRPr="00FA7735">
        <w:rPr>
          <w:lang w:val="es-ES"/>
        </w:rPr>
        <w:t xml:space="preserve"> </w:t>
      </w:r>
      <w:r w:rsidR="00102D4C" w:rsidRPr="00FA7735">
        <w:rPr>
          <w:lang w:val="es-ES"/>
        </w:rPr>
        <w:t>en este</w:t>
      </w:r>
      <w:r w:rsidR="002419CC" w:rsidRPr="00FA7735">
        <w:rPr>
          <w:lang w:val="es-ES"/>
        </w:rPr>
        <w:t xml:space="preserve"> caso particular</w:t>
      </w:r>
      <w:r w:rsidR="00303759" w:rsidRPr="00FA7735">
        <w:rPr>
          <w:lang w:val="es-ES"/>
        </w:rPr>
        <w:t>,</w:t>
      </w:r>
      <w:r w:rsidR="002419CC" w:rsidRPr="00FA7735">
        <w:rPr>
          <w:lang w:val="es-ES"/>
        </w:rPr>
        <w:t xml:space="preserve"> el repositorio es una lista de SharePoint. El </w:t>
      </w:r>
      <w:r w:rsidR="00102D4C" w:rsidRPr="00FA7735">
        <w:rPr>
          <w:lang w:val="es-ES"/>
        </w:rPr>
        <w:t xml:space="preserve">segmento de código que permite obtener estos datos se muestra en el </w:t>
      </w:r>
      <w:r w:rsidR="002419CC" w:rsidRPr="00FA7735">
        <w:fldChar w:fldCharType="begin"/>
      </w:r>
      <w:r w:rsidR="002419CC" w:rsidRPr="00FA7735">
        <w:rPr>
          <w:lang w:val="es-ES"/>
        </w:rPr>
        <w:instrText xml:space="preserve"> REF _Ref341773320 \h </w:instrText>
      </w:r>
      <w:r w:rsidR="00FA7735" w:rsidRPr="00FA7735">
        <w:rPr>
          <w:lang w:val="es-ES"/>
        </w:rPr>
        <w:instrText xml:space="preserve"> \* MERGEFORMAT </w:instrText>
      </w:r>
      <w:r w:rsidR="002419CC" w:rsidRPr="00FA7735">
        <w:fldChar w:fldCharType="separate"/>
      </w:r>
      <w:r w:rsidR="00303759" w:rsidRPr="00FA7735">
        <w:rPr>
          <w:lang w:val="es-ES"/>
        </w:rPr>
        <w:t>l</w:t>
      </w:r>
      <w:r w:rsidR="005B498F" w:rsidRPr="00FA7735">
        <w:rPr>
          <w:lang w:val="es-ES"/>
        </w:rPr>
        <w:t xml:space="preserve">istado </w:t>
      </w:r>
      <w:r w:rsidR="005B498F" w:rsidRPr="00FA7735">
        <w:rPr>
          <w:noProof/>
          <w:lang w:val="es-ES"/>
        </w:rPr>
        <w:t>1</w:t>
      </w:r>
      <w:r w:rsidR="002419CC" w:rsidRPr="00FA7735">
        <w:fldChar w:fldCharType="end"/>
      </w:r>
      <w:r w:rsidR="00303759" w:rsidRPr="00FA7735">
        <w:rPr>
          <w:lang w:val="es-ES"/>
        </w:rPr>
        <w:t>;</w:t>
      </w:r>
      <w:r w:rsidR="00102D4C" w:rsidRPr="00FA7735">
        <w:rPr>
          <w:lang w:val="es-ES"/>
        </w:rPr>
        <w:t xml:space="preserve"> en </w:t>
      </w:r>
      <w:r w:rsidR="00303759" w:rsidRPr="00FA7735">
        <w:rPr>
          <w:lang w:val="es-ES"/>
        </w:rPr>
        <w:t xml:space="preserve">él </w:t>
      </w:r>
      <w:r w:rsidR="00102D4C" w:rsidRPr="00FA7735">
        <w:rPr>
          <w:lang w:val="es-ES"/>
        </w:rPr>
        <w:t>se</w:t>
      </w:r>
      <w:r w:rsidR="002419CC" w:rsidRPr="00FA7735">
        <w:rPr>
          <w:lang w:val="es-ES"/>
        </w:rPr>
        <w:t xml:space="preserve"> vincula</w:t>
      </w:r>
      <w:r w:rsidR="00102D4C" w:rsidRPr="00FA7735">
        <w:rPr>
          <w:lang w:val="es-ES"/>
        </w:rPr>
        <w:t>n</w:t>
      </w:r>
      <w:r w:rsidR="002419CC" w:rsidRPr="00FA7735">
        <w:rPr>
          <w:lang w:val="es-ES"/>
        </w:rPr>
        <w:t xml:space="preserve"> los datos de la lista de SharePoint con la </w:t>
      </w:r>
      <w:r w:rsidR="002419CC" w:rsidRPr="00FA7735">
        <w:rPr>
          <w:lang w:val="es-ES"/>
        </w:rPr>
        <w:lastRenderedPageBreak/>
        <w:t xml:space="preserve">clase </w:t>
      </w:r>
      <w:r w:rsidR="002419CC" w:rsidRPr="00FA7735">
        <w:rPr>
          <w:rStyle w:val="CodeCar"/>
          <w:lang w:val="es-ES"/>
        </w:rPr>
        <w:t>ExcelReport</w:t>
      </w:r>
      <w:r w:rsidR="002419CC" w:rsidRPr="00FA7735">
        <w:rPr>
          <w:lang w:val="es-ES"/>
        </w:rPr>
        <w:t xml:space="preserve"> encargada de generar el </w:t>
      </w:r>
      <w:r w:rsidR="00303759" w:rsidRPr="00FA7735">
        <w:rPr>
          <w:lang w:val="es-ES"/>
        </w:rPr>
        <w:t>inform</w:t>
      </w:r>
      <w:r w:rsidR="002419CC" w:rsidRPr="00FA7735">
        <w:rPr>
          <w:lang w:val="es-ES"/>
        </w:rPr>
        <w:t xml:space="preserve">e. Después de tener la instancia de la lista </w:t>
      </w:r>
      <w:r w:rsidR="00303759" w:rsidRPr="00FA7735">
        <w:rPr>
          <w:rStyle w:val="CodeCar"/>
          <w:lang w:val="es-ES"/>
        </w:rPr>
        <w:t>Películas</w:t>
      </w:r>
      <w:r w:rsidR="002419CC" w:rsidRPr="00FA7735">
        <w:rPr>
          <w:lang w:val="es-ES"/>
        </w:rPr>
        <w:t xml:space="preserve">, </w:t>
      </w:r>
      <w:r w:rsidRPr="00FA7735">
        <w:rPr>
          <w:lang w:val="es-ES"/>
        </w:rPr>
        <w:t xml:space="preserve">se </w:t>
      </w:r>
      <w:r w:rsidR="002419CC" w:rsidRPr="00FA7735">
        <w:rPr>
          <w:lang w:val="es-ES"/>
        </w:rPr>
        <w:t>obt</w:t>
      </w:r>
      <w:r w:rsidRPr="00FA7735">
        <w:rPr>
          <w:lang w:val="es-ES"/>
        </w:rPr>
        <w:t xml:space="preserve">iene </w:t>
      </w:r>
      <w:r w:rsidR="002419CC" w:rsidRPr="00FA7735">
        <w:rPr>
          <w:lang w:val="es-ES"/>
        </w:rPr>
        <w:t xml:space="preserve">un </w:t>
      </w:r>
      <w:r w:rsidR="002419CC" w:rsidRPr="00FA7735">
        <w:rPr>
          <w:rStyle w:val="CodeCar"/>
          <w:lang w:val="es-ES"/>
        </w:rPr>
        <w:t>DataTable</w:t>
      </w:r>
      <w:r w:rsidR="002419CC" w:rsidRPr="00FA7735">
        <w:rPr>
          <w:lang w:val="es-ES"/>
        </w:rPr>
        <w:t xml:space="preserve"> con la información </w:t>
      </w:r>
      <w:r w:rsidR="00307926" w:rsidRPr="00FA7735">
        <w:rPr>
          <w:lang w:val="es-ES"/>
        </w:rPr>
        <w:t xml:space="preserve">almacenada en </w:t>
      </w:r>
      <w:r w:rsidRPr="00FA7735">
        <w:rPr>
          <w:lang w:val="es-ES"/>
        </w:rPr>
        <w:t xml:space="preserve">dicha </w:t>
      </w:r>
      <w:r w:rsidR="00307926" w:rsidRPr="00FA7735">
        <w:rPr>
          <w:lang w:val="es-ES"/>
        </w:rPr>
        <w:t>lista</w:t>
      </w:r>
      <w:r w:rsidR="003732FA" w:rsidRPr="00FA7735">
        <w:rPr>
          <w:lang w:val="es-ES"/>
        </w:rPr>
        <w:t xml:space="preserve">, </w:t>
      </w:r>
      <w:r w:rsidR="00102D4C" w:rsidRPr="00FA7735">
        <w:rPr>
          <w:lang w:val="es-ES"/>
        </w:rPr>
        <w:t xml:space="preserve">recurriendo al método </w:t>
      </w:r>
      <w:r w:rsidR="00102D4C" w:rsidRPr="00FA7735">
        <w:rPr>
          <w:rStyle w:val="CodeCar"/>
          <w:lang w:val="es-ES_tradnl"/>
        </w:rPr>
        <w:t>GetDataTable</w:t>
      </w:r>
      <w:r w:rsidR="00102D4C" w:rsidRPr="00FA7735">
        <w:rPr>
          <w:lang w:val="es-ES"/>
        </w:rPr>
        <w:t xml:space="preserve"> </w:t>
      </w:r>
      <w:r w:rsidR="004B797E" w:rsidRPr="00FA7735">
        <w:rPr>
          <w:lang w:val="es-ES"/>
        </w:rPr>
        <w:t>de</w:t>
      </w:r>
      <w:r w:rsidR="00A3779B" w:rsidRPr="00FA7735">
        <w:rPr>
          <w:lang w:val="es-ES"/>
        </w:rPr>
        <w:t xml:space="preserve"> la colección</w:t>
      </w:r>
      <w:r w:rsidR="003732FA" w:rsidRPr="00FA7735">
        <w:rPr>
          <w:lang w:val="es-ES"/>
        </w:rPr>
        <w:t xml:space="preserve"> </w:t>
      </w:r>
      <w:r w:rsidR="003732FA" w:rsidRPr="00FA7735">
        <w:rPr>
          <w:rStyle w:val="CodeCar"/>
          <w:lang w:val="es-ES"/>
        </w:rPr>
        <w:t>Items</w:t>
      </w:r>
      <w:r w:rsidR="00102D4C" w:rsidRPr="00FA7735">
        <w:rPr>
          <w:lang w:val="es-ES"/>
        </w:rPr>
        <w:t xml:space="preserve"> de la lista</w:t>
      </w:r>
      <w:r w:rsidR="002419CC" w:rsidRPr="00FA7735">
        <w:rPr>
          <w:lang w:val="es-ES"/>
        </w:rPr>
        <w:t>. E</w:t>
      </w:r>
      <w:r w:rsidRPr="00FA7735">
        <w:rPr>
          <w:lang w:val="es-ES"/>
        </w:rPr>
        <w:t>n e</w:t>
      </w:r>
      <w:r w:rsidR="002419CC" w:rsidRPr="00FA7735">
        <w:rPr>
          <w:lang w:val="es-ES"/>
        </w:rPr>
        <w:t xml:space="preserve">l segundo </w:t>
      </w:r>
      <w:r w:rsidRPr="00FA7735">
        <w:rPr>
          <w:lang w:val="es-ES"/>
        </w:rPr>
        <w:t>bucle</w:t>
      </w:r>
      <w:r w:rsidR="00307926" w:rsidRPr="00FA7735">
        <w:rPr>
          <w:lang w:val="es-ES"/>
        </w:rPr>
        <w:t xml:space="preserve"> </w:t>
      </w:r>
      <w:r w:rsidRPr="00FA7735">
        <w:rPr>
          <w:lang w:val="es-ES"/>
        </w:rPr>
        <w:t>se</w:t>
      </w:r>
      <w:r w:rsidR="002419CC" w:rsidRPr="00FA7735">
        <w:rPr>
          <w:lang w:val="es-ES"/>
        </w:rPr>
        <w:t xml:space="preserve"> obt</w:t>
      </w:r>
      <w:r w:rsidRPr="00FA7735">
        <w:rPr>
          <w:lang w:val="es-ES"/>
        </w:rPr>
        <w:t>iene</w:t>
      </w:r>
      <w:r w:rsidR="002419CC" w:rsidRPr="00FA7735">
        <w:rPr>
          <w:lang w:val="es-ES"/>
        </w:rPr>
        <w:t xml:space="preserve"> el valor de visualización del campo </w:t>
      </w:r>
      <w:r w:rsidR="002419CC" w:rsidRPr="00FA7735">
        <w:rPr>
          <w:rStyle w:val="CodeCar"/>
          <w:lang w:val="es-ES"/>
        </w:rPr>
        <w:t>Género</w:t>
      </w:r>
      <w:r w:rsidR="00303759" w:rsidRPr="00FA7735">
        <w:rPr>
          <w:lang w:val="es-ES"/>
        </w:rPr>
        <w:t xml:space="preserve"> de la lista, </w:t>
      </w:r>
      <w:r w:rsidR="002419CC" w:rsidRPr="00FA7735">
        <w:rPr>
          <w:lang w:val="es-ES"/>
        </w:rPr>
        <w:t xml:space="preserve">ya que </w:t>
      </w:r>
      <w:r w:rsidR="00303759" w:rsidRPr="00FA7735">
        <w:rPr>
          <w:lang w:val="es-ES"/>
        </w:rPr>
        <w:t>é</w:t>
      </w:r>
      <w:r w:rsidR="002419CC" w:rsidRPr="00FA7735">
        <w:rPr>
          <w:lang w:val="es-ES"/>
        </w:rPr>
        <w:t xml:space="preserve">ste es un campo de tipo </w:t>
      </w:r>
      <w:r w:rsidR="002419CC" w:rsidRPr="00FA7735">
        <w:rPr>
          <w:rStyle w:val="CodeCar"/>
          <w:lang w:val="es-ES"/>
        </w:rPr>
        <w:t>Lookup</w:t>
      </w:r>
      <w:r w:rsidR="002419CC" w:rsidRPr="00FA7735">
        <w:rPr>
          <w:lang w:val="es-ES"/>
        </w:rPr>
        <w:t xml:space="preserve"> y </w:t>
      </w:r>
      <w:r w:rsidR="00303759" w:rsidRPr="00FA7735">
        <w:rPr>
          <w:lang w:val="es-ES"/>
        </w:rPr>
        <w:t xml:space="preserve">lo </w:t>
      </w:r>
      <w:r w:rsidR="002419CC" w:rsidRPr="00FA7735">
        <w:rPr>
          <w:lang w:val="es-ES"/>
        </w:rPr>
        <w:t xml:space="preserve">que </w:t>
      </w:r>
      <w:r w:rsidRPr="00FA7735">
        <w:rPr>
          <w:lang w:val="es-ES"/>
        </w:rPr>
        <w:t>se quiere</w:t>
      </w:r>
      <w:r w:rsidR="002419CC" w:rsidRPr="00FA7735">
        <w:rPr>
          <w:lang w:val="es-ES"/>
        </w:rPr>
        <w:t xml:space="preserve"> mostrar en el </w:t>
      </w:r>
      <w:r w:rsidR="00303759" w:rsidRPr="00FA7735">
        <w:rPr>
          <w:lang w:val="es-ES"/>
        </w:rPr>
        <w:t>inform</w:t>
      </w:r>
      <w:r w:rsidR="002419CC" w:rsidRPr="00FA7735">
        <w:rPr>
          <w:lang w:val="es-ES"/>
        </w:rPr>
        <w:t>e</w:t>
      </w:r>
      <w:r w:rsidR="00303759" w:rsidRPr="00FA7735">
        <w:rPr>
          <w:lang w:val="es-ES"/>
        </w:rPr>
        <w:t xml:space="preserve"> no es su valor interno</w:t>
      </w:r>
      <w:r w:rsidR="00307926" w:rsidRPr="00FA7735">
        <w:rPr>
          <w:lang w:val="es-ES"/>
        </w:rPr>
        <w:t>, sino su valor legible</w:t>
      </w:r>
      <w:r w:rsidR="002419CC" w:rsidRPr="00FA7735">
        <w:rPr>
          <w:lang w:val="es-ES"/>
        </w:rPr>
        <w:t>. Finalmente</w:t>
      </w:r>
      <w:r w:rsidR="00303759" w:rsidRPr="00FA7735">
        <w:rPr>
          <w:lang w:val="es-ES"/>
        </w:rPr>
        <w:t>,</w:t>
      </w:r>
      <w:r w:rsidR="002419CC" w:rsidRPr="00FA7735">
        <w:rPr>
          <w:lang w:val="es-ES"/>
        </w:rPr>
        <w:t xml:space="preserve"> guardamos el </w:t>
      </w:r>
      <w:r w:rsidR="00303759" w:rsidRPr="00FA7735">
        <w:rPr>
          <w:lang w:val="es-ES"/>
        </w:rPr>
        <w:t>inform</w:t>
      </w:r>
      <w:r w:rsidR="002419CC" w:rsidRPr="00FA7735">
        <w:rPr>
          <w:lang w:val="es-ES"/>
        </w:rPr>
        <w:t>e generado en la biblioteca de documentos compartidos del sitio</w:t>
      </w:r>
      <w:r w:rsidR="00303759" w:rsidRPr="00FA7735">
        <w:rPr>
          <w:lang w:val="es-ES"/>
        </w:rPr>
        <w:t>,</w:t>
      </w:r>
      <w:r w:rsidR="002419CC" w:rsidRPr="00FA7735">
        <w:rPr>
          <w:lang w:val="es-ES"/>
        </w:rPr>
        <w:t xml:space="preserve"> y </w:t>
      </w:r>
      <w:r w:rsidRPr="00FA7735">
        <w:rPr>
          <w:lang w:val="es-ES"/>
        </w:rPr>
        <w:t xml:space="preserve">con ello ya </w:t>
      </w:r>
      <w:r w:rsidR="002419CC" w:rsidRPr="00FA7735">
        <w:rPr>
          <w:lang w:val="es-ES"/>
        </w:rPr>
        <w:t xml:space="preserve">tenemos nuestro </w:t>
      </w:r>
      <w:r w:rsidR="00303759" w:rsidRPr="00FA7735">
        <w:rPr>
          <w:lang w:val="es-ES"/>
        </w:rPr>
        <w:t xml:space="preserve">informe </w:t>
      </w:r>
      <w:r w:rsidR="002419CC" w:rsidRPr="00FA7735">
        <w:rPr>
          <w:lang w:val="es-ES"/>
        </w:rPr>
        <w:t>personalizado.</w:t>
      </w:r>
    </w:p>
    <w:p w14:paraId="27D63E55" w14:textId="77777777" w:rsidR="002A4426" w:rsidRDefault="002A4426" w:rsidP="001E7BDA">
      <w:pPr>
        <w:pStyle w:val="ppBodyText"/>
        <w:rPr>
          <w:lang w:val="es-ES"/>
        </w:rPr>
      </w:pPr>
    </w:p>
    <w:p w14:paraId="6121FC46" w14:textId="5C4A2EA5" w:rsidR="002A4426" w:rsidRDefault="002A4426" w:rsidP="002A4426">
      <w:pPr>
        <w:pStyle w:val="ppCodeLanguage"/>
        <w:rPr>
          <w:lang w:val="es-ES"/>
        </w:rPr>
      </w:pPr>
      <w:r w:rsidRPr="002A4426">
        <w:rPr>
          <w:lang w:val="es-ES"/>
        </w:rPr>
        <w:t>Listado 1. Obtención de los datos de una lista de SharePoint</w:t>
      </w:r>
    </w:p>
    <w:p w14:paraId="046111A3" w14:textId="77777777" w:rsidR="002A4426" w:rsidRPr="002A4426" w:rsidRDefault="002A4426" w:rsidP="002A4426">
      <w:pPr>
        <w:pStyle w:val="ppCode"/>
      </w:pPr>
      <w:r w:rsidRPr="002A4426">
        <w:t>SPWeb currentWeb = SPContext.Current.Web;</w:t>
      </w:r>
    </w:p>
    <w:p w14:paraId="1AEE4D18" w14:textId="77777777" w:rsidR="002A4426" w:rsidRPr="002A4426" w:rsidRDefault="002A4426" w:rsidP="002A4426">
      <w:pPr>
        <w:pStyle w:val="ppCode"/>
      </w:pPr>
      <w:r w:rsidRPr="002A4426">
        <w:t>SPList currentList = (SPList)currentWeb.Lists["Películas"];</w:t>
      </w:r>
    </w:p>
    <w:p w14:paraId="43105202" w14:textId="77777777" w:rsidR="002A4426" w:rsidRPr="002A4426" w:rsidRDefault="002A4426" w:rsidP="002A4426">
      <w:pPr>
        <w:pStyle w:val="ppCode"/>
      </w:pPr>
      <w:r w:rsidRPr="002A4426">
        <w:t>DataTable data = currentList.Items.GetDataTable();</w:t>
      </w:r>
    </w:p>
    <w:p w14:paraId="6426EAB8" w14:textId="77777777" w:rsidR="002A4426" w:rsidRPr="002A4426" w:rsidRDefault="002A4426" w:rsidP="002A4426">
      <w:pPr>
        <w:pStyle w:val="ppCode"/>
      </w:pPr>
    </w:p>
    <w:p w14:paraId="4407866F" w14:textId="77777777" w:rsidR="002A4426" w:rsidRPr="002A4426" w:rsidRDefault="002A4426" w:rsidP="002A4426">
      <w:pPr>
        <w:pStyle w:val="ppCode"/>
      </w:pPr>
      <w:r w:rsidRPr="002A4426">
        <w:t>foreach (DataColumn item in data.Columns)</w:t>
      </w:r>
    </w:p>
    <w:p w14:paraId="6FBD383F" w14:textId="77777777" w:rsidR="002A4426" w:rsidRPr="002A4426" w:rsidRDefault="002A4426" w:rsidP="002A4426">
      <w:pPr>
        <w:pStyle w:val="ppCode"/>
      </w:pPr>
      <w:r w:rsidRPr="002A4426">
        <w:t xml:space="preserve">    item.ColumnName = currentList.Fields.GetFieldByInternalName(item.ColumnName).Title;</w:t>
      </w:r>
    </w:p>
    <w:p w14:paraId="4923C69E" w14:textId="77777777" w:rsidR="002A4426" w:rsidRPr="002A4426" w:rsidRDefault="002A4426" w:rsidP="002A4426">
      <w:pPr>
        <w:pStyle w:val="ppCode"/>
      </w:pPr>
    </w:p>
    <w:p w14:paraId="7C876D71" w14:textId="77777777" w:rsidR="002A4426" w:rsidRPr="002A4426" w:rsidRDefault="002A4426" w:rsidP="002A4426">
      <w:pPr>
        <w:pStyle w:val="ppCode"/>
        <w:rPr>
          <w:lang w:val="es-ES"/>
        </w:rPr>
      </w:pPr>
      <w:r w:rsidRPr="002A4426">
        <w:rPr>
          <w:lang w:val="es-ES"/>
        </w:rPr>
        <w:t>int index = 0;</w:t>
      </w:r>
    </w:p>
    <w:p w14:paraId="727E8447" w14:textId="77777777" w:rsidR="002A4426" w:rsidRPr="002A4426" w:rsidRDefault="002A4426" w:rsidP="002A4426">
      <w:pPr>
        <w:pStyle w:val="ppCode"/>
        <w:rPr>
          <w:lang w:val="es-ES"/>
        </w:rPr>
      </w:pPr>
      <w:r w:rsidRPr="002A4426">
        <w:rPr>
          <w:lang w:val="es-ES"/>
        </w:rPr>
        <w:t>DataColumn column = data.Columns["Género"];</w:t>
      </w:r>
    </w:p>
    <w:p w14:paraId="7AA59E49" w14:textId="77777777" w:rsidR="002A4426" w:rsidRPr="002A4426" w:rsidRDefault="002A4426" w:rsidP="002A4426">
      <w:pPr>
        <w:pStyle w:val="ppCode"/>
      </w:pPr>
      <w:r w:rsidRPr="002A4426">
        <w:t>SPField field = currentList.Fields["Género"];</w:t>
      </w:r>
    </w:p>
    <w:p w14:paraId="3EB65885" w14:textId="77777777" w:rsidR="002A4426" w:rsidRPr="002A4426" w:rsidRDefault="002A4426" w:rsidP="002A4426">
      <w:pPr>
        <w:pStyle w:val="ppCode"/>
      </w:pPr>
    </w:p>
    <w:p w14:paraId="746EC5D9" w14:textId="77777777" w:rsidR="002A4426" w:rsidRPr="002A4426" w:rsidRDefault="002A4426" w:rsidP="002A4426">
      <w:pPr>
        <w:pStyle w:val="ppCode"/>
      </w:pPr>
      <w:r w:rsidRPr="002A4426">
        <w:t xml:space="preserve">foreach (SPListItem item in currentList.Items) </w:t>
      </w:r>
    </w:p>
    <w:p w14:paraId="58A90660" w14:textId="77777777" w:rsidR="002A4426" w:rsidRPr="002A4426" w:rsidRDefault="002A4426" w:rsidP="002A4426">
      <w:pPr>
        <w:pStyle w:val="ppCode"/>
      </w:pPr>
      <w:r w:rsidRPr="002A4426">
        <w:t xml:space="preserve">    data.Rows[index++][column] = field.GetFieldValueAsText(item["Género"]);</w:t>
      </w:r>
    </w:p>
    <w:p w14:paraId="6766641E" w14:textId="77777777" w:rsidR="002A4426" w:rsidRPr="002A4426" w:rsidRDefault="002A4426" w:rsidP="002A4426">
      <w:pPr>
        <w:pStyle w:val="ppCode"/>
      </w:pPr>
    </w:p>
    <w:p w14:paraId="5E1BCB88" w14:textId="77777777" w:rsidR="002A4426" w:rsidRPr="002A4426" w:rsidRDefault="002A4426" w:rsidP="002A4426">
      <w:pPr>
        <w:pStyle w:val="ppCode"/>
      </w:pPr>
      <w:r w:rsidRPr="002A4426">
        <w:t>ExcelReport excelReport = new DNMDemo.ExcelReport();</w:t>
      </w:r>
    </w:p>
    <w:p w14:paraId="6B5C0B2D" w14:textId="77777777" w:rsidR="002A4426" w:rsidRPr="002A4426" w:rsidRDefault="002A4426" w:rsidP="002A4426">
      <w:pPr>
        <w:pStyle w:val="ppCode"/>
      </w:pPr>
      <w:r w:rsidRPr="002A4426">
        <w:t>Stream report = excelReport.GenerateReport(data);</w:t>
      </w:r>
    </w:p>
    <w:p w14:paraId="4525B755" w14:textId="77777777" w:rsidR="002A4426" w:rsidRPr="002A4426" w:rsidRDefault="002A4426" w:rsidP="002A4426">
      <w:pPr>
        <w:pStyle w:val="ppCode"/>
      </w:pPr>
    </w:p>
    <w:p w14:paraId="52F706A1" w14:textId="77777777" w:rsidR="002A4426" w:rsidRPr="002A4426" w:rsidRDefault="002A4426" w:rsidP="002A4426">
      <w:pPr>
        <w:pStyle w:val="ppCode"/>
        <w:rPr>
          <w:lang w:val="es-ES"/>
        </w:rPr>
      </w:pPr>
      <w:r w:rsidRPr="002A4426">
        <w:rPr>
          <w:lang w:val="es-ES"/>
        </w:rPr>
        <w:t>SPFolder libraryFolder = currentWeb.GetFolder("Documentos compartidos");</w:t>
      </w:r>
    </w:p>
    <w:p w14:paraId="69C624A7" w14:textId="77777777" w:rsidR="002A4426" w:rsidRPr="002A4426" w:rsidRDefault="002A4426" w:rsidP="002A4426">
      <w:pPr>
        <w:pStyle w:val="ppCode"/>
        <w:rPr>
          <w:lang w:val="es-ES"/>
        </w:rPr>
      </w:pPr>
      <w:r w:rsidRPr="002A4426">
        <w:rPr>
          <w:lang w:val="es-ES"/>
        </w:rPr>
        <w:t>SPFileCollection collFiles = libraryFolder.Files;</w:t>
      </w:r>
    </w:p>
    <w:p w14:paraId="71791686" w14:textId="77777777" w:rsidR="002A4426" w:rsidRPr="002A4426" w:rsidRDefault="002A4426" w:rsidP="002A4426">
      <w:pPr>
        <w:pStyle w:val="ppCode"/>
        <w:rPr>
          <w:lang w:val="es-ES"/>
        </w:rPr>
      </w:pPr>
    </w:p>
    <w:p w14:paraId="4D61F62F" w14:textId="77777777" w:rsidR="002A4426" w:rsidRPr="002A4426" w:rsidRDefault="002A4426" w:rsidP="002A4426">
      <w:pPr>
        <w:pStyle w:val="ppCode"/>
      </w:pPr>
      <w:r w:rsidRPr="002A4426">
        <w:t>string documentUrl = libraryFolder.Url + "/ExcelReport.xlsx";</w:t>
      </w:r>
    </w:p>
    <w:p w14:paraId="422E4B4E" w14:textId="77777777" w:rsidR="002A4426" w:rsidRPr="002A4426" w:rsidRDefault="002A4426" w:rsidP="002A4426">
      <w:pPr>
        <w:pStyle w:val="ppCode"/>
      </w:pPr>
      <w:r w:rsidRPr="002A4426">
        <w:t>SPFile fileNew = collFiles.Add(documentUrl, report, true);</w:t>
      </w:r>
    </w:p>
    <w:p w14:paraId="050BCE33" w14:textId="77777777" w:rsidR="002A4426" w:rsidRPr="002A4426" w:rsidRDefault="002A4426" w:rsidP="002A4426">
      <w:pPr>
        <w:pStyle w:val="ppCode"/>
        <w:rPr>
          <w:lang w:val="es-ES"/>
        </w:rPr>
      </w:pPr>
      <w:r w:rsidRPr="002A4426">
        <w:rPr>
          <w:lang w:val="es-ES"/>
        </w:rPr>
        <w:t>SPListItem listItem = fileNew.Item;</w:t>
      </w:r>
    </w:p>
    <w:p w14:paraId="23AF8225" w14:textId="30F22C5B" w:rsidR="002A4426" w:rsidRPr="002A4426" w:rsidRDefault="002A4426" w:rsidP="002A4426">
      <w:pPr>
        <w:pStyle w:val="ppCode"/>
        <w:rPr>
          <w:lang w:val="es-ES"/>
        </w:rPr>
      </w:pPr>
      <w:r w:rsidRPr="002A4426">
        <w:rPr>
          <w:lang w:val="es-ES"/>
        </w:rPr>
        <w:t>listItem.Update();</w:t>
      </w:r>
    </w:p>
    <w:p w14:paraId="6FD7E883" w14:textId="77777777" w:rsidR="002A4426" w:rsidRPr="002A4426" w:rsidRDefault="002A4426" w:rsidP="002A4426">
      <w:pPr>
        <w:pStyle w:val="ppBodyText"/>
        <w:rPr>
          <w:lang w:val="es-ES"/>
        </w:rPr>
      </w:pPr>
    </w:p>
    <w:p w14:paraId="4B7BF8F8" w14:textId="46857DA5" w:rsidR="005D53DB" w:rsidRDefault="001E7BDA" w:rsidP="001E7BDA">
      <w:pPr>
        <w:pStyle w:val="Heading2"/>
      </w:pPr>
      <w:r>
        <w:t>Creación del documento-informe</w:t>
      </w:r>
    </w:p>
    <w:p w14:paraId="4D448DAA" w14:textId="067A7B06" w:rsidR="009A1C5A" w:rsidRPr="005E5E5E" w:rsidRDefault="00222DA4" w:rsidP="001E7BDA">
      <w:pPr>
        <w:pStyle w:val="ppBodyText"/>
        <w:rPr>
          <w:lang w:val="es-ES"/>
        </w:rPr>
      </w:pPr>
      <w:r w:rsidRPr="005E5E5E">
        <w:rPr>
          <w:lang w:val="es-ES"/>
        </w:rPr>
        <w:t>Para trabajar con</w:t>
      </w:r>
      <w:r w:rsidR="00665062" w:rsidRPr="005E5E5E">
        <w:rPr>
          <w:lang w:val="es-ES"/>
        </w:rPr>
        <w:t xml:space="preserve"> los documentos</w:t>
      </w:r>
      <w:r w:rsidRPr="005E5E5E">
        <w:rPr>
          <w:lang w:val="es-ES"/>
        </w:rPr>
        <w:t xml:space="preserve"> Office </w:t>
      </w:r>
      <w:r w:rsidR="00052C40" w:rsidRPr="005E5E5E">
        <w:rPr>
          <w:lang w:val="es-ES"/>
        </w:rPr>
        <w:t xml:space="preserve">se dispone de la </w:t>
      </w:r>
      <w:r w:rsidRPr="005E5E5E">
        <w:rPr>
          <w:lang w:val="es-ES"/>
        </w:rPr>
        <w:t>herramienta</w:t>
      </w:r>
      <w:r w:rsidR="004B797E" w:rsidRPr="005E5E5E">
        <w:rPr>
          <w:lang w:val="es-ES"/>
        </w:rPr>
        <w:t xml:space="preserve"> </w:t>
      </w:r>
      <w:r w:rsidRPr="005E5E5E">
        <w:rPr>
          <w:b/>
          <w:lang w:val="es-ES"/>
        </w:rPr>
        <w:t>Open XML SDK</w:t>
      </w:r>
      <w:r w:rsidR="00566FA1" w:rsidRPr="005E5E5E">
        <w:rPr>
          <w:lang w:val="es-ES"/>
        </w:rPr>
        <w:t xml:space="preserve"> </w:t>
      </w:r>
      <w:r w:rsidRPr="005E5E5E">
        <w:rPr>
          <w:lang w:val="es-ES"/>
        </w:rPr>
        <w:t>en su versión 2.0</w:t>
      </w:r>
      <w:r w:rsidR="00566FA1">
        <w:rPr>
          <w:rStyle w:val="FootnoteReference"/>
        </w:rPr>
        <w:footnoteReference w:id="1"/>
      </w:r>
      <w:r w:rsidR="00566FA1" w:rsidRPr="005E5E5E">
        <w:rPr>
          <w:lang w:val="es-ES"/>
        </w:rPr>
        <w:t>,</w:t>
      </w:r>
      <w:r w:rsidR="00D455B3" w:rsidRPr="005E5E5E">
        <w:rPr>
          <w:lang w:val="es-ES"/>
        </w:rPr>
        <w:t xml:space="preserve"> </w:t>
      </w:r>
      <w:r w:rsidR="00532D1C" w:rsidRPr="005E5E5E">
        <w:rPr>
          <w:lang w:val="es-ES"/>
        </w:rPr>
        <w:t xml:space="preserve">la cual </w:t>
      </w:r>
      <w:r w:rsidR="00D455B3" w:rsidRPr="005E5E5E">
        <w:rPr>
          <w:lang w:val="es-ES"/>
        </w:rPr>
        <w:t>facilita la manipulación de paquetes Open XML y de los elementos del esquema</w:t>
      </w:r>
      <w:r w:rsidR="00665062" w:rsidRPr="005E5E5E">
        <w:rPr>
          <w:lang w:val="es-ES"/>
        </w:rPr>
        <w:t xml:space="preserve"> subyac</w:t>
      </w:r>
      <w:r w:rsidR="0089653A" w:rsidRPr="005E5E5E">
        <w:rPr>
          <w:lang w:val="es-ES"/>
        </w:rPr>
        <w:t xml:space="preserve">ente [1, 2]. </w:t>
      </w:r>
      <w:r w:rsidR="00D455B3" w:rsidRPr="005E5E5E">
        <w:rPr>
          <w:lang w:val="es-ES"/>
        </w:rPr>
        <w:t xml:space="preserve">Las clases del SDK </w:t>
      </w:r>
      <w:r w:rsidR="00532D1C" w:rsidRPr="005E5E5E">
        <w:rPr>
          <w:lang w:val="es-ES"/>
        </w:rPr>
        <w:t xml:space="preserve">nos ofrecen funcionalidades </w:t>
      </w:r>
      <w:r w:rsidR="00D455B3" w:rsidRPr="005E5E5E">
        <w:rPr>
          <w:lang w:val="es-ES"/>
        </w:rPr>
        <w:t xml:space="preserve">comunes que </w:t>
      </w:r>
      <w:r w:rsidR="00532D1C" w:rsidRPr="005E5E5E">
        <w:rPr>
          <w:lang w:val="es-ES"/>
        </w:rPr>
        <w:t xml:space="preserve">normalmente </w:t>
      </w:r>
      <w:r w:rsidR="00D455B3" w:rsidRPr="005E5E5E">
        <w:rPr>
          <w:lang w:val="es-ES"/>
        </w:rPr>
        <w:t xml:space="preserve">los desarrolladores ejecutan en los paquetes Open XML, </w:t>
      </w:r>
      <w:r w:rsidR="0089653A" w:rsidRPr="005E5E5E">
        <w:rPr>
          <w:lang w:val="es-ES"/>
        </w:rPr>
        <w:t>con las que pueden</w:t>
      </w:r>
      <w:r w:rsidR="00D455B3" w:rsidRPr="005E5E5E">
        <w:rPr>
          <w:lang w:val="es-ES"/>
        </w:rPr>
        <w:t xml:space="preserve"> realizar operaciones complejas sin la necesidad de interactuar directamente con el XML subyacente</w:t>
      </w:r>
      <w:r w:rsidR="00532D1C" w:rsidRPr="005E5E5E">
        <w:rPr>
          <w:lang w:val="es-ES"/>
        </w:rPr>
        <w:t xml:space="preserve">. Una </w:t>
      </w:r>
      <w:r w:rsidR="00C2768C" w:rsidRPr="005E5E5E">
        <w:rPr>
          <w:lang w:val="es-ES"/>
        </w:rPr>
        <w:t xml:space="preserve">de </w:t>
      </w:r>
      <w:r w:rsidR="0089653A" w:rsidRPr="005E5E5E">
        <w:rPr>
          <w:lang w:val="es-ES"/>
        </w:rPr>
        <w:t xml:space="preserve">las </w:t>
      </w:r>
      <w:r w:rsidR="00C2768C" w:rsidRPr="005E5E5E">
        <w:rPr>
          <w:lang w:val="es-ES"/>
        </w:rPr>
        <w:t xml:space="preserve">principales ventajas </w:t>
      </w:r>
      <w:r w:rsidR="0089653A" w:rsidRPr="005E5E5E">
        <w:rPr>
          <w:lang w:val="es-ES"/>
        </w:rPr>
        <w:t xml:space="preserve">del SDK </w:t>
      </w:r>
      <w:r w:rsidR="00C2768C" w:rsidRPr="005E5E5E">
        <w:rPr>
          <w:lang w:val="es-ES"/>
        </w:rPr>
        <w:t xml:space="preserve">es no </w:t>
      </w:r>
      <w:r w:rsidR="00532D1C" w:rsidRPr="005E5E5E">
        <w:rPr>
          <w:lang w:val="es-ES"/>
        </w:rPr>
        <w:t xml:space="preserve">requerir de una </w:t>
      </w:r>
      <w:r w:rsidR="00C2768C" w:rsidRPr="005E5E5E">
        <w:rPr>
          <w:lang w:val="es-ES"/>
        </w:rPr>
        <w:t xml:space="preserve">instalación de MS Office para la manipulación de </w:t>
      </w:r>
      <w:r w:rsidR="00532D1C" w:rsidRPr="005E5E5E">
        <w:rPr>
          <w:lang w:val="es-ES"/>
        </w:rPr>
        <w:t xml:space="preserve">los </w:t>
      </w:r>
      <w:r w:rsidR="00C2768C" w:rsidRPr="005E5E5E">
        <w:rPr>
          <w:lang w:val="es-ES"/>
        </w:rPr>
        <w:t>documentos</w:t>
      </w:r>
      <w:r w:rsidR="00D455B3" w:rsidRPr="005E5E5E">
        <w:rPr>
          <w:lang w:val="es-ES"/>
        </w:rPr>
        <w:t>.</w:t>
      </w:r>
      <w:r w:rsidR="00B05D5C" w:rsidRPr="005E5E5E">
        <w:rPr>
          <w:lang w:val="es-ES"/>
        </w:rPr>
        <w:t xml:space="preserve"> </w:t>
      </w:r>
      <w:r w:rsidR="00665062" w:rsidRPr="005E5E5E">
        <w:rPr>
          <w:lang w:val="es-ES" w:eastAsia="es-ES"/>
        </w:rPr>
        <w:t xml:space="preserve">Se pueden usar los tipos de Open XML SDK en cualquier lenguaje con implementación sobre .NET. Open XML SDK evita la complicación de trabajar con documentos de </w:t>
      </w:r>
      <w:r w:rsidR="00665062" w:rsidRPr="005E5E5E">
        <w:rPr>
          <w:i/>
          <w:lang w:val="es-ES" w:eastAsia="es-ES"/>
        </w:rPr>
        <w:t>Open Packaging Conventions</w:t>
      </w:r>
      <w:r w:rsidR="00665062" w:rsidRPr="005E5E5E">
        <w:rPr>
          <w:lang w:val="es-ES" w:eastAsia="es-ES"/>
        </w:rPr>
        <w:t xml:space="preserve"> (OPC)</w:t>
      </w:r>
      <w:r w:rsidR="0089653A" w:rsidRPr="005E5E5E">
        <w:rPr>
          <w:lang w:val="es-ES" w:eastAsia="es-ES"/>
        </w:rPr>
        <w:t xml:space="preserve">, que es </w:t>
      </w:r>
      <w:r w:rsidR="00665062" w:rsidRPr="005E5E5E">
        <w:rPr>
          <w:lang w:val="es-ES" w:eastAsia="es-ES"/>
        </w:rPr>
        <w:t xml:space="preserve">la segunda de las cinco partes </w:t>
      </w:r>
      <w:r w:rsidR="0089653A" w:rsidRPr="005E5E5E">
        <w:rPr>
          <w:lang w:val="es-ES" w:eastAsia="es-ES"/>
        </w:rPr>
        <w:t xml:space="preserve">que componen </w:t>
      </w:r>
      <w:r w:rsidR="00665062" w:rsidRPr="005E5E5E">
        <w:rPr>
          <w:lang w:val="es-ES" w:eastAsia="es-ES"/>
        </w:rPr>
        <w:t xml:space="preserve">el </w:t>
      </w:r>
      <w:r w:rsidR="00665062" w:rsidRPr="005E5E5E">
        <w:rPr>
          <w:lang w:val="es-ES"/>
        </w:rPr>
        <w:t>estándar ECMA</w:t>
      </w:r>
      <w:r w:rsidR="0089653A" w:rsidRPr="005E5E5E">
        <w:rPr>
          <w:lang w:val="es-ES"/>
        </w:rPr>
        <w:t xml:space="preserve">-376 [3], </w:t>
      </w:r>
      <w:r w:rsidR="0089653A" w:rsidRPr="005E5E5E">
        <w:rPr>
          <w:lang w:val="es-ES" w:eastAsia="es-ES"/>
        </w:rPr>
        <w:t>donde l</w:t>
      </w:r>
      <w:r w:rsidR="00665062" w:rsidRPr="005E5E5E">
        <w:rPr>
          <w:lang w:val="es-ES" w:eastAsia="es-ES"/>
        </w:rPr>
        <w:t xml:space="preserve">os esquemas XML para OPC se declaran como </w:t>
      </w:r>
      <w:r w:rsidR="00665062" w:rsidRPr="005E5E5E">
        <w:rPr>
          <w:i/>
          <w:lang w:val="es-ES" w:eastAsia="es-ES"/>
        </w:rPr>
        <w:t xml:space="preserve">XML Schema </w:t>
      </w:r>
      <w:r w:rsidR="00665062" w:rsidRPr="005E5E5E">
        <w:rPr>
          <w:i/>
          <w:lang w:val="es-ES" w:eastAsia="es-ES"/>
        </w:rPr>
        <w:lastRenderedPageBreak/>
        <w:t>Definitions</w:t>
      </w:r>
      <w:r w:rsidR="00665062" w:rsidRPr="005E5E5E">
        <w:rPr>
          <w:lang w:val="es-ES" w:eastAsia="es-ES"/>
        </w:rPr>
        <w:t xml:space="preserve"> (XSD</w:t>
      </w:r>
      <w:r w:rsidR="0089653A" w:rsidRPr="005E5E5E">
        <w:rPr>
          <w:lang w:val="es-ES" w:eastAsia="es-ES"/>
        </w:rPr>
        <w:t xml:space="preserve">). </w:t>
      </w:r>
      <w:r w:rsidR="009A1C5A" w:rsidRPr="005E5E5E">
        <w:rPr>
          <w:rStyle w:val="hps"/>
          <w:lang w:val="es-ES"/>
        </w:rPr>
        <w:t>El</w:t>
      </w:r>
      <w:r w:rsidR="009A1C5A" w:rsidRPr="005E5E5E">
        <w:rPr>
          <w:lang w:val="es-ES"/>
        </w:rPr>
        <w:t xml:space="preserve"> </w:t>
      </w:r>
      <w:r w:rsidR="009A1C5A" w:rsidRPr="005E5E5E">
        <w:rPr>
          <w:rStyle w:val="hps"/>
          <w:lang w:val="es-ES"/>
        </w:rPr>
        <w:t>paquete puede tener</w:t>
      </w:r>
      <w:r w:rsidR="009A1C5A" w:rsidRPr="005E5E5E">
        <w:rPr>
          <w:lang w:val="es-ES"/>
        </w:rPr>
        <w:t xml:space="preserve"> </w:t>
      </w:r>
      <w:r w:rsidR="009A1C5A" w:rsidRPr="005E5E5E">
        <w:rPr>
          <w:rStyle w:val="hps"/>
          <w:lang w:val="es-ES"/>
        </w:rPr>
        <w:t>múltiples partes</w:t>
      </w:r>
      <w:r w:rsidR="009A1C5A" w:rsidRPr="005E5E5E">
        <w:rPr>
          <w:lang w:val="es-ES"/>
        </w:rPr>
        <w:t xml:space="preserve"> </w:t>
      </w:r>
      <w:r w:rsidR="009A1C5A" w:rsidRPr="005E5E5E">
        <w:rPr>
          <w:rStyle w:val="hps"/>
          <w:lang w:val="es-ES"/>
        </w:rPr>
        <w:t>con</w:t>
      </w:r>
      <w:r w:rsidR="009A1C5A" w:rsidRPr="005E5E5E">
        <w:rPr>
          <w:lang w:val="es-ES"/>
        </w:rPr>
        <w:t xml:space="preserve"> </w:t>
      </w:r>
      <w:r w:rsidR="009A1C5A" w:rsidRPr="005E5E5E">
        <w:rPr>
          <w:rStyle w:val="hps"/>
          <w:lang w:val="es-ES"/>
        </w:rPr>
        <w:t>relaciones entre ellas</w:t>
      </w:r>
      <w:r w:rsidR="0027200B" w:rsidRPr="005E5E5E">
        <w:rPr>
          <w:rStyle w:val="hps"/>
          <w:lang w:val="es-ES"/>
        </w:rPr>
        <w:t xml:space="preserve">, </w:t>
      </w:r>
      <w:r w:rsidR="0089653A" w:rsidRPr="005E5E5E">
        <w:rPr>
          <w:rStyle w:val="hps"/>
          <w:lang w:val="es-ES"/>
        </w:rPr>
        <w:t xml:space="preserve">y </w:t>
      </w:r>
      <w:r w:rsidR="0027200B" w:rsidRPr="005E5E5E">
        <w:rPr>
          <w:rStyle w:val="hps"/>
          <w:lang w:val="es-ES"/>
        </w:rPr>
        <w:t>las</w:t>
      </w:r>
      <w:r w:rsidR="009A1C5A" w:rsidRPr="005E5E5E">
        <w:rPr>
          <w:rStyle w:val="hps"/>
          <w:lang w:val="es-ES"/>
        </w:rPr>
        <w:t xml:space="preserve"> relaci</w:t>
      </w:r>
      <w:r w:rsidR="0027200B" w:rsidRPr="005E5E5E">
        <w:rPr>
          <w:rStyle w:val="hps"/>
          <w:lang w:val="es-ES"/>
        </w:rPr>
        <w:t>ones</w:t>
      </w:r>
      <w:r w:rsidR="009A1C5A" w:rsidRPr="005E5E5E">
        <w:rPr>
          <w:rStyle w:val="hps"/>
          <w:lang w:val="es-ES"/>
        </w:rPr>
        <w:t xml:space="preserve"> entre</w:t>
      </w:r>
      <w:r w:rsidR="009A1C5A" w:rsidRPr="005E5E5E">
        <w:rPr>
          <w:lang w:val="es-ES"/>
        </w:rPr>
        <w:t xml:space="preserve"> </w:t>
      </w:r>
      <w:r w:rsidR="009A1C5A" w:rsidRPr="005E5E5E">
        <w:rPr>
          <w:rStyle w:val="hps"/>
          <w:lang w:val="es-ES"/>
        </w:rPr>
        <w:t>partes</w:t>
      </w:r>
      <w:r w:rsidR="009A1C5A" w:rsidRPr="005E5E5E">
        <w:rPr>
          <w:lang w:val="es-ES"/>
        </w:rPr>
        <w:t xml:space="preserve"> </w:t>
      </w:r>
      <w:r w:rsidR="009A1C5A" w:rsidRPr="005E5E5E">
        <w:rPr>
          <w:rStyle w:val="hps"/>
          <w:lang w:val="es-ES"/>
        </w:rPr>
        <w:t>controla</w:t>
      </w:r>
      <w:r w:rsidR="0027200B" w:rsidRPr="005E5E5E">
        <w:rPr>
          <w:rStyle w:val="hps"/>
          <w:lang w:val="es-ES"/>
        </w:rPr>
        <w:t>n</w:t>
      </w:r>
      <w:r w:rsidR="009A1C5A" w:rsidRPr="005E5E5E">
        <w:rPr>
          <w:rStyle w:val="hps"/>
          <w:lang w:val="es-ES"/>
        </w:rPr>
        <w:t xml:space="preserve"> la</w:t>
      </w:r>
      <w:r w:rsidR="009A1C5A" w:rsidRPr="005E5E5E">
        <w:rPr>
          <w:lang w:val="es-ES"/>
        </w:rPr>
        <w:t xml:space="preserve"> </w:t>
      </w:r>
      <w:r w:rsidR="009A1C5A" w:rsidRPr="005E5E5E">
        <w:rPr>
          <w:rStyle w:val="hps"/>
          <w:lang w:val="es-ES"/>
        </w:rPr>
        <w:t>categoría del documento</w:t>
      </w:r>
      <w:r w:rsidR="00C51E11" w:rsidRPr="005E5E5E">
        <w:rPr>
          <w:lang w:val="es-ES"/>
        </w:rPr>
        <w:t>.</w:t>
      </w:r>
    </w:p>
    <w:p w14:paraId="21B99214" w14:textId="0A5DDF62" w:rsidR="009266D2" w:rsidRPr="005E5E5E" w:rsidRDefault="001B56F4" w:rsidP="001E7BDA">
      <w:pPr>
        <w:pStyle w:val="ppBodyText"/>
        <w:rPr>
          <w:rFonts w:eastAsia="Times New Roman" w:cs="Arial"/>
          <w:lang w:val="es-ES" w:eastAsia="es-ES"/>
        </w:rPr>
      </w:pPr>
      <w:r w:rsidRPr="005E5E5E">
        <w:rPr>
          <w:rFonts w:eastAsia="Times New Roman" w:cs="Arial"/>
          <w:lang w:val="es-ES" w:eastAsia="es-ES"/>
        </w:rPr>
        <w:t xml:space="preserve">Es una </w:t>
      </w:r>
      <w:r w:rsidR="0089653A" w:rsidRPr="005E5E5E">
        <w:rPr>
          <w:rFonts w:eastAsia="Times New Roman" w:cs="Arial"/>
          <w:lang w:val="es-ES" w:eastAsia="es-ES"/>
        </w:rPr>
        <w:t xml:space="preserve">gran </w:t>
      </w:r>
      <w:r w:rsidRPr="005E5E5E">
        <w:rPr>
          <w:rFonts w:eastAsia="Times New Roman" w:cs="Arial"/>
          <w:lang w:val="es-ES" w:eastAsia="es-ES"/>
        </w:rPr>
        <w:t xml:space="preserve">ventaja </w:t>
      </w:r>
      <w:r w:rsidR="0089653A" w:rsidRPr="005E5E5E">
        <w:rPr>
          <w:rFonts w:eastAsia="Times New Roman" w:cs="Arial"/>
          <w:lang w:val="es-ES" w:eastAsia="es-ES"/>
        </w:rPr>
        <w:t xml:space="preserve">el hecho de </w:t>
      </w:r>
      <w:r w:rsidRPr="005E5E5E">
        <w:rPr>
          <w:rFonts w:eastAsia="Times New Roman" w:cs="Arial"/>
          <w:lang w:val="es-ES" w:eastAsia="es-ES"/>
        </w:rPr>
        <w:t>que u</w:t>
      </w:r>
      <w:r w:rsidR="009266D2" w:rsidRPr="005E5E5E">
        <w:rPr>
          <w:rFonts w:eastAsia="Times New Roman" w:cs="Arial"/>
          <w:lang w:val="es-ES" w:eastAsia="es-ES"/>
        </w:rPr>
        <w:t xml:space="preserve">n archivo Open XML </w:t>
      </w:r>
      <w:r w:rsidRPr="005E5E5E">
        <w:rPr>
          <w:rFonts w:eastAsia="Times New Roman" w:cs="Arial"/>
          <w:lang w:val="es-ES" w:eastAsia="es-ES"/>
        </w:rPr>
        <w:t>no está en binario</w:t>
      </w:r>
      <w:r w:rsidR="0089653A" w:rsidRPr="005E5E5E">
        <w:rPr>
          <w:rFonts w:eastAsia="Times New Roman" w:cs="Arial"/>
          <w:lang w:val="es-ES" w:eastAsia="es-ES"/>
        </w:rPr>
        <w:t>,</w:t>
      </w:r>
      <w:r w:rsidRPr="005E5E5E">
        <w:rPr>
          <w:rFonts w:eastAsia="Times New Roman" w:cs="Arial"/>
          <w:lang w:val="es-ES" w:eastAsia="es-ES"/>
        </w:rPr>
        <w:t xml:space="preserve"> sino </w:t>
      </w:r>
      <w:r w:rsidR="0089653A" w:rsidRPr="005E5E5E">
        <w:rPr>
          <w:rFonts w:eastAsia="Times New Roman" w:cs="Arial"/>
          <w:lang w:val="es-ES" w:eastAsia="es-ES"/>
        </w:rPr>
        <w:t>que, como puede comprobarse utilizando un visor de archivos ZIP), es un</w:t>
      </w:r>
      <w:r w:rsidRPr="005E5E5E">
        <w:rPr>
          <w:rFonts w:eastAsia="Times New Roman" w:cs="Arial"/>
          <w:lang w:val="es-ES" w:eastAsia="es-ES"/>
        </w:rPr>
        <w:t xml:space="preserve"> archivo</w:t>
      </w:r>
      <w:r w:rsidR="009266D2" w:rsidRPr="005E5E5E">
        <w:rPr>
          <w:rFonts w:eastAsia="Times New Roman" w:cs="Arial"/>
          <w:lang w:val="es-ES" w:eastAsia="es-ES"/>
        </w:rPr>
        <w:t xml:space="preserve"> ZIP</w:t>
      </w:r>
      <w:r w:rsidRPr="005E5E5E">
        <w:rPr>
          <w:rFonts w:eastAsia="Times New Roman" w:cs="Arial"/>
          <w:lang w:val="es-ES" w:eastAsia="es-ES"/>
        </w:rPr>
        <w:t xml:space="preserve"> de una carpeta de documentos</w:t>
      </w:r>
      <w:r w:rsidR="0089653A" w:rsidRPr="005E5E5E">
        <w:rPr>
          <w:rFonts w:eastAsia="Times New Roman" w:cs="Arial"/>
          <w:lang w:val="es-ES" w:eastAsia="es-ES"/>
        </w:rPr>
        <w:t xml:space="preserve"> compuesta de </w:t>
      </w:r>
      <w:r w:rsidRPr="005E5E5E">
        <w:rPr>
          <w:rFonts w:eastAsia="Times New Roman" w:cs="Arial"/>
          <w:lang w:val="es-ES" w:eastAsia="es-ES"/>
        </w:rPr>
        <w:t>varios archivo</w:t>
      </w:r>
      <w:r w:rsidR="00876998" w:rsidRPr="005E5E5E">
        <w:rPr>
          <w:rFonts w:eastAsia="Times New Roman" w:cs="Arial"/>
          <w:lang w:val="es-ES" w:eastAsia="es-ES"/>
        </w:rPr>
        <w:t>s</w:t>
      </w:r>
      <w:r w:rsidRPr="005E5E5E">
        <w:rPr>
          <w:rFonts w:eastAsia="Times New Roman" w:cs="Arial"/>
          <w:lang w:val="es-ES" w:eastAsia="es-ES"/>
        </w:rPr>
        <w:t xml:space="preserve"> XML </w:t>
      </w:r>
      <w:r w:rsidR="00EE32E9" w:rsidRPr="005E5E5E">
        <w:rPr>
          <w:rFonts w:eastAsia="Times New Roman" w:cs="Arial"/>
          <w:lang w:val="es-ES" w:eastAsia="es-ES"/>
        </w:rPr>
        <w:t>(</w:t>
      </w:r>
      <w:r w:rsidR="00EE32E9">
        <w:rPr>
          <w:rFonts w:eastAsia="Times New Roman" w:cs="Arial"/>
          <w:lang w:eastAsia="es-ES"/>
        </w:rPr>
        <w:fldChar w:fldCharType="begin"/>
      </w:r>
      <w:r w:rsidR="00EE32E9" w:rsidRPr="005E5E5E">
        <w:rPr>
          <w:rFonts w:eastAsia="Times New Roman" w:cs="Arial"/>
          <w:lang w:val="es-ES" w:eastAsia="es-ES"/>
        </w:rPr>
        <w:instrText xml:space="preserve"> REF _Ref342889546 \h </w:instrText>
      </w:r>
      <w:r w:rsidR="00EE32E9">
        <w:rPr>
          <w:rFonts w:eastAsia="Times New Roman" w:cs="Arial"/>
          <w:lang w:eastAsia="es-ES"/>
        </w:rPr>
      </w:r>
      <w:r w:rsidR="00EE32E9">
        <w:rPr>
          <w:rFonts w:eastAsia="Times New Roman" w:cs="Arial"/>
          <w:lang w:eastAsia="es-ES"/>
        </w:rPr>
        <w:fldChar w:fldCharType="separate"/>
      </w:r>
      <w:r w:rsidR="0089653A" w:rsidRPr="005E5E5E">
        <w:rPr>
          <w:lang w:val="es-ES"/>
        </w:rPr>
        <w:t>f</w:t>
      </w:r>
      <w:r w:rsidR="00EE32E9" w:rsidRPr="005E5E5E">
        <w:rPr>
          <w:lang w:val="es-ES"/>
        </w:rPr>
        <w:t xml:space="preserve">igura </w:t>
      </w:r>
      <w:r w:rsidR="00EE32E9" w:rsidRPr="005E5E5E">
        <w:rPr>
          <w:noProof/>
          <w:lang w:val="es-ES"/>
        </w:rPr>
        <w:t>3</w:t>
      </w:r>
      <w:r w:rsidR="00EE32E9">
        <w:rPr>
          <w:rFonts w:eastAsia="Times New Roman" w:cs="Arial"/>
          <w:lang w:eastAsia="es-ES"/>
        </w:rPr>
        <w:fldChar w:fldCharType="end"/>
      </w:r>
      <w:r w:rsidR="00EE32E9" w:rsidRPr="005E5E5E">
        <w:rPr>
          <w:rFonts w:eastAsia="Times New Roman" w:cs="Arial"/>
          <w:lang w:val="es-ES" w:eastAsia="es-ES"/>
        </w:rPr>
        <w:t>)</w:t>
      </w:r>
      <w:r w:rsidR="0089653A" w:rsidRPr="005E5E5E">
        <w:rPr>
          <w:rFonts w:eastAsia="Times New Roman" w:cs="Arial"/>
          <w:lang w:val="es-ES" w:eastAsia="es-ES"/>
        </w:rPr>
        <w:t>;</w:t>
      </w:r>
      <w:r w:rsidR="00A3779B" w:rsidRPr="005E5E5E">
        <w:rPr>
          <w:rFonts w:eastAsia="Times New Roman" w:cs="Arial"/>
          <w:lang w:val="es-ES" w:eastAsia="es-ES"/>
        </w:rPr>
        <w:t xml:space="preserve"> </w:t>
      </w:r>
      <w:r w:rsidR="0089653A" w:rsidRPr="005E5E5E">
        <w:rPr>
          <w:rFonts w:eastAsia="Times New Roman" w:cs="Arial"/>
          <w:lang w:val="es-ES" w:eastAsia="es-ES"/>
        </w:rPr>
        <w:t xml:space="preserve">éstos últimos, </w:t>
      </w:r>
      <w:r w:rsidRPr="005E5E5E">
        <w:rPr>
          <w:rFonts w:eastAsia="Times New Roman" w:cs="Arial"/>
          <w:lang w:val="es-ES" w:eastAsia="es-ES"/>
        </w:rPr>
        <w:t>por tanto</w:t>
      </w:r>
      <w:r w:rsidR="0089653A" w:rsidRPr="005E5E5E">
        <w:rPr>
          <w:rFonts w:eastAsia="Times New Roman" w:cs="Arial"/>
          <w:lang w:val="es-ES" w:eastAsia="es-ES"/>
        </w:rPr>
        <w:t>,</w:t>
      </w:r>
      <w:r w:rsidRPr="005E5E5E">
        <w:rPr>
          <w:rFonts w:eastAsia="Times New Roman" w:cs="Arial"/>
          <w:lang w:val="es-ES" w:eastAsia="es-ES"/>
        </w:rPr>
        <w:t xml:space="preserve"> pueden ser</w:t>
      </w:r>
      <w:r w:rsidR="00A3779B" w:rsidRPr="005E5E5E">
        <w:rPr>
          <w:rFonts w:eastAsia="Times New Roman" w:cs="Arial"/>
          <w:lang w:val="es-ES" w:eastAsia="es-ES"/>
        </w:rPr>
        <w:t xml:space="preserve"> accedidos</w:t>
      </w:r>
      <w:r w:rsidRPr="005E5E5E">
        <w:rPr>
          <w:rFonts w:eastAsia="Times New Roman" w:cs="Arial"/>
          <w:lang w:val="es-ES" w:eastAsia="es-ES"/>
        </w:rPr>
        <w:t xml:space="preserve"> de manera directa e independiente</w:t>
      </w:r>
      <w:r w:rsidR="009266D2" w:rsidRPr="005E5E5E">
        <w:rPr>
          <w:rFonts w:eastAsia="Times New Roman" w:cs="Arial"/>
          <w:lang w:val="es-ES" w:eastAsia="es-ES"/>
        </w:rPr>
        <w:t>.</w:t>
      </w:r>
    </w:p>
    <w:p w14:paraId="3DFFA55C" w14:textId="0AA7F855" w:rsidR="009266D2" w:rsidRPr="005A0C51" w:rsidRDefault="005A0C51" w:rsidP="005A0C51">
      <w:pPr>
        <w:pStyle w:val="ppFigureCaption"/>
        <w:rPr>
          <w:lang w:val="es-ES"/>
        </w:rPr>
      </w:pPr>
      <w:r w:rsidRPr="005A0C51">
        <w:rPr>
          <w:lang w:val="es-ES"/>
        </w:rPr>
        <w:t>Figura 3. Estructura del paquete compactado de un documento Excel 2013</w:t>
      </w:r>
    </w:p>
    <w:p w14:paraId="42429FA5" w14:textId="62830642" w:rsidR="005A0C51" w:rsidRPr="005A0C51" w:rsidRDefault="005A0C51" w:rsidP="005A0C51">
      <w:pPr>
        <w:pStyle w:val="ppFigure"/>
      </w:pPr>
      <w:r>
        <w:rPr>
          <w:noProof/>
          <w:lang w:bidi="ar-SA"/>
        </w:rPr>
        <w:drawing>
          <wp:inline distT="0" distB="0" distL="0" distR="0" wp14:anchorId="5793F628" wp14:editId="0CB25AAB">
            <wp:extent cx="5220429" cy="3343742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CEB3" w14:textId="77777777" w:rsidR="009266D2" w:rsidRDefault="009266D2" w:rsidP="005A0C51">
      <w:pPr>
        <w:pStyle w:val="ppBodyText"/>
        <w:rPr>
          <w:rStyle w:val="hps"/>
        </w:rPr>
      </w:pPr>
    </w:p>
    <w:p w14:paraId="34DDC997" w14:textId="4F29E0BD" w:rsidR="001712BE" w:rsidRPr="005E5E5E" w:rsidRDefault="001A1825" w:rsidP="001E7BDA">
      <w:pPr>
        <w:pStyle w:val="ppBodyText"/>
        <w:rPr>
          <w:lang w:val="es-ES"/>
        </w:rPr>
      </w:pPr>
      <w:r w:rsidRPr="005A0C51">
        <w:rPr>
          <w:rStyle w:val="hps"/>
          <w:lang w:val="es-ES"/>
        </w:rPr>
        <w:t>En</w:t>
      </w:r>
      <w:r w:rsidRPr="005A0C51">
        <w:rPr>
          <w:lang w:val="es-ES"/>
        </w:rPr>
        <w:t xml:space="preserve"> </w:t>
      </w:r>
      <w:r w:rsidRPr="005A0C51">
        <w:rPr>
          <w:rStyle w:val="hps"/>
          <w:lang w:val="es-ES"/>
        </w:rPr>
        <w:t>el SDK de Open</w:t>
      </w:r>
      <w:r w:rsidRPr="005A0C51">
        <w:rPr>
          <w:lang w:val="es-ES"/>
        </w:rPr>
        <w:t xml:space="preserve"> </w:t>
      </w:r>
      <w:r w:rsidRPr="005A0C51">
        <w:rPr>
          <w:rStyle w:val="hps"/>
          <w:lang w:val="es-ES"/>
        </w:rPr>
        <w:t>XML</w:t>
      </w:r>
      <w:r w:rsidRPr="005A0C51">
        <w:rPr>
          <w:lang w:val="es-ES"/>
        </w:rPr>
        <w:t xml:space="preserve">, la clase </w:t>
      </w:r>
      <w:r w:rsidRPr="005A0C51">
        <w:rPr>
          <w:rStyle w:val="CodeCar"/>
          <w:lang w:val="es-ES"/>
        </w:rPr>
        <w:t>SpreadsheetDocument</w:t>
      </w:r>
      <w:r w:rsidRPr="005A0C51">
        <w:rPr>
          <w:lang w:val="es-ES"/>
        </w:rPr>
        <w:t xml:space="preserve"> </w:t>
      </w:r>
      <w:r w:rsidRPr="005A0C51">
        <w:rPr>
          <w:rStyle w:val="hps"/>
          <w:lang w:val="es-ES"/>
        </w:rPr>
        <w:t>representa un</w:t>
      </w:r>
      <w:r w:rsidRPr="005A0C51">
        <w:rPr>
          <w:lang w:val="es-ES"/>
        </w:rPr>
        <w:t xml:space="preserve"> </w:t>
      </w:r>
      <w:r w:rsidRPr="005A0C51">
        <w:rPr>
          <w:rStyle w:val="hps"/>
          <w:lang w:val="es-ES"/>
        </w:rPr>
        <w:t>paquete de documentos de</w:t>
      </w:r>
      <w:r w:rsidRPr="005A0C51">
        <w:rPr>
          <w:lang w:val="es-ES"/>
        </w:rPr>
        <w:t xml:space="preserve"> </w:t>
      </w:r>
      <w:r w:rsidRPr="005A0C51">
        <w:rPr>
          <w:rStyle w:val="hps"/>
          <w:lang w:val="es-ES"/>
        </w:rPr>
        <w:t>Excel</w:t>
      </w:r>
      <w:r w:rsidR="00061154" w:rsidRPr="005A0C51">
        <w:rPr>
          <w:rStyle w:val="hps"/>
          <w:lang w:val="es-ES"/>
        </w:rPr>
        <w:t xml:space="preserve">. </w:t>
      </w:r>
      <w:r w:rsidR="00061154" w:rsidRPr="005E5E5E">
        <w:rPr>
          <w:rStyle w:val="hps"/>
          <w:lang w:val="es-ES"/>
        </w:rPr>
        <w:t>P</w:t>
      </w:r>
      <w:r w:rsidRPr="005E5E5E">
        <w:rPr>
          <w:rStyle w:val="hps"/>
          <w:lang w:val="es-ES"/>
        </w:rPr>
        <w:t>ara crear</w:t>
      </w:r>
      <w:r w:rsidRPr="005E5E5E">
        <w:rPr>
          <w:lang w:val="es-ES"/>
        </w:rPr>
        <w:t xml:space="preserve"> </w:t>
      </w:r>
      <w:r w:rsidR="00061154" w:rsidRPr="005E5E5E">
        <w:rPr>
          <w:lang w:val="es-ES"/>
        </w:rPr>
        <w:t>un</w:t>
      </w:r>
      <w:r w:rsidRPr="005E5E5E">
        <w:rPr>
          <w:rStyle w:val="hps"/>
          <w:lang w:val="es-ES"/>
        </w:rPr>
        <w:t xml:space="preserve"> documento de Excel</w:t>
      </w:r>
      <w:r w:rsidR="00906AF3" w:rsidRPr="005E5E5E">
        <w:rPr>
          <w:rStyle w:val="hps"/>
          <w:lang w:val="es-ES"/>
        </w:rPr>
        <w:t xml:space="preserve"> cualquiera utilizando el SDK,</w:t>
      </w:r>
      <w:r w:rsidR="00061154" w:rsidRPr="005E5E5E">
        <w:rPr>
          <w:rStyle w:val="hps"/>
          <w:lang w:val="es-ES"/>
        </w:rPr>
        <w:t xml:space="preserve"> hay que crear </w:t>
      </w:r>
      <w:r w:rsidRPr="005E5E5E">
        <w:rPr>
          <w:lang w:val="es-ES"/>
        </w:rPr>
        <w:t xml:space="preserve">una instancia </w:t>
      </w:r>
      <w:r w:rsidRPr="005E5E5E">
        <w:rPr>
          <w:rStyle w:val="hps"/>
          <w:lang w:val="es-ES"/>
        </w:rPr>
        <w:t>de la clase</w:t>
      </w:r>
      <w:r w:rsidRPr="005E5E5E">
        <w:rPr>
          <w:lang w:val="es-ES"/>
        </w:rPr>
        <w:t xml:space="preserve"> </w:t>
      </w:r>
      <w:r w:rsidRPr="005E5E5E">
        <w:rPr>
          <w:rStyle w:val="CodeCar"/>
          <w:lang w:val="es-ES"/>
        </w:rPr>
        <w:t>SpreadsheetDocument</w:t>
      </w:r>
      <w:r w:rsidRPr="005E5E5E">
        <w:rPr>
          <w:lang w:val="es-ES"/>
        </w:rPr>
        <w:t xml:space="preserve"> </w:t>
      </w:r>
      <w:r w:rsidR="00D41D3C" w:rsidRPr="005E5E5E">
        <w:rPr>
          <w:lang w:val="es-ES"/>
        </w:rPr>
        <w:t>(ve</w:t>
      </w:r>
      <w:r w:rsidR="004B797E" w:rsidRPr="005E5E5E">
        <w:rPr>
          <w:lang w:val="es-ES"/>
        </w:rPr>
        <w:t>r [4])</w:t>
      </w:r>
      <w:r w:rsidR="00E96EAB" w:rsidRPr="005E5E5E">
        <w:rPr>
          <w:rStyle w:val="hps"/>
          <w:lang w:val="es-ES"/>
        </w:rPr>
        <w:t xml:space="preserve">, </w:t>
      </w:r>
      <w:r w:rsidR="00C51E11" w:rsidRPr="005E5E5E">
        <w:rPr>
          <w:rStyle w:val="hps"/>
          <w:lang w:val="es-ES"/>
        </w:rPr>
        <w:t xml:space="preserve">como se muestra en el </w:t>
      </w:r>
      <w:r w:rsidR="00C51E11">
        <w:rPr>
          <w:rStyle w:val="hps"/>
        </w:rPr>
        <w:fldChar w:fldCharType="begin"/>
      </w:r>
      <w:r w:rsidR="00C51E11" w:rsidRPr="005E5E5E">
        <w:rPr>
          <w:rStyle w:val="hps"/>
          <w:lang w:val="es-ES"/>
        </w:rPr>
        <w:instrText xml:space="preserve"> REF _Ref341756249 \h </w:instrText>
      </w:r>
      <w:r w:rsidR="00C51E11">
        <w:rPr>
          <w:rStyle w:val="hps"/>
        </w:rPr>
      </w:r>
      <w:r w:rsidR="00C51E11">
        <w:rPr>
          <w:rStyle w:val="hps"/>
        </w:rPr>
        <w:fldChar w:fldCharType="separate"/>
      </w:r>
      <w:r w:rsidR="00E96EAB" w:rsidRPr="005E5E5E">
        <w:rPr>
          <w:lang w:val="es-ES"/>
        </w:rPr>
        <w:t>l</w:t>
      </w:r>
      <w:r w:rsidR="005B498F" w:rsidRPr="005E5E5E">
        <w:rPr>
          <w:lang w:val="es-ES"/>
        </w:rPr>
        <w:t xml:space="preserve">istado </w:t>
      </w:r>
      <w:r w:rsidR="005B498F" w:rsidRPr="005E5E5E">
        <w:rPr>
          <w:noProof/>
          <w:lang w:val="es-ES"/>
        </w:rPr>
        <w:t>2</w:t>
      </w:r>
      <w:r w:rsidR="00C51E11">
        <w:rPr>
          <w:rStyle w:val="hps"/>
        </w:rPr>
        <w:fldChar w:fldCharType="end"/>
      </w:r>
      <w:r w:rsidRPr="005E5E5E">
        <w:rPr>
          <w:rStyle w:val="hps"/>
          <w:lang w:val="es-ES"/>
        </w:rPr>
        <w:t>.</w:t>
      </w:r>
      <w:r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Como mínimo,</w:t>
      </w:r>
      <w:r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el documento debe tener</w:t>
      </w:r>
      <w:r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una</w:t>
      </w:r>
      <w:r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parte</w:t>
      </w:r>
      <w:r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libro</w:t>
      </w:r>
      <w:r w:rsidR="00C51E11" w:rsidRPr="005E5E5E">
        <w:rPr>
          <w:rStyle w:val="hps"/>
          <w:lang w:val="es-ES"/>
        </w:rPr>
        <w:t xml:space="preserve"> (</w:t>
      </w:r>
      <w:r w:rsidR="00C51E11" w:rsidRPr="005E5E5E">
        <w:rPr>
          <w:rStyle w:val="CodeCar"/>
          <w:lang w:val="es-ES"/>
        </w:rPr>
        <w:t>WorkbookPart</w:t>
      </w:r>
      <w:r w:rsidR="00C51E11" w:rsidRPr="005E5E5E">
        <w:rPr>
          <w:rStyle w:val="hps"/>
          <w:lang w:val="es-ES"/>
        </w:rPr>
        <w:t>)</w:t>
      </w:r>
      <w:r w:rsidRPr="005E5E5E">
        <w:rPr>
          <w:rStyle w:val="hps"/>
          <w:lang w:val="es-ES"/>
        </w:rPr>
        <w:t xml:space="preserve"> que</w:t>
      </w:r>
      <w:r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sirve como un contenedor</w:t>
      </w:r>
      <w:r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para el documento</w:t>
      </w:r>
      <w:r w:rsidRPr="005E5E5E">
        <w:rPr>
          <w:lang w:val="es-ES"/>
        </w:rPr>
        <w:t xml:space="preserve">, </w:t>
      </w:r>
      <w:r w:rsidRPr="005E5E5E">
        <w:rPr>
          <w:rStyle w:val="hps"/>
          <w:lang w:val="es-ES"/>
        </w:rPr>
        <w:t>y al menos una</w:t>
      </w:r>
      <w:r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parte</w:t>
      </w:r>
      <w:r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hoja de cálculo.</w:t>
      </w:r>
      <w:r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El texto</w:t>
      </w:r>
      <w:r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se representa</w:t>
      </w:r>
      <w:r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en el paquete como</w:t>
      </w:r>
      <w:r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XML</w:t>
      </w:r>
      <w:r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utilizando el marcado</w:t>
      </w:r>
      <w:r w:rsidRPr="005E5E5E">
        <w:rPr>
          <w:lang w:val="es-ES"/>
        </w:rPr>
        <w:t xml:space="preserve"> </w:t>
      </w:r>
      <w:r w:rsidRPr="005E5E5E">
        <w:rPr>
          <w:rStyle w:val="CodeCar"/>
          <w:lang w:val="es-ES"/>
        </w:rPr>
        <w:t>SpreadsheetML</w:t>
      </w:r>
      <w:r w:rsidR="00EE32E9" w:rsidRPr="005E5E5E">
        <w:rPr>
          <w:rStyle w:val="CodeCar"/>
          <w:lang w:val="es-ES"/>
        </w:rPr>
        <w:t xml:space="preserve"> </w:t>
      </w:r>
      <w:r w:rsidR="00E96EAB" w:rsidRPr="005E5E5E">
        <w:rPr>
          <w:lang w:val="es-ES"/>
        </w:rPr>
        <w:t>(é</w:t>
      </w:r>
      <w:r w:rsidR="00EE32E9" w:rsidRPr="005E5E5E">
        <w:rPr>
          <w:lang w:val="es-ES"/>
        </w:rPr>
        <w:t>ste es el marcado definido por ECMA para los paquetes Excel</w:t>
      </w:r>
      <w:r w:rsidR="00E96EAB" w:rsidRPr="005E5E5E">
        <w:rPr>
          <w:lang w:val="es-ES"/>
        </w:rPr>
        <w:t>,</w:t>
      </w:r>
      <w:r w:rsidR="00EE32E9" w:rsidRPr="005E5E5E">
        <w:rPr>
          <w:lang w:val="es-ES"/>
        </w:rPr>
        <w:t xml:space="preserve"> que define la estructura del XML que representa las partes del paquete y que tiene correspondencia con las clases de</w:t>
      </w:r>
      <w:r w:rsidR="00E96EAB" w:rsidRPr="005E5E5E">
        <w:rPr>
          <w:lang w:val="es-ES"/>
        </w:rPr>
        <w:t xml:space="preserve"> la </w:t>
      </w:r>
      <w:r w:rsidR="00EE32E9" w:rsidRPr="005E5E5E">
        <w:rPr>
          <w:lang w:val="es-ES"/>
        </w:rPr>
        <w:t>API que ofrece el S</w:t>
      </w:r>
      <w:r w:rsidR="00E96EAB" w:rsidRPr="005E5E5E">
        <w:rPr>
          <w:lang w:val="es-ES"/>
        </w:rPr>
        <w:t xml:space="preserve">DK). </w:t>
      </w:r>
      <w:r w:rsidR="00C51E11" w:rsidRPr="005E5E5E">
        <w:rPr>
          <w:rStyle w:val="hps"/>
          <w:lang w:val="es-ES"/>
        </w:rPr>
        <w:t>El método</w:t>
      </w:r>
      <w:r w:rsidRPr="005E5E5E">
        <w:rPr>
          <w:lang w:val="es-ES"/>
        </w:rPr>
        <w:t xml:space="preserve"> </w:t>
      </w:r>
      <w:r w:rsidRPr="005E5E5E">
        <w:rPr>
          <w:rStyle w:val="CodeCar"/>
          <w:lang w:val="es-ES"/>
        </w:rPr>
        <w:t>Create</w:t>
      </w:r>
      <w:r w:rsidRPr="005E5E5E">
        <w:rPr>
          <w:lang w:val="es-ES"/>
        </w:rPr>
        <w:t xml:space="preserve"> </w:t>
      </w:r>
      <w:r w:rsidR="005B498F" w:rsidRPr="005E5E5E">
        <w:rPr>
          <w:lang w:val="es-ES"/>
        </w:rPr>
        <w:t xml:space="preserve">del tipo </w:t>
      </w:r>
      <w:r w:rsidR="005B498F" w:rsidRPr="005E5E5E">
        <w:rPr>
          <w:rStyle w:val="CodeCar"/>
          <w:lang w:val="es-ES"/>
        </w:rPr>
        <w:t>SpreadsheetDocument</w:t>
      </w:r>
      <w:r w:rsidR="005B498F"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requiere dos</w:t>
      </w:r>
      <w:r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parámetros</w:t>
      </w:r>
      <w:r w:rsidR="00E96EAB" w:rsidRPr="005E5E5E">
        <w:rPr>
          <w:rStyle w:val="hps"/>
          <w:lang w:val="es-ES"/>
        </w:rPr>
        <w:t>:</w:t>
      </w:r>
      <w:r w:rsidR="00C51E11" w:rsidRPr="005E5E5E">
        <w:rPr>
          <w:rStyle w:val="hps"/>
          <w:lang w:val="es-ES"/>
        </w:rPr>
        <w:t xml:space="preserve"> e</w:t>
      </w:r>
      <w:r w:rsidRPr="005E5E5E">
        <w:rPr>
          <w:rStyle w:val="hps"/>
          <w:lang w:val="es-ES"/>
        </w:rPr>
        <w:t>l primer parámetro</w:t>
      </w:r>
      <w:r w:rsidR="00C51E11" w:rsidRPr="005E5E5E">
        <w:rPr>
          <w:rStyle w:val="hps"/>
          <w:lang w:val="es-ES"/>
        </w:rPr>
        <w:t xml:space="preserve"> es </w:t>
      </w:r>
      <w:r w:rsidR="00E96EAB" w:rsidRPr="005E5E5E">
        <w:rPr>
          <w:rStyle w:val="hps"/>
          <w:lang w:val="es-ES"/>
        </w:rPr>
        <w:t xml:space="preserve">el flujo </w:t>
      </w:r>
      <w:r w:rsidR="00C51E11" w:rsidRPr="005E5E5E">
        <w:rPr>
          <w:rStyle w:val="hps"/>
          <w:lang w:val="es-ES"/>
        </w:rPr>
        <w:t>donde se va a almacenar el documento</w:t>
      </w:r>
      <w:r w:rsidR="00E96EAB" w:rsidRPr="005E5E5E">
        <w:rPr>
          <w:rStyle w:val="hps"/>
          <w:lang w:val="es-ES"/>
        </w:rPr>
        <w:t xml:space="preserve">, mientras que </w:t>
      </w:r>
      <w:r w:rsidR="00C51E11" w:rsidRPr="005E5E5E">
        <w:rPr>
          <w:rStyle w:val="hps"/>
          <w:lang w:val="es-ES"/>
        </w:rPr>
        <w:t>e</w:t>
      </w:r>
      <w:r w:rsidRPr="005E5E5E">
        <w:rPr>
          <w:rStyle w:val="hps"/>
          <w:lang w:val="es-ES"/>
        </w:rPr>
        <w:t>l segundo parámetro</w:t>
      </w:r>
      <w:r w:rsidR="00C51E11"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es un</w:t>
      </w:r>
      <w:r w:rsidRPr="005E5E5E">
        <w:rPr>
          <w:lang w:val="es-ES"/>
        </w:rPr>
        <w:t xml:space="preserve"> </w:t>
      </w:r>
      <w:r w:rsidR="00EC54E9" w:rsidRPr="005E5E5E">
        <w:rPr>
          <w:rStyle w:val="hps"/>
          <w:lang w:val="es-ES"/>
        </w:rPr>
        <w:t xml:space="preserve">valor del </w:t>
      </w:r>
      <w:r w:rsidR="00E96EAB" w:rsidRPr="005E5E5E">
        <w:rPr>
          <w:rStyle w:val="hps"/>
          <w:lang w:val="es-ES"/>
        </w:rPr>
        <w:t xml:space="preserve">tipo </w:t>
      </w:r>
      <w:r w:rsidR="00EC54E9" w:rsidRPr="005E5E5E">
        <w:rPr>
          <w:rStyle w:val="hps"/>
          <w:lang w:val="es-ES"/>
        </w:rPr>
        <w:t>enumera</w:t>
      </w:r>
      <w:r w:rsidR="00E96EAB" w:rsidRPr="005E5E5E">
        <w:rPr>
          <w:rStyle w:val="hps"/>
          <w:lang w:val="es-ES"/>
        </w:rPr>
        <w:t xml:space="preserve">do </w:t>
      </w:r>
      <w:r w:rsidRPr="005E5E5E">
        <w:rPr>
          <w:rStyle w:val="CodeCar"/>
          <w:lang w:val="es-ES"/>
        </w:rPr>
        <w:t>SpreadsheetDocumentType</w:t>
      </w:r>
      <w:r w:rsidR="00E96EAB" w:rsidRPr="005E5E5E">
        <w:rPr>
          <w:lang w:val="es-ES"/>
        </w:rPr>
        <w:t xml:space="preserve">, mediante el que </w:t>
      </w:r>
      <w:r w:rsidR="00E96EAB" w:rsidRPr="005E5E5E">
        <w:rPr>
          <w:rStyle w:val="hps"/>
          <w:lang w:val="es-ES"/>
        </w:rPr>
        <w:t xml:space="preserve">se </w:t>
      </w:r>
      <w:r w:rsidRPr="005E5E5E">
        <w:rPr>
          <w:rStyle w:val="hps"/>
          <w:lang w:val="es-ES"/>
        </w:rPr>
        <w:t>representa el</w:t>
      </w:r>
      <w:r w:rsidRPr="005E5E5E">
        <w:rPr>
          <w:lang w:val="es-ES"/>
        </w:rPr>
        <w:t xml:space="preserve"> </w:t>
      </w:r>
      <w:r w:rsidRPr="005E5E5E">
        <w:rPr>
          <w:rStyle w:val="hps"/>
          <w:lang w:val="es-ES"/>
        </w:rPr>
        <w:t>tipo de documento</w:t>
      </w:r>
      <w:r w:rsidR="00E96EAB" w:rsidRPr="005E5E5E">
        <w:rPr>
          <w:rStyle w:val="hps"/>
          <w:lang w:val="es-ES"/>
        </w:rPr>
        <w:t xml:space="preserve"> (p</w:t>
      </w:r>
      <w:r w:rsidR="00C51E11" w:rsidRPr="005E5E5E">
        <w:rPr>
          <w:rStyle w:val="hps"/>
          <w:lang w:val="es-ES"/>
        </w:rPr>
        <w:t>or</w:t>
      </w:r>
      <w:r w:rsidRPr="005E5E5E">
        <w:rPr>
          <w:rStyle w:val="hps"/>
          <w:lang w:val="es-ES"/>
        </w:rPr>
        <w:t xml:space="preserve"> ejemplo</w:t>
      </w:r>
      <w:r w:rsidRPr="005E5E5E">
        <w:rPr>
          <w:lang w:val="es-ES"/>
        </w:rPr>
        <w:t xml:space="preserve">, </w:t>
      </w:r>
      <w:r w:rsidRPr="005E5E5E">
        <w:rPr>
          <w:rStyle w:val="hps"/>
          <w:lang w:val="es-ES"/>
        </w:rPr>
        <w:t>complementos</w:t>
      </w:r>
      <w:r w:rsidRPr="005E5E5E">
        <w:rPr>
          <w:lang w:val="es-ES"/>
        </w:rPr>
        <w:t xml:space="preserve">, plantillas, libros y </w:t>
      </w:r>
      <w:r w:rsidR="00C51E11" w:rsidRPr="005E5E5E">
        <w:rPr>
          <w:rStyle w:val="hps"/>
          <w:lang w:val="es-ES"/>
        </w:rPr>
        <w:t>plantillas</w:t>
      </w:r>
      <w:r w:rsidR="00C51E11" w:rsidRPr="005E5E5E">
        <w:rPr>
          <w:lang w:val="es-ES"/>
        </w:rPr>
        <w:t xml:space="preserve"> </w:t>
      </w:r>
      <w:r w:rsidR="00C51E11" w:rsidRPr="005E5E5E">
        <w:rPr>
          <w:rStyle w:val="hps"/>
          <w:lang w:val="es-ES"/>
        </w:rPr>
        <w:t xml:space="preserve">o libros </w:t>
      </w:r>
      <w:r w:rsidRPr="005E5E5E">
        <w:rPr>
          <w:rStyle w:val="hps"/>
          <w:lang w:val="es-ES"/>
        </w:rPr>
        <w:t>habilitados para macros</w:t>
      </w:r>
      <w:r w:rsidR="00E96EAB" w:rsidRPr="005E5E5E">
        <w:rPr>
          <w:rStyle w:val="hps"/>
          <w:lang w:val="es-ES"/>
        </w:rPr>
        <w:t>)</w:t>
      </w:r>
      <w:r w:rsidRPr="005E5E5E">
        <w:rPr>
          <w:rStyle w:val="hps"/>
          <w:lang w:val="es-ES"/>
        </w:rPr>
        <w:t>.</w:t>
      </w:r>
      <w:r w:rsidR="001B06A0" w:rsidRPr="005E5E5E">
        <w:rPr>
          <w:lang w:val="es-ES"/>
        </w:rPr>
        <w:t xml:space="preserve"> Excel optimiza el texto almacenado en las hojas del libro a través del uso de una tabla global que contiene en cada elemento de la misma una cadena </w:t>
      </w:r>
      <w:r w:rsidR="00A60B73" w:rsidRPr="005E5E5E">
        <w:rPr>
          <w:lang w:val="es-ES"/>
        </w:rPr>
        <w:t>cuyo valor</w:t>
      </w:r>
      <w:r w:rsidR="001B06A0" w:rsidRPr="005E5E5E">
        <w:rPr>
          <w:lang w:val="es-ES"/>
        </w:rPr>
        <w:t xml:space="preserve"> puede estar compartid</w:t>
      </w:r>
      <w:r w:rsidR="00A60B73" w:rsidRPr="005E5E5E">
        <w:rPr>
          <w:lang w:val="es-ES"/>
        </w:rPr>
        <w:t>o</w:t>
      </w:r>
      <w:r w:rsidR="001B06A0" w:rsidRPr="005E5E5E">
        <w:rPr>
          <w:lang w:val="es-ES"/>
        </w:rPr>
        <w:t xml:space="preserve"> en varias de las celdas del libro</w:t>
      </w:r>
      <w:r w:rsidR="009A0670" w:rsidRPr="005E5E5E">
        <w:rPr>
          <w:lang w:val="es-ES"/>
        </w:rPr>
        <w:t>. En</w:t>
      </w:r>
      <w:r w:rsidR="001B06A0" w:rsidRPr="005E5E5E">
        <w:rPr>
          <w:lang w:val="es-ES"/>
        </w:rPr>
        <w:t xml:space="preserve"> el valor de cada celda</w:t>
      </w:r>
      <w:r w:rsidR="009A0670" w:rsidRPr="005E5E5E">
        <w:rPr>
          <w:lang w:val="es-ES"/>
        </w:rPr>
        <w:t xml:space="preserve"> se guarda</w:t>
      </w:r>
      <w:r w:rsidR="001B06A0" w:rsidRPr="005E5E5E">
        <w:rPr>
          <w:lang w:val="es-ES"/>
        </w:rPr>
        <w:t xml:space="preserve"> el índice del elemento en dicha tabla, </w:t>
      </w:r>
      <w:r w:rsidR="00E96EAB" w:rsidRPr="005E5E5E">
        <w:rPr>
          <w:lang w:val="es-ES"/>
        </w:rPr>
        <w:t xml:space="preserve">que </w:t>
      </w:r>
      <w:r w:rsidR="001B06A0" w:rsidRPr="005E5E5E">
        <w:rPr>
          <w:lang w:val="es-ES"/>
        </w:rPr>
        <w:t xml:space="preserve">se almacena en una nueva parte del paquete de </w:t>
      </w:r>
      <w:r w:rsidR="00EC54E9" w:rsidRPr="005E5E5E">
        <w:rPr>
          <w:lang w:val="es-ES"/>
        </w:rPr>
        <w:t xml:space="preserve">tipo </w:t>
      </w:r>
      <w:r w:rsidR="001B06A0" w:rsidRPr="005E5E5E">
        <w:rPr>
          <w:rStyle w:val="CodeCar"/>
          <w:lang w:val="es-ES"/>
        </w:rPr>
        <w:t>SharedStringTablePart</w:t>
      </w:r>
      <w:r w:rsidR="001B06A0" w:rsidRPr="005E5E5E">
        <w:rPr>
          <w:lang w:val="es-ES"/>
        </w:rPr>
        <w:t xml:space="preserve">. A </w:t>
      </w:r>
      <w:r w:rsidR="00B73AB1" w:rsidRPr="005E5E5E">
        <w:rPr>
          <w:lang w:val="es-ES"/>
        </w:rPr>
        <w:t>continuación</w:t>
      </w:r>
      <w:r w:rsidR="00E96EAB" w:rsidRPr="005E5E5E">
        <w:rPr>
          <w:lang w:val="es-ES"/>
        </w:rPr>
        <w:t>,</w:t>
      </w:r>
      <w:r w:rsidR="001B06A0" w:rsidRPr="005E5E5E">
        <w:rPr>
          <w:lang w:val="es-ES"/>
        </w:rPr>
        <w:t xml:space="preserve"> se crea </w:t>
      </w:r>
      <w:r w:rsidR="00EC54E9" w:rsidRPr="005E5E5E">
        <w:rPr>
          <w:lang w:val="es-ES"/>
        </w:rPr>
        <w:t>un objeto</w:t>
      </w:r>
      <w:r w:rsidR="001B06A0" w:rsidRPr="005E5E5E">
        <w:rPr>
          <w:lang w:val="es-ES"/>
        </w:rPr>
        <w:t xml:space="preserve"> </w:t>
      </w:r>
      <w:r w:rsidR="001B06A0" w:rsidRPr="005E5E5E">
        <w:rPr>
          <w:rStyle w:val="CodeCar"/>
          <w:lang w:val="es-ES"/>
        </w:rPr>
        <w:t>Sheets</w:t>
      </w:r>
      <w:r w:rsidR="001B06A0" w:rsidRPr="005E5E5E">
        <w:rPr>
          <w:lang w:val="es-ES"/>
        </w:rPr>
        <w:t xml:space="preserve"> que va a almacenar </w:t>
      </w:r>
      <w:r w:rsidR="00EC54E9" w:rsidRPr="005E5E5E">
        <w:rPr>
          <w:lang w:val="es-ES"/>
        </w:rPr>
        <w:t xml:space="preserve">cada una de </w:t>
      </w:r>
      <w:r w:rsidR="001B06A0" w:rsidRPr="005E5E5E">
        <w:rPr>
          <w:lang w:val="es-ES"/>
        </w:rPr>
        <w:t>las hojas del libro (</w:t>
      </w:r>
      <w:r w:rsidR="001B06A0" w:rsidRPr="005E5E5E">
        <w:rPr>
          <w:rStyle w:val="CodeCar"/>
          <w:lang w:val="es-ES"/>
        </w:rPr>
        <w:t>Sheet</w:t>
      </w:r>
      <w:r w:rsidR="001B06A0" w:rsidRPr="005E5E5E">
        <w:rPr>
          <w:lang w:val="es-ES"/>
        </w:rPr>
        <w:t xml:space="preserve">) y se realiza </w:t>
      </w:r>
      <w:r w:rsidR="00E96EAB" w:rsidRPr="005E5E5E">
        <w:rPr>
          <w:lang w:val="es-ES"/>
        </w:rPr>
        <w:t xml:space="preserve">la </w:t>
      </w:r>
      <w:r w:rsidR="001B06A0" w:rsidRPr="005E5E5E">
        <w:rPr>
          <w:lang w:val="es-ES"/>
        </w:rPr>
        <w:t>llamad</w:t>
      </w:r>
      <w:r w:rsidR="00E96EAB" w:rsidRPr="005E5E5E">
        <w:rPr>
          <w:lang w:val="es-ES"/>
        </w:rPr>
        <w:t>a</w:t>
      </w:r>
      <w:r w:rsidR="001B06A0" w:rsidRPr="005E5E5E">
        <w:rPr>
          <w:lang w:val="es-ES"/>
        </w:rPr>
        <w:t xml:space="preserve"> al </w:t>
      </w:r>
      <w:r w:rsidR="00B73AB1" w:rsidRPr="005E5E5E">
        <w:rPr>
          <w:lang w:val="es-ES"/>
        </w:rPr>
        <w:t>método</w:t>
      </w:r>
      <w:r w:rsidR="001B06A0" w:rsidRPr="005E5E5E">
        <w:rPr>
          <w:lang w:val="es-ES"/>
        </w:rPr>
        <w:t xml:space="preserve"> </w:t>
      </w:r>
      <w:r w:rsidR="001B06A0" w:rsidRPr="005E5E5E">
        <w:rPr>
          <w:rStyle w:val="CodeCar"/>
          <w:lang w:val="es-ES"/>
        </w:rPr>
        <w:t>GenerateWorksheetPart</w:t>
      </w:r>
      <w:r w:rsidR="00E96EAB" w:rsidRPr="005E5E5E">
        <w:rPr>
          <w:lang w:val="es-ES"/>
        </w:rPr>
        <w:t>, e</w:t>
      </w:r>
      <w:r w:rsidR="001B06A0" w:rsidRPr="005E5E5E">
        <w:rPr>
          <w:lang w:val="es-ES"/>
        </w:rPr>
        <w:t>ncargado de generar la hoja</w:t>
      </w:r>
      <w:r w:rsidR="009A0670" w:rsidRPr="005E5E5E">
        <w:rPr>
          <w:lang w:val="es-ES"/>
        </w:rPr>
        <w:t xml:space="preserve"> </w:t>
      </w:r>
      <w:r w:rsidR="00A60B73" w:rsidRPr="005E5E5E">
        <w:rPr>
          <w:lang w:val="es-ES"/>
        </w:rPr>
        <w:t>con</w:t>
      </w:r>
      <w:r w:rsidR="00B73AB1" w:rsidRPr="005E5E5E">
        <w:rPr>
          <w:lang w:val="es-ES"/>
        </w:rPr>
        <w:t xml:space="preserve"> la</w:t>
      </w:r>
      <w:r w:rsidR="001B06A0" w:rsidRPr="005E5E5E">
        <w:rPr>
          <w:lang w:val="es-ES"/>
        </w:rPr>
        <w:t xml:space="preserve"> información del </w:t>
      </w:r>
      <w:r w:rsidR="00E96EAB" w:rsidRPr="005E5E5E">
        <w:rPr>
          <w:lang w:val="es-ES"/>
        </w:rPr>
        <w:t>inform</w:t>
      </w:r>
      <w:r w:rsidR="001B06A0" w:rsidRPr="005E5E5E">
        <w:rPr>
          <w:lang w:val="es-ES"/>
        </w:rPr>
        <w:t>e</w:t>
      </w:r>
      <w:r w:rsidR="00B73AB1" w:rsidRPr="005E5E5E">
        <w:rPr>
          <w:lang w:val="es-ES"/>
        </w:rPr>
        <w:t>.</w:t>
      </w:r>
    </w:p>
    <w:p w14:paraId="68EE96D0" w14:textId="77777777" w:rsidR="005A0C51" w:rsidRPr="005E5E5E" w:rsidRDefault="005A0C51" w:rsidP="001E7BDA">
      <w:pPr>
        <w:pStyle w:val="ppBodyText"/>
        <w:rPr>
          <w:lang w:val="es-ES"/>
        </w:rPr>
      </w:pPr>
    </w:p>
    <w:p w14:paraId="241CA3C6" w14:textId="0E89BCF4" w:rsidR="005A0C51" w:rsidRPr="005A0C51" w:rsidRDefault="005A0C51" w:rsidP="005A0C51">
      <w:pPr>
        <w:pStyle w:val="ppCodeLanguage"/>
        <w:rPr>
          <w:lang w:val="es-ES"/>
        </w:rPr>
      </w:pPr>
      <w:r w:rsidRPr="005A0C51">
        <w:rPr>
          <w:lang w:val="es-ES"/>
        </w:rPr>
        <w:t>Listado 2. Código para creación de un informe</w:t>
      </w:r>
    </w:p>
    <w:p w14:paraId="11BC7A49" w14:textId="77777777" w:rsidR="005A0C51" w:rsidRDefault="005A0C51" w:rsidP="005A0C51">
      <w:pPr>
        <w:pStyle w:val="ppCode"/>
      </w:pPr>
      <w:r>
        <w:t>public Stream GenerateReport(DataTable data)</w:t>
      </w:r>
    </w:p>
    <w:p w14:paraId="06ABF793" w14:textId="77777777" w:rsidR="005A0C51" w:rsidRDefault="005A0C51" w:rsidP="005A0C51">
      <w:pPr>
        <w:pStyle w:val="ppCode"/>
      </w:pPr>
      <w:r>
        <w:t>{</w:t>
      </w:r>
    </w:p>
    <w:p w14:paraId="0E456699" w14:textId="77777777" w:rsidR="005A0C51" w:rsidRDefault="005A0C51" w:rsidP="005A0C51">
      <w:pPr>
        <w:pStyle w:val="ppCode"/>
      </w:pPr>
      <w:r>
        <w:t xml:space="preserve">    var docStream = new MemoryStream();</w:t>
      </w:r>
    </w:p>
    <w:p w14:paraId="177DA4CC" w14:textId="77777777" w:rsidR="005A0C51" w:rsidRDefault="005A0C51" w:rsidP="005A0C51">
      <w:pPr>
        <w:pStyle w:val="ppCode"/>
      </w:pPr>
      <w:r>
        <w:t xml:space="preserve">    using (SpreadsheetDocument spreadsheetDocument = </w:t>
      </w:r>
    </w:p>
    <w:p w14:paraId="4A27D5D7" w14:textId="77777777" w:rsidR="005A0C51" w:rsidRDefault="005A0C51" w:rsidP="005A0C51">
      <w:pPr>
        <w:pStyle w:val="ppCode"/>
      </w:pPr>
      <w:r>
        <w:t xml:space="preserve">        SpreadsheetDocument.Create(docStream,</w:t>
      </w:r>
    </w:p>
    <w:p w14:paraId="754367A1" w14:textId="77777777" w:rsidR="005A0C51" w:rsidRDefault="005A0C51" w:rsidP="005A0C51">
      <w:pPr>
        <w:pStyle w:val="ppCode"/>
      </w:pPr>
      <w:r>
        <w:t xml:space="preserve">            SpreadsheetDocumentType.Workbook))</w:t>
      </w:r>
    </w:p>
    <w:p w14:paraId="35EB731D" w14:textId="77777777" w:rsidR="005A0C51" w:rsidRDefault="005A0C51" w:rsidP="005A0C51">
      <w:pPr>
        <w:pStyle w:val="ppCode"/>
      </w:pPr>
      <w:r>
        <w:t xml:space="preserve">    {</w:t>
      </w:r>
    </w:p>
    <w:p w14:paraId="24AC0178" w14:textId="77777777" w:rsidR="005A0C51" w:rsidRDefault="005A0C51" w:rsidP="005A0C51">
      <w:pPr>
        <w:pStyle w:val="ppCode"/>
      </w:pPr>
      <w:r>
        <w:t xml:space="preserve">        WorkbookPart workbookpart = spreadsheetDocument.AddWorkbookPart(); </w:t>
      </w:r>
    </w:p>
    <w:p w14:paraId="75C11B94" w14:textId="77777777" w:rsidR="005A0C51" w:rsidRDefault="005A0C51" w:rsidP="005A0C51">
      <w:pPr>
        <w:pStyle w:val="ppCode"/>
      </w:pPr>
      <w:r>
        <w:t xml:space="preserve">        workbookpart.Workbook = new Workbook();</w:t>
      </w:r>
    </w:p>
    <w:p w14:paraId="0C4BE572" w14:textId="77777777" w:rsidR="005A0C51" w:rsidRDefault="005A0C51" w:rsidP="005A0C51">
      <w:pPr>
        <w:pStyle w:val="ppCode"/>
      </w:pPr>
    </w:p>
    <w:p w14:paraId="56ADF073" w14:textId="77777777" w:rsidR="005A0C51" w:rsidRDefault="005A0C51" w:rsidP="005A0C51">
      <w:pPr>
        <w:pStyle w:val="ppCode"/>
      </w:pPr>
      <w:r>
        <w:t xml:space="preserve">        SharedStringTablePart shareStringPart =</w:t>
      </w:r>
    </w:p>
    <w:p w14:paraId="69EE41CB" w14:textId="77777777" w:rsidR="005A0C51" w:rsidRDefault="005A0C51" w:rsidP="005A0C51">
      <w:pPr>
        <w:pStyle w:val="ppCode"/>
      </w:pPr>
      <w:r>
        <w:t xml:space="preserve">            workbookpart.AddNewPart&lt;SharedStringTablePart&gt;();</w:t>
      </w:r>
    </w:p>
    <w:p w14:paraId="745EF6AA" w14:textId="77777777" w:rsidR="005A0C51" w:rsidRDefault="005A0C51" w:rsidP="005A0C51">
      <w:pPr>
        <w:pStyle w:val="ppCode"/>
      </w:pPr>
      <w:r>
        <w:t xml:space="preserve">        shareStringPart.SharedStringTable = </w:t>
      </w:r>
    </w:p>
    <w:p w14:paraId="7A29C380" w14:textId="77777777" w:rsidR="005A0C51" w:rsidRDefault="005A0C51" w:rsidP="005A0C51">
      <w:pPr>
        <w:pStyle w:val="ppCode"/>
      </w:pPr>
      <w:r>
        <w:t xml:space="preserve">            new SharedStringTable {Count = new UInt32Value(0U)};</w:t>
      </w:r>
    </w:p>
    <w:p w14:paraId="2F3E0D7F" w14:textId="77777777" w:rsidR="005A0C51" w:rsidRDefault="005A0C51" w:rsidP="005A0C51">
      <w:pPr>
        <w:pStyle w:val="ppCode"/>
      </w:pPr>
    </w:p>
    <w:p w14:paraId="7A988EAF" w14:textId="77777777" w:rsidR="005A0C51" w:rsidRDefault="005A0C51" w:rsidP="005A0C51">
      <w:pPr>
        <w:pStyle w:val="ppCode"/>
      </w:pPr>
      <w:r>
        <w:t xml:space="preserve">        workbookPart.Workbook.AppendChild(new Sheets());</w:t>
      </w:r>
    </w:p>
    <w:p w14:paraId="49A6CFB4" w14:textId="77777777" w:rsidR="005A0C51" w:rsidRDefault="005A0C51" w:rsidP="005A0C51">
      <w:pPr>
        <w:pStyle w:val="ppCode"/>
      </w:pPr>
      <w:r>
        <w:t xml:space="preserve">        GenerateWorksheetPart(workbookpart, data , "Sheet1", 1);</w:t>
      </w:r>
    </w:p>
    <w:p w14:paraId="1F7AF73F" w14:textId="77777777" w:rsidR="005A0C51" w:rsidRDefault="005A0C51" w:rsidP="005A0C51">
      <w:pPr>
        <w:pStyle w:val="ppCode"/>
      </w:pPr>
      <w:r>
        <w:t xml:space="preserve">        workbookpart.Workbook.Save();</w:t>
      </w:r>
    </w:p>
    <w:p w14:paraId="4B6BF0F8" w14:textId="77777777" w:rsidR="005A0C51" w:rsidRDefault="005A0C51" w:rsidP="005A0C51">
      <w:pPr>
        <w:pStyle w:val="ppCode"/>
      </w:pPr>
      <w:r>
        <w:t xml:space="preserve">        return docStream;</w:t>
      </w:r>
    </w:p>
    <w:p w14:paraId="07084612" w14:textId="77777777" w:rsidR="005A0C51" w:rsidRDefault="005A0C51" w:rsidP="005A0C51">
      <w:pPr>
        <w:pStyle w:val="ppCode"/>
      </w:pPr>
      <w:r>
        <w:t xml:space="preserve">    }</w:t>
      </w:r>
    </w:p>
    <w:p w14:paraId="0C485611" w14:textId="6374CA33" w:rsidR="005A0C51" w:rsidRPr="005A0C51" w:rsidRDefault="005A0C51" w:rsidP="005A0C51">
      <w:pPr>
        <w:pStyle w:val="ppCode"/>
      </w:pPr>
      <w:r>
        <w:t>}</w:t>
      </w:r>
    </w:p>
    <w:p w14:paraId="79C3A038" w14:textId="77777777" w:rsidR="005A0C51" w:rsidRDefault="005A0C51" w:rsidP="005A0C51">
      <w:pPr>
        <w:pStyle w:val="ppBodyText"/>
      </w:pPr>
    </w:p>
    <w:p w14:paraId="5717F2DB" w14:textId="7A092C9B" w:rsidR="001863BB" w:rsidRPr="005E5E5E" w:rsidRDefault="002D6727" w:rsidP="001E7BDA">
      <w:pPr>
        <w:pStyle w:val="ppBodyText"/>
        <w:rPr>
          <w:lang w:val="es-ES"/>
        </w:rPr>
      </w:pPr>
      <w:r w:rsidRPr="00FA7735">
        <w:rPr>
          <w:lang w:val="es-ES"/>
        </w:rPr>
        <w:t xml:space="preserve">El método </w:t>
      </w:r>
      <w:r w:rsidRPr="00FA7735">
        <w:rPr>
          <w:rStyle w:val="CodeCar"/>
          <w:lang w:val="es-ES"/>
        </w:rPr>
        <w:t>GenerateWorksheetPart</w:t>
      </w:r>
      <w:r w:rsidRPr="00FA7735">
        <w:rPr>
          <w:lang w:val="es-ES"/>
        </w:rPr>
        <w:t xml:space="preserve"> que se muestra en el </w:t>
      </w:r>
      <w:r w:rsidRPr="00FA7735">
        <w:fldChar w:fldCharType="begin"/>
      </w:r>
      <w:r w:rsidRPr="00FA7735">
        <w:rPr>
          <w:lang w:val="es-ES"/>
        </w:rPr>
        <w:instrText xml:space="preserve"> REF _Ref341760757 \h </w:instrText>
      </w:r>
      <w:r w:rsidR="001863BB" w:rsidRPr="00FA7735">
        <w:rPr>
          <w:lang w:val="es-ES"/>
        </w:rPr>
        <w:instrText xml:space="preserve"> \* MERGEFORMAT </w:instrText>
      </w:r>
      <w:r w:rsidRPr="00FA7735">
        <w:fldChar w:fldCharType="separate"/>
      </w:r>
      <w:r w:rsidR="00646779" w:rsidRPr="00FA7735">
        <w:rPr>
          <w:lang w:val="es-ES"/>
        </w:rPr>
        <w:t>l</w:t>
      </w:r>
      <w:r w:rsidR="00075ACA" w:rsidRPr="00FA7735">
        <w:rPr>
          <w:lang w:val="es-ES"/>
        </w:rPr>
        <w:t xml:space="preserve">istado </w:t>
      </w:r>
      <w:r w:rsidR="00075ACA" w:rsidRPr="00FA7735">
        <w:rPr>
          <w:noProof/>
          <w:lang w:val="es-ES"/>
        </w:rPr>
        <w:t>3</w:t>
      </w:r>
      <w:r w:rsidRPr="00FA7735">
        <w:fldChar w:fldCharType="end"/>
      </w:r>
      <w:r w:rsidRPr="00FA7735">
        <w:rPr>
          <w:lang w:val="es-ES"/>
        </w:rPr>
        <w:t xml:space="preserve"> es el encargado de generar una parte dentro del paquete que maneje toda la inform</w:t>
      </w:r>
      <w:r w:rsidR="00AC145D" w:rsidRPr="00FA7735">
        <w:rPr>
          <w:lang w:val="es-ES"/>
        </w:rPr>
        <w:t>ación correspondiente a una hoja</w:t>
      </w:r>
      <w:r w:rsidR="009213EC" w:rsidRPr="00FA7735">
        <w:rPr>
          <w:lang w:val="es-ES"/>
        </w:rPr>
        <w:t>.</w:t>
      </w:r>
      <w:r w:rsidR="00AC145D" w:rsidRPr="00FA7735">
        <w:rPr>
          <w:lang w:val="es-ES"/>
        </w:rPr>
        <w:t xml:space="preserve"> </w:t>
      </w:r>
      <w:r w:rsidR="009213EC" w:rsidRPr="00FA7735">
        <w:rPr>
          <w:lang w:val="es-ES"/>
        </w:rPr>
        <w:t>U</w:t>
      </w:r>
      <w:r w:rsidR="00AC145D" w:rsidRPr="00FA7735">
        <w:rPr>
          <w:lang w:val="es-ES"/>
        </w:rPr>
        <w:t xml:space="preserve">n libro de Excel debe tener al menos un elemento </w:t>
      </w:r>
      <w:r w:rsidR="00AC145D" w:rsidRPr="00FA7735">
        <w:rPr>
          <w:rStyle w:val="CodeCar"/>
          <w:lang w:val="es-ES"/>
        </w:rPr>
        <w:t>WorksheetPart</w:t>
      </w:r>
      <w:r w:rsidRPr="00FA7735">
        <w:rPr>
          <w:lang w:val="es-ES"/>
        </w:rPr>
        <w:t xml:space="preserve">. </w:t>
      </w:r>
      <w:r w:rsidR="00910172" w:rsidRPr="00FA7735">
        <w:rPr>
          <w:lang w:val="es-ES"/>
        </w:rPr>
        <w:t>Además</w:t>
      </w:r>
      <w:r w:rsidR="00646779" w:rsidRPr="00FA7735">
        <w:rPr>
          <w:lang w:val="es-ES"/>
        </w:rPr>
        <w:t>,</w:t>
      </w:r>
      <w:r w:rsidRPr="00FA7735">
        <w:rPr>
          <w:lang w:val="es-ES"/>
        </w:rPr>
        <w:t xml:space="preserve"> es necesario crear un </w:t>
      </w:r>
      <w:r w:rsidR="00FD2984" w:rsidRPr="00FA7735">
        <w:rPr>
          <w:lang w:val="es-ES"/>
        </w:rPr>
        <w:t xml:space="preserve">objeto </w:t>
      </w:r>
      <w:r w:rsidRPr="00FA7735">
        <w:rPr>
          <w:rStyle w:val="CodeCar"/>
          <w:lang w:val="es-ES"/>
        </w:rPr>
        <w:t>Sheet</w:t>
      </w:r>
      <w:r w:rsidR="00646779" w:rsidRPr="00FA7735">
        <w:rPr>
          <w:lang w:val="es-ES"/>
        </w:rPr>
        <w:t>, q</w:t>
      </w:r>
      <w:r w:rsidRPr="00FA7735">
        <w:rPr>
          <w:lang w:val="es-ES"/>
        </w:rPr>
        <w:t xml:space="preserve">ue se almacena en el conjunto </w:t>
      </w:r>
      <w:r w:rsidRPr="00FA7735">
        <w:rPr>
          <w:rStyle w:val="CodeCar"/>
          <w:lang w:val="es-ES"/>
        </w:rPr>
        <w:t>Sheets</w:t>
      </w:r>
      <w:r w:rsidRPr="00FA7735">
        <w:rPr>
          <w:lang w:val="es-ES"/>
        </w:rPr>
        <w:t xml:space="preserve"> dentro de la parte principal del documento (</w:t>
      </w:r>
      <w:r w:rsidRPr="00FA7735">
        <w:rPr>
          <w:rStyle w:val="CodeCar"/>
          <w:lang w:val="es-ES"/>
        </w:rPr>
        <w:t>WorkbookPart</w:t>
      </w:r>
      <w:r w:rsidRPr="00FA7735">
        <w:rPr>
          <w:lang w:val="es-ES"/>
        </w:rPr>
        <w:t xml:space="preserve">). Este </w:t>
      </w:r>
      <w:r w:rsidR="00FD2984" w:rsidRPr="00FA7735">
        <w:rPr>
          <w:lang w:val="es-ES"/>
        </w:rPr>
        <w:t xml:space="preserve">objeto </w:t>
      </w:r>
      <w:r w:rsidRPr="00FA7735">
        <w:rPr>
          <w:rStyle w:val="CodeCar"/>
          <w:lang w:val="es-ES"/>
        </w:rPr>
        <w:t>Sheet</w:t>
      </w:r>
      <w:r w:rsidRPr="00FA7735">
        <w:rPr>
          <w:lang w:val="es-ES"/>
        </w:rPr>
        <w:t xml:space="preserve"> es el encargado de vincular dentro del paquete la nueva parte que representa a la hoja con el </w:t>
      </w:r>
      <w:r w:rsidR="00910172" w:rsidRPr="00FA7735">
        <w:rPr>
          <w:lang w:val="es-ES"/>
        </w:rPr>
        <w:t>núcleo</w:t>
      </w:r>
      <w:r w:rsidRPr="00FA7735">
        <w:rPr>
          <w:lang w:val="es-ES"/>
        </w:rPr>
        <w:t xml:space="preserve"> del documento</w:t>
      </w:r>
      <w:r w:rsidR="00646779" w:rsidRPr="00FA7735">
        <w:rPr>
          <w:lang w:val="es-ES"/>
        </w:rPr>
        <w:t>;</w:t>
      </w:r>
      <w:r w:rsidR="00AC145D" w:rsidRPr="00FA7735">
        <w:rPr>
          <w:lang w:val="es-ES"/>
        </w:rPr>
        <w:t xml:space="preserve"> o sea</w:t>
      </w:r>
      <w:r w:rsidR="00646779" w:rsidRPr="00FA7735">
        <w:rPr>
          <w:lang w:val="es-ES"/>
        </w:rPr>
        <w:t>,</w:t>
      </w:r>
      <w:r w:rsidR="00AC145D" w:rsidRPr="00FA7735">
        <w:rPr>
          <w:lang w:val="es-ES"/>
        </w:rPr>
        <w:t xml:space="preserve"> cuando se crea una nueva parte </w:t>
      </w:r>
      <w:r w:rsidR="00AC145D" w:rsidRPr="00FA7735">
        <w:rPr>
          <w:rStyle w:val="CodeCar"/>
          <w:lang w:val="es-ES"/>
        </w:rPr>
        <w:t>WorksheetPart</w:t>
      </w:r>
      <w:r w:rsidR="00646779" w:rsidRPr="00FA7735">
        <w:rPr>
          <w:lang w:val="es-ES"/>
        </w:rPr>
        <w:t>, s</w:t>
      </w:r>
      <w:r w:rsidR="00AC145D" w:rsidRPr="00FA7735">
        <w:rPr>
          <w:lang w:val="es-ES"/>
        </w:rPr>
        <w:t>e añade un nuevo fichero XML al paquete</w:t>
      </w:r>
      <w:r w:rsidR="009213EC" w:rsidRPr="00FA7735">
        <w:rPr>
          <w:lang w:val="es-ES"/>
        </w:rPr>
        <w:t>.</w:t>
      </w:r>
      <w:r w:rsidR="00FB4646" w:rsidRPr="00FA7735">
        <w:rPr>
          <w:lang w:val="es-ES"/>
        </w:rPr>
        <w:t xml:space="preserve"> </w:t>
      </w:r>
      <w:r w:rsidR="009213EC" w:rsidRPr="00FA7735">
        <w:rPr>
          <w:lang w:val="es-ES"/>
        </w:rPr>
        <w:t>P</w:t>
      </w:r>
      <w:r w:rsidR="00FB4646" w:rsidRPr="00FA7735">
        <w:rPr>
          <w:lang w:val="es-ES"/>
        </w:rPr>
        <w:t xml:space="preserve">ara vincular </w:t>
      </w:r>
      <w:r w:rsidR="00646779" w:rsidRPr="00FA7735">
        <w:rPr>
          <w:lang w:val="es-ES"/>
        </w:rPr>
        <w:t>é</w:t>
      </w:r>
      <w:r w:rsidR="00FB4646" w:rsidRPr="00FA7735">
        <w:rPr>
          <w:lang w:val="es-ES"/>
        </w:rPr>
        <w:t xml:space="preserve">ste al elemento principal del paquete se crea un nuevo </w:t>
      </w:r>
      <w:r w:rsidR="00FD2984" w:rsidRPr="00FA7735">
        <w:rPr>
          <w:lang w:val="es-ES"/>
        </w:rPr>
        <w:t xml:space="preserve">objeto </w:t>
      </w:r>
      <w:r w:rsidR="00FB4646" w:rsidRPr="00FA7735">
        <w:rPr>
          <w:rStyle w:val="CodeCar"/>
          <w:lang w:val="es-ES"/>
        </w:rPr>
        <w:t>Sheet</w:t>
      </w:r>
      <w:r w:rsidR="00FB4646" w:rsidRPr="00FA7735">
        <w:rPr>
          <w:lang w:val="es-ES"/>
        </w:rPr>
        <w:t xml:space="preserve"> que integra al elemento </w:t>
      </w:r>
      <w:r w:rsidR="00FB4646" w:rsidRPr="00FA7735">
        <w:rPr>
          <w:rStyle w:val="CodeCar"/>
          <w:lang w:val="es-ES"/>
        </w:rPr>
        <w:t>WorkbookPart</w:t>
      </w:r>
      <w:r w:rsidR="00FB4646" w:rsidRPr="00FA7735">
        <w:rPr>
          <w:lang w:val="es-ES"/>
        </w:rPr>
        <w:t xml:space="preserve"> </w:t>
      </w:r>
      <w:r w:rsidR="00A40B94" w:rsidRPr="00FA7735">
        <w:rPr>
          <w:lang w:val="es-ES"/>
        </w:rPr>
        <w:t xml:space="preserve">con </w:t>
      </w:r>
      <w:r w:rsidR="00FB4646" w:rsidRPr="00FA7735">
        <w:rPr>
          <w:lang w:val="es-ES"/>
        </w:rPr>
        <w:t>la nueva hoja.</w:t>
      </w:r>
      <w:r w:rsidRPr="00FA7735">
        <w:rPr>
          <w:lang w:val="es-ES"/>
        </w:rPr>
        <w:t xml:space="preserve"> </w:t>
      </w:r>
      <w:r w:rsidR="00FB4646" w:rsidRPr="00FA7735">
        <w:rPr>
          <w:lang w:val="es-ES"/>
        </w:rPr>
        <w:t xml:space="preserve">El </w:t>
      </w:r>
      <w:r w:rsidR="00A40B94" w:rsidRPr="00FA7735">
        <w:rPr>
          <w:lang w:val="es-ES"/>
        </w:rPr>
        <w:t xml:space="preserve">vínculo </w:t>
      </w:r>
      <w:r w:rsidR="00FB4646" w:rsidRPr="00FA7735">
        <w:rPr>
          <w:lang w:val="es-ES"/>
        </w:rPr>
        <w:t>se crea</w:t>
      </w:r>
      <w:r w:rsidRPr="00FA7735">
        <w:rPr>
          <w:lang w:val="es-ES"/>
        </w:rPr>
        <w:t xml:space="preserve"> a través del identificador del elemento </w:t>
      </w:r>
      <w:r w:rsidRPr="00FA7735">
        <w:rPr>
          <w:rStyle w:val="CodeCar"/>
          <w:lang w:val="es-ES"/>
        </w:rPr>
        <w:t>WorksheetPart</w:t>
      </w:r>
      <w:r w:rsidRPr="00FA7735">
        <w:rPr>
          <w:lang w:val="es-ES"/>
        </w:rPr>
        <w:t xml:space="preserve"> que se almacena en la propiedad </w:t>
      </w:r>
      <w:r w:rsidRPr="00FA7735">
        <w:rPr>
          <w:rStyle w:val="CodeCar"/>
          <w:lang w:val="es-ES"/>
        </w:rPr>
        <w:t>Id</w:t>
      </w:r>
      <w:r w:rsidR="007A30DC" w:rsidRPr="00FA7735">
        <w:rPr>
          <w:lang w:val="es-ES"/>
        </w:rPr>
        <w:t xml:space="preserve"> </w:t>
      </w:r>
      <w:r w:rsidRPr="00FA7735">
        <w:rPr>
          <w:lang w:val="es-ES"/>
        </w:rPr>
        <w:t xml:space="preserve">del elemento </w:t>
      </w:r>
      <w:r w:rsidRPr="00FA7735">
        <w:rPr>
          <w:rStyle w:val="CodeCar"/>
          <w:lang w:val="es-ES"/>
        </w:rPr>
        <w:t>Sheet</w:t>
      </w:r>
      <w:r w:rsidRPr="00FA7735">
        <w:rPr>
          <w:lang w:val="es-ES"/>
        </w:rPr>
        <w:t>, creando de esta forma una relación entre ellos</w:t>
      </w:r>
      <w:r w:rsidR="00AC145D" w:rsidRPr="00FA7735">
        <w:rPr>
          <w:lang w:val="es-ES"/>
        </w:rPr>
        <w:t xml:space="preserve"> dentro del paquete</w:t>
      </w:r>
      <w:r w:rsidRPr="00FA7735">
        <w:rPr>
          <w:lang w:val="es-ES"/>
        </w:rPr>
        <w:t>.</w:t>
      </w:r>
      <w:r w:rsidRPr="005E5E5E">
        <w:rPr>
          <w:lang w:val="es-ES"/>
        </w:rPr>
        <w:t xml:space="preserve"> </w:t>
      </w:r>
    </w:p>
    <w:p w14:paraId="4CCC9612" w14:textId="49A407BD" w:rsidR="001863BB" w:rsidRDefault="002D6727" w:rsidP="001E7BDA">
      <w:pPr>
        <w:pStyle w:val="ppBodyText"/>
        <w:rPr>
          <w:lang w:val="es-ES"/>
        </w:rPr>
      </w:pPr>
      <w:r w:rsidRPr="005E5E5E">
        <w:rPr>
          <w:lang w:val="es-ES"/>
        </w:rPr>
        <w:t xml:space="preserve">Uno de los aspectos que se debe tener claro al trabajar con el SDK es que </w:t>
      </w:r>
      <w:r w:rsidR="009213EC" w:rsidRPr="005E5E5E">
        <w:rPr>
          <w:lang w:val="es-ES"/>
        </w:rPr>
        <w:t>é</w:t>
      </w:r>
      <w:r w:rsidRPr="005E5E5E">
        <w:rPr>
          <w:lang w:val="es-ES"/>
        </w:rPr>
        <w:t xml:space="preserve">ste </w:t>
      </w:r>
      <w:r w:rsidR="001863BB" w:rsidRPr="005E5E5E">
        <w:rPr>
          <w:lang w:val="es-ES"/>
        </w:rPr>
        <w:t>está</w:t>
      </w:r>
      <w:r w:rsidRPr="005E5E5E">
        <w:rPr>
          <w:lang w:val="es-ES"/>
        </w:rPr>
        <w:t xml:space="preserve"> estrechamente vinculado con la estructura del documento de Office</w:t>
      </w:r>
      <w:r w:rsidR="009213EC" w:rsidRPr="005E5E5E">
        <w:rPr>
          <w:lang w:val="es-ES"/>
        </w:rPr>
        <w:t xml:space="preserve">. </w:t>
      </w:r>
      <w:r w:rsidR="009213EC" w:rsidRPr="00434C98">
        <w:rPr>
          <w:lang w:val="es-ES"/>
        </w:rPr>
        <w:t>E</w:t>
      </w:r>
      <w:r w:rsidRPr="00434C98">
        <w:rPr>
          <w:lang w:val="es-ES"/>
        </w:rPr>
        <w:t xml:space="preserve">l mismo concepto de relación visto anteriormente </w:t>
      </w:r>
      <w:r w:rsidR="00F730C8" w:rsidRPr="00434C98">
        <w:rPr>
          <w:lang w:val="es-ES"/>
        </w:rPr>
        <w:t>s</w:t>
      </w:r>
      <w:r w:rsidRPr="00434C98">
        <w:rPr>
          <w:lang w:val="es-ES"/>
        </w:rPr>
        <w:t>e basa en la propia estructura del documento</w:t>
      </w:r>
      <w:r w:rsidR="009213EC" w:rsidRPr="00434C98">
        <w:rPr>
          <w:lang w:val="es-ES"/>
        </w:rPr>
        <w:t>,</w:t>
      </w:r>
      <w:r w:rsidRPr="00434C98">
        <w:rPr>
          <w:lang w:val="es-ES"/>
        </w:rPr>
        <w:t xml:space="preserve"> en la que se tiene un paquete con un conjunto de partes </w:t>
      </w:r>
      <w:r w:rsidR="004B797E" w:rsidRPr="00434C98">
        <w:rPr>
          <w:lang w:val="es-ES"/>
        </w:rPr>
        <w:t>vinculadas entre ellas</w:t>
      </w:r>
      <w:r w:rsidR="001863BB" w:rsidRPr="00434C98">
        <w:rPr>
          <w:lang w:val="es-ES"/>
        </w:rPr>
        <w:t xml:space="preserve"> a través del uso de relaciones entre </w:t>
      </w:r>
      <w:r w:rsidR="00F730C8" w:rsidRPr="00434C98">
        <w:rPr>
          <w:lang w:val="es-ES"/>
        </w:rPr>
        <w:t>las mismas</w:t>
      </w:r>
      <w:r w:rsidR="001863BB" w:rsidRPr="00434C98">
        <w:rPr>
          <w:lang w:val="es-ES"/>
        </w:rPr>
        <w:t>.</w:t>
      </w:r>
    </w:p>
    <w:p w14:paraId="5A34B621" w14:textId="77777777" w:rsidR="00434C98" w:rsidRPr="00434C98" w:rsidRDefault="00434C98" w:rsidP="001E7BDA">
      <w:pPr>
        <w:pStyle w:val="ppBodyText"/>
        <w:rPr>
          <w:lang w:val="es-ES"/>
        </w:rPr>
      </w:pPr>
    </w:p>
    <w:p w14:paraId="1070830D" w14:textId="6CECA895" w:rsidR="00D873B1" w:rsidRDefault="00D873B1" w:rsidP="00D873B1">
      <w:pPr>
        <w:pStyle w:val="ppCodeLanguage"/>
      </w:pPr>
      <w:r w:rsidRPr="00D873B1">
        <w:t>Listado 3. Generación de un WorksheetPart</w:t>
      </w:r>
    </w:p>
    <w:p w14:paraId="530F7978" w14:textId="77777777" w:rsidR="00D873B1" w:rsidRDefault="00D873B1" w:rsidP="00D873B1">
      <w:pPr>
        <w:pStyle w:val="ppCode"/>
      </w:pPr>
      <w:r>
        <w:t>private void GenerateWorksheetPart(WorkbookPart workbookpart, DataTable data,</w:t>
      </w:r>
    </w:p>
    <w:p w14:paraId="13B3CAF6" w14:textId="77777777" w:rsidR="00D873B1" w:rsidRDefault="00D873B1" w:rsidP="00D873B1">
      <w:pPr>
        <w:pStyle w:val="ppCode"/>
      </w:pPr>
      <w:r>
        <w:t xml:space="preserve">    string sheetName, uint sheetId)</w:t>
      </w:r>
    </w:p>
    <w:p w14:paraId="737DF517" w14:textId="77777777" w:rsidR="00D873B1" w:rsidRDefault="00D873B1" w:rsidP="00D873B1">
      <w:pPr>
        <w:pStyle w:val="ppCode"/>
      </w:pPr>
      <w:r>
        <w:t>{</w:t>
      </w:r>
    </w:p>
    <w:p w14:paraId="42305643" w14:textId="77777777" w:rsidR="00D873B1" w:rsidRDefault="00D873B1" w:rsidP="00D873B1">
      <w:pPr>
        <w:pStyle w:val="ppCode"/>
      </w:pPr>
      <w:r>
        <w:t xml:space="preserve">    WorksheetPart worksheetPart = workbookpart.AddNewPart&lt;WorksheetPart&gt;();</w:t>
      </w:r>
    </w:p>
    <w:p w14:paraId="536A1930" w14:textId="77777777" w:rsidR="00D873B1" w:rsidRDefault="00D873B1" w:rsidP="00D873B1">
      <w:pPr>
        <w:pStyle w:val="ppCode"/>
      </w:pPr>
      <w:r>
        <w:t xml:space="preserve">    SheetData sheetData = new SheetData();</w:t>
      </w:r>
    </w:p>
    <w:p w14:paraId="28551FE7" w14:textId="77777777" w:rsidR="00D873B1" w:rsidRDefault="00D873B1" w:rsidP="00D873B1">
      <w:pPr>
        <w:pStyle w:val="ppCode"/>
      </w:pPr>
      <w:r>
        <w:t xml:space="preserve">    worksheetPart.Worksheet = new Worksheet(sheetData);</w:t>
      </w:r>
    </w:p>
    <w:p w14:paraId="64B5B61C" w14:textId="77777777" w:rsidR="00D873B1" w:rsidRDefault="00D873B1" w:rsidP="00D873B1">
      <w:pPr>
        <w:pStyle w:val="ppCode"/>
      </w:pPr>
    </w:p>
    <w:p w14:paraId="2A183E2B" w14:textId="77777777" w:rsidR="00D873B1" w:rsidRDefault="00D873B1" w:rsidP="00D873B1">
      <w:pPr>
        <w:pStyle w:val="ppCode"/>
      </w:pPr>
      <w:r>
        <w:t xml:space="preserve">    Sheets sheets = workbookpart.Workbook.GetFirstChild&lt;Sheets&gt;();</w:t>
      </w:r>
    </w:p>
    <w:p w14:paraId="7F15C3F8" w14:textId="77777777" w:rsidR="00D873B1" w:rsidRDefault="00D873B1" w:rsidP="00D873B1">
      <w:pPr>
        <w:pStyle w:val="ppCode"/>
      </w:pPr>
      <w:r>
        <w:t xml:space="preserve">    sheets.AppendChild(new Sheet</w:t>
      </w:r>
    </w:p>
    <w:p w14:paraId="010C04D2" w14:textId="77777777" w:rsidR="00D873B1" w:rsidRDefault="00D873B1" w:rsidP="00D873B1">
      <w:pPr>
        <w:pStyle w:val="ppCode"/>
      </w:pPr>
      <w:r>
        <w:t xml:space="preserve">    {</w:t>
      </w:r>
    </w:p>
    <w:p w14:paraId="4521AC5A" w14:textId="77777777" w:rsidR="00D873B1" w:rsidRDefault="00D873B1" w:rsidP="00D873B1">
      <w:pPr>
        <w:pStyle w:val="ppCode"/>
      </w:pPr>
      <w:r>
        <w:t xml:space="preserve">        Id = workbookPart.GetIdOfPart(worksheetPart),</w:t>
      </w:r>
    </w:p>
    <w:p w14:paraId="37DDDE26" w14:textId="77777777" w:rsidR="00D873B1" w:rsidRDefault="00D873B1" w:rsidP="00D873B1">
      <w:pPr>
        <w:pStyle w:val="ppCode"/>
      </w:pPr>
      <w:r>
        <w:t xml:space="preserve">        SheetId = sheetId,</w:t>
      </w:r>
    </w:p>
    <w:p w14:paraId="55A03ADC" w14:textId="77777777" w:rsidR="00D873B1" w:rsidRDefault="00D873B1" w:rsidP="00D873B1">
      <w:pPr>
        <w:pStyle w:val="ppCode"/>
      </w:pPr>
      <w:r>
        <w:t xml:space="preserve">        Name = sheetName</w:t>
      </w:r>
    </w:p>
    <w:p w14:paraId="7EFEE8B4" w14:textId="77777777" w:rsidR="00D873B1" w:rsidRDefault="00D873B1" w:rsidP="00D873B1">
      <w:pPr>
        <w:pStyle w:val="ppCode"/>
      </w:pPr>
      <w:r>
        <w:t xml:space="preserve">    });</w:t>
      </w:r>
    </w:p>
    <w:p w14:paraId="143238FB" w14:textId="77777777" w:rsidR="00D873B1" w:rsidRDefault="00D873B1" w:rsidP="00D873B1">
      <w:pPr>
        <w:pStyle w:val="ppCode"/>
      </w:pPr>
    </w:p>
    <w:p w14:paraId="65C0A4C3" w14:textId="77777777" w:rsidR="00D873B1" w:rsidRDefault="00D873B1" w:rsidP="00D873B1">
      <w:pPr>
        <w:pStyle w:val="ppCode"/>
      </w:pPr>
      <w:r>
        <w:t xml:space="preserve">    InsertSheetData(sheetData, data, workbookpart.SharedStringTablePart.SharedStringTable);</w:t>
      </w:r>
    </w:p>
    <w:p w14:paraId="2303E458" w14:textId="2A7DB3CB" w:rsidR="00D873B1" w:rsidRPr="00D873B1" w:rsidRDefault="00D873B1" w:rsidP="00D873B1">
      <w:pPr>
        <w:pStyle w:val="ppCode"/>
      </w:pPr>
      <w:r>
        <w:t>}</w:t>
      </w:r>
    </w:p>
    <w:p w14:paraId="510A4B05" w14:textId="77777777" w:rsidR="00D873B1" w:rsidRDefault="00D873B1" w:rsidP="001E7BDA">
      <w:pPr>
        <w:pStyle w:val="ppBodyText"/>
        <w:rPr>
          <w:lang w:val="es-ES"/>
        </w:rPr>
      </w:pPr>
    </w:p>
    <w:p w14:paraId="67605216" w14:textId="5D21EAB8" w:rsidR="00D3453A" w:rsidRPr="005E5E5E" w:rsidRDefault="00E66CAA" w:rsidP="001E7BDA">
      <w:pPr>
        <w:pStyle w:val="ppBodyText"/>
        <w:rPr>
          <w:lang w:val="es-ES"/>
        </w:rPr>
      </w:pPr>
      <w:r w:rsidRPr="00D873B1">
        <w:rPr>
          <w:lang w:val="es-ES"/>
        </w:rPr>
        <w:t xml:space="preserve">El </w:t>
      </w:r>
      <w:r>
        <w:fldChar w:fldCharType="begin"/>
      </w:r>
      <w:r w:rsidRPr="00D873B1">
        <w:rPr>
          <w:lang w:val="es-ES"/>
        </w:rPr>
        <w:instrText xml:space="preserve"> REF _Ref341763634 \h </w:instrText>
      </w:r>
      <w:r>
        <w:fldChar w:fldCharType="separate"/>
      </w:r>
      <w:r w:rsidR="009213EC" w:rsidRPr="00D873B1">
        <w:rPr>
          <w:lang w:val="es-ES"/>
        </w:rPr>
        <w:t>l</w:t>
      </w:r>
      <w:r w:rsidR="00075ACA" w:rsidRPr="00D873B1">
        <w:rPr>
          <w:lang w:val="es-ES"/>
        </w:rPr>
        <w:t xml:space="preserve">istado </w:t>
      </w:r>
      <w:r w:rsidR="00075ACA" w:rsidRPr="00D873B1">
        <w:rPr>
          <w:noProof/>
          <w:lang w:val="es-ES"/>
        </w:rPr>
        <w:t>4</w:t>
      </w:r>
      <w:r>
        <w:fldChar w:fldCharType="end"/>
      </w:r>
      <w:r w:rsidRPr="00D873B1">
        <w:rPr>
          <w:lang w:val="es-ES"/>
        </w:rPr>
        <w:t xml:space="preserve"> muestra la implementación del método </w:t>
      </w:r>
      <w:r w:rsidRPr="00D873B1">
        <w:rPr>
          <w:rStyle w:val="CodeCar"/>
          <w:lang w:val="es-ES"/>
        </w:rPr>
        <w:t>InsertSheetData</w:t>
      </w:r>
      <w:r w:rsidRPr="00D873B1">
        <w:rPr>
          <w:lang w:val="es-ES"/>
        </w:rPr>
        <w:t xml:space="preserve"> que va a insertar toda la información del </w:t>
      </w:r>
      <w:r w:rsidR="009213EC" w:rsidRPr="00D873B1">
        <w:rPr>
          <w:lang w:val="es-ES"/>
        </w:rPr>
        <w:t xml:space="preserve">informe </w:t>
      </w:r>
      <w:r w:rsidR="003D1910" w:rsidRPr="00D873B1">
        <w:rPr>
          <w:lang w:val="es-ES"/>
        </w:rPr>
        <w:t>(</w:t>
      </w:r>
      <w:r w:rsidRPr="00D873B1">
        <w:rPr>
          <w:lang w:val="es-ES"/>
        </w:rPr>
        <w:t xml:space="preserve">pasada a través de un </w:t>
      </w:r>
      <w:r w:rsidRPr="00D873B1">
        <w:rPr>
          <w:rStyle w:val="CodeCar"/>
          <w:lang w:val="es-ES"/>
        </w:rPr>
        <w:t>DataTable</w:t>
      </w:r>
      <w:r w:rsidR="003D1910" w:rsidRPr="00D873B1">
        <w:rPr>
          <w:lang w:val="es-ES"/>
        </w:rPr>
        <w:t>)</w:t>
      </w:r>
      <w:r w:rsidRPr="00D873B1">
        <w:rPr>
          <w:lang w:val="es-ES"/>
        </w:rPr>
        <w:t xml:space="preserve"> dentro de un elemento </w:t>
      </w:r>
      <w:r w:rsidRPr="00D873B1">
        <w:rPr>
          <w:rStyle w:val="CodeCar"/>
          <w:lang w:val="es-ES"/>
        </w:rPr>
        <w:t>SheetData</w:t>
      </w:r>
      <w:r w:rsidR="009213EC" w:rsidRPr="00D873B1">
        <w:rPr>
          <w:lang w:val="es-ES"/>
        </w:rPr>
        <w:t xml:space="preserve">. </w:t>
      </w:r>
      <w:r w:rsidR="009213EC" w:rsidRPr="005E5E5E">
        <w:rPr>
          <w:lang w:val="es-ES"/>
        </w:rPr>
        <w:t>E</w:t>
      </w:r>
      <w:r w:rsidRPr="005E5E5E">
        <w:rPr>
          <w:lang w:val="es-ES"/>
        </w:rPr>
        <w:t xml:space="preserve">ste elemento está almacenado dentro del </w:t>
      </w:r>
      <w:r w:rsidRPr="005E5E5E">
        <w:rPr>
          <w:rStyle w:val="CodeCar"/>
          <w:lang w:val="es-ES"/>
        </w:rPr>
        <w:t>WorksheetPart</w:t>
      </w:r>
      <w:r w:rsidRPr="005E5E5E">
        <w:rPr>
          <w:lang w:val="es-ES"/>
        </w:rPr>
        <w:t xml:space="preserve"> que identifica a la hoja dentro del paquete</w:t>
      </w:r>
      <w:r w:rsidR="009213EC" w:rsidRPr="005E5E5E">
        <w:rPr>
          <w:lang w:val="es-ES"/>
        </w:rPr>
        <w:t>,</w:t>
      </w:r>
      <w:r w:rsidRPr="005E5E5E">
        <w:rPr>
          <w:lang w:val="es-ES"/>
        </w:rPr>
        <w:t xml:space="preserve"> como se mostró en el </w:t>
      </w:r>
      <w:r>
        <w:fldChar w:fldCharType="begin"/>
      </w:r>
      <w:r w:rsidRPr="005E5E5E">
        <w:rPr>
          <w:lang w:val="es-ES"/>
        </w:rPr>
        <w:instrText xml:space="preserve"> REF _Ref341760757 \h </w:instrText>
      </w:r>
      <w:r>
        <w:fldChar w:fldCharType="separate"/>
      </w:r>
      <w:r w:rsidR="009213EC" w:rsidRPr="005E5E5E">
        <w:rPr>
          <w:lang w:val="es-ES"/>
        </w:rPr>
        <w:t>l</w:t>
      </w:r>
      <w:r w:rsidR="00075ACA" w:rsidRPr="005E5E5E">
        <w:rPr>
          <w:lang w:val="es-ES"/>
        </w:rPr>
        <w:t xml:space="preserve">istado </w:t>
      </w:r>
      <w:r w:rsidR="00075ACA" w:rsidRPr="005E5E5E">
        <w:rPr>
          <w:noProof/>
          <w:lang w:val="es-ES"/>
        </w:rPr>
        <w:t>3</w:t>
      </w:r>
      <w:r>
        <w:fldChar w:fldCharType="end"/>
      </w:r>
      <w:r w:rsidRPr="005E5E5E">
        <w:rPr>
          <w:lang w:val="es-ES"/>
        </w:rPr>
        <w:t xml:space="preserve">. Dentro de este elemento </w:t>
      </w:r>
      <w:r w:rsidRPr="005E5E5E">
        <w:rPr>
          <w:rStyle w:val="CodeCar"/>
          <w:lang w:val="es-ES"/>
        </w:rPr>
        <w:t>SheetData</w:t>
      </w:r>
      <w:r w:rsidRPr="005E5E5E">
        <w:rPr>
          <w:lang w:val="es-ES"/>
        </w:rPr>
        <w:t xml:space="preserve"> van a estar todas las filas de la hoja </w:t>
      </w:r>
      <w:r w:rsidR="007D4853" w:rsidRPr="005E5E5E">
        <w:rPr>
          <w:lang w:val="es-ES"/>
        </w:rPr>
        <w:t>(</w:t>
      </w:r>
      <w:r w:rsidRPr="005E5E5E">
        <w:rPr>
          <w:lang w:val="es-ES"/>
        </w:rPr>
        <w:t xml:space="preserve">representadas por </w:t>
      </w:r>
      <w:r w:rsidR="007D4853" w:rsidRPr="005E5E5E">
        <w:rPr>
          <w:lang w:val="es-ES"/>
        </w:rPr>
        <w:t xml:space="preserve">el tipo </w:t>
      </w:r>
      <w:r w:rsidR="007D4853" w:rsidRPr="005E5E5E">
        <w:rPr>
          <w:rStyle w:val="CodeCar"/>
          <w:lang w:val="es-ES"/>
        </w:rPr>
        <w:t>Row</w:t>
      </w:r>
      <w:r w:rsidR="007D4853" w:rsidRPr="005E5E5E">
        <w:rPr>
          <w:lang w:val="es-ES"/>
        </w:rPr>
        <w:t>)</w:t>
      </w:r>
      <w:r w:rsidR="009213EC" w:rsidRPr="005E5E5E">
        <w:rPr>
          <w:lang w:val="es-ES"/>
        </w:rPr>
        <w:t>,</w:t>
      </w:r>
      <w:r w:rsidR="007D4853" w:rsidRPr="005E5E5E">
        <w:rPr>
          <w:lang w:val="es-ES"/>
        </w:rPr>
        <w:t xml:space="preserve"> </w:t>
      </w:r>
      <w:r w:rsidRPr="005E5E5E">
        <w:rPr>
          <w:lang w:val="es-ES"/>
        </w:rPr>
        <w:t xml:space="preserve">que se crean en el método </w:t>
      </w:r>
      <w:r w:rsidRPr="005E5E5E">
        <w:rPr>
          <w:rStyle w:val="CodeCar"/>
          <w:lang w:val="es-ES"/>
        </w:rPr>
        <w:t>AddSheetRow</w:t>
      </w:r>
      <w:r w:rsidRPr="005E5E5E">
        <w:rPr>
          <w:lang w:val="es-ES"/>
        </w:rPr>
        <w:t xml:space="preserve"> </w:t>
      </w:r>
      <w:r w:rsidR="003D1910" w:rsidRPr="005E5E5E">
        <w:rPr>
          <w:lang w:val="es-ES"/>
        </w:rPr>
        <w:t>que</w:t>
      </w:r>
      <w:r w:rsidRPr="005E5E5E">
        <w:rPr>
          <w:lang w:val="es-ES"/>
        </w:rPr>
        <w:t xml:space="preserve"> se muestra en el </w:t>
      </w:r>
      <w:r>
        <w:fldChar w:fldCharType="begin"/>
      </w:r>
      <w:r w:rsidRPr="005E5E5E">
        <w:rPr>
          <w:lang w:val="es-ES"/>
        </w:rPr>
        <w:instrText xml:space="preserve"> REF _Ref341763634 \h </w:instrText>
      </w:r>
      <w:r>
        <w:fldChar w:fldCharType="separate"/>
      </w:r>
      <w:r w:rsidR="009213EC" w:rsidRPr="005E5E5E">
        <w:rPr>
          <w:lang w:val="es-ES"/>
        </w:rPr>
        <w:t>l</w:t>
      </w:r>
      <w:r w:rsidR="00075ACA" w:rsidRPr="005E5E5E">
        <w:rPr>
          <w:lang w:val="es-ES"/>
        </w:rPr>
        <w:t xml:space="preserve">istado </w:t>
      </w:r>
      <w:r w:rsidR="00075ACA" w:rsidRPr="005E5E5E">
        <w:rPr>
          <w:noProof/>
          <w:lang w:val="es-ES"/>
        </w:rPr>
        <w:t>4</w:t>
      </w:r>
      <w:r>
        <w:fldChar w:fldCharType="end"/>
      </w:r>
      <w:r w:rsidRPr="005E5E5E">
        <w:rPr>
          <w:lang w:val="es-ES"/>
        </w:rPr>
        <w:t>.</w:t>
      </w:r>
    </w:p>
    <w:p w14:paraId="7936805D" w14:textId="77777777" w:rsidR="009213EC" w:rsidRPr="005E5E5E" w:rsidRDefault="009213EC" w:rsidP="005E5E5E">
      <w:pPr>
        <w:pStyle w:val="ppBodyText"/>
        <w:rPr>
          <w:lang w:val="es-ES"/>
        </w:rPr>
      </w:pPr>
    </w:p>
    <w:p w14:paraId="333BF31F" w14:textId="17CCFA27" w:rsidR="00434C98" w:rsidRPr="00434C98" w:rsidRDefault="00434C98" w:rsidP="00434C98">
      <w:pPr>
        <w:pStyle w:val="ppCodeLanguage"/>
        <w:rPr>
          <w:lang w:val="es-ES"/>
        </w:rPr>
      </w:pPr>
      <w:r w:rsidRPr="00434C98">
        <w:rPr>
          <w:lang w:val="es-ES"/>
        </w:rPr>
        <w:t>Listado 4. Código para crear e insertar filas</w:t>
      </w:r>
    </w:p>
    <w:p w14:paraId="51163167" w14:textId="77777777" w:rsidR="00434C98" w:rsidRDefault="00434C98" w:rsidP="00434C98">
      <w:pPr>
        <w:pStyle w:val="ppCode"/>
      </w:pPr>
      <w:r>
        <w:t>private void InsertSheetData(SheetData sheetData, DataTable data,</w:t>
      </w:r>
    </w:p>
    <w:p w14:paraId="5B72228B" w14:textId="77777777" w:rsidR="00434C98" w:rsidRDefault="00434C98" w:rsidP="00434C98">
      <w:pPr>
        <w:pStyle w:val="ppCode"/>
      </w:pPr>
      <w:r>
        <w:t xml:space="preserve">    SharedStringTable sharedStringTable)</w:t>
      </w:r>
    </w:p>
    <w:p w14:paraId="44A41E70" w14:textId="77777777" w:rsidR="00434C98" w:rsidRDefault="00434C98" w:rsidP="00434C98">
      <w:pPr>
        <w:pStyle w:val="ppCode"/>
      </w:pPr>
      <w:r>
        <w:t>{</w:t>
      </w:r>
    </w:p>
    <w:p w14:paraId="673096C3" w14:textId="77777777" w:rsidR="00434C98" w:rsidRDefault="00434C98" w:rsidP="00434C98">
      <w:pPr>
        <w:pStyle w:val="ppCode"/>
      </w:pPr>
      <w:r>
        <w:t xml:space="preserve">    uint rowIndex = 2;</w:t>
      </w:r>
    </w:p>
    <w:p w14:paraId="4E149C24" w14:textId="77777777" w:rsidR="00434C98" w:rsidRDefault="00434C98" w:rsidP="00434C98">
      <w:pPr>
        <w:pStyle w:val="ppCode"/>
      </w:pPr>
    </w:p>
    <w:p w14:paraId="07B7011A" w14:textId="77777777" w:rsidR="00434C98" w:rsidRDefault="00434C98" w:rsidP="00434C98">
      <w:pPr>
        <w:pStyle w:val="ppCode"/>
      </w:pPr>
      <w:r>
        <w:t xml:space="preserve">    AddSheetRow(sheetData, sharedStringTable, rowIndex++, data.Columns);</w:t>
      </w:r>
    </w:p>
    <w:p w14:paraId="12B1E4C4" w14:textId="77777777" w:rsidR="00434C98" w:rsidRDefault="00434C98" w:rsidP="00434C98">
      <w:pPr>
        <w:pStyle w:val="ppCode"/>
      </w:pPr>
    </w:p>
    <w:p w14:paraId="4DA1EE05" w14:textId="77777777" w:rsidR="00434C98" w:rsidRDefault="00434C98" w:rsidP="00434C98">
      <w:pPr>
        <w:pStyle w:val="ppCode"/>
      </w:pPr>
      <w:r>
        <w:t xml:space="preserve">    foreach (DataRow row in data.Rows)</w:t>
      </w:r>
    </w:p>
    <w:p w14:paraId="58352635" w14:textId="77777777" w:rsidR="00434C98" w:rsidRDefault="00434C98" w:rsidP="00434C98">
      <w:pPr>
        <w:pStyle w:val="ppCode"/>
      </w:pPr>
      <w:r>
        <w:t xml:space="preserve">        AddSheetRow(sheetData, sharedStringTable, rowIndex++, row.ItemArray);</w:t>
      </w:r>
    </w:p>
    <w:p w14:paraId="0A07AAC8" w14:textId="77777777" w:rsidR="00434C98" w:rsidRDefault="00434C98" w:rsidP="00434C98">
      <w:pPr>
        <w:pStyle w:val="ppCode"/>
      </w:pPr>
      <w:r>
        <w:t>}</w:t>
      </w:r>
    </w:p>
    <w:p w14:paraId="632F60DE" w14:textId="77777777" w:rsidR="00434C98" w:rsidRDefault="00434C98" w:rsidP="00434C98">
      <w:pPr>
        <w:pStyle w:val="ppCode"/>
      </w:pPr>
    </w:p>
    <w:p w14:paraId="2BA416EA" w14:textId="77777777" w:rsidR="00434C98" w:rsidRDefault="00434C98" w:rsidP="00434C98">
      <w:pPr>
        <w:pStyle w:val="ppCode"/>
      </w:pPr>
      <w:r>
        <w:t>private void AddSheetRow(SheetData sheetData, SharedStringTable sharedStringTable,</w:t>
      </w:r>
    </w:p>
    <w:p w14:paraId="510FE8EC" w14:textId="77777777" w:rsidR="00434C98" w:rsidRDefault="00434C98" w:rsidP="00434C98">
      <w:pPr>
        <w:pStyle w:val="ppCode"/>
      </w:pPr>
      <w:r>
        <w:t xml:space="preserve">    uint rowIndex, IEnumerable cellValues)</w:t>
      </w:r>
    </w:p>
    <w:p w14:paraId="6A677E5F" w14:textId="77777777" w:rsidR="00434C98" w:rsidRDefault="00434C98" w:rsidP="00434C98">
      <w:pPr>
        <w:pStyle w:val="ppCode"/>
      </w:pPr>
      <w:r>
        <w:t>{</w:t>
      </w:r>
    </w:p>
    <w:p w14:paraId="1F67FE25" w14:textId="77777777" w:rsidR="00434C98" w:rsidRDefault="00434C98" w:rsidP="00434C98">
      <w:pPr>
        <w:pStyle w:val="ppCode"/>
      </w:pPr>
      <w:r>
        <w:t xml:space="preserve">    Row excelRow = new Row{RowIndex = rowIndex};</w:t>
      </w:r>
    </w:p>
    <w:p w14:paraId="738DA00A" w14:textId="77777777" w:rsidR="00434C98" w:rsidRDefault="00434C98" w:rsidP="00434C98">
      <w:pPr>
        <w:pStyle w:val="ppCode"/>
      </w:pPr>
      <w:r>
        <w:t xml:space="preserve">    int columnIndex = 1;</w:t>
      </w:r>
    </w:p>
    <w:p w14:paraId="1B418E3B" w14:textId="77777777" w:rsidR="00434C98" w:rsidRDefault="00434C98" w:rsidP="00434C98">
      <w:pPr>
        <w:pStyle w:val="ppCode"/>
      </w:pPr>
    </w:p>
    <w:p w14:paraId="3CFA24CE" w14:textId="77777777" w:rsidR="00434C98" w:rsidRDefault="00434C98" w:rsidP="00434C98">
      <w:pPr>
        <w:pStyle w:val="ppCode"/>
      </w:pPr>
      <w:r>
        <w:t xml:space="preserve">    foreach (var cellValue in cellValues)</w:t>
      </w:r>
    </w:p>
    <w:p w14:paraId="6362D597" w14:textId="77777777" w:rsidR="00434C98" w:rsidRDefault="00434C98" w:rsidP="00434C98">
      <w:pPr>
        <w:pStyle w:val="ppCode"/>
      </w:pPr>
      <w:r>
        <w:t xml:space="preserve">    {</w:t>
      </w:r>
    </w:p>
    <w:p w14:paraId="61A8EB21" w14:textId="77777777" w:rsidR="00434C98" w:rsidRDefault="00434C98" w:rsidP="00434C98">
      <w:pPr>
        <w:pStyle w:val="ppCode"/>
      </w:pPr>
      <w:r>
        <w:t xml:space="preserve">        Cell cell = GenerateCell(sharedStringTable, columnIndex++, rowIndex, cellValue);</w:t>
      </w:r>
    </w:p>
    <w:p w14:paraId="285132B2" w14:textId="77777777" w:rsidR="00434C98" w:rsidRDefault="00434C98" w:rsidP="00434C98">
      <w:pPr>
        <w:pStyle w:val="ppCode"/>
      </w:pPr>
      <w:r>
        <w:t xml:space="preserve">        excelRow.AppendChild(cell);</w:t>
      </w:r>
    </w:p>
    <w:p w14:paraId="4E12AB1C" w14:textId="77777777" w:rsidR="00434C98" w:rsidRDefault="00434C98" w:rsidP="00434C98">
      <w:pPr>
        <w:pStyle w:val="ppCode"/>
      </w:pPr>
      <w:r>
        <w:t xml:space="preserve">    }</w:t>
      </w:r>
    </w:p>
    <w:p w14:paraId="3D3B1FD9" w14:textId="77777777" w:rsidR="00434C98" w:rsidRDefault="00434C98" w:rsidP="00434C98">
      <w:pPr>
        <w:pStyle w:val="ppCode"/>
      </w:pPr>
    </w:p>
    <w:p w14:paraId="20419709" w14:textId="77777777" w:rsidR="00434C98" w:rsidRDefault="00434C98" w:rsidP="00434C98">
      <w:pPr>
        <w:pStyle w:val="ppCode"/>
      </w:pPr>
      <w:r>
        <w:t xml:space="preserve">    sheetData.AppendChild(excelRow);</w:t>
      </w:r>
    </w:p>
    <w:p w14:paraId="49BAD288" w14:textId="0F4BE786" w:rsidR="00434C98" w:rsidRPr="00434C98" w:rsidRDefault="00434C98" w:rsidP="00434C98">
      <w:pPr>
        <w:pStyle w:val="ppCode"/>
      </w:pPr>
      <w:r>
        <w:t>}</w:t>
      </w:r>
    </w:p>
    <w:p w14:paraId="1DEAABA7" w14:textId="77777777" w:rsidR="00434C98" w:rsidRDefault="00434C98" w:rsidP="005E5E5E">
      <w:pPr>
        <w:pStyle w:val="ppBodyText"/>
      </w:pPr>
    </w:p>
    <w:p w14:paraId="020995FB" w14:textId="34C9B81A" w:rsidR="009213EC" w:rsidRPr="005E5E5E" w:rsidRDefault="00A40B94" w:rsidP="001E7BDA">
      <w:pPr>
        <w:pStyle w:val="ppBodyText"/>
        <w:rPr>
          <w:lang w:val="es-ES"/>
        </w:rPr>
      </w:pPr>
      <w:r w:rsidRPr="00434C98">
        <w:rPr>
          <w:lang w:val="es-ES"/>
        </w:rPr>
        <w:t xml:space="preserve">El </w:t>
      </w:r>
      <w:r w:rsidR="00F57B53" w:rsidRPr="00434C98">
        <w:rPr>
          <w:lang w:val="es-ES"/>
        </w:rPr>
        <w:t xml:space="preserve">tipo </w:t>
      </w:r>
      <w:r w:rsidR="00F57B53" w:rsidRPr="00434C98">
        <w:rPr>
          <w:rStyle w:val="CodeCar"/>
          <w:lang w:val="es-ES"/>
        </w:rPr>
        <w:t>Row</w:t>
      </w:r>
      <w:r w:rsidR="00F57B53" w:rsidRPr="00434C98">
        <w:rPr>
          <w:lang w:val="es-ES"/>
        </w:rPr>
        <w:t xml:space="preserve"> (filas en una hoja de Excel) contiene un conjunto de celdas (</w:t>
      </w:r>
      <w:r w:rsidR="00F57B53" w:rsidRPr="00434C98">
        <w:rPr>
          <w:rStyle w:val="CodeCar"/>
          <w:lang w:val="es-ES"/>
        </w:rPr>
        <w:t>Cell</w:t>
      </w:r>
      <w:r w:rsidR="00F57B53" w:rsidRPr="00434C98">
        <w:rPr>
          <w:lang w:val="es-ES"/>
        </w:rPr>
        <w:t>)</w:t>
      </w:r>
      <w:r w:rsidR="009213EC" w:rsidRPr="00434C98">
        <w:rPr>
          <w:lang w:val="es-ES"/>
        </w:rPr>
        <w:t>,</w:t>
      </w:r>
      <w:r w:rsidR="00F57B53" w:rsidRPr="00434C98">
        <w:rPr>
          <w:lang w:val="es-ES"/>
        </w:rPr>
        <w:t xml:space="preserve"> y el método </w:t>
      </w:r>
      <w:r w:rsidR="00F57B53" w:rsidRPr="00434C98">
        <w:rPr>
          <w:rStyle w:val="CodeCar"/>
          <w:lang w:val="es-ES"/>
        </w:rPr>
        <w:t>GenerateCell</w:t>
      </w:r>
      <w:r w:rsidR="00F57B53" w:rsidRPr="00434C98">
        <w:rPr>
          <w:lang w:val="es-ES"/>
        </w:rPr>
        <w:t xml:space="preserve"> del </w:t>
      </w:r>
      <w:r w:rsidR="00F57B53">
        <w:fldChar w:fldCharType="begin"/>
      </w:r>
      <w:r w:rsidR="00F57B53" w:rsidRPr="00434C98">
        <w:rPr>
          <w:lang w:val="es-ES"/>
        </w:rPr>
        <w:instrText xml:space="preserve"> REF _Ref341764434 \h  \* MERGEFORMAT </w:instrText>
      </w:r>
      <w:r w:rsidR="00F57B53">
        <w:fldChar w:fldCharType="separate"/>
      </w:r>
      <w:r w:rsidR="009213EC" w:rsidRPr="00434C98">
        <w:rPr>
          <w:lang w:val="es-ES"/>
        </w:rPr>
        <w:t>l</w:t>
      </w:r>
      <w:r w:rsidR="002B63BB" w:rsidRPr="00434C98">
        <w:rPr>
          <w:lang w:val="es-ES"/>
        </w:rPr>
        <w:t xml:space="preserve">istado </w:t>
      </w:r>
      <w:r w:rsidR="002B63BB" w:rsidRPr="00434C98">
        <w:rPr>
          <w:noProof/>
          <w:lang w:val="es-ES"/>
        </w:rPr>
        <w:t>5</w:t>
      </w:r>
      <w:r w:rsidR="00F57B53">
        <w:fldChar w:fldCharType="end"/>
      </w:r>
      <w:r w:rsidR="00F57B53" w:rsidRPr="00434C98">
        <w:rPr>
          <w:lang w:val="es-ES"/>
        </w:rPr>
        <w:t xml:space="preserve"> es el encargado de generar una celda a partir de su ubicación (fila y columna) dentro de la hoja y el </w:t>
      </w:r>
      <w:r w:rsidR="00F57B53" w:rsidRPr="00434C98">
        <w:rPr>
          <w:lang w:val="es-ES"/>
        </w:rPr>
        <w:lastRenderedPageBreak/>
        <w:t xml:space="preserve">valor </w:t>
      </w:r>
      <w:r w:rsidR="00755485" w:rsidRPr="00434C98">
        <w:rPr>
          <w:lang w:val="es-ES"/>
        </w:rPr>
        <w:t>a almacenar en la misma</w:t>
      </w:r>
      <w:r w:rsidR="00F57B53" w:rsidRPr="00434C98">
        <w:rPr>
          <w:lang w:val="es-ES"/>
        </w:rPr>
        <w:t>.</w:t>
      </w:r>
      <w:r w:rsidR="00755485" w:rsidRPr="00434C98">
        <w:rPr>
          <w:lang w:val="es-ES"/>
        </w:rPr>
        <w:t xml:space="preserve"> </w:t>
      </w:r>
      <w:r w:rsidR="00755485" w:rsidRPr="005E5E5E">
        <w:rPr>
          <w:lang w:val="es-ES"/>
        </w:rPr>
        <w:t xml:space="preserve">La propiedad </w:t>
      </w:r>
      <w:r w:rsidR="00755485" w:rsidRPr="005E5E5E">
        <w:rPr>
          <w:rStyle w:val="CodeCar"/>
          <w:lang w:val="es-ES"/>
        </w:rPr>
        <w:t>CellReference</w:t>
      </w:r>
      <w:r w:rsidRPr="005E5E5E">
        <w:rPr>
          <w:lang w:val="es-ES"/>
        </w:rPr>
        <w:t xml:space="preserve"> </w:t>
      </w:r>
      <w:r w:rsidR="00755485" w:rsidRPr="005E5E5E">
        <w:rPr>
          <w:lang w:val="es-ES"/>
        </w:rPr>
        <w:t xml:space="preserve">del tipo </w:t>
      </w:r>
      <w:r w:rsidR="00755485" w:rsidRPr="005E5E5E">
        <w:rPr>
          <w:rStyle w:val="CodeCar"/>
          <w:lang w:val="es-ES"/>
        </w:rPr>
        <w:t>Cell</w:t>
      </w:r>
      <w:r w:rsidR="00755485" w:rsidRPr="005E5E5E">
        <w:rPr>
          <w:lang w:val="es-ES"/>
        </w:rPr>
        <w:t xml:space="preserve"> es la que almacena la ubicación de la celda, </w:t>
      </w:r>
      <w:r w:rsidR="009213EC" w:rsidRPr="005E5E5E">
        <w:rPr>
          <w:lang w:val="es-ES"/>
        </w:rPr>
        <w:t xml:space="preserve">y </w:t>
      </w:r>
      <w:r w:rsidR="00755485" w:rsidRPr="005E5E5E">
        <w:rPr>
          <w:lang w:val="es-ES"/>
        </w:rPr>
        <w:t xml:space="preserve">es un </w:t>
      </w:r>
      <w:r w:rsidR="00755485" w:rsidRPr="005E5E5E">
        <w:rPr>
          <w:rStyle w:val="CodeCar"/>
          <w:lang w:val="es-ES"/>
        </w:rPr>
        <w:t>string</w:t>
      </w:r>
      <w:r w:rsidR="00755485" w:rsidRPr="005E5E5E">
        <w:rPr>
          <w:lang w:val="es-ES"/>
        </w:rPr>
        <w:t xml:space="preserve"> de la forma </w:t>
      </w:r>
      <w:r w:rsidR="00755485" w:rsidRPr="005E5E5E">
        <w:rPr>
          <w:rStyle w:val="CodeCar"/>
          <w:lang w:val="es-ES"/>
        </w:rPr>
        <w:t>ColumnaFila</w:t>
      </w:r>
      <w:r w:rsidR="00755485" w:rsidRPr="005E5E5E">
        <w:rPr>
          <w:lang w:val="es-ES"/>
        </w:rPr>
        <w:t xml:space="preserve"> </w:t>
      </w:r>
      <w:r w:rsidR="00253594" w:rsidRPr="005E5E5E">
        <w:rPr>
          <w:lang w:val="es-ES"/>
        </w:rPr>
        <w:t>(</w:t>
      </w:r>
      <w:r w:rsidR="00755485" w:rsidRPr="005E5E5E">
        <w:rPr>
          <w:lang w:val="es-ES"/>
        </w:rPr>
        <w:t>por ejemplo</w:t>
      </w:r>
      <w:r w:rsidR="009213EC" w:rsidRPr="005E5E5E">
        <w:rPr>
          <w:lang w:val="es-ES"/>
        </w:rPr>
        <w:t>,</w:t>
      </w:r>
      <w:r w:rsidR="00755485" w:rsidRPr="005E5E5E">
        <w:rPr>
          <w:lang w:val="es-ES"/>
        </w:rPr>
        <w:t xml:space="preserve"> </w:t>
      </w:r>
      <w:r w:rsidR="00755485" w:rsidRPr="005E5E5E">
        <w:rPr>
          <w:b/>
          <w:lang w:val="es-ES"/>
        </w:rPr>
        <w:t>D5</w:t>
      </w:r>
      <w:r w:rsidR="00253594" w:rsidRPr="005E5E5E">
        <w:rPr>
          <w:b/>
          <w:lang w:val="es-ES"/>
        </w:rPr>
        <w:t xml:space="preserve"> </w:t>
      </w:r>
      <w:r w:rsidR="00253594" w:rsidRPr="005E5E5E">
        <w:rPr>
          <w:lang w:val="es-ES"/>
        </w:rPr>
        <w:t xml:space="preserve">quiere decir fila 5 de la columna D). Note que </w:t>
      </w:r>
      <w:r w:rsidR="00305343" w:rsidRPr="005E5E5E">
        <w:rPr>
          <w:lang w:val="es-ES"/>
        </w:rPr>
        <w:t xml:space="preserve">en </w:t>
      </w:r>
      <w:r w:rsidR="00253594" w:rsidRPr="005E5E5E">
        <w:rPr>
          <w:lang w:val="es-ES"/>
        </w:rPr>
        <w:t>el</w:t>
      </w:r>
      <w:r w:rsidR="00305343" w:rsidRPr="005E5E5E">
        <w:rPr>
          <w:lang w:val="es-ES"/>
        </w:rPr>
        <w:t xml:space="preserve"> </w:t>
      </w:r>
      <w:r w:rsidR="00305343">
        <w:fldChar w:fldCharType="begin"/>
      </w:r>
      <w:r w:rsidR="00305343" w:rsidRPr="005E5E5E">
        <w:rPr>
          <w:lang w:val="es-ES"/>
        </w:rPr>
        <w:instrText xml:space="preserve"> REF _Ref341764434 \h </w:instrText>
      </w:r>
      <w:r w:rsidR="00863C0B" w:rsidRPr="005E5E5E">
        <w:rPr>
          <w:lang w:val="es-ES"/>
        </w:rPr>
        <w:instrText xml:space="preserve"> \* MERGEFORMAT </w:instrText>
      </w:r>
      <w:r w:rsidR="00305343">
        <w:fldChar w:fldCharType="separate"/>
      </w:r>
      <w:r w:rsidR="009213EC" w:rsidRPr="005E5E5E">
        <w:rPr>
          <w:lang w:val="es-ES"/>
        </w:rPr>
        <w:t>l</w:t>
      </w:r>
      <w:r w:rsidR="002B63BB" w:rsidRPr="005E5E5E">
        <w:rPr>
          <w:lang w:val="es-ES"/>
        </w:rPr>
        <w:t xml:space="preserve">istado </w:t>
      </w:r>
      <w:r w:rsidR="002B63BB" w:rsidRPr="005E5E5E">
        <w:rPr>
          <w:noProof/>
          <w:lang w:val="es-ES"/>
        </w:rPr>
        <w:t>5</w:t>
      </w:r>
      <w:r w:rsidR="00305343">
        <w:fldChar w:fldCharType="end"/>
      </w:r>
      <w:r w:rsidR="00305343" w:rsidRPr="005E5E5E">
        <w:rPr>
          <w:lang w:val="es-ES"/>
        </w:rPr>
        <w:t xml:space="preserve"> se realiza </w:t>
      </w:r>
      <w:r w:rsidR="009213EC" w:rsidRPr="005E5E5E">
        <w:rPr>
          <w:lang w:val="es-ES"/>
        </w:rPr>
        <w:t>un</w:t>
      </w:r>
      <w:r w:rsidR="00253594" w:rsidRPr="005E5E5E">
        <w:rPr>
          <w:lang w:val="es-ES"/>
        </w:rPr>
        <w:t>a llamada</w:t>
      </w:r>
      <w:r w:rsidR="00305343" w:rsidRPr="005E5E5E">
        <w:rPr>
          <w:lang w:val="es-ES"/>
        </w:rPr>
        <w:t xml:space="preserve"> al método </w:t>
      </w:r>
      <w:r w:rsidR="00305343" w:rsidRPr="005E5E5E">
        <w:rPr>
          <w:rStyle w:val="CodeCar"/>
          <w:lang w:val="es-ES"/>
        </w:rPr>
        <w:t>GetColumnLetter</w:t>
      </w:r>
      <w:r w:rsidR="009213EC" w:rsidRPr="005E5E5E">
        <w:rPr>
          <w:lang w:val="es-ES"/>
        </w:rPr>
        <w:t>, c</w:t>
      </w:r>
      <w:r w:rsidR="00305343" w:rsidRPr="005E5E5E">
        <w:rPr>
          <w:lang w:val="es-ES"/>
        </w:rPr>
        <w:t xml:space="preserve">uyo objetivo es realizar el mapeo </w:t>
      </w:r>
      <w:r w:rsidR="00305343" w:rsidRPr="005E5E5E">
        <w:rPr>
          <w:i/>
          <w:lang w:val="es-ES"/>
        </w:rPr>
        <w:t>índice de columna = letra que le corresponde en la columna de Excel</w:t>
      </w:r>
      <w:r w:rsidR="00755485" w:rsidRPr="005E5E5E">
        <w:rPr>
          <w:lang w:val="es-ES"/>
        </w:rPr>
        <w:t xml:space="preserve">. El valor de la celda se almacena en la propiedad </w:t>
      </w:r>
      <w:r w:rsidR="00755485" w:rsidRPr="005E5E5E">
        <w:rPr>
          <w:rStyle w:val="CodeCar"/>
          <w:lang w:val="es-ES"/>
        </w:rPr>
        <w:t>Text</w:t>
      </w:r>
      <w:r w:rsidR="009213EC" w:rsidRPr="005E5E5E">
        <w:rPr>
          <w:lang w:val="es-ES"/>
        </w:rPr>
        <w:t>, d</w:t>
      </w:r>
      <w:r w:rsidR="00755485" w:rsidRPr="005E5E5E">
        <w:rPr>
          <w:lang w:val="es-ES"/>
        </w:rPr>
        <w:t xml:space="preserve">el tipo </w:t>
      </w:r>
      <w:r w:rsidR="00755485" w:rsidRPr="005E5E5E">
        <w:rPr>
          <w:rStyle w:val="CodeCar"/>
          <w:lang w:val="es-ES"/>
        </w:rPr>
        <w:t>CellValue</w:t>
      </w:r>
      <w:r w:rsidR="00755485" w:rsidRPr="005E5E5E">
        <w:rPr>
          <w:lang w:val="es-ES"/>
        </w:rPr>
        <w:t>. Para los tipos numéricos</w:t>
      </w:r>
      <w:r w:rsidR="009213EC" w:rsidRPr="005E5E5E">
        <w:rPr>
          <w:lang w:val="es-ES"/>
        </w:rPr>
        <w:t>,</w:t>
      </w:r>
      <w:r w:rsidR="00755485" w:rsidRPr="005E5E5E">
        <w:rPr>
          <w:lang w:val="es-ES"/>
        </w:rPr>
        <w:t xml:space="preserve"> el valor de la celda es directamente el valor del n</w:t>
      </w:r>
      <w:r w:rsidR="000C6574" w:rsidRPr="005E5E5E">
        <w:rPr>
          <w:lang w:val="es-ES"/>
        </w:rPr>
        <w:t>ú</w:t>
      </w:r>
      <w:r w:rsidR="00755485" w:rsidRPr="005E5E5E">
        <w:rPr>
          <w:lang w:val="es-ES"/>
        </w:rPr>
        <w:t>mero en cuestión</w:t>
      </w:r>
      <w:r w:rsidR="009213EC" w:rsidRPr="005E5E5E">
        <w:rPr>
          <w:lang w:val="es-ES"/>
        </w:rPr>
        <w:t>. N</w:t>
      </w:r>
      <w:r w:rsidR="00755485" w:rsidRPr="005E5E5E">
        <w:rPr>
          <w:lang w:val="es-ES"/>
        </w:rPr>
        <w:t xml:space="preserve">o pasa </w:t>
      </w:r>
      <w:r w:rsidR="008F343A" w:rsidRPr="005E5E5E">
        <w:rPr>
          <w:lang w:val="es-ES"/>
        </w:rPr>
        <w:t>así</w:t>
      </w:r>
      <w:r w:rsidR="00755485" w:rsidRPr="005E5E5E">
        <w:rPr>
          <w:lang w:val="es-ES"/>
        </w:rPr>
        <w:t xml:space="preserve"> con los elementos de tipo </w:t>
      </w:r>
      <w:r w:rsidR="00755485" w:rsidRPr="005E5E5E">
        <w:rPr>
          <w:rStyle w:val="CodeCar"/>
          <w:lang w:val="es-ES"/>
        </w:rPr>
        <w:t>string</w:t>
      </w:r>
      <w:r w:rsidR="009213EC" w:rsidRPr="005E5E5E">
        <w:rPr>
          <w:lang w:val="es-ES"/>
        </w:rPr>
        <w:t>, q</w:t>
      </w:r>
      <w:r w:rsidR="00755485" w:rsidRPr="005E5E5E">
        <w:rPr>
          <w:lang w:val="es-ES"/>
        </w:rPr>
        <w:t xml:space="preserve">ue como se </w:t>
      </w:r>
      <w:r w:rsidR="008F343A" w:rsidRPr="005E5E5E">
        <w:rPr>
          <w:lang w:val="es-ES"/>
        </w:rPr>
        <w:t>explicó</w:t>
      </w:r>
      <w:r w:rsidR="00755485" w:rsidRPr="005E5E5E">
        <w:rPr>
          <w:lang w:val="es-ES"/>
        </w:rPr>
        <w:t xml:space="preserve"> anteriormente se </w:t>
      </w:r>
      <w:r w:rsidR="00843382" w:rsidRPr="005E5E5E">
        <w:rPr>
          <w:lang w:val="es-ES"/>
        </w:rPr>
        <w:t xml:space="preserve">deben almacenar </w:t>
      </w:r>
      <w:r w:rsidR="00755485" w:rsidRPr="005E5E5E">
        <w:rPr>
          <w:lang w:val="es-ES"/>
        </w:rPr>
        <w:t xml:space="preserve">en una tabla global y la celda solo </w:t>
      </w:r>
      <w:r w:rsidR="009213EC" w:rsidRPr="005E5E5E">
        <w:rPr>
          <w:lang w:val="es-ES"/>
        </w:rPr>
        <w:t>con</w:t>
      </w:r>
      <w:r w:rsidR="00755485" w:rsidRPr="005E5E5E">
        <w:rPr>
          <w:lang w:val="es-ES"/>
        </w:rPr>
        <w:t>tiene la referencia al índice del elemento en la tabla</w:t>
      </w:r>
      <w:r w:rsidR="009213EC" w:rsidRPr="005E5E5E">
        <w:rPr>
          <w:lang w:val="es-ES"/>
        </w:rPr>
        <w:t>;</w:t>
      </w:r>
      <w:r w:rsidR="00305343" w:rsidRPr="005E5E5E">
        <w:rPr>
          <w:lang w:val="es-ES"/>
        </w:rPr>
        <w:t xml:space="preserve"> se asume que todo lo que no es numérico es de tipo </w:t>
      </w:r>
      <w:r w:rsidR="00305343" w:rsidRPr="005E5E5E">
        <w:rPr>
          <w:rStyle w:val="CodeCar"/>
          <w:lang w:val="es-ES"/>
        </w:rPr>
        <w:t>string</w:t>
      </w:r>
      <w:r w:rsidR="000C6574" w:rsidRPr="005E5E5E">
        <w:rPr>
          <w:lang w:val="es-ES"/>
        </w:rPr>
        <w:t>.</w:t>
      </w:r>
      <w:r w:rsidR="00755485" w:rsidRPr="005E5E5E">
        <w:rPr>
          <w:lang w:val="es-ES"/>
        </w:rPr>
        <w:t xml:space="preserve"> </w:t>
      </w:r>
      <w:r w:rsidR="000C6574" w:rsidRPr="005E5E5E">
        <w:rPr>
          <w:lang w:val="es-ES"/>
        </w:rPr>
        <w:t>Cuando queremos</w:t>
      </w:r>
      <w:r w:rsidR="00755485" w:rsidRPr="005E5E5E">
        <w:rPr>
          <w:lang w:val="es-ES"/>
        </w:rPr>
        <w:t xml:space="preserve"> definir el elemento de la celda como una cadena compartida</w:t>
      </w:r>
      <w:r w:rsidR="009213EC" w:rsidRPr="005E5E5E">
        <w:rPr>
          <w:lang w:val="es-ES"/>
        </w:rPr>
        <w:t>,</w:t>
      </w:r>
      <w:r w:rsidR="00755485" w:rsidRPr="005E5E5E">
        <w:rPr>
          <w:lang w:val="es-ES"/>
        </w:rPr>
        <w:t xml:space="preserve"> se define el tipo de dato de la celda (</w:t>
      </w:r>
      <w:r w:rsidR="00755485" w:rsidRPr="005E5E5E">
        <w:rPr>
          <w:rStyle w:val="CodeCar"/>
          <w:lang w:val="es-ES"/>
        </w:rPr>
        <w:t>DataType</w:t>
      </w:r>
      <w:r w:rsidR="00755485" w:rsidRPr="005E5E5E">
        <w:rPr>
          <w:lang w:val="es-ES"/>
        </w:rPr>
        <w:t xml:space="preserve">) como </w:t>
      </w:r>
      <w:r w:rsidR="00755485" w:rsidRPr="005E5E5E">
        <w:rPr>
          <w:rStyle w:val="CodeCar"/>
          <w:lang w:val="es-ES"/>
        </w:rPr>
        <w:t>Share</w:t>
      </w:r>
      <w:r w:rsidR="00843382" w:rsidRPr="005E5E5E">
        <w:rPr>
          <w:rStyle w:val="CodeCar"/>
          <w:lang w:val="es-ES"/>
        </w:rPr>
        <w:t>d</w:t>
      </w:r>
      <w:r w:rsidR="00755485" w:rsidRPr="005E5E5E">
        <w:rPr>
          <w:rStyle w:val="CodeCar"/>
          <w:lang w:val="es-ES"/>
        </w:rPr>
        <w:t>String</w:t>
      </w:r>
      <w:r w:rsidR="009213EC" w:rsidRPr="005E5E5E">
        <w:rPr>
          <w:lang w:val="es-ES"/>
        </w:rPr>
        <w:t>, como se muestra en el listado. Se debe tener</w:t>
      </w:r>
      <w:r w:rsidR="00755485" w:rsidRPr="005E5E5E">
        <w:rPr>
          <w:lang w:val="es-ES"/>
        </w:rPr>
        <w:t xml:space="preserve"> mucho cuidado con esto</w:t>
      </w:r>
      <w:r w:rsidR="009213EC" w:rsidRPr="005E5E5E">
        <w:rPr>
          <w:lang w:val="es-ES"/>
        </w:rPr>
        <w:t>:</w:t>
      </w:r>
      <w:r w:rsidR="00755485" w:rsidRPr="005E5E5E">
        <w:rPr>
          <w:lang w:val="es-ES"/>
        </w:rPr>
        <w:t xml:space="preserve"> si no se especifica el tipo de</w:t>
      </w:r>
      <w:r w:rsidR="009213EC" w:rsidRPr="005E5E5E">
        <w:rPr>
          <w:lang w:val="es-ES"/>
        </w:rPr>
        <w:t>l</w:t>
      </w:r>
      <w:r w:rsidR="00755485" w:rsidRPr="005E5E5E">
        <w:rPr>
          <w:lang w:val="es-ES"/>
        </w:rPr>
        <w:t xml:space="preserve"> valor de la celda se mostrar</w:t>
      </w:r>
      <w:r w:rsidR="009213EC" w:rsidRPr="005E5E5E">
        <w:rPr>
          <w:lang w:val="es-ES"/>
        </w:rPr>
        <w:t>á</w:t>
      </w:r>
      <w:r w:rsidR="008F343A" w:rsidRPr="005E5E5E">
        <w:rPr>
          <w:lang w:val="es-ES"/>
        </w:rPr>
        <w:t xml:space="preserve"> el valor almacenado en la misma, en este caso</w:t>
      </w:r>
      <w:r w:rsidR="009213EC" w:rsidRPr="005E5E5E">
        <w:rPr>
          <w:lang w:val="es-ES"/>
        </w:rPr>
        <w:t>,</w:t>
      </w:r>
      <w:r w:rsidR="008F343A" w:rsidRPr="005E5E5E">
        <w:rPr>
          <w:lang w:val="es-ES"/>
        </w:rPr>
        <w:t xml:space="preserve"> el índice en la tabla </w:t>
      </w:r>
      <w:r w:rsidR="008F343A" w:rsidRPr="005E5E5E">
        <w:rPr>
          <w:rStyle w:val="CodeCar"/>
          <w:lang w:val="es-ES"/>
        </w:rPr>
        <w:t>SharedStringTable</w:t>
      </w:r>
      <w:r w:rsidR="009213EC" w:rsidRPr="005E5E5E">
        <w:rPr>
          <w:lang w:val="es-ES"/>
        </w:rPr>
        <w:t xml:space="preserve">, y </w:t>
      </w:r>
      <w:r w:rsidR="008F343A" w:rsidRPr="005E5E5E">
        <w:rPr>
          <w:lang w:val="es-ES"/>
        </w:rPr>
        <w:t>Excel lo manejar</w:t>
      </w:r>
      <w:r w:rsidR="006A365B" w:rsidRPr="005E5E5E">
        <w:rPr>
          <w:lang w:val="es-ES"/>
        </w:rPr>
        <w:t>á</w:t>
      </w:r>
      <w:r w:rsidR="008F343A" w:rsidRPr="005E5E5E">
        <w:rPr>
          <w:lang w:val="es-ES"/>
        </w:rPr>
        <w:t xml:space="preserve"> como un </w:t>
      </w:r>
      <w:r w:rsidR="00863C0B" w:rsidRPr="005E5E5E">
        <w:rPr>
          <w:lang w:val="es-ES"/>
        </w:rPr>
        <w:t>número.</w:t>
      </w:r>
    </w:p>
    <w:p w14:paraId="31B1E295" w14:textId="77777777" w:rsidR="00F4669C" w:rsidRPr="005E5E5E" w:rsidRDefault="00F4669C" w:rsidP="001E7BDA">
      <w:pPr>
        <w:pStyle w:val="ppBodyText"/>
        <w:rPr>
          <w:lang w:val="es-ES"/>
        </w:rPr>
      </w:pPr>
    </w:p>
    <w:p w14:paraId="104E3384" w14:textId="00317B62" w:rsidR="00F4669C" w:rsidRPr="00F4669C" w:rsidRDefault="00F4669C" w:rsidP="00F4669C">
      <w:pPr>
        <w:pStyle w:val="ppCodeLanguage"/>
        <w:rPr>
          <w:lang w:val="es-ES"/>
        </w:rPr>
      </w:pPr>
      <w:r w:rsidRPr="00F4669C">
        <w:rPr>
          <w:lang w:val="es-ES"/>
        </w:rPr>
        <w:t>Listado 5. Generación de un tipo Cell</w:t>
      </w:r>
    </w:p>
    <w:p w14:paraId="119C98B9" w14:textId="77777777" w:rsidR="00F4669C" w:rsidRDefault="00F4669C" w:rsidP="00F4669C">
      <w:pPr>
        <w:pStyle w:val="ppCode"/>
      </w:pPr>
      <w:r>
        <w:t>private Cell GenerateCell(SharedStringTable sharedStringTable, int columnIndex,</w:t>
      </w:r>
    </w:p>
    <w:p w14:paraId="3F9BAD13" w14:textId="77777777" w:rsidR="00F4669C" w:rsidRDefault="00F4669C" w:rsidP="00F4669C">
      <w:pPr>
        <w:pStyle w:val="ppCode"/>
      </w:pPr>
      <w:r>
        <w:t xml:space="preserve">    uint rowIndex, object cellValue)</w:t>
      </w:r>
    </w:p>
    <w:p w14:paraId="524B90C3" w14:textId="77777777" w:rsidR="00F4669C" w:rsidRDefault="00F4669C" w:rsidP="00F4669C">
      <w:pPr>
        <w:pStyle w:val="ppCode"/>
      </w:pPr>
      <w:r>
        <w:t>{</w:t>
      </w:r>
    </w:p>
    <w:p w14:paraId="37FD6108" w14:textId="77777777" w:rsidR="00F4669C" w:rsidRDefault="00F4669C" w:rsidP="00F4669C">
      <w:pPr>
        <w:pStyle w:val="ppCode"/>
      </w:pPr>
      <w:r>
        <w:t xml:space="preserve">    Cell cell = new Cell { </w:t>
      </w:r>
    </w:p>
    <w:p w14:paraId="0E8041BB" w14:textId="77777777" w:rsidR="00F4669C" w:rsidRDefault="00F4669C" w:rsidP="00F4669C">
      <w:pPr>
        <w:pStyle w:val="ppCode"/>
      </w:pPr>
      <w:r>
        <w:t xml:space="preserve">        CellReference = string.Concat(GetColumnLetter(columnIndex), rowIndex),</w:t>
      </w:r>
    </w:p>
    <w:p w14:paraId="696663E5" w14:textId="77777777" w:rsidR="00F4669C" w:rsidRDefault="00F4669C" w:rsidP="00F4669C">
      <w:pPr>
        <w:pStyle w:val="ppCode"/>
      </w:pPr>
      <w:r>
        <w:t xml:space="preserve">        CellValue = new CellValue() };</w:t>
      </w:r>
    </w:p>
    <w:p w14:paraId="1813348A" w14:textId="77777777" w:rsidR="00F4669C" w:rsidRDefault="00F4669C" w:rsidP="00F4669C">
      <w:pPr>
        <w:pStyle w:val="ppCode"/>
      </w:pPr>
    </w:p>
    <w:p w14:paraId="33D35EA3" w14:textId="77777777" w:rsidR="00F4669C" w:rsidRDefault="00F4669C" w:rsidP="00F4669C">
      <w:pPr>
        <w:pStyle w:val="ppCode"/>
      </w:pPr>
      <w:r>
        <w:t xml:space="preserve">    if (cellValue is int || cellValue is double)</w:t>
      </w:r>
    </w:p>
    <w:p w14:paraId="4EE25826" w14:textId="77777777" w:rsidR="00F4669C" w:rsidRDefault="00F4669C" w:rsidP="00F4669C">
      <w:pPr>
        <w:pStyle w:val="ppCode"/>
      </w:pPr>
      <w:r>
        <w:t xml:space="preserve">        cell.CellValue.Text = cellValue.ToString();</w:t>
      </w:r>
    </w:p>
    <w:p w14:paraId="5C5C87D7" w14:textId="77777777" w:rsidR="00F4669C" w:rsidRDefault="00F4669C" w:rsidP="00F4669C">
      <w:pPr>
        <w:pStyle w:val="ppCode"/>
      </w:pPr>
      <w:r>
        <w:t xml:space="preserve">    else</w:t>
      </w:r>
    </w:p>
    <w:p w14:paraId="64D41B5E" w14:textId="77777777" w:rsidR="00F4669C" w:rsidRDefault="00F4669C" w:rsidP="00F4669C">
      <w:pPr>
        <w:pStyle w:val="ppCode"/>
      </w:pPr>
      <w:r>
        <w:t xml:space="preserve">    {</w:t>
      </w:r>
    </w:p>
    <w:p w14:paraId="382AE44D" w14:textId="77777777" w:rsidR="00F4669C" w:rsidRDefault="00F4669C" w:rsidP="00F4669C">
      <w:pPr>
        <w:pStyle w:val="ppCode"/>
      </w:pPr>
      <w:r>
        <w:t xml:space="preserve">        cell.DataType = new EnumValue&lt;CellValues&gt;(CellValues.SharedString);</w:t>
      </w:r>
    </w:p>
    <w:p w14:paraId="6085412D" w14:textId="77777777" w:rsidR="00F4669C" w:rsidRDefault="00F4669C" w:rsidP="00F4669C">
      <w:pPr>
        <w:pStyle w:val="ppCode"/>
      </w:pPr>
      <w:r>
        <w:t xml:space="preserve">        int index = -1;</w:t>
      </w:r>
    </w:p>
    <w:p w14:paraId="73224811" w14:textId="77777777" w:rsidR="00F4669C" w:rsidRDefault="00F4669C" w:rsidP="00F4669C">
      <w:pPr>
        <w:pStyle w:val="ppCode"/>
      </w:pPr>
      <w:r>
        <w:t xml:space="preserve">        SharedStringItem item = sharedStringTable.Elements&lt;SharedStringItem&gt;().</w:t>
      </w:r>
    </w:p>
    <w:p w14:paraId="0533A386" w14:textId="77777777" w:rsidR="00F4669C" w:rsidRDefault="00F4669C" w:rsidP="00F4669C">
      <w:pPr>
        <w:pStyle w:val="ppCode"/>
      </w:pPr>
      <w:r>
        <w:t xml:space="preserve">            FirstOrDefault(x =&gt;{ index++; return x.Text.InnerText.Equals(cellValue);});</w:t>
      </w:r>
    </w:p>
    <w:p w14:paraId="2914FC29" w14:textId="77777777" w:rsidR="00F4669C" w:rsidRDefault="00F4669C" w:rsidP="00F4669C">
      <w:pPr>
        <w:pStyle w:val="ppCode"/>
      </w:pPr>
      <w:r>
        <w:t xml:space="preserve">   </w:t>
      </w:r>
    </w:p>
    <w:p w14:paraId="251A7861" w14:textId="77777777" w:rsidR="00F4669C" w:rsidRDefault="00F4669C" w:rsidP="00F4669C">
      <w:pPr>
        <w:pStyle w:val="ppCode"/>
      </w:pPr>
      <w:r>
        <w:t xml:space="preserve">        if (item == null)</w:t>
      </w:r>
    </w:p>
    <w:p w14:paraId="0388DFA8" w14:textId="77777777" w:rsidR="00F4669C" w:rsidRDefault="00F4669C" w:rsidP="00F4669C">
      <w:pPr>
        <w:pStyle w:val="ppCode"/>
      </w:pPr>
      <w:r>
        <w:t xml:space="preserve">        {</w:t>
      </w:r>
    </w:p>
    <w:p w14:paraId="34F8EF46" w14:textId="77777777" w:rsidR="00F4669C" w:rsidRDefault="00F4669C" w:rsidP="00F4669C">
      <w:pPr>
        <w:pStyle w:val="ppCode"/>
      </w:pPr>
      <w:r>
        <w:t xml:space="preserve">            index = (int)sharedStringTable.Count.Value++;</w:t>
      </w:r>
    </w:p>
    <w:p w14:paraId="4D000F98" w14:textId="77777777" w:rsidR="00F4669C" w:rsidRDefault="00F4669C" w:rsidP="00F4669C">
      <w:pPr>
        <w:pStyle w:val="ppCode"/>
      </w:pPr>
      <w:r>
        <w:t xml:space="preserve">            sharedStringTable.AppendChild(</w:t>
      </w:r>
    </w:p>
    <w:p w14:paraId="166318C8" w14:textId="77777777" w:rsidR="00F4669C" w:rsidRDefault="00F4669C" w:rsidP="00F4669C">
      <w:pPr>
        <w:pStyle w:val="ppCode"/>
      </w:pPr>
      <w:r>
        <w:t xml:space="preserve">                new SharedStringItem(new Text(cellValue.ToString())));</w:t>
      </w:r>
    </w:p>
    <w:p w14:paraId="72BA6CF9" w14:textId="77777777" w:rsidR="00F4669C" w:rsidRDefault="00F4669C" w:rsidP="00F4669C">
      <w:pPr>
        <w:pStyle w:val="ppCode"/>
      </w:pPr>
      <w:r>
        <w:t xml:space="preserve">        }</w:t>
      </w:r>
    </w:p>
    <w:p w14:paraId="74F36EC3" w14:textId="77777777" w:rsidR="00F4669C" w:rsidRDefault="00F4669C" w:rsidP="00F4669C">
      <w:pPr>
        <w:pStyle w:val="ppCode"/>
      </w:pPr>
      <w:r>
        <w:t xml:space="preserve">        cell.CellValue.Text = index.ToString();</w:t>
      </w:r>
    </w:p>
    <w:p w14:paraId="39ED14AB" w14:textId="77777777" w:rsidR="00F4669C" w:rsidRDefault="00F4669C" w:rsidP="00F4669C">
      <w:pPr>
        <w:pStyle w:val="ppCode"/>
      </w:pPr>
      <w:r>
        <w:t xml:space="preserve">    }</w:t>
      </w:r>
    </w:p>
    <w:p w14:paraId="573EB844" w14:textId="77777777" w:rsidR="00F4669C" w:rsidRDefault="00F4669C" w:rsidP="00F4669C">
      <w:pPr>
        <w:pStyle w:val="ppCode"/>
      </w:pPr>
      <w:r>
        <w:t xml:space="preserve">    return cell;</w:t>
      </w:r>
    </w:p>
    <w:p w14:paraId="231B0A13" w14:textId="1C2FE1DF" w:rsidR="00F4669C" w:rsidRDefault="00F4669C" w:rsidP="00F4669C">
      <w:pPr>
        <w:pStyle w:val="ppCode"/>
      </w:pPr>
      <w:r>
        <w:t>}</w:t>
      </w:r>
    </w:p>
    <w:p w14:paraId="41C5D8E1" w14:textId="77777777" w:rsidR="00F4669C" w:rsidRDefault="00F4669C" w:rsidP="001E7BDA">
      <w:pPr>
        <w:pStyle w:val="ppBodyText"/>
      </w:pPr>
    </w:p>
    <w:p w14:paraId="02A66046" w14:textId="7265F20C" w:rsidR="00647C8E" w:rsidRPr="005E5E5E" w:rsidRDefault="0071413F" w:rsidP="001E7BDA">
      <w:pPr>
        <w:pStyle w:val="ppBodyText"/>
        <w:rPr>
          <w:lang w:val="es-ES"/>
        </w:rPr>
      </w:pPr>
      <w:r w:rsidRPr="00F4669C">
        <w:rPr>
          <w:lang w:val="es-ES"/>
        </w:rPr>
        <w:t>Hasta el momento</w:t>
      </w:r>
      <w:r w:rsidR="007861FB" w:rsidRPr="00F4669C">
        <w:rPr>
          <w:lang w:val="es-ES"/>
        </w:rPr>
        <w:t>,</w:t>
      </w:r>
      <w:r w:rsidRPr="00F4669C">
        <w:rPr>
          <w:lang w:val="es-ES"/>
        </w:rPr>
        <w:t xml:space="preserve"> </w:t>
      </w:r>
      <w:r w:rsidR="00663711" w:rsidRPr="00F4669C">
        <w:rPr>
          <w:lang w:val="es-ES"/>
        </w:rPr>
        <w:t>con el código visto se puede generar</w:t>
      </w:r>
      <w:r w:rsidRPr="00F4669C">
        <w:rPr>
          <w:lang w:val="es-ES"/>
        </w:rPr>
        <w:t xml:space="preserve"> un libro de Excel con una única hoja de nombre </w:t>
      </w:r>
      <w:r w:rsidRPr="00F4669C">
        <w:rPr>
          <w:rStyle w:val="CodeCar"/>
          <w:lang w:val="es-ES"/>
        </w:rPr>
        <w:t>Sheet1</w:t>
      </w:r>
      <w:r w:rsidRPr="00F4669C">
        <w:rPr>
          <w:lang w:val="es-ES"/>
        </w:rPr>
        <w:t xml:space="preserve"> </w:t>
      </w:r>
      <w:r w:rsidR="00663711" w:rsidRPr="00F4669C">
        <w:rPr>
          <w:lang w:val="es-ES"/>
        </w:rPr>
        <w:t xml:space="preserve">donde los datos comienzan </w:t>
      </w:r>
      <w:r w:rsidRPr="00F4669C">
        <w:rPr>
          <w:lang w:val="es-ES"/>
        </w:rPr>
        <w:t>en la fila 2</w:t>
      </w:r>
      <w:r w:rsidR="00663711" w:rsidRPr="00F4669C">
        <w:rPr>
          <w:lang w:val="es-ES"/>
        </w:rPr>
        <w:t>.</w:t>
      </w:r>
      <w:r w:rsidRPr="00F4669C">
        <w:rPr>
          <w:lang w:val="es-ES"/>
        </w:rPr>
        <w:t xml:space="preserve"> </w:t>
      </w:r>
      <w:r w:rsidR="00663711" w:rsidRPr="005E5E5E">
        <w:rPr>
          <w:lang w:val="es-ES"/>
        </w:rPr>
        <w:t xml:space="preserve">Como </w:t>
      </w:r>
      <w:r w:rsidRPr="005E5E5E">
        <w:rPr>
          <w:lang w:val="es-ES"/>
        </w:rPr>
        <w:t>encabezado</w:t>
      </w:r>
      <w:r w:rsidR="007861FB" w:rsidRPr="005E5E5E">
        <w:rPr>
          <w:lang w:val="es-ES"/>
        </w:rPr>
        <w:t>, la hoja</w:t>
      </w:r>
      <w:r w:rsidRPr="005E5E5E">
        <w:rPr>
          <w:lang w:val="es-ES"/>
        </w:rPr>
        <w:t xml:space="preserve"> va a contener una fila para cada elemento de la lista de SharePoint vista anteriormente</w:t>
      </w:r>
      <w:r w:rsidR="007861FB" w:rsidRPr="005E5E5E">
        <w:rPr>
          <w:lang w:val="es-ES"/>
        </w:rPr>
        <w:t>,</w:t>
      </w:r>
      <w:r w:rsidRPr="005E5E5E">
        <w:rPr>
          <w:lang w:val="es-ES"/>
        </w:rPr>
        <w:t xml:space="preserve"> en donde cada columna </w:t>
      </w:r>
      <w:r w:rsidR="00777C4D" w:rsidRPr="005E5E5E">
        <w:rPr>
          <w:lang w:val="es-ES"/>
        </w:rPr>
        <w:t>representa</w:t>
      </w:r>
      <w:r w:rsidRPr="005E5E5E">
        <w:rPr>
          <w:lang w:val="es-ES"/>
        </w:rPr>
        <w:t xml:space="preserve"> una propiedad distinta de la misma. La </w:t>
      </w:r>
      <w:r>
        <w:fldChar w:fldCharType="begin"/>
      </w:r>
      <w:r w:rsidRPr="005E5E5E">
        <w:rPr>
          <w:lang w:val="es-ES"/>
        </w:rPr>
        <w:instrText xml:space="preserve"> REF _Ref341767297 \h </w:instrText>
      </w:r>
      <w:r>
        <w:fldChar w:fldCharType="separate"/>
      </w:r>
      <w:r w:rsidR="007861FB" w:rsidRPr="005E5E5E">
        <w:rPr>
          <w:lang w:val="es-ES"/>
        </w:rPr>
        <w:t>f</w:t>
      </w:r>
      <w:r w:rsidR="003E3CEB" w:rsidRPr="005E5E5E">
        <w:rPr>
          <w:lang w:val="es-ES"/>
        </w:rPr>
        <w:t xml:space="preserve">igura </w:t>
      </w:r>
      <w:r w:rsidR="003E3CEB" w:rsidRPr="005E5E5E">
        <w:rPr>
          <w:noProof/>
          <w:lang w:val="es-ES"/>
        </w:rPr>
        <w:t>4</w:t>
      </w:r>
      <w:r>
        <w:fldChar w:fldCharType="end"/>
      </w:r>
      <w:r w:rsidRPr="005E5E5E">
        <w:rPr>
          <w:lang w:val="es-ES"/>
        </w:rPr>
        <w:t xml:space="preserve"> muestra el documento creado a partir de los datos de la lista en la </w:t>
      </w:r>
      <w:r>
        <w:fldChar w:fldCharType="begin"/>
      </w:r>
      <w:r w:rsidRPr="005E5E5E">
        <w:rPr>
          <w:lang w:val="es-ES"/>
        </w:rPr>
        <w:instrText xml:space="preserve"> REF _Ref341720892 \h </w:instrText>
      </w:r>
      <w:r>
        <w:fldChar w:fldCharType="separate"/>
      </w:r>
      <w:r w:rsidR="007861FB" w:rsidRPr="005E5E5E">
        <w:rPr>
          <w:lang w:val="es-ES"/>
        </w:rPr>
        <w:t>f</w:t>
      </w:r>
      <w:r w:rsidR="003E3CEB" w:rsidRPr="005E5E5E">
        <w:rPr>
          <w:lang w:val="es-ES"/>
        </w:rPr>
        <w:t xml:space="preserve">igura </w:t>
      </w:r>
      <w:r w:rsidR="003E3CEB" w:rsidRPr="005E5E5E">
        <w:rPr>
          <w:noProof/>
          <w:lang w:val="es-ES"/>
        </w:rPr>
        <w:t>1</w:t>
      </w:r>
      <w:r>
        <w:fldChar w:fldCharType="end"/>
      </w:r>
      <w:r w:rsidR="00663711" w:rsidRPr="005E5E5E">
        <w:rPr>
          <w:lang w:val="es-ES"/>
        </w:rPr>
        <w:t>, sin agregar</w:t>
      </w:r>
      <w:r w:rsidR="00647C8E" w:rsidRPr="005E5E5E">
        <w:rPr>
          <w:lang w:val="es-ES"/>
        </w:rPr>
        <w:t xml:space="preserve"> estilo</w:t>
      </w:r>
      <w:r w:rsidR="00663711" w:rsidRPr="005E5E5E">
        <w:rPr>
          <w:lang w:val="es-ES"/>
        </w:rPr>
        <w:t>s</w:t>
      </w:r>
      <w:r w:rsidR="00647C8E" w:rsidRPr="005E5E5E">
        <w:rPr>
          <w:lang w:val="es-ES"/>
        </w:rPr>
        <w:t xml:space="preserve"> y formato</w:t>
      </w:r>
      <w:r w:rsidR="00663711" w:rsidRPr="005E5E5E">
        <w:rPr>
          <w:lang w:val="es-ES"/>
        </w:rPr>
        <w:t>s</w:t>
      </w:r>
      <w:r w:rsidR="00647C8E" w:rsidRPr="005E5E5E">
        <w:rPr>
          <w:lang w:val="es-ES"/>
        </w:rPr>
        <w:t xml:space="preserve"> </w:t>
      </w:r>
      <w:r w:rsidR="00663711" w:rsidRPr="005E5E5E">
        <w:rPr>
          <w:lang w:val="es-ES"/>
        </w:rPr>
        <w:t>a los datos</w:t>
      </w:r>
      <w:r w:rsidR="00647C8E" w:rsidRPr="005E5E5E">
        <w:rPr>
          <w:lang w:val="es-ES"/>
        </w:rPr>
        <w:t>.</w:t>
      </w:r>
    </w:p>
    <w:p w14:paraId="43C80EE2" w14:textId="30D0ECF4" w:rsidR="00BD44E2" w:rsidRPr="005F13C7" w:rsidRDefault="005F13C7" w:rsidP="005F13C7">
      <w:pPr>
        <w:pStyle w:val="ppFigureCaption"/>
        <w:rPr>
          <w:lang w:val="es-ES"/>
        </w:rPr>
      </w:pPr>
      <w:r w:rsidRPr="005F13C7">
        <w:rPr>
          <w:lang w:val="es-ES"/>
        </w:rPr>
        <w:t>Figura 4. Informe generado, sin estilos</w:t>
      </w:r>
    </w:p>
    <w:p w14:paraId="21D1F59E" w14:textId="3D7B8534" w:rsidR="005F13C7" w:rsidRPr="005F13C7" w:rsidRDefault="005F13C7" w:rsidP="005F13C7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46B1FA00" wp14:editId="452C1F77">
            <wp:extent cx="5306165" cy="2705478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ACCC" w14:textId="77777777" w:rsidR="005F13C7" w:rsidRDefault="005F13C7" w:rsidP="001E7BDA">
      <w:pPr>
        <w:pStyle w:val="Heading2"/>
      </w:pPr>
    </w:p>
    <w:p w14:paraId="646192E5" w14:textId="27B4FC11" w:rsidR="002607D3" w:rsidRPr="005F13C7" w:rsidRDefault="001E7BDA" w:rsidP="001E7BDA">
      <w:pPr>
        <w:pStyle w:val="Heading2"/>
        <w:rPr>
          <w:lang w:val="es-ES"/>
        </w:rPr>
      </w:pPr>
      <w:r w:rsidRPr="005F13C7">
        <w:rPr>
          <w:lang w:val="es-ES"/>
        </w:rPr>
        <w:t>Adición de estilos al libro</w:t>
      </w:r>
    </w:p>
    <w:p w14:paraId="461006FC" w14:textId="0B6D05B1" w:rsidR="00D3453A" w:rsidRPr="005E5E5E" w:rsidRDefault="00B532AD" w:rsidP="001E7BDA">
      <w:pPr>
        <w:pStyle w:val="ppBodyText"/>
        <w:rPr>
          <w:lang w:val="es-ES"/>
        </w:rPr>
      </w:pPr>
      <w:r w:rsidRPr="005E5E5E">
        <w:rPr>
          <w:lang w:val="es-ES"/>
        </w:rPr>
        <w:t xml:space="preserve">A continuación </w:t>
      </w:r>
      <w:r w:rsidR="00F15E89" w:rsidRPr="005E5E5E">
        <w:rPr>
          <w:lang w:val="es-ES"/>
        </w:rPr>
        <w:t>se verá có</w:t>
      </w:r>
      <w:r w:rsidR="004A07C2" w:rsidRPr="005E5E5E">
        <w:rPr>
          <w:lang w:val="es-ES"/>
        </w:rPr>
        <w:t>mo añadir</w:t>
      </w:r>
      <w:r w:rsidRPr="005E5E5E">
        <w:rPr>
          <w:lang w:val="es-ES"/>
        </w:rPr>
        <w:t xml:space="preserve"> </w:t>
      </w:r>
      <w:r w:rsidR="00DF2716" w:rsidRPr="005E5E5E">
        <w:rPr>
          <w:lang w:val="es-ES"/>
        </w:rPr>
        <w:t>algo</w:t>
      </w:r>
      <w:r w:rsidRPr="005E5E5E">
        <w:rPr>
          <w:lang w:val="es-ES"/>
        </w:rPr>
        <w:t xml:space="preserve"> de estilo a la información </w:t>
      </w:r>
      <w:r w:rsidR="004A07C2" w:rsidRPr="005E5E5E">
        <w:rPr>
          <w:lang w:val="es-ES"/>
        </w:rPr>
        <w:t>de</w:t>
      </w:r>
      <w:r w:rsidRPr="005E5E5E">
        <w:rPr>
          <w:lang w:val="es-ES"/>
        </w:rPr>
        <w:t xml:space="preserve"> la hoja</w:t>
      </w:r>
      <w:r w:rsidR="00F15E89" w:rsidRPr="005E5E5E">
        <w:rPr>
          <w:lang w:val="es-ES"/>
        </w:rPr>
        <w:t>. P</w:t>
      </w:r>
      <w:r w:rsidR="004A07C2" w:rsidRPr="005E5E5E">
        <w:rPr>
          <w:lang w:val="es-ES"/>
        </w:rPr>
        <w:t>ara ello</w:t>
      </w:r>
      <w:r w:rsidR="00F15E89" w:rsidRPr="005E5E5E">
        <w:rPr>
          <w:lang w:val="es-ES"/>
        </w:rPr>
        <w:t>,</w:t>
      </w:r>
      <w:r w:rsidR="004A07C2" w:rsidRPr="005E5E5E">
        <w:rPr>
          <w:lang w:val="es-ES"/>
        </w:rPr>
        <w:t xml:space="preserve"> se debe encapsular</w:t>
      </w:r>
      <w:r w:rsidRPr="005E5E5E">
        <w:rPr>
          <w:lang w:val="es-ES"/>
        </w:rPr>
        <w:t xml:space="preserve"> la información dentro de un formato de tabla</w:t>
      </w:r>
      <w:r w:rsidR="00F15E89" w:rsidRPr="005E5E5E">
        <w:rPr>
          <w:lang w:val="es-ES"/>
        </w:rPr>
        <w:t>;</w:t>
      </w:r>
      <w:r w:rsidRPr="005E5E5E">
        <w:rPr>
          <w:lang w:val="es-ES"/>
        </w:rPr>
        <w:t xml:space="preserve"> el </w:t>
      </w:r>
      <w:r>
        <w:fldChar w:fldCharType="begin"/>
      </w:r>
      <w:r w:rsidRPr="005E5E5E">
        <w:rPr>
          <w:lang w:val="es-ES"/>
        </w:rPr>
        <w:instrText xml:space="preserve"> REF _Ref341769309 \h </w:instrText>
      </w:r>
      <w:r w:rsidR="00155A0A" w:rsidRPr="005E5E5E">
        <w:rPr>
          <w:lang w:val="es-ES"/>
        </w:rPr>
        <w:instrText xml:space="preserve"> \* MERGEFORMAT </w:instrText>
      </w:r>
      <w:r>
        <w:fldChar w:fldCharType="separate"/>
      </w:r>
      <w:r w:rsidR="00F15E89" w:rsidRPr="005E5E5E">
        <w:rPr>
          <w:lang w:val="es-ES"/>
        </w:rPr>
        <w:t>l</w:t>
      </w:r>
      <w:r w:rsidR="003E3CEB" w:rsidRPr="005E5E5E">
        <w:rPr>
          <w:lang w:val="es-ES"/>
        </w:rPr>
        <w:t xml:space="preserve">istado </w:t>
      </w:r>
      <w:r w:rsidR="003E3CEB" w:rsidRPr="005E5E5E">
        <w:rPr>
          <w:noProof/>
          <w:lang w:val="es-ES"/>
        </w:rPr>
        <w:t>6</w:t>
      </w:r>
      <w:r>
        <w:fldChar w:fldCharType="end"/>
      </w:r>
      <w:r w:rsidRPr="005E5E5E">
        <w:rPr>
          <w:lang w:val="es-ES"/>
        </w:rPr>
        <w:t xml:space="preserve"> muestra la implementación del método </w:t>
      </w:r>
      <w:r w:rsidRPr="005E5E5E">
        <w:rPr>
          <w:rStyle w:val="CodeCar"/>
          <w:lang w:val="es-ES"/>
        </w:rPr>
        <w:t>CreateTableFormat</w:t>
      </w:r>
      <w:r w:rsidRPr="005E5E5E">
        <w:rPr>
          <w:lang w:val="es-ES"/>
        </w:rPr>
        <w:t xml:space="preserve"> </w:t>
      </w:r>
      <w:r w:rsidR="00F15E89" w:rsidRPr="005E5E5E">
        <w:rPr>
          <w:lang w:val="es-ES"/>
        </w:rPr>
        <w:t xml:space="preserve">que se utiliza </w:t>
      </w:r>
      <w:r w:rsidR="00D80B46" w:rsidRPr="005E5E5E">
        <w:rPr>
          <w:lang w:val="es-ES"/>
        </w:rPr>
        <w:t>para hacer esto</w:t>
      </w:r>
      <w:r w:rsidRPr="005E5E5E">
        <w:rPr>
          <w:lang w:val="es-ES"/>
        </w:rPr>
        <w:t xml:space="preserve">. Para crear un formato de tabla, </w:t>
      </w:r>
      <w:r w:rsidR="004A07C2" w:rsidRPr="005E5E5E">
        <w:rPr>
          <w:lang w:val="es-ES"/>
        </w:rPr>
        <w:t xml:space="preserve">se debe </w:t>
      </w:r>
      <w:r w:rsidRPr="005E5E5E">
        <w:rPr>
          <w:lang w:val="es-ES"/>
        </w:rPr>
        <w:t xml:space="preserve">crear un </w:t>
      </w:r>
      <w:r w:rsidRPr="005E5E5E">
        <w:rPr>
          <w:rStyle w:val="CodeCar"/>
          <w:lang w:val="es-ES"/>
        </w:rPr>
        <w:t>TableDefinitionPart</w:t>
      </w:r>
      <w:r w:rsidRPr="005E5E5E">
        <w:rPr>
          <w:lang w:val="es-ES"/>
        </w:rPr>
        <w:t xml:space="preserve"> dentro de la parte que representa a la hoja donde estará la tabla</w:t>
      </w:r>
      <w:r w:rsidR="00F15E89" w:rsidRPr="005E5E5E">
        <w:rPr>
          <w:lang w:val="es-ES"/>
        </w:rPr>
        <w:t xml:space="preserve">, </w:t>
      </w:r>
      <w:r w:rsidRPr="005E5E5E">
        <w:rPr>
          <w:lang w:val="es-ES"/>
        </w:rPr>
        <w:t xml:space="preserve">y luego vincular esta nueva parte a un tipo </w:t>
      </w:r>
      <w:r w:rsidRPr="005E5E5E">
        <w:rPr>
          <w:rStyle w:val="CodeCar"/>
          <w:lang w:val="es-ES"/>
        </w:rPr>
        <w:t>TablePart</w:t>
      </w:r>
      <w:r w:rsidRPr="005E5E5E">
        <w:rPr>
          <w:lang w:val="es-ES"/>
        </w:rPr>
        <w:t xml:space="preserve"> a partir de la propiedad </w:t>
      </w:r>
      <w:r w:rsidRPr="005E5E5E">
        <w:rPr>
          <w:rStyle w:val="CodeCar"/>
          <w:lang w:val="es-ES"/>
        </w:rPr>
        <w:t>Id</w:t>
      </w:r>
      <w:r w:rsidRPr="005E5E5E">
        <w:rPr>
          <w:lang w:val="es-ES"/>
        </w:rPr>
        <w:t xml:space="preserve"> de </w:t>
      </w:r>
      <w:r w:rsidR="00F15E89" w:rsidRPr="005E5E5E">
        <w:rPr>
          <w:lang w:val="es-ES"/>
        </w:rPr>
        <w:t>é</w:t>
      </w:r>
      <w:r w:rsidRPr="005E5E5E">
        <w:rPr>
          <w:lang w:val="es-ES"/>
        </w:rPr>
        <w:t xml:space="preserve">ste y el identificador del </w:t>
      </w:r>
      <w:r w:rsidRPr="005E5E5E">
        <w:rPr>
          <w:rStyle w:val="CodeCar"/>
          <w:lang w:val="es-ES"/>
        </w:rPr>
        <w:t>TableDefinitionPart</w:t>
      </w:r>
      <w:r w:rsidRPr="005E5E5E">
        <w:rPr>
          <w:lang w:val="es-ES"/>
        </w:rPr>
        <w:t xml:space="preserve">. </w:t>
      </w:r>
      <w:r w:rsidR="00026803" w:rsidRPr="005E5E5E">
        <w:rPr>
          <w:lang w:val="es-ES"/>
        </w:rPr>
        <w:t>Al</w:t>
      </w:r>
      <w:r w:rsidRPr="005E5E5E">
        <w:rPr>
          <w:lang w:val="es-ES"/>
        </w:rPr>
        <w:t xml:space="preserve"> nombrar la tabla y definir la referencia al conjunto de celdas que abarcar</w:t>
      </w:r>
      <w:r w:rsidR="00F15E89" w:rsidRPr="005E5E5E">
        <w:rPr>
          <w:lang w:val="es-ES"/>
        </w:rPr>
        <w:t>á</w:t>
      </w:r>
      <w:r w:rsidRPr="005E5E5E">
        <w:rPr>
          <w:lang w:val="es-ES"/>
        </w:rPr>
        <w:t xml:space="preserve"> la misma, se define el conjunto de columnas que forman parte del encabezado. Por </w:t>
      </w:r>
      <w:r w:rsidR="00BA4131" w:rsidRPr="005E5E5E">
        <w:rPr>
          <w:lang w:val="es-ES"/>
        </w:rPr>
        <w:t>ú</w:t>
      </w:r>
      <w:r w:rsidRPr="005E5E5E">
        <w:rPr>
          <w:lang w:val="es-ES"/>
        </w:rPr>
        <w:t>ltimo</w:t>
      </w:r>
      <w:r w:rsidR="00F15E89" w:rsidRPr="005E5E5E">
        <w:rPr>
          <w:lang w:val="es-ES"/>
        </w:rPr>
        <w:t>,</w:t>
      </w:r>
      <w:r w:rsidRPr="005E5E5E">
        <w:rPr>
          <w:lang w:val="es-ES"/>
        </w:rPr>
        <w:t xml:space="preserve"> creamos el estilo de la </w:t>
      </w:r>
      <w:r w:rsidR="00DF2716" w:rsidRPr="005E5E5E">
        <w:rPr>
          <w:lang w:val="es-ES"/>
        </w:rPr>
        <w:t>tabla,</w:t>
      </w:r>
      <w:r w:rsidRPr="005E5E5E">
        <w:rPr>
          <w:lang w:val="es-ES"/>
        </w:rPr>
        <w:t xml:space="preserve"> definiendo un nuevo tipo </w:t>
      </w:r>
      <w:r w:rsidRPr="005E5E5E">
        <w:rPr>
          <w:rStyle w:val="CodeCar"/>
          <w:lang w:val="es-ES"/>
        </w:rPr>
        <w:t>TableStyleInfo</w:t>
      </w:r>
      <w:r w:rsidRPr="005E5E5E">
        <w:rPr>
          <w:lang w:val="es-ES"/>
        </w:rPr>
        <w:t xml:space="preserve">, en donde la propiedad </w:t>
      </w:r>
      <w:r w:rsidRPr="005E5E5E">
        <w:rPr>
          <w:rStyle w:val="CodeCar"/>
          <w:lang w:val="es-ES"/>
        </w:rPr>
        <w:t>Name</w:t>
      </w:r>
      <w:r w:rsidRPr="005E5E5E">
        <w:rPr>
          <w:lang w:val="es-ES"/>
        </w:rPr>
        <w:t xml:space="preserve"> </w:t>
      </w:r>
      <w:r w:rsidR="00DF2716" w:rsidRPr="005E5E5E">
        <w:rPr>
          <w:lang w:val="es-ES"/>
        </w:rPr>
        <w:t>será</w:t>
      </w:r>
      <w:r w:rsidRPr="005E5E5E">
        <w:rPr>
          <w:lang w:val="es-ES"/>
        </w:rPr>
        <w:t xml:space="preserve"> el nombre del estilo para la tabla</w:t>
      </w:r>
      <w:r w:rsidR="00F15E89" w:rsidRPr="005E5E5E">
        <w:rPr>
          <w:lang w:val="es-ES"/>
        </w:rPr>
        <w:t>;</w:t>
      </w:r>
      <w:r w:rsidRPr="005E5E5E">
        <w:rPr>
          <w:lang w:val="es-ES"/>
        </w:rPr>
        <w:t xml:space="preserve"> este valor</w:t>
      </w:r>
      <w:r w:rsidR="00155A0A" w:rsidRPr="005E5E5E">
        <w:rPr>
          <w:lang w:val="es-ES"/>
        </w:rPr>
        <w:t xml:space="preserve"> puede cambiarse a conveniencia </w:t>
      </w:r>
      <w:r w:rsidR="00843382" w:rsidRPr="005E5E5E">
        <w:rPr>
          <w:lang w:val="es-ES"/>
        </w:rPr>
        <w:t xml:space="preserve">según el </w:t>
      </w:r>
      <w:r w:rsidR="00155A0A" w:rsidRPr="005E5E5E">
        <w:rPr>
          <w:lang w:val="es-ES"/>
        </w:rPr>
        <w:t>estilo que se desee.</w:t>
      </w:r>
      <w:r w:rsidR="00026803" w:rsidRPr="005E5E5E">
        <w:rPr>
          <w:lang w:val="es-ES"/>
        </w:rPr>
        <w:t xml:space="preserve"> Finalmente</w:t>
      </w:r>
      <w:r w:rsidR="00F15E89" w:rsidRPr="005E5E5E">
        <w:rPr>
          <w:lang w:val="es-ES"/>
        </w:rPr>
        <w:t>,</w:t>
      </w:r>
      <w:r w:rsidR="00026803" w:rsidRPr="005E5E5E">
        <w:rPr>
          <w:lang w:val="es-ES"/>
        </w:rPr>
        <w:t xml:space="preserve"> </w:t>
      </w:r>
      <w:r w:rsidR="00843382" w:rsidRPr="005E5E5E">
        <w:rPr>
          <w:lang w:val="es-ES"/>
        </w:rPr>
        <w:t xml:space="preserve">se añaden </w:t>
      </w:r>
      <w:r w:rsidR="00026803" w:rsidRPr="005E5E5E">
        <w:rPr>
          <w:lang w:val="es-ES"/>
        </w:rPr>
        <w:t xml:space="preserve">todos los elementos de la nueva definición de tabla y </w:t>
      </w:r>
      <w:r w:rsidR="00843382" w:rsidRPr="005E5E5E">
        <w:rPr>
          <w:lang w:val="es-ES"/>
        </w:rPr>
        <w:t xml:space="preserve">se guardan </w:t>
      </w:r>
      <w:r w:rsidR="00026803" w:rsidRPr="005E5E5E">
        <w:rPr>
          <w:lang w:val="es-ES"/>
        </w:rPr>
        <w:t xml:space="preserve">los cambios, con </w:t>
      </w:r>
      <w:r w:rsidR="00F15E89" w:rsidRPr="005E5E5E">
        <w:rPr>
          <w:lang w:val="es-ES"/>
        </w:rPr>
        <w:t xml:space="preserve">lo que tendremos </w:t>
      </w:r>
      <w:r w:rsidR="00026803" w:rsidRPr="005E5E5E">
        <w:rPr>
          <w:lang w:val="es-ES"/>
        </w:rPr>
        <w:t>una definición de tabla que abarca el rango de celdas</w:t>
      </w:r>
      <w:r w:rsidR="00D80B46" w:rsidRPr="005E5E5E">
        <w:rPr>
          <w:lang w:val="es-ES"/>
        </w:rPr>
        <w:t xml:space="preserve">, en este caso </w:t>
      </w:r>
      <w:r w:rsidR="00026803" w:rsidRPr="005E5E5E">
        <w:rPr>
          <w:lang w:val="es-ES"/>
        </w:rPr>
        <w:t>con la información de las películas</w:t>
      </w:r>
      <w:r w:rsidR="00D80B46" w:rsidRPr="005E5E5E">
        <w:rPr>
          <w:lang w:val="es-ES"/>
        </w:rPr>
        <w:t>,</w:t>
      </w:r>
      <w:r w:rsidR="00026803" w:rsidRPr="005E5E5E">
        <w:rPr>
          <w:lang w:val="es-ES"/>
        </w:rPr>
        <w:t xml:space="preserve"> un encabezado definido y un estilo dado.</w:t>
      </w:r>
    </w:p>
    <w:p w14:paraId="4AB7ACD7" w14:textId="77777777" w:rsidR="009F3660" w:rsidRPr="005E5E5E" w:rsidRDefault="009F3660" w:rsidP="001E7BDA">
      <w:pPr>
        <w:pStyle w:val="ppBodyText"/>
        <w:rPr>
          <w:lang w:val="es-ES"/>
        </w:rPr>
      </w:pPr>
    </w:p>
    <w:p w14:paraId="036E99CA" w14:textId="38A675B5" w:rsidR="009F3660" w:rsidRPr="009F3660" w:rsidRDefault="009F3660" w:rsidP="009F3660">
      <w:pPr>
        <w:pStyle w:val="ppCodeLanguage"/>
        <w:rPr>
          <w:lang w:val="es-ES"/>
        </w:rPr>
      </w:pPr>
      <w:r w:rsidRPr="009F3660">
        <w:rPr>
          <w:lang w:val="es-ES"/>
        </w:rPr>
        <w:t>Listado 6. Código para crear e insertar un formato de tabla</w:t>
      </w:r>
    </w:p>
    <w:p w14:paraId="1ACEFA34" w14:textId="77777777" w:rsidR="009F3660" w:rsidRDefault="009F3660" w:rsidP="009F3660">
      <w:pPr>
        <w:pStyle w:val="ppCode"/>
      </w:pPr>
      <w:r>
        <w:t>private void CreateTableFormat(WorksheetPart worksheetPart, DataTable data, uint sheetId)</w:t>
      </w:r>
    </w:p>
    <w:p w14:paraId="11615E88" w14:textId="77777777" w:rsidR="009F3660" w:rsidRDefault="009F3660" w:rsidP="009F3660">
      <w:pPr>
        <w:pStyle w:val="ppCode"/>
      </w:pPr>
      <w:r>
        <w:t>{</w:t>
      </w:r>
    </w:p>
    <w:p w14:paraId="5F743F60" w14:textId="77777777" w:rsidR="009F3660" w:rsidRDefault="009F3660" w:rsidP="009F3660">
      <w:pPr>
        <w:pStyle w:val="ppCode"/>
      </w:pPr>
      <w:r>
        <w:t xml:space="preserve">    var tableDefPart = worksheetPart.AddNewPart&lt;TableDefinitionPart&gt;();</w:t>
      </w:r>
    </w:p>
    <w:p w14:paraId="09B03A04" w14:textId="77777777" w:rsidR="009F3660" w:rsidRDefault="009F3660" w:rsidP="009F3660">
      <w:pPr>
        <w:pStyle w:val="ppCode"/>
      </w:pPr>
    </w:p>
    <w:p w14:paraId="48AE73C2" w14:textId="77777777" w:rsidR="009F3660" w:rsidRDefault="009F3660" w:rsidP="009F3660">
      <w:pPr>
        <w:pStyle w:val="ppCode"/>
      </w:pPr>
      <w:r>
        <w:t xml:space="preserve">    worksheetPart.Worksheet.AppendChild(new TableParts(</w:t>
      </w:r>
    </w:p>
    <w:p w14:paraId="679BBE2E" w14:textId="77777777" w:rsidR="009F3660" w:rsidRDefault="009F3660" w:rsidP="009F3660">
      <w:pPr>
        <w:pStyle w:val="ppCode"/>
      </w:pPr>
      <w:r>
        <w:t xml:space="preserve">        new TablePart { Id = worksheetPart.GetIdOfPart(tableDefPart) }));</w:t>
      </w:r>
    </w:p>
    <w:p w14:paraId="5CDBC958" w14:textId="77777777" w:rsidR="009F3660" w:rsidRDefault="009F3660" w:rsidP="009F3660">
      <w:pPr>
        <w:pStyle w:val="ppCode"/>
      </w:pPr>
    </w:p>
    <w:p w14:paraId="76C81E9D" w14:textId="77777777" w:rsidR="009F3660" w:rsidRDefault="009F3660" w:rsidP="009F3660">
      <w:pPr>
        <w:pStyle w:val="ppCode"/>
      </w:pPr>
      <w:r>
        <w:t xml:space="preserve">    string name = string.Format("Table{0}", sheetId);</w:t>
      </w:r>
    </w:p>
    <w:p w14:paraId="764B7195" w14:textId="77777777" w:rsidR="009F3660" w:rsidRDefault="009F3660" w:rsidP="009F3660">
      <w:pPr>
        <w:pStyle w:val="ppCode"/>
      </w:pPr>
      <w:r>
        <w:t xml:space="preserve">    tableDefPart.Table = new Table { Id = sheetId, Name = name, DisplayName = name };</w:t>
      </w:r>
    </w:p>
    <w:p w14:paraId="47514768" w14:textId="77777777" w:rsidR="009F3660" w:rsidRDefault="009F3660" w:rsidP="009F3660">
      <w:pPr>
        <w:pStyle w:val="ppCode"/>
      </w:pPr>
    </w:p>
    <w:p w14:paraId="142D3860" w14:textId="77777777" w:rsidR="009F3660" w:rsidRDefault="009F3660" w:rsidP="009F3660">
      <w:pPr>
        <w:pStyle w:val="ppCode"/>
      </w:pPr>
      <w:r>
        <w:t xml:space="preserve">    string reference = string.Format("B2:{0}{1}",</w:t>
      </w:r>
    </w:p>
    <w:p w14:paraId="25D87B51" w14:textId="77777777" w:rsidR="009F3660" w:rsidRDefault="009F3660" w:rsidP="009F3660">
      <w:pPr>
        <w:pStyle w:val="ppCode"/>
      </w:pPr>
      <w:r>
        <w:t xml:space="preserve">        GetColumnName(data.Columns.Count), data.Rows.Count + 2);</w:t>
      </w:r>
    </w:p>
    <w:p w14:paraId="7CFF8DFE" w14:textId="77777777" w:rsidR="009F3660" w:rsidRDefault="009F3660" w:rsidP="009F3660">
      <w:pPr>
        <w:pStyle w:val="ppCode"/>
      </w:pPr>
      <w:r>
        <w:t xml:space="preserve">    tableDefPart.Table.Reference = reference;</w:t>
      </w:r>
    </w:p>
    <w:p w14:paraId="72F7329F" w14:textId="77777777" w:rsidR="009F3660" w:rsidRDefault="009F3660" w:rsidP="009F3660">
      <w:pPr>
        <w:pStyle w:val="ppCode"/>
      </w:pPr>
      <w:r>
        <w:lastRenderedPageBreak/>
        <w:t xml:space="preserve">    AutoFilter autoFilter = new AutoFilter {Reference = reference};</w:t>
      </w:r>
    </w:p>
    <w:p w14:paraId="105DE697" w14:textId="77777777" w:rsidR="009F3660" w:rsidRDefault="009F3660" w:rsidP="009F3660">
      <w:pPr>
        <w:pStyle w:val="ppCode"/>
      </w:pPr>
    </w:p>
    <w:p w14:paraId="7D63E6D3" w14:textId="77777777" w:rsidR="009F3660" w:rsidRDefault="009F3660" w:rsidP="009F3660">
      <w:pPr>
        <w:pStyle w:val="ppCode"/>
      </w:pPr>
      <w:r>
        <w:t xml:space="preserve">    TableColumns tableColumns = new TableColumns { Count = (uint)data.Columns.Count };</w:t>
      </w:r>
    </w:p>
    <w:p w14:paraId="7C9B20CA" w14:textId="77777777" w:rsidR="009F3660" w:rsidRDefault="009F3660" w:rsidP="009F3660">
      <w:pPr>
        <w:pStyle w:val="ppCode"/>
      </w:pPr>
      <w:r>
        <w:t xml:space="preserve">    int id = 1;</w:t>
      </w:r>
    </w:p>
    <w:p w14:paraId="6645D433" w14:textId="77777777" w:rsidR="009F3660" w:rsidRDefault="009F3660" w:rsidP="009F3660">
      <w:pPr>
        <w:pStyle w:val="ppCode"/>
      </w:pPr>
      <w:r>
        <w:t xml:space="preserve">    foreach (DataColumn column in data.Columns)</w:t>
      </w:r>
    </w:p>
    <w:p w14:paraId="1FEA9B3F" w14:textId="77777777" w:rsidR="009F3660" w:rsidRDefault="009F3660" w:rsidP="009F3660">
      <w:pPr>
        <w:pStyle w:val="ppCode"/>
      </w:pPr>
      <w:r>
        <w:t xml:space="preserve">    {</w:t>
      </w:r>
    </w:p>
    <w:p w14:paraId="065276E3" w14:textId="77777777" w:rsidR="009F3660" w:rsidRDefault="009F3660" w:rsidP="009F3660">
      <w:pPr>
        <w:pStyle w:val="ppCode"/>
      </w:pPr>
      <w:r>
        <w:t xml:space="preserve">        var tableColumn = new TableColumn { Id = (uint)id++, Name = column.ColumnName };</w:t>
      </w:r>
    </w:p>
    <w:p w14:paraId="24A7A261" w14:textId="77777777" w:rsidR="009F3660" w:rsidRDefault="009F3660" w:rsidP="009F3660">
      <w:pPr>
        <w:pStyle w:val="ppCode"/>
      </w:pPr>
      <w:r>
        <w:t xml:space="preserve">        tableColumns.AppendChild(tableColumn);</w:t>
      </w:r>
    </w:p>
    <w:p w14:paraId="4E0D3AC1" w14:textId="77777777" w:rsidR="009F3660" w:rsidRDefault="009F3660" w:rsidP="009F3660">
      <w:pPr>
        <w:pStyle w:val="ppCode"/>
      </w:pPr>
      <w:r>
        <w:t xml:space="preserve">    }</w:t>
      </w:r>
    </w:p>
    <w:p w14:paraId="6C93DDF2" w14:textId="77777777" w:rsidR="009F3660" w:rsidRDefault="009F3660" w:rsidP="009F3660">
      <w:pPr>
        <w:pStyle w:val="ppCode"/>
      </w:pPr>
    </w:p>
    <w:p w14:paraId="7FB672F6" w14:textId="77777777" w:rsidR="009F3660" w:rsidRDefault="009F3660" w:rsidP="009F3660">
      <w:pPr>
        <w:pStyle w:val="ppCode"/>
      </w:pPr>
      <w:r>
        <w:t xml:space="preserve">    var tableStyleInfo = new TableStyleInfo{ Name = "TableStyleMedium2",</w:t>
      </w:r>
    </w:p>
    <w:p w14:paraId="156556DC" w14:textId="77777777" w:rsidR="009F3660" w:rsidRDefault="009F3660" w:rsidP="009F3660">
      <w:pPr>
        <w:pStyle w:val="ppCode"/>
      </w:pPr>
      <w:r>
        <w:t xml:space="preserve">                                             ShowRowStripes = true };</w:t>
      </w:r>
    </w:p>
    <w:p w14:paraId="6BC1E367" w14:textId="77777777" w:rsidR="009F3660" w:rsidRDefault="009F3660" w:rsidP="009F3660">
      <w:pPr>
        <w:pStyle w:val="ppCode"/>
      </w:pPr>
    </w:p>
    <w:p w14:paraId="083DCA14" w14:textId="77777777" w:rsidR="009F3660" w:rsidRDefault="009F3660" w:rsidP="009F3660">
      <w:pPr>
        <w:pStyle w:val="ppCode"/>
      </w:pPr>
      <w:r>
        <w:t xml:space="preserve">    tableDefPart.Table.Append(autoFilter, tableColumns, tableStyleInfo);</w:t>
      </w:r>
    </w:p>
    <w:p w14:paraId="457E04DB" w14:textId="77777777" w:rsidR="009F3660" w:rsidRDefault="009F3660" w:rsidP="009F3660">
      <w:pPr>
        <w:pStyle w:val="ppCode"/>
      </w:pPr>
      <w:r>
        <w:t xml:space="preserve">    tableDefPart.Table.Save();</w:t>
      </w:r>
    </w:p>
    <w:p w14:paraId="67377B91" w14:textId="0E8D2A1E" w:rsidR="009F3660" w:rsidRPr="009F3660" w:rsidRDefault="009F3660" w:rsidP="009F3660">
      <w:pPr>
        <w:pStyle w:val="ppCode"/>
      </w:pPr>
      <w:r>
        <w:t>}</w:t>
      </w:r>
    </w:p>
    <w:p w14:paraId="450E7A27" w14:textId="77777777" w:rsidR="009F3660" w:rsidRDefault="009F3660" w:rsidP="001E7BDA">
      <w:pPr>
        <w:pStyle w:val="ppBodyText"/>
      </w:pPr>
    </w:p>
    <w:p w14:paraId="59461B3C" w14:textId="08A5E2F1" w:rsidR="00481AC8" w:rsidRPr="005E5E5E" w:rsidRDefault="009D64D7" w:rsidP="001E7BDA">
      <w:pPr>
        <w:pStyle w:val="ppBodyText"/>
        <w:rPr>
          <w:lang w:val="es-ES"/>
        </w:rPr>
      </w:pPr>
      <w:r w:rsidRPr="00FA7735">
        <w:rPr>
          <w:lang w:val="es-ES"/>
        </w:rPr>
        <w:t>El método</w:t>
      </w:r>
      <w:r w:rsidR="000E2A19" w:rsidRPr="00FA7735">
        <w:rPr>
          <w:lang w:val="es-ES"/>
        </w:rPr>
        <w:t xml:space="preserve"> </w:t>
      </w:r>
      <w:r w:rsidR="000E2A19" w:rsidRPr="00FA7735">
        <w:rPr>
          <w:rStyle w:val="CodeCar"/>
          <w:lang w:val="es-ES"/>
        </w:rPr>
        <w:t>CreateConditionalFormatting</w:t>
      </w:r>
      <w:r w:rsidRPr="00FA7735">
        <w:rPr>
          <w:lang w:val="es-ES"/>
        </w:rPr>
        <w:t xml:space="preserve"> del </w:t>
      </w:r>
      <w:r w:rsidR="000E2A19" w:rsidRPr="00FA7735">
        <w:fldChar w:fldCharType="begin"/>
      </w:r>
      <w:r w:rsidR="000E2A19" w:rsidRPr="00FA7735">
        <w:rPr>
          <w:lang w:val="es-ES"/>
        </w:rPr>
        <w:instrText xml:space="preserve"> REF _Ref342886371 \h </w:instrText>
      </w:r>
      <w:r w:rsidR="00FA7735" w:rsidRPr="00FA7735">
        <w:rPr>
          <w:lang w:val="es-ES"/>
        </w:rPr>
        <w:instrText xml:space="preserve"> \* MERGEFORMAT </w:instrText>
      </w:r>
      <w:r w:rsidR="000E2A19" w:rsidRPr="00FA7735">
        <w:fldChar w:fldCharType="separate"/>
      </w:r>
      <w:r w:rsidR="00C95775" w:rsidRPr="00FA7735">
        <w:rPr>
          <w:lang w:val="es-ES"/>
        </w:rPr>
        <w:t>l</w:t>
      </w:r>
      <w:r w:rsidR="003E3CEB" w:rsidRPr="00FA7735">
        <w:rPr>
          <w:lang w:val="es-ES"/>
        </w:rPr>
        <w:t xml:space="preserve">istado </w:t>
      </w:r>
      <w:r w:rsidR="003E3CEB" w:rsidRPr="00FA7735">
        <w:rPr>
          <w:noProof/>
          <w:lang w:val="es-ES"/>
        </w:rPr>
        <w:t>7</w:t>
      </w:r>
      <w:r w:rsidR="000E2A19" w:rsidRPr="00FA7735">
        <w:fldChar w:fldCharType="end"/>
      </w:r>
      <w:r w:rsidR="000E2A19" w:rsidRPr="00FA7735">
        <w:rPr>
          <w:lang w:val="es-ES"/>
        </w:rPr>
        <w:t xml:space="preserve"> </w:t>
      </w:r>
      <w:r w:rsidRPr="00FA7735">
        <w:rPr>
          <w:lang w:val="es-ES"/>
        </w:rPr>
        <w:t xml:space="preserve">define un formato condicional para la columna </w:t>
      </w:r>
      <w:r w:rsidR="00C95775" w:rsidRPr="00FA7735">
        <w:rPr>
          <w:rStyle w:val="CodeCar"/>
          <w:lang w:val="es-ES"/>
        </w:rPr>
        <w:t>C</w:t>
      </w:r>
      <w:r w:rsidR="00697947" w:rsidRPr="00FA7735">
        <w:rPr>
          <w:rStyle w:val="CodeCar"/>
          <w:lang w:val="es-ES"/>
        </w:rPr>
        <w:t>alific</w:t>
      </w:r>
      <w:r w:rsidR="00C95775" w:rsidRPr="00FA7735">
        <w:rPr>
          <w:rStyle w:val="CodeCar"/>
          <w:lang w:val="es-ES"/>
        </w:rPr>
        <w:t>ación</w:t>
      </w:r>
      <w:r w:rsidR="00C95775" w:rsidRPr="00FA7735">
        <w:rPr>
          <w:lang w:val="es-ES"/>
        </w:rPr>
        <w:t xml:space="preserve"> </w:t>
      </w:r>
      <w:r w:rsidRPr="00FA7735">
        <w:rPr>
          <w:lang w:val="es-ES"/>
        </w:rPr>
        <w:t>dependiendo del valor de la celda</w:t>
      </w:r>
      <w:r w:rsidR="00C95775" w:rsidRPr="00FA7735">
        <w:rPr>
          <w:lang w:val="es-ES"/>
        </w:rPr>
        <w:t>.</w:t>
      </w:r>
      <w:r w:rsidRPr="00FA7735">
        <w:rPr>
          <w:lang w:val="es-ES"/>
        </w:rPr>
        <w:t xml:space="preserve"> </w:t>
      </w:r>
      <w:r w:rsidR="00C95775" w:rsidRPr="00FA7735">
        <w:rPr>
          <w:lang w:val="es-ES"/>
        </w:rPr>
        <w:t>E</w:t>
      </w:r>
      <w:r w:rsidRPr="00FA7735">
        <w:rPr>
          <w:lang w:val="es-ES"/>
        </w:rPr>
        <w:t xml:space="preserve">l formato condicional que se aplicará será de tipo </w:t>
      </w:r>
      <w:r w:rsidR="00C95775" w:rsidRPr="00FA7735">
        <w:rPr>
          <w:rStyle w:val="CodeCar"/>
          <w:lang w:val="es-ES"/>
        </w:rPr>
        <w:t>Barra de datos</w:t>
      </w:r>
      <w:r w:rsidR="00C95775" w:rsidRPr="00FA7735">
        <w:rPr>
          <w:lang w:val="es-ES"/>
        </w:rPr>
        <w:t xml:space="preserve">, </w:t>
      </w:r>
      <w:r w:rsidRPr="00FA7735">
        <w:rPr>
          <w:lang w:val="es-ES"/>
        </w:rPr>
        <w:t>y los valores</w:t>
      </w:r>
      <w:r w:rsidR="00C95775" w:rsidRPr="00FA7735">
        <w:rPr>
          <w:lang w:val="es-ES"/>
        </w:rPr>
        <w:t>,</w:t>
      </w:r>
      <w:r w:rsidRPr="00FA7735">
        <w:rPr>
          <w:lang w:val="es-ES"/>
        </w:rPr>
        <w:t xml:space="preserve"> como se </w:t>
      </w:r>
      <w:r w:rsidR="00C95775" w:rsidRPr="00FA7735">
        <w:rPr>
          <w:lang w:val="es-ES"/>
        </w:rPr>
        <w:t xml:space="preserve">puede apreciar </w:t>
      </w:r>
      <w:r w:rsidRPr="00FA7735">
        <w:rPr>
          <w:lang w:val="es-ES"/>
        </w:rPr>
        <w:t xml:space="preserve">en los tipos </w:t>
      </w:r>
      <w:r w:rsidRPr="00FA7735">
        <w:rPr>
          <w:rStyle w:val="CodeCar"/>
          <w:lang w:val="es-ES"/>
        </w:rPr>
        <w:t>ConditionalFormatValueObject</w:t>
      </w:r>
      <w:r w:rsidR="00C95775" w:rsidRPr="00FA7735">
        <w:rPr>
          <w:lang w:val="es-ES"/>
        </w:rPr>
        <w:t>,</w:t>
      </w:r>
      <w:r w:rsidR="000E2A19" w:rsidRPr="00FA7735">
        <w:rPr>
          <w:lang w:val="es-ES"/>
        </w:rPr>
        <w:t xml:space="preserve"> </w:t>
      </w:r>
      <w:r w:rsidRPr="00FA7735">
        <w:rPr>
          <w:lang w:val="es-ES"/>
        </w:rPr>
        <w:t xml:space="preserve">varían entre los valores numéricos 0 y </w:t>
      </w:r>
      <w:r w:rsidR="00863C0B" w:rsidRPr="00FA7735">
        <w:rPr>
          <w:lang w:val="es-ES"/>
        </w:rPr>
        <w:t>10</w:t>
      </w:r>
      <w:r w:rsidRPr="00FA7735">
        <w:rPr>
          <w:lang w:val="es-ES"/>
        </w:rPr>
        <w:t>. Este ejemplo muestra el alcance que tiene el SDK, al brindar la posibilidad de construir un documento con cualquiera de las funcionalidades que ofrece la suite de Office</w:t>
      </w:r>
      <w:r w:rsidR="00C95775" w:rsidRPr="00FA7735">
        <w:rPr>
          <w:lang w:val="es-ES"/>
        </w:rPr>
        <w:t>;</w:t>
      </w:r>
      <w:r w:rsidRPr="00FA7735">
        <w:rPr>
          <w:lang w:val="es-ES"/>
        </w:rPr>
        <w:t xml:space="preserve"> pero también muestra lo complicado que puede llegar a ser este proceso, dada la necesidad de conocer la estructura XML del documento subyacente para poder insertar cualquier parte al paquete sin dañar el mismo.</w:t>
      </w:r>
      <w:r w:rsidR="008A0CF1" w:rsidRPr="00FA7735">
        <w:rPr>
          <w:lang w:val="es-ES"/>
        </w:rPr>
        <w:t xml:space="preserve"> </w:t>
      </w:r>
      <w:r w:rsidR="00C95775" w:rsidRPr="00FA7735">
        <w:rPr>
          <w:lang w:val="es-ES"/>
        </w:rPr>
        <w:t xml:space="preserve">Cabe </w:t>
      </w:r>
      <w:r w:rsidR="008A0CF1" w:rsidRPr="00FA7735">
        <w:rPr>
          <w:lang w:val="es-ES"/>
        </w:rPr>
        <w:t xml:space="preserve">destacar </w:t>
      </w:r>
      <w:r w:rsidR="00C95775" w:rsidRPr="00FA7735">
        <w:rPr>
          <w:lang w:val="es-ES"/>
        </w:rPr>
        <w:t xml:space="preserve">en </w:t>
      </w:r>
      <w:r w:rsidR="008A0CF1" w:rsidRPr="00FA7735">
        <w:rPr>
          <w:lang w:val="es-ES"/>
        </w:rPr>
        <w:t xml:space="preserve">el </w:t>
      </w:r>
      <w:r w:rsidR="008A0CF1" w:rsidRPr="00FA7735">
        <w:fldChar w:fldCharType="begin"/>
      </w:r>
      <w:r w:rsidR="008A0CF1" w:rsidRPr="00FA7735">
        <w:rPr>
          <w:lang w:val="es-ES"/>
        </w:rPr>
        <w:instrText xml:space="preserve"> REF _Ref342886371 \h </w:instrText>
      </w:r>
      <w:r w:rsidR="00FA7735" w:rsidRPr="00FA7735">
        <w:rPr>
          <w:lang w:val="es-ES"/>
        </w:rPr>
        <w:instrText xml:space="preserve"> \* MERGEFORMAT </w:instrText>
      </w:r>
      <w:r w:rsidR="008A0CF1" w:rsidRPr="00FA7735">
        <w:fldChar w:fldCharType="separate"/>
      </w:r>
      <w:r w:rsidR="00C95775" w:rsidRPr="00FA7735">
        <w:rPr>
          <w:lang w:val="es-ES"/>
        </w:rPr>
        <w:t>l</w:t>
      </w:r>
      <w:r w:rsidR="008A0CF1" w:rsidRPr="00FA7735">
        <w:rPr>
          <w:lang w:val="es-ES"/>
        </w:rPr>
        <w:t xml:space="preserve">istado </w:t>
      </w:r>
      <w:r w:rsidR="008A0CF1" w:rsidRPr="00FA7735">
        <w:rPr>
          <w:noProof/>
          <w:lang w:val="es-ES"/>
        </w:rPr>
        <w:t>7</w:t>
      </w:r>
      <w:r w:rsidR="008A0CF1" w:rsidRPr="00FA7735">
        <w:fldChar w:fldCharType="end"/>
      </w:r>
      <w:r w:rsidR="00C95775" w:rsidRPr="00FA7735">
        <w:rPr>
          <w:lang w:val="es-ES"/>
        </w:rPr>
        <w:t xml:space="preserve"> cómo </w:t>
      </w:r>
      <w:r w:rsidR="008A0CF1" w:rsidRPr="00FA7735">
        <w:rPr>
          <w:lang w:val="es-ES"/>
        </w:rPr>
        <w:t xml:space="preserve">el tipo de formato condicional se añade en la propiedad </w:t>
      </w:r>
      <w:r w:rsidR="008A0CF1" w:rsidRPr="00FA7735">
        <w:rPr>
          <w:rStyle w:val="CodeCar"/>
          <w:lang w:val="es-ES"/>
        </w:rPr>
        <w:t>Type</w:t>
      </w:r>
      <w:r w:rsidR="008A0CF1" w:rsidRPr="00FA7735">
        <w:rPr>
          <w:lang w:val="es-ES"/>
        </w:rPr>
        <w:t xml:space="preserve"> del tipo </w:t>
      </w:r>
      <w:r w:rsidR="008A0CF1" w:rsidRPr="00FA7735">
        <w:rPr>
          <w:rStyle w:val="CodeCar"/>
          <w:lang w:val="es-ES"/>
        </w:rPr>
        <w:t>ConditionalFormattingRule</w:t>
      </w:r>
      <w:r w:rsidR="008A0CF1" w:rsidRPr="00FA7735">
        <w:rPr>
          <w:lang w:val="es-ES"/>
        </w:rPr>
        <w:t xml:space="preserve">, donde se definen las reglas del formato condicional que se </w:t>
      </w:r>
      <w:r w:rsidR="00843382" w:rsidRPr="00FA7735">
        <w:rPr>
          <w:lang w:val="es-ES"/>
        </w:rPr>
        <w:t>desea</w:t>
      </w:r>
      <w:r w:rsidR="008A0CF1" w:rsidRPr="00FA7735">
        <w:rPr>
          <w:lang w:val="es-ES"/>
        </w:rPr>
        <w:t>.</w:t>
      </w:r>
      <w:r w:rsidR="003728DF" w:rsidRPr="00FA7735">
        <w:rPr>
          <w:lang w:val="es-ES"/>
        </w:rPr>
        <w:t xml:space="preserve"> </w:t>
      </w:r>
      <w:r w:rsidR="008A0CF1" w:rsidRPr="00FA7735">
        <w:rPr>
          <w:lang w:val="es-ES"/>
        </w:rPr>
        <w:t>Al terminar de definir el formato condicional</w:t>
      </w:r>
      <w:r w:rsidR="00C95775" w:rsidRPr="00FA7735">
        <w:rPr>
          <w:lang w:val="es-ES"/>
        </w:rPr>
        <w:t>,</w:t>
      </w:r>
      <w:r w:rsidR="008A0CF1" w:rsidRPr="00FA7735">
        <w:rPr>
          <w:lang w:val="es-ES"/>
        </w:rPr>
        <w:t xml:space="preserve"> se almacena </w:t>
      </w:r>
      <w:r w:rsidR="00C95775" w:rsidRPr="00FA7735">
        <w:rPr>
          <w:lang w:val="es-ES"/>
        </w:rPr>
        <w:t>é</w:t>
      </w:r>
      <w:r w:rsidR="008A0CF1" w:rsidRPr="00FA7735">
        <w:rPr>
          <w:lang w:val="es-ES"/>
        </w:rPr>
        <w:t xml:space="preserve">ste como un elemento del tipo </w:t>
      </w:r>
      <w:r w:rsidR="008A0CF1" w:rsidRPr="00FA7735">
        <w:rPr>
          <w:rStyle w:val="CodeCar"/>
          <w:lang w:val="es-ES"/>
        </w:rPr>
        <w:t>Worksheet</w:t>
      </w:r>
      <w:r w:rsidR="008A0CF1" w:rsidRPr="00FA7735">
        <w:rPr>
          <w:lang w:val="es-ES"/>
        </w:rPr>
        <w:t xml:space="preserve"> en la hoja correspondiente</w:t>
      </w:r>
      <w:r w:rsidR="00C95775" w:rsidRPr="00FA7735">
        <w:rPr>
          <w:lang w:val="es-ES"/>
        </w:rPr>
        <w:t>,</w:t>
      </w:r>
      <w:r w:rsidR="008A0CF1" w:rsidRPr="00FA7735">
        <w:rPr>
          <w:lang w:val="es-ES"/>
        </w:rPr>
        <w:t xml:space="preserve"> o sea</w:t>
      </w:r>
      <w:r w:rsidR="00C95775" w:rsidRPr="00FA7735">
        <w:rPr>
          <w:lang w:val="es-ES"/>
        </w:rPr>
        <w:t>,</w:t>
      </w:r>
      <w:r w:rsidR="008A0CF1" w:rsidRPr="00FA7735">
        <w:rPr>
          <w:lang w:val="es-ES"/>
        </w:rPr>
        <w:t xml:space="preserve"> en la parte del paquete que le corresponde (</w:t>
      </w:r>
      <w:r w:rsidR="008A0CF1" w:rsidRPr="00FA7735">
        <w:rPr>
          <w:rStyle w:val="CodeCar"/>
          <w:lang w:val="es-ES"/>
        </w:rPr>
        <w:t>worksheetPart</w:t>
      </w:r>
      <w:r w:rsidR="008A0CF1" w:rsidRPr="00FA7735">
        <w:rPr>
          <w:lang w:val="es-ES"/>
        </w:rPr>
        <w:t>).</w:t>
      </w:r>
      <w:r w:rsidR="003728DF" w:rsidRPr="005E5E5E">
        <w:rPr>
          <w:lang w:val="es-ES"/>
        </w:rPr>
        <w:t xml:space="preserve"> </w:t>
      </w:r>
    </w:p>
    <w:p w14:paraId="3BF9F839" w14:textId="7968CC0C" w:rsidR="009D64D7" w:rsidRPr="005E5E5E" w:rsidRDefault="00C95775" w:rsidP="001E7BDA">
      <w:pPr>
        <w:pStyle w:val="ppBodyText"/>
        <w:rPr>
          <w:lang w:val="es-ES"/>
        </w:rPr>
      </w:pPr>
      <w:r w:rsidRPr="00FA7735">
        <w:rPr>
          <w:lang w:val="es-ES"/>
        </w:rPr>
        <w:t xml:space="preserve">Otro </w:t>
      </w:r>
      <w:r w:rsidR="00D80B46" w:rsidRPr="00FA7735">
        <w:rPr>
          <w:lang w:val="es-ES"/>
        </w:rPr>
        <w:t xml:space="preserve">aspecto </w:t>
      </w:r>
      <w:r w:rsidR="003728DF" w:rsidRPr="00FA7735">
        <w:rPr>
          <w:lang w:val="es-ES"/>
        </w:rPr>
        <w:t xml:space="preserve">interesante </w:t>
      </w:r>
      <w:r w:rsidR="00D80B46" w:rsidRPr="00FA7735">
        <w:rPr>
          <w:lang w:val="es-ES"/>
        </w:rPr>
        <w:t xml:space="preserve">a destacar </w:t>
      </w:r>
      <w:r w:rsidR="003728DF" w:rsidRPr="00FA7735">
        <w:rPr>
          <w:lang w:val="es-ES"/>
        </w:rPr>
        <w:t xml:space="preserve">es la posición en la que se inserta el elemento </w:t>
      </w:r>
      <w:r w:rsidR="003728DF" w:rsidRPr="00FA7735">
        <w:rPr>
          <w:rStyle w:val="CodeCar"/>
          <w:lang w:val="es-ES"/>
        </w:rPr>
        <w:t>ConditionalFormatting</w:t>
      </w:r>
      <w:r w:rsidR="003728DF" w:rsidRPr="00FA7735">
        <w:rPr>
          <w:lang w:val="es-ES"/>
        </w:rPr>
        <w:t xml:space="preserve"> dentro del tipo </w:t>
      </w:r>
      <w:r w:rsidR="003728DF" w:rsidRPr="00FA7735">
        <w:rPr>
          <w:rStyle w:val="CodeCar"/>
          <w:lang w:val="es-ES"/>
        </w:rPr>
        <w:t>Worksheet</w:t>
      </w:r>
      <w:r w:rsidR="00481AC8" w:rsidRPr="00FA7735">
        <w:rPr>
          <w:lang w:val="es-ES"/>
        </w:rPr>
        <w:t>.</w:t>
      </w:r>
      <w:r w:rsidR="003728DF" w:rsidRPr="00FA7735">
        <w:rPr>
          <w:lang w:val="es-ES"/>
        </w:rPr>
        <w:t xml:space="preserve"> </w:t>
      </w:r>
      <w:r w:rsidR="00D80B46" w:rsidRPr="00FA7735">
        <w:rPr>
          <w:lang w:val="es-ES"/>
        </w:rPr>
        <w:t>Note que s</w:t>
      </w:r>
      <w:r w:rsidR="003728DF" w:rsidRPr="00FA7735">
        <w:rPr>
          <w:lang w:val="es-ES"/>
        </w:rPr>
        <w:t xml:space="preserve">e inserta después del elemento </w:t>
      </w:r>
      <w:r w:rsidR="003728DF" w:rsidRPr="00FA7735">
        <w:rPr>
          <w:rStyle w:val="CodeCar"/>
          <w:lang w:val="es-ES"/>
        </w:rPr>
        <w:t>SheetData</w:t>
      </w:r>
      <w:r w:rsidR="003728DF" w:rsidRPr="00FA7735">
        <w:rPr>
          <w:lang w:val="es-ES"/>
        </w:rPr>
        <w:t>, o sea</w:t>
      </w:r>
      <w:r w:rsidRPr="00FA7735">
        <w:rPr>
          <w:lang w:val="es-ES"/>
        </w:rPr>
        <w:t>,</w:t>
      </w:r>
      <w:r w:rsidR="003728DF" w:rsidRPr="00FA7735">
        <w:rPr>
          <w:lang w:val="es-ES"/>
        </w:rPr>
        <w:t xml:space="preserve"> en una posición </w:t>
      </w:r>
      <w:r w:rsidR="00481AC8" w:rsidRPr="00FA7735">
        <w:rPr>
          <w:lang w:val="es-ES"/>
        </w:rPr>
        <w:t>específic</w:t>
      </w:r>
      <w:r w:rsidR="00D80B46" w:rsidRPr="00FA7735">
        <w:rPr>
          <w:lang w:val="es-ES"/>
        </w:rPr>
        <w:t>a</w:t>
      </w:r>
      <w:r w:rsidRPr="00FA7735">
        <w:rPr>
          <w:lang w:val="es-ES"/>
        </w:rPr>
        <w:t>. E</w:t>
      </w:r>
      <w:r w:rsidR="003728DF" w:rsidRPr="00FA7735">
        <w:rPr>
          <w:lang w:val="es-ES"/>
        </w:rPr>
        <w:t xml:space="preserve">sto </w:t>
      </w:r>
      <w:r w:rsidR="00481AC8" w:rsidRPr="00FA7735">
        <w:rPr>
          <w:lang w:val="es-ES"/>
        </w:rPr>
        <w:t>está</w:t>
      </w:r>
      <w:r w:rsidR="003728DF" w:rsidRPr="00FA7735">
        <w:rPr>
          <w:lang w:val="es-ES"/>
        </w:rPr>
        <w:t xml:space="preserve"> </w:t>
      </w:r>
      <w:r w:rsidR="00D80B46" w:rsidRPr="00FA7735">
        <w:rPr>
          <w:lang w:val="es-ES"/>
        </w:rPr>
        <w:t>relacionado con lo que se trató anteriormente en la explicación de</w:t>
      </w:r>
      <w:r w:rsidR="003728DF" w:rsidRPr="00FA7735">
        <w:rPr>
          <w:lang w:val="es-ES"/>
        </w:rPr>
        <w:t xml:space="preserve"> que </w:t>
      </w:r>
      <w:r w:rsidRPr="00FA7735">
        <w:rPr>
          <w:lang w:val="es-ES"/>
        </w:rPr>
        <w:t xml:space="preserve">la </w:t>
      </w:r>
      <w:r w:rsidR="003728DF" w:rsidRPr="00FA7735">
        <w:rPr>
          <w:lang w:val="es-ES"/>
        </w:rPr>
        <w:t>API que brinda el SDK está estrechamente vinculada con la estructura del documento</w:t>
      </w:r>
      <w:r w:rsidR="00B51FE7" w:rsidRPr="00FA7735">
        <w:rPr>
          <w:lang w:val="es-ES"/>
        </w:rPr>
        <w:t>,</w:t>
      </w:r>
      <w:r w:rsidR="003728DF" w:rsidRPr="00FA7735">
        <w:rPr>
          <w:lang w:val="es-ES"/>
        </w:rPr>
        <w:t xml:space="preserve"> y por esto</w:t>
      </w:r>
      <w:r w:rsidR="00B51FE7" w:rsidRPr="00FA7735">
        <w:rPr>
          <w:lang w:val="es-ES"/>
        </w:rPr>
        <w:t>,</w:t>
      </w:r>
      <w:r w:rsidR="003728DF" w:rsidRPr="00FA7735">
        <w:rPr>
          <w:lang w:val="es-ES"/>
        </w:rPr>
        <w:t xml:space="preserve"> además de tener que conocer </w:t>
      </w:r>
      <w:r w:rsidR="00481AC8" w:rsidRPr="00FA7735">
        <w:rPr>
          <w:lang w:val="es-ES"/>
        </w:rPr>
        <w:t>cómo</w:t>
      </w:r>
      <w:r w:rsidR="003728DF" w:rsidRPr="00FA7735">
        <w:rPr>
          <w:lang w:val="es-ES"/>
        </w:rPr>
        <w:t xml:space="preserve"> se </w:t>
      </w:r>
      <w:r w:rsidR="00481AC8" w:rsidRPr="00FA7735">
        <w:rPr>
          <w:lang w:val="es-ES"/>
        </w:rPr>
        <w:t>construyen</w:t>
      </w:r>
      <w:r w:rsidR="003728DF" w:rsidRPr="00FA7735">
        <w:rPr>
          <w:lang w:val="es-ES"/>
        </w:rPr>
        <w:t xml:space="preserve"> los objetos</w:t>
      </w:r>
      <w:r w:rsidR="00481AC8" w:rsidRPr="00FA7735">
        <w:rPr>
          <w:lang w:val="es-ES"/>
        </w:rPr>
        <w:t xml:space="preserve"> dentro </w:t>
      </w:r>
      <w:r w:rsidR="00F95D9D" w:rsidRPr="00FA7735">
        <w:rPr>
          <w:lang w:val="es-ES"/>
        </w:rPr>
        <w:t>del</w:t>
      </w:r>
      <w:r w:rsidR="00481AC8" w:rsidRPr="00FA7735">
        <w:rPr>
          <w:lang w:val="es-ES"/>
        </w:rPr>
        <w:t xml:space="preserve"> paquete,</w:t>
      </w:r>
      <w:r w:rsidR="003728DF" w:rsidRPr="00FA7735">
        <w:rPr>
          <w:lang w:val="es-ES"/>
        </w:rPr>
        <w:t xml:space="preserve"> es necesario saber la posición en la que se ubican sus elementos dentro de cada parte (fichero XML) del paquete</w:t>
      </w:r>
      <w:r w:rsidR="00481AC8" w:rsidRPr="00FA7735">
        <w:rPr>
          <w:lang w:val="es-ES"/>
        </w:rPr>
        <w:t>.</w:t>
      </w:r>
      <w:r w:rsidR="003728DF" w:rsidRPr="00FA7735">
        <w:rPr>
          <w:lang w:val="es-ES"/>
        </w:rPr>
        <w:t xml:space="preserve"> </w:t>
      </w:r>
      <w:r w:rsidR="00481AC8" w:rsidRPr="00FA7735">
        <w:rPr>
          <w:lang w:val="es-ES"/>
        </w:rPr>
        <w:t>S</w:t>
      </w:r>
      <w:r w:rsidR="003728DF" w:rsidRPr="00FA7735">
        <w:rPr>
          <w:lang w:val="es-ES"/>
        </w:rPr>
        <w:t xml:space="preserve">i el código del </w:t>
      </w:r>
      <w:r w:rsidR="003728DF" w:rsidRPr="00FA7735">
        <w:fldChar w:fldCharType="begin"/>
      </w:r>
      <w:r w:rsidR="003728DF" w:rsidRPr="00FA7735">
        <w:rPr>
          <w:lang w:val="es-ES"/>
        </w:rPr>
        <w:instrText xml:space="preserve"> REF _Ref342886371 \h </w:instrText>
      </w:r>
      <w:r w:rsidR="00FA7735" w:rsidRPr="00FA7735">
        <w:rPr>
          <w:lang w:val="es-ES"/>
        </w:rPr>
        <w:instrText xml:space="preserve"> \* MERGEFORMAT </w:instrText>
      </w:r>
      <w:r w:rsidR="003728DF" w:rsidRPr="00FA7735">
        <w:fldChar w:fldCharType="separate"/>
      </w:r>
      <w:r w:rsidR="00B51FE7" w:rsidRPr="00FA7735">
        <w:rPr>
          <w:lang w:val="es-ES"/>
        </w:rPr>
        <w:t>l</w:t>
      </w:r>
      <w:r w:rsidR="003728DF" w:rsidRPr="00FA7735">
        <w:rPr>
          <w:lang w:val="es-ES"/>
        </w:rPr>
        <w:t xml:space="preserve">istado </w:t>
      </w:r>
      <w:r w:rsidR="003728DF" w:rsidRPr="00FA7735">
        <w:rPr>
          <w:noProof/>
          <w:lang w:val="es-ES"/>
        </w:rPr>
        <w:t>7</w:t>
      </w:r>
      <w:r w:rsidR="003728DF" w:rsidRPr="00FA7735">
        <w:fldChar w:fldCharType="end"/>
      </w:r>
      <w:r w:rsidR="003728DF" w:rsidRPr="00FA7735">
        <w:rPr>
          <w:lang w:val="es-ES"/>
        </w:rPr>
        <w:t xml:space="preserve"> se modifica para insertar el formato condicional en cualquier otro lugar que no sea justo después del elemento </w:t>
      </w:r>
      <w:r w:rsidR="003728DF" w:rsidRPr="00FA7735">
        <w:rPr>
          <w:rStyle w:val="CodeCar"/>
          <w:lang w:val="es-ES"/>
        </w:rPr>
        <w:t>SheetData</w:t>
      </w:r>
      <w:r w:rsidR="003728DF" w:rsidRPr="00FA7735">
        <w:rPr>
          <w:lang w:val="es-ES"/>
        </w:rPr>
        <w:t xml:space="preserve">, el documento creado </w:t>
      </w:r>
      <w:r w:rsidR="002C64C3" w:rsidRPr="00FA7735">
        <w:rPr>
          <w:lang w:val="es-ES"/>
        </w:rPr>
        <w:t xml:space="preserve">quedaría </w:t>
      </w:r>
      <w:r w:rsidR="003728DF" w:rsidRPr="00FA7735">
        <w:rPr>
          <w:lang w:val="es-ES"/>
        </w:rPr>
        <w:t>corrupto</w:t>
      </w:r>
      <w:r w:rsidR="00481AC8" w:rsidRPr="00FA7735">
        <w:rPr>
          <w:lang w:val="es-ES"/>
        </w:rPr>
        <w:t xml:space="preserve"> y se p</w:t>
      </w:r>
      <w:r w:rsidR="002C64C3" w:rsidRPr="00FA7735">
        <w:rPr>
          <w:lang w:val="es-ES"/>
        </w:rPr>
        <w:t xml:space="preserve">erdería </w:t>
      </w:r>
      <w:r w:rsidR="00481AC8" w:rsidRPr="00FA7735">
        <w:rPr>
          <w:lang w:val="es-ES"/>
        </w:rPr>
        <w:t>la información.</w:t>
      </w:r>
    </w:p>
    <w:p w14:paraId="399FD45E" w14:textId="77777777" w:rsidR="009F3660" w:rsidRPr="005E5E5E" w:rsidRDefault="009F3660" w:rsidP="002F2032">
      <w:pPr>
        <w:pStyle w:val="ppBodyText"/>
        <w:rPr>
          <w:lang w:val="es-ES"/>
        </w:rPr>
      </w:pPr>
    </w:p>
    <w:p w14:paraId="43A2DBB6" w14:textId="017C9EAE" w:rsidR="009F3660" w:rsidRPr="002F2032" w:rsidRDefault="002F2032" w:rsidP="002F2032">
      <w:pPr>
        <w:pStyle w:val="ppCodeLanguage"/>
        <w:rPr>
          <w:lang w:val="es-ES"/>
        </w:rPr>
      </w:pPr>
      <w:r w:rsidRPr="002F2032">
        <w:rPr>
          <w:lang w:val="es-ES"/>
        </w:rPr>
        <w:t>Listado 7. Código para crear e insertar un formato condicional</w:t>
      </w:r>
    </w:p>
    <w:p w14:paraId="5F461E11" w14:textId="77777777" w:rsidR="002F2032" w:rsidRDefault="002F2032" w:rsidP="002F2032">
      <w:pPr>
        <w:pStyle w:val="ppCode"/>
      </w:pPr>
      <w:r>
        <w:t xml:space="preserve">private void CreateConditionalFormatting(WorksheetPart worksheetPart, </w:t>
      </w:r>
    </w:p>
    <w:p w14:paraId="1FFC675E" w14:textId="77777777" w:rsidR="002F2032" w:rsidRDefault="002F2032" w:rsidP="002F2032">
      <w:pPr>
        <w:pStyle w:val="ppCode"/>
      </w:pPr>
      <w:r>
        <w:t xml:space="preserve">    int rowCount, string columnLetter)</w:t>
      </w:r>
    </w:p>
    <w:p w14:paraId="311637EC" w14:textId="77777777" w:rsidR="002F2032" w:rsidRDefault="002F2032" w:rsidP="002F2032">
      <w:pPr>
        <w:pStyle w:val="ppCode"/>
      </w:pPr>
      <w:r>
        <w:t>{</w:t>
      </w:r>
    </w:p>
    <w:p w14:paraId="3C6C2A1B" w14:textId="77777777" w:rsidR="002F2032" w:rsidRDefault="002F2032" w:rsidP="002F2032">
      <w:pPr>
        <w:pStyle w:val="ppCode"/>
      </w:pPr>
      <w:r>
        <w:t xml:space="preserve">    var reference = string.Format("{0}3:{0}{1}", columnLetter, rowCount + 2);</w:t>
      </w:r>
    </w:p>
    <w:p w14:paraId="1C9831B1" w14:textId="77777777" w:rsidR="002F2032" w:rsidRDefault="002F2032" w:rsidP="002F2032">
      <w:pPr>
        <w:pStyle w:val="ppCode"/>
      </w:pPr>
      <w:r>
        <w:t xml:space="preserve">    var conditionalFormatting = new ConditionalFormatting {</w:t>
      </w:r>
    </w:p>
    <w:p w14:paraId="15B70BA6" w14:textId="77777777" w:rsidR="002F2032" w:rsidRDefault="002F2032" w:rsidP="002F2032">
      <w:pPr>
        <w:pStyle w:val="ppCode"/>
      </w:pPr>
      <w:r>
        <w:t xml:space="preserve">        SequenceOfReferences = new ListValue&lt;StringValue&gt; { InnerText = reference }};</w:t>
      </w:r>
    </w:p>
    <w:p w14:paraId="2A46A98F" w14:textId="77777777" w:rsidR="002F2032" w:rsidRDefault="002F2032" w:rsidP="002F2032">
      <w:pPr>
        <w:pStyle w:val="ppCode"/>
      </w:pPr>
    </w:p>
    <w:p w14:paraId="73E3AD03" w14:textId="77777777" w:rsidR="002F2032" w:rsidRDefault="002F2032" w:rsidP="002F2032">
      <w:pPr>
        <w:pStyle w:val="ppCode"/>
      </w:pPr>
      <w:r>
        <w:t xml:space="preserve">    var conditionalFormattingRule = new ConditionalFormattingRule {</w:t>
      </w:r>
    </w:p>
    <w:p w14:paraId="007132AC" w14:textId="77777777" w:rsidR="002F2032" w:rsidRDefault="002F2032" w:rsidP="002F2032">
      <w:pPr>
        <w:pStyle w:val="ppCode"/>
      </w:pPr>
      <w:r>
        <w:lastRenderedPageBreak/>
        <w:t xml:space="preserve">        Type = ConditionalFormatValues.DataBar, Priority = 1 };</w:t>
      </w:r>
    </w:p>
    <w:p w14:paraId="11B1973A" w14:textId="77777777" w:rsidR="002F2032" w:rsidRDefault="002F2032" w:rsidP="002F2032">
      <w:pPr>
        <w:pStyle w:val="ppCode"/>
      </w:pPr>
    </w:p>
    <w:p w14:paraId="65033C06" w14:textId="77777777" w:rsidR="002F2032" w:rsidRDefault="002F2032" w:rsidP="002F2032">
      <w:pPr>
        <w:pStyle w:val="ppCode"/>
      </w:pPr>
      <w:r>
        <w:t xml:space="preserve">    var dataBar = new DataBar(</w:t>
      </w:r>
    </w:p>
    <w:p w14:paraId="4822A11C" w14:textId="77777777" w:rsidR="002F2032" w:rsidRDefault="002F2032" w:rsidP="002F2032">
      <w:pPr>
        <w:pStyle w:val="ppCode"/>
      </w:pPr>
      <w:r>
        <w:t xml:space="preserve">        new ConditionalFormatValueObject {</w:t>
      </w:r>
    </w:p>
    <w:p w14:paraId="738B991E" w14:textId="77777777" w:rsidR="002F2032" w:rsidRDefault="002F2032" w:rsidP="002F2032">
      <w:pPr>
        <w:pStyle w:val="ppCode"/>
      </w:pPr>
      <w:r>
        <w:t xml:space="preserve">            Type = ConditionalFormatValueObjectValues.Number, Val = "0" },</w:t>
      </w:r>
    </w:p>
    <w:p w14:paraId="4D7E0DF5" w14:textId="77777777" w:rsidR="002F2032" w:rsidRDefault="002F2032" w:rsidP="002F2032">
      <w:pPr>
        <w:pStyle w:val="ppCode"/>
      </w:pPr>
      <w:r>
        <w:t xml:space="preserve">        new ConditionalFormatValueObject { </w:t>
      </w:r>
    </w:p>
    <w:p w14:paraId="77EA45CB" w14:textId="77777777" w:rsidR="002F2032" w:rsidRDefault="002F2032" w:rsidP="002F2032">
      <w:pPr>
        <w:pStyle w:val="ppCode"/>
      </w:pPr>
      <w:r>
        <w:t xml:space="preserve">            Type = ConditionalFormatValueObjectValues.Number, Val = "10" },</w:t>
      </w:r>
    </w:p>
    <w:p w14:paraId="71847C1F" w14:textId="77777777" w:rsidR="002F2032" w:rsidRDefault="002F2032" w:rsidP="002F2032">
      <w:pPr>
        <w:pStyle w:val="ppCode"/>
      </w:pPr>
      <w:r>
        <w:t xml:space="preserve">        new Color { Rgb = "FF63C384" });</w:t>
      </w:r>
    </w:p>
    <w:p w14:paraId="029AA960" w14:textId="77777777" w:rsidR="002F2032" w:rsidRDefault="002F2032" w:rsidP="002F2032">
      <w:pPr>
        <w:pStyle w:val="ppCode"/>
      </w:pPr>
    </w:p>
    <w:p w14:paraId="026081F3" w14:textId="77777777" w:rsidR="002F2032" w:rsidRDefault="002F2032" w:rsidP="002F2032">
      <w:pPr>
        <w:pStyle w:val="ppCode"/>
      </w:pPr>
      <w:r>
        <w:t xml:space="preserve">    conditionalFormattingRule.AppendChild(dataBar);</w:t>
      </w:r>
    </w:p>
    <w:p w14:paraId="4B65F1FD" w14:textId="77777777" w:rsidR="002F2032" w:rsidRDefault="002F2032" w:rsidP="002F2032">
      <w:pPr>
        <w:pStyle w:val="ppCode"/>
      </w:pPr>
    </w:p>
    <w:p w14:paraId="210155EB" w14:textId="77777777" w:rsidR="002F2032" w:rsidRDefault="002F2032" w:rsidP="002F2032">
      <w:pPr>
        <w:pStyle w:val="ppCode"/>
      </w:pPr>
      <w:r>
        <w:t xml:space="preserve">    conditionalFormatting.AppendChild(conditionalFormattingRule);</w:t>
      </w:r>
    </w:p>
    <w:p w14:paraId="4B49D07E" w14:textId="77777777" w:rsidR="002F2032" w:rsidRDefault="002F2032" w:rsidP="002F2032">
      <w:pPr>
        <w:pStyle w:val="ppCode"/>
      </w:pPr>
      <w:r>
        <w:t xml:space="preserve">    worksheetPart.Worksheet.InsertAfter(conditionalFormatting,</w:t>
      </w:r>
    </w:p>
    <w:p w14:paraId="69D04D7C" w14:textId="77777777" w:rsidR="002F2032" w:rsidRDefault="002F2032" w:rsidP="002F2032">
      <w:pPr>
        <w:pStyle w:val="ppCode"/>
      </w:pPr>
      <w:r>
        <w:t xml:space="preserve">        worksheetPart.Worksheet.GetFirstChild&lt;SheetData&gt;());</w:t>
      </w:r>
    </w:p>
    <w:p w14:paraId="4D072113" w14:textId="77397479" w:rsidR="002F2032" w:rsidRPr="002F2032" w:rsidRDefault="002F2032" w:rsidP="002F2032">
      <w:pPr>
        <w:pStyle w:val="ppCode"/>
      </w:pPr>
      <w:r>
        <w:t>}</w:t>
      </w:r>
    </w:p>
    <w:p w14:paraId="59D3AC7B" w14:textId="77777777" w:rsidR="009F3660" w:rsidRPr="003728DF" w:rsidRDefault="009F3660" w:rsidP="002F2032">
      <w:pPr>
        <w:pStyle w:val="ppBodyText"/>
      </w:pPr>
    </w:p>
    <w:p w14:paraId="74C208B4" w14:textId="46DE5926" w:rsidR="009D64D7" w:rsidRPr="002F2032" w:rsidRDefault="009D64D7" w:rsidP="001E7BDA">
      <w:pPr>
        <w:pStyle w:val="ppBodyText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FA7735">
        <w:rPr>
          <w:lang w:val="es-ES"/>
        </w:rPr>
        <w:t>Para hacer uso de estos métodos</w:t>
      </w:r>
      <w:r w:rsidR="0077274D" w:rsidRPr="00FA7735">
        <w:rPr>
          <w:lang w:val="es-ES"/>
        </w:rPr>
        <w:t xml:space="preserve">, y así obtener un </w:t>
      </w:r>
      <w:r w:rsidR="00B51FE7" w:rsidRPr="00FA7735">
        <w:rPr>
          <w:lang w:val="es-ES"/>
        </w:rPr>
        <w:t xml:space="preserve">informe </w:t>
      </w:r>
      <w:r w:rsidR="0077274D" w:rsidRPr="00FA7735">
        <w:rPr>
          <w:lang w:val="es-ES"/>
        </w:rPr>
        <w:t xml:space="preserve">con un formato personalizado y condicionado a los valores de la columna </w:t>
      </w:r>
      <w:r w:rsidR="00B51FE7" w:rsidRPr="00FA7735">
        <w:rPr>
          <w:rStyle w:val="CodeCar"/>
          <w:lang w:val="es-ES"/>
        </w:rPr>
        <w:t>Calificiación</w:t>
      </w:r>
      <w:r w:rsidRPr="00FA7735">
        <w:rPr>
          <w:lang w:val="es-ES"/>
        </w:rPr>
        <w:t xml:space="preserve">, </w:t>
      </w:r>
      <w:r w:rsidR="0077274D" w:rsidRPr="00FA7735">
        <w:rPr>
          <w:lang w:val="es-ES"/>
        </w:rPr>
        <w:t xml:space="preserve">se deben </w:t>
      </w:r>
      <w:r w:rsidRPr="00FA7735">
        <w:rPr>
          <w:lang w:val="es-ES"/>
        </w:rPr>
        <w:t xml:space="preserve">añadir las siguientes líneas de código al final del método </w:t>
      </w:r>
      <w:r w:rsidRPr="00FA7735">
        <w:rPr>
          <w:rStyle w:val="CodeCar"/>
          <w:lang w:val="es-ES"/>
        </w:rPr>
        <w:t>GenerateWorksheetPart</w:t>
      </w:r>
      <w:r w:rsidRPr="00FA7735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="004B797E" w:rsidRPr="00FA7735">
        <w:rPr>
          <w:lang w:val="es-ES"/>
        </w:rPr>
        <w:t>del</w:t>
      </w:r>
      <w:r w:rsidRPr="00FA7735">
        <w:rPr>
          <w:lang w:val="es-ES"/>
        </w:rPr>
        <w:t xml:space="preserve"> </w:t>
      </w:r>
      <w:r w:rsidRPr="00FA7735">
        <w:fldChar w:fldCharType="begin"/>
      </w:r>
      <w:r w:rsidRPr="00FA7735">
        <w:rPr>
          <w:lang w:val="es-ES"/>
        </w:rPr>
        <w:instrText xml:space="preserve"> REF _Ref341760757 \h  \* MERGEFORMAT </w:instrText>
      </w:r>
      <w:r w:rsidRPr="00FA7735">
        <w:fldChar w:fldCharType="separate"/>
      </w:r>
      <w:r w:rsidR="00B51FE7" w:rsidRPr="00FA7735">
        <w:rPr>
          <w:lang w:val="es-ES"/>
        </w:rPr>
        <w:t>l</w:t>
      </w:r>
      <w:r w:rsidR="003E3CEB" w:rsidRPr="00FA7735">
        <w:rPr>
          <w:lang w:val="es-ES"/>
        </w:rPr>
        <w:t>istado 3</w:t>
      </w:r>
      <w:r w:rsidRPr="00FA7735">
        <w:fldChar w:fldCharType="end"/>
      </w:r>
      <w:r w:rsidR="00B51FE7" w:rsidRPr="00FA7735">
        <w:rPr>
          <w:rFonts w:ascii="Consolas" w:hAnsi="Consolas" w:cs="Consolas"/>
          <w:color w:val="000000"/>
          <w:sz w:val="18"/>
          <w:szCs w:val="18"/>
          <w:lang w:val="es-ES"/>
        </w:rPr>
        <w:t>:</w:t>
      </w:r>
    </w:p>
    <w:p w14:paraId="52D4CC2A" w14:textId="49EC9B71" w:rsidR="009D64D7" w:rsidRPr="00FA7735" w:rsidRDefault="009D64D7" w:rsidP="00625D12">
      <w:pPr>
        <w:pStyle w:val="ppBodyText"/>
      </w:pPr>
      <w:r w:rsidRPr="00FA7735">
        <w:t>CreateTableFormat(worksheetPart, data</w:t>
      </w:r>
      <w:r w:rsidR="003E3CEB" w:rsidRPr="00FA7735">
        <w:t>, sheetId</w:t>
      </w:r>
      <w:r w:rsidRPr="00FA7735">
        <w:t>);</w:t>
      </w:r>
    </w:p>
    <w:p w14:paraId="2B6ADBEB" w14:textId="13E13379" w:rsidR="009D64D7" w:rsidRPr="009D64D7" w:rsidRDefault="009D64D7" w:rsidP="00625D12">
      <w:pPr>
        <w:pStyle w:val="ppBodyText"/>
      </w:pPr>
      <w:r w:rsidRPr="00FA7735">
        <w:t xml:space="preserve">CreateConditionalFormatting(worksheetPart, data.Rows.Count, </w:t>
      </w:r>
      <w:r w:rsidRPr="00FA7735">
        <w:rPr>
          <w:color w:val="A31515"/>
        </w:rPr>
        <w:t>"E"</w:t>
      </w:r>
      <w:r w:rsidRPr="00FA7735">
        <w:t>);</w:t>
      </w:r>
    </w:p>
    <w:p w14:paraId="4C5CD107" w14:textId="05D2ED71" w:rsidR="00160158" w:rsidRDefault="001E7BDA" w:rsidP="001E7BDA">
      <w:pPr>
        <w:pStyle w:val="Heading2"/>
      </w:pPr>
      <w:r>
        <w:t>Agrupamiento por hojas</w:t>
      </w:r>
    </w:p>
    <w:p w14:paraId="49FA8540" w14:textId="66C3F4FB" w:rsidR="001B7B78" w:rsidRPr="005E5E5E" w:rsidRDefault="005106AA" w:rsidP="001E7BDA">
      <w:pPr>
        <w:pStyle w:val="ppBodyText"/>
        <w:rPr>
          <w:lang w:val="es-ES"/>
        </w:rPr>
      </w:pPr>
      <w:r w:rsidRPr="005E5E5E">
        <w:rPr>
          <w:lang w:val="es-ES"/>
        </w:rPr>
        <w:t>Para terminar el trabajo con E</w:t>
      </w:r>
      <w:r w:rsidR="00907FCE" w:rsidRPr="005E5E5E">
        <w:rPr>
          <w:lang w:val="es-ES"/>
        </w:rPr>
        <w:t>x</w:t>
      </w:r>
      <w:r w:rsidRPr="005E5E5E">
        <w:rPr>
          <w:lang w:val="es-ES"/>
        </w:rPr>
        <w:t>cel, vamos a agrupar por hojas la información</w:t>
      </w:r>
      <w:r w:rsidR="002C64C3" w:rsidRPr="005E5E5E">
        <w:rPr>
          <w:lang w:val="es-ES"/>
        </w:rPr>
        <w:t>, en este ejemplo</w:t>
      </w:r>
      <w:r w:rsidR="00FD74E9" w:rsidRPr="005E5E5E">
        <w:rPr>
          <w:lang w:val="es-ES"/>
        </w:rPr>
        <w:t>,</w:t>
      </w:r>
      <w:r w:rsidRPr="005E5E5E">
        <w:rPr>
          <w:lang w:val="es-ES"/>
        </w:rPr>
        <w:t xml:space="preserve"> dependiendo de la propiedad </w:t>
      </w:r>
      <w:r w:rsidRPr="005E5E5E">
        <w:rPr>
          <w:rStyle w:val="CodeCar"/>
          <w:lang w:val="es-ES"/>
        </w:rPr>
        <w:t>Género</w:t>
      </w:r>
      <w:r w:rsidRPr="005E5E5E">
        <w:rPr>
          <w:lang w:val="es-ES"/>
        </w:rPr>
        <w:t xml:space="preserve"> de </w:t>
      </w:r>
      <w:r w:rsidR="002C64C3" w:rsidRPr="005E5E5E">
        <w:rPr>
          <w:lang w:val="es-ES"/>
        </w:rPr>
        <w:t>una</w:t>
      </w:r>
      <w:r w:rsidRPr="005E5E5E">
        <w:rPr>
          <w:lang w:val="es-ES"/>
        </w:rPr>
        <w:t xml:space="preserve"> película, </w:t>
      </w:r>
      <w:r w:rsidR="004B797E" w:rsidRPr="005E5E5E">
        <w:rPr>
          <w:lang w:val="es-ES"/>
        </w:rPr>
        <w:t>de modo que</w:t>
      </w:r>
      <w:r w:rsidR="002C64C3" w:rsidRPr="005E5E5E">
        <w:rPr>
          <w:lang w:val="es-ES"/>
        </w:rPr>
        <w:t xml:space="preserve"> </w:t>
      </w:r>
      <w:r w:rsidRPr="005E5E5E">
        <w:rPr>
          <w:lang w:val="es-ES"/>
        </w:rPr>
        <w:t>en cada hoja de Excel est</w:t>
      </w:r>
      <w:r w:rsidR="002C64C3" w:rsidRPr="005E5E5E">
        <w:rPr>
          <w:lang w:val="es-ES"/>
        </w:rPr>
        <w:t xml:space="preserve">én </w:t>
      </w:r>
      <w:r w:rsidRPr="005E5E5E">
        <w:rPr>
          <w:lang w:val="es-ES"/>
        </w:rPr>
        <w:t xml:space="preserve">solo aquellas películas </w:t>
      </w:r>
      <w:r w:rsidR="002C64C3" w:rsidRPr="005E5E5E">
        <w:rPr>
          <w:lang w:val="es-ES"/>
        </w:rPr>
        <w:t>del</w:t>
      </w:r>
      <w:r w:rsidRPr="005E5E5E">
        <w:rPr>
          <w:lang w:val="es-ES"/>
        </w:rPr>
        <w:t xml:space="preserve"> mismo </w:t>
      </w:r>
      <w:r w:rsidR="00907FCE" w:rsidRPr="005E5E5E">
        <w:rPr>
          <w:lang w:val="es-ES"/>
        </w:rPr>
        <w:t>género</w:t>
      </w:r>
      <w:r w:rsidRPr="005E5E5E">
        <w:rPr>
          <w:lang w:val="es-ES"/>
        </w:rPr>
        <w:t xml:space="preserve">. Para ello y </w:t>
      </w:r>
      <w:r w:rsidR="00907FCE" w:rsidRPr="005E5E5E">
        <w:rPr>
          <w:lang w:val="es-ES"/>
        </w:rPr>
        <w:t>gracias al diseño realizado para generar el documento</w:t>
      </w:r>
      <w:r w:rsidR="00DF2716" w:rsidRPr="005E5E5E">
        <w:rPr>
          <w:lang w:val="es-ES"/>
        </w:rPr>
        <w:t>,</w:t>
      </w:r>
      <w:r w:rsidR="00907FCE" w:rsidRPr="005E5E5E">
        <w:rPr>
          <w:lang w:val="es-ES"/>
        </w:rPr>
        <w:t xml:space="preserve"> lo único que </w:t>
      </w:r>
      <w:r w:rsidR="002C64C3" w:rsidRPr="005E5E5E">
        <w:rPr>
          <w:lang w:val="es-ES"/>
        </w:rPr>
        <w:t xml:space="preserve">habría que </w:t>
      </w:r>
      <w:r w:rsidR="00907FCE" w:rsidRPr="005E5E5E">
        <w:rPr>
          <w:lang w:val="es-ES"/>
        </w:rPr>
        <w:t xml:space="preserve">cambiar del código es sustituir </w:t>
      </w:r>
      <w:r w:rsidR="00FD74E9" w:rsidRPr="005E5E5E">
        <w:rPr>
          <w:lang w:val="es-ES"/>
        </w:rPr>
        <w:t xml:space="preserve">la </w:t>
      </w:r>
      <w:r w:rsidR="00907FCE" w:rsidRPr="005E5E5E">
        <w:rPr>
          <w:lang w:val="es-ES"/>
        </w:rPr>
        <w:t>llamad</w:t>
      </w:r>
      <w:r w:rsidR="00FD74E9" w:rsidRPr="005E5E5E">
        <w:rPr>
          <w:lang w:val="es-ES"/>
        </w:rPr>
        <w:t>a</w:t>
      </w:r>
      <w:r w:rsidR="00907FCE" w:rsidRPr="005E5E5E">
        <w:rPr>
          <w:lang w:val="es-ES"/>
        </w:rPr>
        <w:t xml:space="preserve"> al método </w:t>
      </w:r>
      <w:r w:rsidR="00907FCE" w:rsidRPr="005E5E5E">
        <w:rPr>
          <w:rStyle w:val="CodeCar"/>
          <w:lang w:val="es-ES"/>
        </w:rPr>
        <w:t>GenerateWorksheetPart</w:t>
      </w:r>
      <w:r w:rsidR="00907FCE" w:rsidRPr="005E5E5E">
        <w:rPr>
          <w:lang w:val="es-ES"/>
        </w:rPr>
        <w:t xml:space="preserve"> del </w:t>
      </w:r>
      <w:r w:rsidR="00907FCE">
        <w:fldChar w:fldCharType="begin"/>
      </w:r>
      <w:r w:rsidR="00907FCE" w:rsidRPr="005E5E5E">
        <w:rPr>
          <w:lang w:val="es-ES"/>
        </w:rPr>
        <w:instrText xml:space="preserve"> REF _Ref341756249 \h  \* MERGEFORMAT </w:instrText>
      </w:r>
      <w:r w:rsidR="00907FCE">
        <w:fldChar w:fldCharType="separate"/>
      </w:r>
      <w:r w:rsidR="00FD74E9" w:rsidRPr="005E5E5E">
        <w:rPr>
          <w:lang w:val="es-ES"/>
        </w:rPr>
        <w:t>l</w:t>
      </w:r>
      <w:r w:rsidR="0067224C" w:rsidRPr="005E5E5E">
        <w:rPr>
          <w:lang w:val="es-ES"/>
        </w:rPr>
        <w:t xml:space="preserve">istado </w:t>
      </w:r>
      <w:r w:rsidR="0067224C" w:rsidRPr="005E5E5E">
        <w:rPr>
          <w:noProof/>
          <w:lang w:val="es-ES"/>
        </w:rPr>
        <w:t>2</w:t>
      </w:r>
      <w:r w:rsidR="00907FCE">
        <w:fldChar w:fldCharType="end"/>
      </w:r>
      <w:r w:rsidR="00907FCE" w:rsidRPr="005E5E5E">
        <w:rPr>
          <w:lang w:val="es-ES"/>
        </w:rPr>
        <w:t xml:space="preserve"> por el código que </w:t>
      </w:r>
      <w:r w:rsidR="00FD74E9" w:rsidRPr="005E5E5E">
        <w:rPr>
          <w:lang w:val="es-ES"/>
        </w:rPr>
        <w:t xml:space="preserve">se presenta </w:t>
      </w:r>
      <w:r w:rsidR="00907FCE" w:rsidRPr="005E5E5E">
        <w:rPr>
          <w:lang w:val="es-ES"/>
        </w:rPr>
        <w:t xml:space="preserve">en el </w:t>
      </w:r>
      <w:r w:rsidR="00907FCE">
        <w:fldChar w:fldCharType="begin"/>
      </w:r>
      <w:r w:rsidR="00907FCE" w:rsidRPr="005E5E5E">
        <w:rPr>
          <w:lang w:val="es-ES"/>
        </w:rPr>
        <w:instrText xml:space="preserve"> REF _Ref341772278 \h  \* MERGEFORMAT </w:instrText>
      </w:r>
      <w:r w:rsidR="00907FCE">
        <w:fldChar w:fldCharType="separate"/>
      </w:r>
      <w:r w:rsidR="00FD74E9" w:rsidRPr="005E5E5E">
        <w:rPr>
          <w:lang w:val="es-ES"/>
        </w:rPr>
        <w:t>l</w:t>
      </w:r>
      <w:r w:rsidR="0067224C" w:rsidRPr="005E5E5E">
        <w:rPr>
          <w:lang w:val="es-ES"/>
        </w:rPr>
        <w:t xml:space="preserve">istado </w:t>
      </w:r>
      <w:r w:rsidR="0067224C" w:rsidRPr="005E5E5E">
        <w:rPr>
          <w:noProof/>
          <w:lang w:val="es-ES"/>
        </w:rPr>
        <w:t>8</w:t>
      </w:r>
      <w:r w:rsidR="00907FCE">
        <w:fldChar w:fldCharType="end"/>
      </w:r>
      <w:r w:rsidR="00907FCE" w:rsidRPr="005E5E5E">
        <w:rPr>
          <w:lang w:val="es-ES"/>
        </w:rPr>
        <w:t xml:space="preserve">. El resultado del </w:t>
      </w:r>
      <w:r w:rsidR="00FD74E9" w:rsidRPr="005E5E5E">
        <w:rPr>
          <w:lang w:val="es-ES"/>
        </w:rPr>
        <w:t xml:space="preserve">informe </w:t>
      </w:r>
      <w:r w:rsidR="00907FCE" w:rsidRPr="005E5E5E">
        <w:rPr>
          <w:lang w:val="es-ES"/>
        </w:rPr>
        <w:t xml:space="preserve">generado se muestra en la </w:t>
      </w:r>
      <w:r w:rsidR="00907FCE">
        <w:fldChar w:fldCharType="begin"/>
      </w:r>
      <w:r w:rsidR="00907FCE" w:rsidRPr="005E5E5E">
        <w:rPr>
          <w:lang w:val="es-ES"/>
        </w:rPr>
        <w:instrText xml:space="preserve"> REF _Ref341772365 \h </w:instrText>
      </w:r>
      <w:r w:rsidR="00907FCE">
        <w:fldChar w:fldCharType="separate"/>
      </w:r>
      <w:r w:rsidR="00FD74E9" w:rsidRPr="005E5E5E">
        <w:rPr>
          <w:lang w:val="es-ES"/>
        </w:rPr>
        <w:t>f</w:t>
      </w:r>
      <w:r w:rsidR="0067224C" w:rsidRPr="005E5E5E">
        <w:rPr>
          <w:lang w:val="es-ES"/>
        </w:rPr>
        <w:t xml:space="preserve">igura </w:t>
      </w:r>
      <w:r w:rsidR="0067224C" w:rsidRPr="005E5E5E">
        <w:rPr>
          <w:noProof/>
          <w:lang w:val="es-ES"/>
        </w:rPr>
        <w:t>5</w:t>
      </w:r>
      <w:r w:rsidR="00907FCE">
        <w:fldChar w:fldCharType="end"/>
      </w:r>
      <w:r w:rsidR="00FD74E9" w:rsidRPr="005E5E5E">
        <w:rPr>
          <w:lang w:val="es-ES"/>
        </w:rPr>
        <w:t>,</w:t>
      </w:r>
      <w:r w:rsidR="007B1005" w:rsidRPr="005E5E5E">
        <w:rPr>
          <w:lang w:val="es-ES"/>
        </w:rPr>
        <w:t xml:space="preserve"> con las nuevas características añadidas al </w:t>
      </w:r>
      <w:r w:rsidR="00FD74E9" w:rsidRPr="005E5E5E">
        <w:rPr>
          <w:lang w:val="es-ES"/>
        </w:rPr>
        <w:t xml:space="preserve">informe, </w:t>
      </w:r>
      <w:r w:rsidR="007B1005" w:rsidRPr="005E5E5E">
        <w:rPr>
          <w:lang w:val="es-ES"/>
        </w:rPr>
        <w:t xml:space="preserve">en comparación con el de la </w:t>
      </w:r>
      <w:r w:rsidR="007B1005">
        <w:fldChar w:fldCharType="begin"/>
      </w:r>
      <w:r w:rsidR="007B1005" w:rsidRPr="005E5E5E">
        <w:rPr>
          <w:lang w:val="es-ES"/>
        </w:rPr>
        <w:instrText xml:space="preserve"> REF _Ref341767297 \h </w:instrText>
      </w:r>
      <w:r w:rsidR="007B1005">
        <w:fldChar w:fldCharType="separate"/>
      </w:r>
      <w:r w:rsidR="00FD74E9" w:rsidRPr="005E5E5E">
        <w:rPr>
          <w:lang w:val="es-ES"/>
        </w:rPr>
        <w:t>f</w:t>
      </w:r>
      <w:r w:rsidR="0067224C" w:rsidRPr="005E5E5E">
        <w:rPr>
          <w:lang w:val="es-ES"/>
        </w:rPr>
        <w:t xml:space="preserve">igura </w:t>
      </w:r>
      <w:r w:rsidR="0067224C" w:rsidRPr="005E5E5E">
        <w:rPr>
          <w:noProof/>
          <w:lang w:val="es-ES"/>
        </w:rPr>
        <w:t>4</w:t>
      </w:r>
      <w:r w:rsidR="007B1005">
        <w:fldChar w:fldCharType="end"/>
      </w:r>
      <w:r w:rsidR="007B1005" w:rsidRPr="005E5E5E">
        <w:rPr>
          <w:lang w:val="es-ES"/>
        </w:rPr>
        <w:t>. L</w:t>
      </w:r>
      <w:r w:rsidR="00907FCE" w:rsidRPr="005E5E5E">
        <w:rPr>
          <w:lang w:val="es-ES"/>
        </w:rPr>
        <w:t>a información aparece encapsulad</w:t>
      </w:r>
      <w:r w:rsidR="00260A99" w:rsidRPr="005E5E5E">
        <w:rPr>
          <w:lang w:val="es-ES"/>
        </w:rPr>
        <w:t>a</w:t>
      </w:r>
      <w:r w:rsidR="00907FCE" w:rsidRPr="005E5E5E">
        <w:rPr>
          <w:lang w:val="es-ES"/>
        </w:rPr>
        <w:t xml:space="preserve"> en un formato de tabla para Excel</w:t>
      </w:r>
      <w:r w:rsidR="00FD74E9" w:rsidRPr="005E5E5E">
        <w:rPr>
          <w:lang w:val="es-ES"/>
        </w:rPr>
        <w:t>;</w:t>
      </w:r>
      <w:r w:rsidR="00907FCE" w:rsidRPr="005E5E5E">
        <w:rPr>
          <w:lang w:val="es-ES"/>
        </w:rPr>
        <w:t xml:space="preserve"> la columna </w:t>
      </w:r>
      <w:r w:rsidR="00907FCE" w:rsidRPr="005E5E5E">
        <w:rPr>
          <w:b/>
          <w:lang w:val="es-ES"/>
        </w:rPr>
        <w:t>E</w:t>
      </w:r>
      <w:r w:rsidR="00907FCE" w:rsidRPr="005E5E5E">
        <w:rPr>
          <w:lang w:val="es-ES"/>
        </w:rPr>
        <w:t xml:space="preserve"> muestra un formato condicional para los valores de </w:t>
      </w:r>
      <w:r w:rsidR="00FD74E9" w:rsidRPr="005E5E5E">
        <w:rPr>
          <w:rStyle w:val="CodeCar"/>
          <w:lang w:val="es-ES"/>
        </w:rPr>
        <w:t>Calificación</w:t>
      </w:r>
      <w:r w:rsidR="00907FCE" w:rsidRPr="005E5E5E">
        <w:rPr>
          <w:lang w:val="es-ES"/>
        </w:rPr>
        <w:t xml:space="preserve"> de la película</w:t>
      </w:r>
      <w:r w:rsidR="00FD74E9" w:rsidRPr="005E5E5E">
        <w:rPr>
          <w:lang w:val="es-ES"/>
        </w:rPr>
        <w:t>,</w:t>
      </w:r>
      <w:r w:rsidR="00907FCE" w:rsidRPr="005E5E5E">
        <w:rPr>
          <w:lang w:val="es-ES"/>
        </w:rPr>
        <w:t xml:space="preserve"> y además </w:t>
      </w:r>
      <w:r w:rsidR="00FD74E9" w:rsidRPr="005E5E5E">
        <w:rPr>
          <w:lang w:val="es-ES"/>
        </w:rPr>
        <w:t xml:space="preserve">éstas </w:t>
      </w:r>
      <w:r w:rsidR="00907FCE" w:rsidRPr="005E5E5E">
        <w:rPr>
          <w:lang w:val="es-ES"/>
        </w:rPr>
        <w:t xml:space="preserve">se encuentran agrupadas por hoja </w:t>
      </w:r>
      <w:r w:rsidR="002C64C3" w:rsidRPr="005E5E5E">
        <w:rPr>
          <w:lang w:val="es-ES"/>
        </w:rPr>
        <w:t xml:space="preserve">según </w:t>
      </w:r>
      <w:r w:rsidR="00FD74E9" w:rsidRPr="005E5E5E">
        <w:rPr>
          <w:lang w:val="es-ES"/>
        </w:rPr>
        <w:t xml:space="preserve">su </w:t>
      </w:r>
      <w:r w:rsidR="00907FCE" w:rsidRPr="005E5E5E">
        <w:rPr>
          <w:lang w:val="es-ES"/>
        </w:rPr>
        <w:t>género.</w:t>
      </w:r>
      <w:r w:rsidR="008C17ED" w:rsidRPr="005E5E5E">
        <w:rPr>
          <w:lang w:val="es-ES"/>
        </w:rPr>
        <w:t xml:space="preserve"> </w:t>
      </w:r>
    </w:p>
    <w:p w14:paraId="5F31E8F6" w14:textId="77777777" w:rsidR="00AA008C" w:rsidRPr="005E5E5E" w:rsidRDefault="00AA008C" w:rsidP="001E7BDA">
      <w:pPr>
        <w:pStyle w:val="ppBodyText"/>
        <w:rPr>
          <w:lang w:val="es-ES"/>
        </w:rPr>
      </w:pPr>
    </w:p>
    <w:p w14:paraId="18C31457" w14:textId="6CABEC2A" w:rsidR="00AA008C" w:rsidRPr="00AA008C" w:rsidRDefault="00AA008C" w:rsidP="00AA008C">
      <w:pPr>
        <w:pStyle w:val="ppCodeLanguage"/>
        <w:rPr>
          <w:lang w:val="es-ES"/>
        </w:rPr>
      </w:pPr>
      <w:r w:rsidRPr="00AA008C">
        <w:rPr>
          <w:lang w:val="es-ES"/>
        </w:rPr>
        <w:t>Listado 8. Código para hacer agrupamiento por hojas en el informe</w:t>
      </w:r>
    </w:p>
    <w:p w14:paraId="2A4BE14F" w14:textId="77777777" w:rsidR="00AA008C" w:rsidRDefault="00AA008C" w:rsidP="00AA008C">
      <w:pPr>
        <w:pStyle w:val="ppCode"/>
      </w:pPr>
      <w:r>
        <w:t>var groups = data.AsEnumerable().GroupBy(x =&gt; x.Field&lt;string&gt;("Género"));</w:t>
      </w:r>
    </w:p>
    <w:p w14:paraId="3C0F5A0F" w14:textId="77777777" w:rsidR="00AA008C" w:rsidRDefault="00AA008C" w:rsidP="00AA008C">
      <w:pPr>
        <w:pStyle w:val="ppCode"/>
      </w:pPr>
    </w:p>
    <w:p w14:paraId="33FEBA6E" w14:textId="77777777" w:rsidR="00AA008C" w:rsidRDefault="00AA008C" w:rsidP="00AA008C">
      <w:pPr>
        <w:pStyle w:val="ppCode"/>
      </w:pPr>
      <w:r>
        <w:t xml:space="preserve">    uint sheetId = 1;</w:t>
      </w:r>
    </w:p>
    <w:p w14:paraId="4E42E4A7" w14:textId="77777777" w:rsidR="00AA008C" w:rsidRDefault="00AA008C" w:rsidP="00AA008C">
      <w:pPr>
        <w:pStyle w:val="ppCode"/>
      </w:pPr>
      <w:r>
        <w:t xml:space="preserve">    foreach (var item in groups)</w:t>
      </w:r>
    </w:p>
    <w:p w14:paraId="774ABA93" w14:textId="77777777" w:rsidR="00AA008C" w:rsidRDefault="00AA008C" w:rsidP="00AA008C">
      <w:pPr>
        <w:pStyle w:val="ppCode"/>
      </w:pPr>
      <w:r>
        <w:t xml:space="preserve">    {</w:t>
      </w:r>
    </w:p>
    <w:p w14:paraId="08E4866D" w14:textId="77777777" w:rsidR="00AA008C" w:rsidRDefault="00AA008C" w:rsidP="00AA008C">
      <w:pPr>
        <w:pStyle w:val="ppCode"/>
      </w:pPr>
      <w:r>
        <w:t xml:space="preserve">        var table = item.CopyToDataTable();</w:t>
      </w:r>
    </w:p>
    <w:p w14:paraId="4205C22A" w14:textId="77777777" w:rsidR="00AA008C" w:rsidRDefault="00AA008C" w:rsidP="00AA008C">
      <w:pPr>
        <w:pStyle w:val="ppCode"/>
      </w:pPr>
      <w:r>
        <w:t xml:space="preserve">        string sheetName = (table.Rows[0][table.Columns["Género"]]).ToString();</w:t>
      </w:r>
    </w:p>
    <w:p w14:paraId="71F6926E" w14:textId="77777777" w:rsidR="00AA008C" w:rsidRDefault="00AA008C" w:rsidP="00AA008C">
      <w:pPr>
        <w:pStyle w:val="ppCode"/>
      </w:pPr>
      <w:r>
        <w:t xml:space="preserve">        table.Columns.Remove("Género");</w:t>
      </w:r>
    </w:p>
    <w:p w14:paraId="1B5C899D" w14:textId="77777777" w:rsidR="00AA008C" w:rsidRDefault="00AA008C" w:rsidP="00AA008C">
      <w:pPr>
        <w:pStyle w:val="ppCode"/>
      </w:pPr>
      <w:r>
        <w:t xml:space="preserve">        GenerateWorksheetPart(workbookpart, table, sheetName, sheetId++);</w:t>
      </w:r>
    </w:p>
    <w:p w14:paraId="12823A07" w14:textId="4818050E" w:rsidR="00AA008C" w:rsidRPr="00AA008C" w:rsidRDefault="00AA008C" w:rsidP="00AA008C">
      <w:pPr>
        <w:pStyle w:val="ppCode"/>
      </w:pPr>
      <w:r>
        <w:t xml:space="preserve">    }</w:t>
      </w:r>
    </w:p>
    <w:p w14:paraId="0EF00176" w14:textId="77777777" w:rsidR="00AA008C" w:rsidRDefault="00AA008C" w:rsidP="001E7BDA">
      <w:pPr>
        <w:pStyle w:val="ppBodyText"/>
      </w:pPr>
    </w:p>
    <w:p w14:paraId="411E6B00" w14:textId="77777777" w:rsidR="00AA008C" w:rsidRDefault="00AA008C" w:rsidP="00AA008C">
      <w:pPr>
        <w:pStyle w:val="ppBodyText"/>
      </w:pPr>
    </w:p>
    <w:p w14:paraId="7907E85B" w14:textId="77777777" w:rsidR="00AA008C" w:rsidRDefault="00AA008C" w:rsidP="005E5E5E">
      <w:pPr>
        <w:pStyle w:val="ppBodyText"/>
        <w:rPr>
          <w:noProof/>
        </w:rPr>
      </w:pPr>
    </w:p>
    <w:p w14:paraId="53F503D1" w14:textId="451BCE56" w:rsidR="00BD44E2" w:rsidRPr="00AA008C" w:rsidRDefault="00AA008C" w:rsidP="00AA008C">
      <w:pPr>
        <w:pStyle w:val="ppFigureCaption"/>
        <w:rPr>
          <w:lang w:val="es-ES"/>
        </w:rPr>
      </w:pPr>
      <w:r w:rsidRPr="00AA008C">
        <w:rPr>
          <w:lang w:val="es-ES"/>
        </w:rPr>
        <w:t>Figura 5. Informe generado con estilos</w:t>
      </w:r>
    </w:p>
    <w:p w14:paraId="2E0CE7DE" w14:textId="5A8DD741" w:rsidR="00AA008C" w:rsidRPr="00AA008C" w:rsidRDefault="00AA008C" w:rsidP="00AA008C">
      <w:pPr>
        <w:pStyle w:val="ppFigure"/>
      </w:pPr>
      <w:r>
        <w:rPr>
          <w:noProof/>
          <w:lang w:bidi="ar-SA"/>
        </w:rPr>
        <w:drawing>
          <wp:inline distT="0" distB="0" distL="0" distR="0" wp14:anchorId="0E87BD65" wp14:editId="09601579">
            <wp:extent cx="4791744" cy="2114845"/>
            <wp:effectExtent l="0" t="0" r="889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4C20" w14:textId="77777777" w:rsidR="00AA008C" w:rsidRDefault="00AA008C" w:rsidP="005E5E5E">
      <w:pPr>
        <w:pStyle w:val="ppBodyText"/>
      </w:pPr>
    </w:p>
    <w:p w14:paraId="6A2FAE2D" w14:textId="5AEF51FA" w:rsidR="008C17ED" w:rsidRPr="005E5E5E" w:rsidRDefault="008C17ED" w:rsidP="001E7BDA">
      <w:pPr>
        <w:pStyle w:val="ppBodyText"/>
        <w:rPr>
          <w:lang w:val="es-ES"/>
        </w:rPr>
      </w:pPr>
      <w:r w:rsidRPr="00AA008C">
        <w:rPr>
          <w:lang w:val="es-ES"/>
        </w:rPr>
        <w:t xml:space="preserve">Si se compara el resultado </w:t>
      </w:r>
      <w:r w:rsidR="004A70B9" w:rsidRPr="00AA008C">
        <w:rPr>
          <w:lang w:val="es-ES"/>
        </w:rPr>
        <w:t xml:space="preserve">que se muestra </w:t>
      </w:r>
      <w:r w:rsidRPr="00AA008C">
        <w:rPr>
          <w:lang w:val="es-ES"/>
        </w:rPr>
        <w:t xml:space="preserve">en la </w:t>
      </w:r>
      <w:r>
        <w:fldChar w:fldCharType="begin"/>
      </w:r>
      <w:r w:rsidRPr="00AA008C">
        <w:rPr>
          <w:lang w:val="es-ES"/>
        </w:rPr>
        <w:instrText xml:space="preserve"> REF _Ref341772365 \h </w:instrText>
      </w:r>
      <w:r>
        <w:fldChar w:fldCharType="separate"/>
      </w:r>
      <w:r w:rsidR="00F30BF9" w:rsidRPr="00AA008C">
        <w:rPr>
          <w:lang w:val="es-ES"/>
        </w:rPr>
        <w:t>f</w:t>
      </w:r>
      <w:r w:rsidR="00485F41" w:rsidRPr="00AA008C">
        <w:rPr>
          <w:lang w:val="es-ES"/>
        </w:rPr>
        <w:t xml:space="preserve">igura </w:t>
      </w:r>
      <w:r w:rsidR="00485F41" w:rsidRPr="00AA008C">
        <w:rPr>
          <w:noProof/>
          <w:lang w:val="es-ES"/>
        </w:rPr>
        <w:t>5</w:t>
      </w:r>
      <w:r>
        <w:fldChar w:fldCharType="end"/>
      </w:r>
      <w:r w:rsidRPr="00AA008C">
        <w:rPr>
          <w:lang w:val="es-ES"/>
        </w:rPr>
        <w:t xml:space="preserve"> con el </w:t>
      </w:r>
      <w:r w:rsidR="00F30BF9" w:rsidRPr="00AA008C">
        <w:rPr>
          <w:lang w:val="es-ES"/>
        </w:rPr>
        <w:t xml:space="preserve">informe </w:t>
      </w:r>
      <w:r w:rsidR="004A70B9" w:rsidRPr="00AA008C">
        <w:rPr>
          <w:lang w:val="es-ES"/>
        </w:rPr>
        <w:t xml:space="preserve">inicial </w:t>
      </w:r>
      <w:r w:rsidRPr="00AA008C">
        <w:rPr>
          <w:lang w:val="es-ES"/>
        </w:rPr>
        <w:t>(</w:t>
      </w:r>
      <w:r>
        <w:fldChar w:fldCharType="begin"/>
      </w:r>
      <w:r w:rsidRPr="00AA008C">
        <w:rPr>
          <w:lang w:val="es-ES"/>
        </w:rPr>
        <w:instrText xml:space="preserve"> REF _Ref341721021 \h </w:instrText>
      </w:r>
      <w:r>
        <w:fldChar w:fldCharType="separate"/>
      </w:r>
      <w:r w:rsidR="00F30BF9" w:rsidRPr="00AA008C">
        <w:rPr>
          <w:lang w:val="es-ES"/>
        </w:rPr>
        <w:t>f</w:t>
      </w:r>
      <w:r w:rsidR="00485F41" w:rsidRPr="00AA008C">
        <w:rPr>
          <w:lang w:val="es-ES"/>
        </w:rPr>
        <w:t xml:space="preserve">igura </w:t>
      </w:r>
      <w:r w:rsidR="00485F41" w:rsidRPr="00AA008C">
        <w:rPr>
          <w:noProof/>
          <w:lang w:val="es-ES"/>
        </w:rPr>
        <w:t>2</w:t>
      </w:r>
      <w:r>
        <w:fldChar w:fldCharType="end"/>
      </w:r>
      <w:r w:rsidRPr="00AA008C">
        <w:rPr>
          <w:lang w:val="es-ES"/>
        </w:rPr>
        <w:t>)</w:t>
      </w:r>
      <w:r w:rsidR="00D15971" w:rsidRPr="00AA008C">
        <w:rPr>
          <w:lang w:val="es-ES"/>
        </w:rPr>
        <w:t xml:space="preserve"> generado con la herramienta de SharePoint por defecto</w:t>
      </w:r>
      <w:r w:rsidRPr="00AA008C">
        <w:rPr>
          <w:lang w:val="es-ES"/>
        </w:rPr>
        <w:t xml:space="preserve">, </w:t>
      </w:r>
      <w:r w:rsidR="004A70B9" w:rsidRPr="00AA008C">
        <w:rPr>
          <w:lang w:val="es-ES"/>
        </w:rPr>
        <w:t xml:space="preserve">puede apreciarse </w:t>
      </w:r>
      <w:r w:rsidR="00D15971" w:rsidRPr="00AA008C">
        <w:rPr>
          <w:lang w:val="es-ES"/>
        </w:rPr>
        <w:t xml:space="preserve">la personalización que se le ha dado al mismo. </w:t>
      </w:r>
      <w:r w:rsidR="00D15971" w:rsidRPr="005E5E5E">
        <w:rPr>
          <w:lang w:val="es-ES"/>
        </w:rPr>
        <w:t>La ventaja de</w:t>
      </w:r>
      <w:r w:rsidR="004A70B9" w:rsidRPr="005E5E5E">
        <w:rPr>
          <w:lang w:val="es-ES"/>
        </w:rPr>
        <w:t xml:space="preserve"> disponer de la opción de </w:t>
      </w:r>
      <w:r w:rsidR="00F30BF9" w:rsidRPr="005E5E5E">
        <w:rPr>
          <w:lang w:val="es-ES"/>
        </w:rPr>
        <w:t>inform</w:t>
      </w:r>
      <w:r w:rsidR="004A70B9" w:rsidRPr="005E5E5E">
        <w:rPr>
          <w:lang w:val="es-ES"/>
        </w:rPr>
        <w:t xml:space="preserve">e </w:t>
      </w:r>
      <w:r w:rsidR="004A70B9" w:rsidRPr="005E5E5E">
        <w:rPr>
          <w:i/>
          <w:lang w:val="es-ES"/>
        </w:rPr>
        <w:t>by default</w:t>
      </w:r>
      <w:r w:rsidR="004A70B9" w:rsidRPr="005E5E5E">
        <w:rPr>
          <w:lang w:val="es-ES"/>
        </w:rPr>
        <w:t xml:space="preserve"> </w:t>
      </w:r>
      <w:r w:rsidR="00D15971" w:rsidRPr="005E5E5E">
        <w:rPr>
          <w:lang w:val="es-ES"/>
        </w:rPr>
        <w:t xml:space="preserve">es poder conectar el </w:t>
      </w:r>
      <w:r w:rsidR="00F30BF9" w:rsidRPr="005E5E5E">
        <w:rPr>
          <w:lang w:val="es-ES"/>
        </w:rPr>
        <w:t xml:space="preserve">informe </w:t>
      </w:r>
      <w:r w:rsidR="00D15971" w:rsidRPr="005E5E5E">
        <w:rPr>
          <w:lang w:val="es-ES"/>
        </w:rPr>
        <w:t xml:space="preserve">desde Excel con la lista que contiene los datos del mismo en SharePoint, brindando la posibilidad de </w:t>
      </w:r>
      <w:r w:rsidR="00260A99" w:rsidRPr="005E5E5E">
        <w:rPr>
          <w:lang w:val="es-ES"/>
        </w:rPr>
        <w:t xml:space="preserve">actualizar </w:t>
      </w:r>
      <w:r w:rsidR="00D15971" w:rsidRPr="005E5E5E">
        <w:rPr>
          <w:lang w:val="es-ES"/>
        </w:rPr>
        <w:t xml:space="preserve">la información </w:t>
      </w:r>
      <w:r w:rsidR="00F30BF9" w:rsidRPr="005E5E5E">
        <w:rPr>
          <w:lang w:val="es-ES"/>
        </w:rPr>
        <w:t>de</w:t>
      </w:r>
      <w:r w:rsidR="00260A99" w:rsidRPr="005E5E5E">
        <w:rPr>
          <w:lang w:val="es-ES"/>
        </w:rPr>
        <w:t xml:space="preserve"> Excel </w:t>
      </w:r>
      <w:r w:rsidR="004A70B9" w:rsidRPr="005E5E5E">
        <w:rPr>
          <w:lang w:val="es-ES"/>
        </w:rPr>
        <w:t xml:space="preserve">cuando se </w:t>
      </w:r>
      <w:r w:rsidR="00D15971" w:rsidRPr="005E5E5E">
        <w:rPr>
          <w:lang w:val="es-ES"/>
        </w:rPr>
        <w:t>actuali</w:t>
      </w:r>
      <w:r w:rsidR="004A70B9" w:rsidRPr="005E5E5E">
        <w:rPr>
          <w:lang w:val="es-ES"/>
        </w:rPr>
        <w:t>ce</w:t>
      </w:r>
      <w:r w:rsidR="00D15971" w:rsidRPr="005E5E5E">
        <w:rPr>
          <w:lang w:val="es-ES"/>
        </w:rPr>
        <w:t xml:space="preserve"> la </w:t>
      </w:r>
      <w:r w:rsidR="00260A99" w:rsidRPr="005E5E5E">
        <w:rPr>
          <w:lang w:val="es-ES"/>
        </w:rPr>
        <w:t>información en la lista</w:t>
      </w:r>
      <w:r w:rsidR="00D15971" w:rsidRPr="005E5E5E">
        <w:rPr>
          <w:lang w:val="es-ES"/>
        </w:rPr>
        <w:t xml:space="preserve">. Aunque </w:t>
      </w:r>
      <w:r w:rsidR="004A70B9" w:rsidRPr="005E5E5E">
        <w:rPr>
          <w:lang w:val="es-ES"/>
        </w:rPr>
        <w:t xml:space="preserve">realmente </w:t>
      </w:r>
      <w:r w:rsidR="00D15971" w:rsidRPr="005E5E5E">
        <w:rPr>
          <w:lang w:val="es-ES"/>
        </w:rPr>
        <w:t xml:space="preserve">esta </w:t>
      </w:r>
      <w:r w:rsidR="00260A99" w:rsidRPr="005E5E5E">
        <w:rPr>
          <w:lang w:val="es-ES"/>
        </w:rPr>
        <w:t xml:space="preserve">actualización </w:t>
      </w:r>
      <w:r w:rsidR="004A70B9" w:rsidRPr="005E5E5E">
        <w:rPr>
          <w:lang w:val="es-ES"/>
        </w:rPr>
        <w:t>puede lograrse</w:t>
      </w:r>
      <w:r w:rsidR="00260A99" w:rsidRPr="005E5E5E">
        <w:rPr>
          <w:lang w:val="es-ES"/>
        </w:rPr>
        <w:t xml:space="preserve"> igualmente</w:t>
      </w:r>
      <w:r w:rsidR="004B797E" w:rsidRPr="005E5E5E">
        <w:rPr>
          <w:lang w:val="es-ES"/>
        </w:rPr>
        <w:t xml:space="preserve"> con el SDK</w:t>
      </w:r>
      <w:r w:rsidR="00D15971" w:rsidRPr="005E5E5E">
        <w:rPr>
          <w:lang w:val="es-ES"/>
        </w:rPr>
        <w:t xml:space="preserve"> trabajando con </w:t>
      </w:r>
      <w:r w:rsidR="00F30BF9" w:rsidRPr="005E5E5E">
        <w:rPr>
          <w:lang w:val="es-ES"/>
        </w:rPr>
        <w:t xml:space="preserve">la </w:t>
      </w:r>
      <w:r w:rsidR="00D15971" w:rsidRPr="005E5E5E">
        <w:rPr>
          <w:lang w:val="es-ES"/>
        </w:rPr>
        <w:t xml:space="preserve">API, los elementos claves dentro del paquete </w:t>
      </w:r>
      <w:r w:rsidR="00A56F6E" w:rsidRPr="005E5E5E">
        <w:rPr>
          <w:lang w:val="es-ES"/>
        </w:rPr>
        <w:t>para lograr vincular los datos del libro con la lista de SharePoint</w:t>
      </w:r>
      <w:r w:rsidR="00F30BF9" w:rsidRPr="005E5E5E">
        <w:rPr>
          <w:lang w:val="es-ES"/>
        </w:rPr>
        <w:t>,</w:t>
      </w:r>
      <w:r w:rsidR="00A56F6E" w:rsidRPr="005E5E5E">
        <w:rPr>
          <w:lang w:val="es-ES"/>
        </w:rPr>
        <w:t xml:space="preserve"> y de esta forma poder actualizar estos datos, </w:t>
      </w:r>
      <w:r w:rsidR="00D15971" w:rsidRPr="005E5E5E">
        <w:rPr>
          <w:lang w:val="es-ES"/>
        </w:rPr>
        <w:t xml:space="preserve">son las partes </w:t>
      </w:r>
      <w:r w:rsidR="00D15971" w:rsidRPr="005E5E5E">
        <w:rPr>
          <w:rStyle w:val="CodeCar"/>
          <w:lang w:val="es-ES"/>
        </w:rPr>
        <w:t>QueryTablePart</w:t>
      </w:r>
      <w:r w:rsidR="00D15971" w:rsidRPr="005E5E5E">
        <w:rPr>
          <w:lang w:val="es-ES"/>
        </w:rPr>
        <w:t xml:space="preserve"> y </w:t>
      </w:r>
      <w:r w:rsidR="00D15971" w:rsidRPr="005E5E5E">
        <w:rPr>
          <w:rStyle w:val="CodeCar"/>
          <w:lang w:val="es-ES"/>
        </w:rPr>
        <w:t>ConnectionsPart</w:t>
      </w:r>
      <w:r w:rsidR="00D15971" w:rsidRPr="005E5E5E">
        <w:rPr>
          <w:lang w:val="es-ES"/>
        </w:rPr>
        <w:t>.</w:t>
      </w:r>
    </w:p>
    <w:p w14:paraId="2189FC08" w14:textId="7A942F8E" w:rsidR="00965A5F" w:rsidRPr="00625D12" w:rsidRDefault="001E7BDA" w:rsidP="001E7BDA">
      <w:pPr>
        <w:pStyle w:val="Heading2"/>
        <w:rPr>
          <w:lang w:val="es-ES"/>
        </w:rPr>
      </w:pPr>
      <w:r w:rsidRPr="00625D12">
        <w:rPr>
          <w:lang w:val="es-ES"/>
        </w:rPr>
        <w:t>Conclusiones</w:t>
      </w:r>
    </w:p>
    <w:p w14:paraId="45968B1C" w14:textId="01C55F84" w:rsidR="00500DEB" w:rsidRPr="005E5E5E" w:rsidRDefault="00CF4C2F" w:rsidP="001E7BDA">
      <w:pPr>
        <w:pStyle w:val="ppBodyText"/>
        <w:rPr>
          <w:lang w:val="es-ES"/>
        </w:rPr>
      </w:pPr>
      <w:r w:rsidRPr="005E5E5E">
        <w:rPr>
          <w:lang w:val="es-ES"/>
        </w:rPr>
        <w:t xml:space="preserve">En cualquier sistema de información, sea empresarial, institucional o hasta personal, es conveniente disponer de la generación de </w:t>
      </w:r>
      <w:r w:rsidR="00F30BF9" w:rsidRPr="005E5E5E">
        <w:rPr>
          <w:lang w:val="es-ES"/>
        </w:rPr>
        <w:t xml:space="preserve">informes </w:t>
      </w:r>
      <w:r w:rsidRPr="005E5E5E">
        <w:rPr>
          <w:lang w:val="es-ES"/>
        </w:rPr>
        <w:t xml:space="preserve">especializados. En esta entrega se ha partido de la herramienta que ofrece la plataforma de SharePoint para la generación de </w:t>
      </w:r>
      <w:r w:rsidR="00F30BF9" w:rsidRPr="005E5E5E">
        <w:rPr>
          <w:lang w:val="es-ES"/>
        </w:rPr>
        <w:t xml:space="preserve">informes </w:t>
      </w:r>
      <w:r w:rsidRPr="005E5E5E">
        <w:rPr>
          <w:lang w:val="es-ES"/>
        </w:rPr>
        <w:t xml:space="preserve">en Excel a partir de información almacenada en una lista del sitio. Con la idea de suplir las carencias que podría </w:t>
      </w:r>
      <w:r w:rsidR="00094C6B" w:rsidRPr="005E5E5E">
        <w:rPr>
          <w:lang w:val="es-ES"/>
        </w:rPr>
        <w:t>tener SharePoint</w:t>
      </w:r>
      <w:r w:rsidR="00F30BF9" w:rsidRPr="005E5E5E">
        <w:rPr>
          <w:lang w:val="es-ES"/>
        </w:rPr>
        <w:t>,</w:t>
      </w:r>
      <w:r w:rsidRPr="005E5E5E">
        <w:rPr>
          <w:lang w:val="es-ES"/>
        </w:rPr>
        <w:t xml:space="preserve"> se ha </w:t>
      </w:r>
      <w:r w:rsidR="00094C6B" w:rsidRPr="005E5E5E">
        <w:rPr>
          <w:lang w:val="es-ES"/>
        </w:rPr>
        <w:t xml:space="preserve">ilustrado cómo se puede </w:t>
      </w:r>
      <w:r w:rsidR="00F30BF9" w:rsidRPr="005E5E5E">
        <w:rPr>
          <w:lang w:val="es-ES"/>
        </w:rPr>
        <w:t xml:space="preserve">implementar </w:t>
      </w:r>
      <w:r w:rsidR="00094C6B" w:rsidRPr="005E5E5E">
        <w:rPr>
          <w:lang w:val="es-ES"/>
        </w:rPr>
        <w:t xml:space="preserve">un </w:t>
      </w:r>
      <w:r w:rsidR="00F30BF9" w:rsidRPr="005E5E5E">
        <w:rPr>
          <w:lang w:val="es-ES"/>
        </w:rPr>
        <w:t xml:space="preserve">informe </w:t>
      </w:r>
      <w:r w:rsidRPr="005E5E5E">
        <w:rPr>
          <w:lang w:val="es-ES"/>
        </w:rPr>
        <w:t xml:space="preserve">personalizado. </w:t>
      </w:r>
      <w:r w:rsidR="00F10DCB" w:rsidRPr="005E5E5E">
        <w:rPr>
          <w:lang w:val="es-ES"/>
        </w:rPr>
        <w:t xml:space="preserve">Basándonos </w:t>
      </w:r>
      <w:r w:rsidRPr="005E5E5E">
        <w:rPr>
          <w:lang w:val="es-ES"/>
        </w:rPr>
        <w:t xml:space="preserve">en </w:t>
      </w:r>
      <w:r w:rsidR="00F30BF9" w:rsidRPr="005E5E5E">
        <w:rPr>
          <w:lang w:val="es-ES"/>
        </w:rPr>
        <w:t xml:space="preserve">la </w:t>
      </w:r>
      <w:r w:rsidRPr="005E5E5E">
        <w:rPr>
          <w:lang w:val="es-ES"/>
        </w:rPr>
        <w:t>API que ofrece Open XML SDK</w:t>
      </w:r>
      <w:r w:rsidR="008834C4" w:rsidRPr="005E5E5E">
        <w:rPr>
          <w:lang w:val="es-ES"/>
        </w:rPr>
        <w:t>,</w:t>
      </w:r>
      <w:r w:rsidRPr="005E5E5E">
        <w:rPr>
          <w:lang w:val="es-ES"/>
        </w:rPr>
        <w:t xml:space="preserve"> se ha</w:t>
      </w:r>
      <w:r w:rsidR="00117928" w:rsidRPr="005E5E5E">
        <w:rPr>
          <w:lang w:val="es-ES"/>
        </w:rPr>
        <w:t>n</w:t>
      </w:r>
      <w:r w:rsidRPr="005E5E5E">
        <w:rPr>
          <w:lang w:val="es-ES"/>
        </w:rPr>
        <w:t xml:space="preserve"> mostrado las funcionalidades que </w:t>
      </w:r>
      <w:r w:rsidR="00F10DCB" w:rsidRPr="005E5E5E">
        <w:rPr>
          <w:lang w:val="es-ES"/>
        </w:rPr>
        <w:t xml:space="preserve">éste </w:t>
      </w:r>
      <w:r w:rsidRPr="005E5E5E">
        <w:rPr>
          <w:lang w:val="es-ES"/>
        </w:rPr>
        <w:t xml:space="preserve">ofrece para interactuar con los documentos sin necesidad de trabajar directamente sobre el XML subyacente. </w:t>
      </w:r>
    </w:p>
    <w:p w14:paraId="53966C51" w14:textId="556481A0" w:rsidR="00CF4C2F" w:rsidRPr="005E5E5E" w:rsidRDefault="008A26B9" w:rsidP="001E7BDA">
      <w:pPr>
        <w:pStyle w:val="ppBodyText"/>
        <w:rPr>
          <w:lang w:val="es-ES"/>
        </w:rPr>
      </w:pPr>
      <w:r w:rsidRPr="005E5E5E">
        <w:rPr>
          <w:lang w:val="es-ES"/>
        </w:rPr>
        <w:t xml:space="preserve">La idea de poder definir a priori la estructura, formato y estilos del documento a crear, </w:t>
      </w:r>
      <w:r w:rsidR="00485F41" w:rsidRPr="005E5E5E">
        <w:rPr>
          <w:lang w:val="es-ES"/>
        </w:rPr>
        <w:t xml:space="preserve">mejoran </w:t>
      </w:r>
      <w:r w:rsidRPr="005E5E5E">
        <w:rPr>
          <w:lang w:val="es-ES"/>
        </w:rPr>
        <w:t xml:space="preserve">el acabado del </w:t>
      </w:r>
      <w:r w:rsidR="00F10DCB" w:rsidRPr="005E5E5E">
        <w:rPr>
          <w:lang w:val="es-ES"/>
        </w:rPr>
        <w:t xml:space="preserve">informe </w:t>
      </w:r>
      <w:r w:rsidRPr="005E5E5E">
        <w:rPr>
          <w:lang w:val="es-ES"/>
        </w:rPr>
        <w:t xml:space="preserve">generado, ya que se tiene </w:t>
      </w:r>
      <w:r w:rsidR="00F10DCB" w:rsidRPr="005E5E5E">
        <w:rPr>
          <w:lang w:val="es-ES"/>
        </w:rPr>
        <w:t xml:space="preserve">un </w:t>
      </w:r>
      <w:r w:rsidRPr="005E5E5E">
        <w:rPr>
          <w:lang w:val="es-ES"/>
        </w:rPr>
        <w:t xml:space="preserve">total control sobre </w:t>
      </w:r>
      <w:r w:rsidR="00F10DCB" w:rsidRPr="005E5E5E">
        <w:rPr>
          <w:lang w:val="es-ES"/>
        </w:rPr>
        <w:t>é</w:t>
      </w:r>
      <w:r w:rsidRPr="005E5E5E">
        <w:rPr>
          <w:lang w:val="es-ES"/>
        </w:rPr>
        <w:t xml:space="preserve">ste. </w:t>
      </w:r>
      <w:r w:rsidR="00F10DCB" w:rsidRPr="005E5E5E">
        <w:rPr>
          <w:lang w:val="es-ES"/>
        </w:rPr>
        <w:t xml:space="preserve">Ello permite, además, </w:t>
      </w:r>
      <w:r w:rsidRPr="005E5E5E">
        <w:rPr>
          <w:lang w:val="es-ES"/>
        </w:rPr>
        <w:t>poder procesar los datos del repositorio</w:t>
      </w:r>
      <w:r w:rsidR="00117928" w:rsidRPr="005E5E5E">
        <w:rPr>
          <w:lang w:val="es-ES"/>
        </w:rPr>
        <w:t xml:space="preserve"> antes de generar el documento</w:t>
      </w:r>
      <w:r w:rsidRPr="005E5E5E">
        <w:rPr>
          <w:lang w:val="es-ES"/>
        </w:rPr>
        <w:t xml:space="preserve">, en este caso </w:t>
      </w:r>
      <w:r w:rsidR="00F10DCB" w:rsidRPr="005E5E5E">
        <w:rPr>
          <w:lang w:val="es-ES"/>
        </w:rPr>
        <w:t xml:space="preserve">de </w:t>
      </w:r>
      <w:r w:rsidRPr="005E5E5E">
        <w:rPr>
          <w:lang w:val="es-ES"/>
        </w:rPr>
        <w:t>SharePoint</w:t>
      </w:r>
      <w:r w:rsidR="00F10DCB" w:rsidRPr="005E5E5E">
        <w:rPr>
          <w:lang w:val="es-ES"/>
        </w:rPr>
        <w:t>,</w:t>
      </w:r>
      <w:r w:rsidRPr="005E5E5E">
        <w:rPr>
          <w:lang w:val="es-ES"/>
        </w:rPr>
        <w:t xml:space="preserve"> pero </w:t>
      </w:r>
      <w:r w:rsidR="00094C6B" w:rsidRPr="005E5E5E">
        <w:rPr>
          <w:lang w:val="es-ES"/>
        </w:rPr>
        <w:t xml:space="preserve">aplicable </w:t>
      </w:r>
      <w:r w:rsidRPr="005E5E5E">
        <w:rPr>
          <w:lang w:val="es-ES"/>
        </w:rPr>
        <w:t xml:space="preserve">también </w:t>
      </w:r>
      <w:r w:rsidR="00094C6B" w:rsidRPr="005E5E5E">
        <w:rPr>
          <w:lang w:val="es-ES"/>
        </w:rPr>
        <w:t>para otros escenarios</w:t>
      </w:r>
      <w:r w:rsidRPr="005E5E5E">
        <w:rPr>
          <w:lang w:val="es-ES"/>
        </w:rPr>
        <w:t>. De esta forma</w:t>
      </w:r>
      <w:r w:rsidR="00F10DCB" w:rsidRPr="005E5E5E">
        <w:rPr>
          <w:lang w:val="es-ES"/>
        </w:rPr>
        <w:t>,</w:t>
      </w:r>
      <w:r w:rsidRPr="005E5E5E">
        <w:rPr>
          <w:lang w:val="es-ES"/>
        </w:rPr>
        <w:t xml:space="preserve"> </w:t>
      </w:r>
      <w:r w:rsidR="0056365A" w:rsidRPr="005E5E5E">
        <w:rPr>
          <w:lang w:val="es-ES"/>
        </w:rPr>
        <w:t xml:space="preserve">al tener </w:t>
      </w:r>
      <w:r w:rsidRPr="005E5E5E">
        <w:rPr>
          <w:lang w:val="es-ES"/>
        </w:rPr>
        <w:t>control sobre los datos y sobre el documento a crear,</w:t>
      </w:r>
      <w:r w:rsidR="0056365A" w:rsidRPr="005E5E5E">
        <w:rPr>
          <w:lang w:val="es-ES"/>
        </w:rPr>
        <w:t xml:space="preserve"> se puede crear un </w:t>
      </w:r>
      <w:r w:rsidR="00F10DCB" w:rsidRPr="005E5E5E">
        <w:rPr>
          <w:lang w:val="es-ES"/>
        </w:rPr>
        <w:t xml:space="preserve">informe </w:t>
      </w:r>
      <w:r w:rsidRPr="005E5E5E">
        <w:rPr>
          <w:lang w:val="es-ES"/>
        </w:rPr>
        <w:t>más a</w:t>
      </w:r>
      <w:r w:rsidR="00094C6B" w:rsidRPr="005E5E5E">
        <w:rPr>
          <w:lang w:val="es-ES"/>
        </w:rPr>
        <w:t xml:space="preserve">corde </w:t>
      </w:r>
      <w:r w:rsidRPr="005E5E5E">
        <w:rPr>
          <w:lang w:val="es-ES"/>
        </w:rPr>
        <w:t>con la</w:t>
      </w:r>
      <w:r w:rsidR="00094C6B" w:rsidRPr="005E5E5E">
        <w:rPr>
          <w:lang w:val="es-ES"/>
        </w:rPr>
        <w:t>s</w:t>
      </w:r>
      <w:r w:rsidRPr="005E5E5E">
        <w:rPr>
          <w:lang w:val="es-ES"/>
        </w:rPr>
        <w:t xml:space="preserve"> necesidad</w:t>
      </w:r>
      <w:r w:rsidR="00094C6B" w:rsidRPr="005E5E5E">
        <w:rPr>
          <w:lang w:val="es-ES"/>
        </w:rPr>
        <w:t>es</w:t>
      </w:r>
      <w:r w:rsidRPr="005E5E5E">
        <w:rPr>
          <w:lang w:val="es-ES"/>
        </w:rPr>
        <w:t xml:space="preserve"> que se tiene</w:t>
      </w:r>
      <w:r w:rsidR="00094C6B" w:rsidRPr="005E5E5E">
        <w:rPr>
          <w:lang w:val="es-ES"/>
        </w:rPr>
        <w:t>n</w:t>
      </w:r>
      <w:r w:rsidRPr="005E5E5E">
        <w:rPr>
          <w:lang w:val="es-ES"/>
        </w:rPr>
        <w:t xml:space="preserve">, </w:t>
      </w:r>
      <w:r w:rsidR="0056365A" w:rsidRPr="005E5E5E">
        <w:rPr>
          <w:lang w:val="es-ES"/>
        </w:rPr>
        <w:t xml:space="preserve">y </w:t>
      </w:r>
      <w:r w:rsidRPr="005E5E5E">
        <w:rPr>
          <w:lang w:val="es-ES"/>
        </w:rPr>
        <w:t xml:space="preserve">con una presentación </w:t>
      </w:r>
      <w:r w:rsidR="008834C4" w:rsidRPr="005E5E5E">
        <w:rPr>
          <w:lang w:val="es-ES"/>
        </w:rPr>
        <w:t xml:space="preserve">mucho más </w:t>
      </w:r>
      <w:r w:rsidR="00094C6B" w:rsidRPr="005E5E5E">
        <w:rPr>
          <w:lang w:val="es-ES"/>
        </w:rPr>
        <w:t xml:space="preserve">agradable y orientada </w:t>
      </w:r>
      <w:r w:rsidR="008834C4" w:rsidRPr="005E5E5E">
        <w:rPr>
          <w:lang w:val="es-ES"/>
        </w:rPr>
        <w:t xml:space="preserve">al </w:t>
      </w:r>
      <w:r w:rsidR="00094C6B" w:rsidRPr="005E5E5E">
        <w:rPr>
          <w:lang w:val="es-ES"/>
        </w:rPr>
        <w:t>escenario particular</w:t>
      </w:r>
      <w:r w:rsidR="008834C4" w:rsidRPr="005E5E5E">
        <w:rPr>
          <w:lang w:val="es-ES"/>
        </w:rPr>
        <w:t>.</w:t>
      </w:r>
    </w:p>
    <w:p w14:paraId="3FCE6403" w14:textId="28478498" w:rsidR="009B5627" w:rsidRPr="005E5E5E" w:rsidRDefault="00F22D57" w:rsidP="001E7BDA">
      <w:pPr>
        <w:pStyle w:val="ppBodyText"/>
        <w:rPr>
          <w:lang w:val="es-ES"/>
        </w:rPr>
      </w:pPr>
      <w:r w:rsidRPr="005E5E5E">
        <w:rPr>
          <w:lang w:val="es-ES"/>
        </w:rPr>
        <w:t>Con lo que se ha mostrado hasta aquí no se s</w:t>
      </w:r>
      <w:r w:rsidR="0056365A" w:rsidRPr="005E5E5E">
        <w:rPr>
          <w:lang w:val="es-ES"/>
        </w:rPr>
        <w:t xml:space="preserve">atisface el deseo </w:t>
      </w:r>
      <w:r w:rsidRPr="005E5E5E">
        <w:rPr>
          <w:lang w:val="es-ES"/>
        </w:rPr>
        <w:t>de</w:t>
      </w:r>
      <w:r w:rsidR="00F10DCB" w:rsidRPr="005E5E5E">
        <w:rPr>
          <w:lang w:val="es-ES"/>
        </w:rPr>
        <w:t xml:space="preserve"> que usuarios sin conocimientos</w:t>
      </w:r>
      <w:r w:rsidRPr="005E5E5E">
        <w:rPr>
          <w:lang w:val="es-ES"/>
        </w:rPr>
        <w:t xml:space="preserve"> de programación puedan diseñar y generar </w:t>
      </w:r>
      <w:r w:rsidR="00F10DCB" w:rsidRPr="005E5E5E">
        <w:rPr>
          <w:lang w:val="es-ES"/>
        </w:rPr>
        <w:t xml:space="preserve">informes </w:t>
      </w:r>
      <w:r w:rsidRPr="005E5E5E">
        <w:rPr>
          <w:lang w:val="es-ES"/>
        </w:rPr>
        <w:t xml:space="preserve">por su cuenta. </w:t>
      </w:r>
      <w:r w:rsidR="006D5262" w:rsidRPr="005E5E5E">
        <w:rPr>
          <w:lang w:val="es-ES"/>
        </w:rPr>
        <w:t xml:space="preserve">Lo que se sugiere es </w:t>
      </w:r>
      <w:r w:rsidRPr="005E5E5E">
        <w:rPr>
          <w:lang w:val="es-ES"/>
        </w:rPr>
        <w:t xml:space="preserve">definir una plantilla </w:t>
      </w:r>
      <w:r w:rsidR="00E93AAD" w:rsidRPr="005E5E5E">
        <w:rPr>
          <w:lang w:val="es-ES"/>
        </w:rPr>
        <w:t>(</w:t>
      </w:r>
      <w:r w:rsidRPr="005E5E5E">
        <w:rPr>
          <w:lang w:val="es-ES"/>
        </w:rPr>
        <w:t>en Excel</w:t>
      </w:r>
      <w:r w:rsidR="00E93AAD" w:rsidRPr="005E5E5E">
        <w:rPr>
          <w:lang w:val="es-ES"/>
        </w:rPr>
        <w:t xml:space="preserve"> por el momento)</w:t>
      </w:r>
      <w:r w:rsidR="006D5262" w:rsidRPr="005E5E5E">
        <w:rPr>
          <w:lang w:val="es-ES"/>
        </w:rPr>
        <w:t xml:space="preserve"> en</w:t>
      </w:r>
      <w:r w:rsidRPr="005E5E5E">
        <w:rPr>
          <w:lang w:val="es-ES"/>
        </w:rPr>
        <w:t xml:space="preserve"> donde el usuario defin</w:t>
      </w:r>
      <w:r w:rsidR="006D5262" w:rsidRPr="005E5E5E">
        <w:rPr>
          <w:lang w:val="es-ES"/>
        </w:rPr>
        <w:t>a</w:t>
      </w:r>
      <w:r w:rsidRPr="005E5E5E">
        <w:rPr>
          <w:lang w:val="es-ES"/>
        </w:rPr>
        <w:t xml:space="preserve"> el estilo, la ubicación de cada elemento y el formato del mismo, utilizando el propio editor del documento </w:t>
      </w:r>
      <w:r w:rsidR="006D5262" w:rsidRPr="005E5E5E">
        <w:rPr>
          <w:lang w:val="es-ES"/>
        </w:rPr>
        <w:t xml:space="preserve">y </w:t>
      </w:r>
      <w:r w:rsidRPr="005E5E5E">
        <w:rPr>
          <w:lang w:val="es-ES"/>
        </w:rPr>
        <w:t xml:space="preserve">sin requerir conocimientos de programación. </w:t>
      </w:r>
      <w:r w:rsidR="006D5262" w:rsidRPr="005E5E5E">
        <w:rPr>
          <w:lang w:val="es-ES"/>
        </w:rPr>
        <w:t>Haciendo uso del Open XML SDK</w:t>
      </w:r>
      <w:r w:rsidR="00F10DCB" w:rsidRPr="005E5E5E">
        <w:rPr>
          <w:lang w:val="es-ES"/>
        </w:rPr>
        <w:t>,</w:t>
      </w:r>
      <w:r w:rsidR="006D5262" w:rsidRPr="005E5E5E">
        <w:rPr>
          <w:lang w:val="es-ES"/>
        </w:rPr>
        <w:t xml:space="preserve"> e</w:t>
      </w:r>
      <w:r w:rsidRPr="005E5E5E">
        <w:rPr>
          <w:lang w:val="es-ES"/>
        </w:rPr>
        <w:t xml:space="preserve">l desarrollador sería entonces el encargado de hacer el enlace entre el repositorio </w:t>
      </w:r>
      <w:r w:rsidRPr="005E5E5E">
        <w:rPr>
          <w:lang w:val="es-ES"/>
        </w:rPr>
        <w:lastRenderedPageBreak/>
        <w:t xml:space="preserve">(lista de SharePoint) y </w:t>
      </w:r>
      <w:r w:rsidR="006D5262" w:rsidRPr="005E5E5E">
        <w:rPr>
          <w:lang w:val="es-ES"/>
        </w:rPr>
        <w:t xml:space="preserve">la </w:t>
      </w:r>
      <w:r w:rsidRPr="005E5E5E">
        <w:rPr>
          <w:lang w:val="es-ES"/>
        </w:rPr>
        <w:t>plantilla para generar el reporte</w:t>
      </w:r>
      <w:r w:rsidR="006D5262" w:rsidRPr="005E5E5E">
        <w:rPr>
          <w:lang w:val="es-ES"/>
        </w:rPr>
        <w:t xml:space="preserve">. </w:t>
      </w:r>
      <w:r w:rsidR="00E33FA7" w:rsidRPr="005E5E5E">
        <w:rPr>
          <w:lang w:val="es-ES"/>
        </w:rPr>
        <w:t>Para facilitar este proceso, e</w:t>
      </w:r>
      <w:r w:rsidR="006D5262" w:rsidRPr="005E5E5E">
        <w:rPr>
          <w:lang w:val="es-ES"/>
        </w:rPr>
        <w:t xml:space="preserve">stamos desarrollando una aplicación de nombre </w:t>
      </w:r>
      <w:r w:rsidR="006D5262" w:rsidRPr="005E5E5E">
        <w:rPr>
          <w:b/>
          <w:lang w:val="es-ES"/>
        </w:rPr>
        <w:t>ShareReport</w:t>
      </w:r>
      <w:r w:rsidR="00F10DCB" w:rsidRPr="005E5E5E">
        <w:rPr>
          <w:lang w:val="es-ES"/>
        </w:rPr>
        <w:t>,</w:t>
      </w:r>
      <w:r w:rsidR="006D5262" w:rsidRPr="005E5E5E">
        <w:rPr>
          <w:lang w:val="es-ES"/>
        </w:rPr>
        <w:t xml:space="preserve"> la cual será puesta </w:t>
      </w:r>
      <w:r w:rsidR="00F10DCB" w:rsidRPr="005E5E5E">
        <w:rPr>
          <w:lang w:val="es-ES"/>
        </w:rPr>
        <w:t xml:space="preserve">próximamente </w:t>
      </w:r>
      <w:r w:rsidR="006D5262" w:rsidRPr="005E5E5E">
        <w:rPr>
          <w:lang w:val="es-ES"/>
        </w:rPr>
        <w:t xml:space="preserve">a disposición de los lectores de </w:t>
      </w:r>
      <w:r w:rsidR="006D5262" w:rsidRPr="005E5E5E">
        <w:rPr>
          <w:b/>
          <w:lang w:val="es-ES"/>
        </w:rPr>
        <w:t>dNM</w:t>
      </w:r>
      <w:r w:rsidR="006D5262" w:rsidRPr="005E5E5E">
        <w:rPr>
          <w:lang w:val="es-ES"/>
        </w:rPr>
        <w:t>.</w:t>
      </w:r>
    </w:p>
    <w:p w14:paraId="115C800B" w14:textId="7752B6E9" w:rsidR="009B5627" w:rsidRDefault="009B5627" w:rsidP="001E7BDA">
      <w:pPr>
        <w:pStyle w:val="Heading2"/>
      </w:pPr>
      <w:r>
        <w:t>Referencias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514"/>
      </w:tblGrid>
      <w:tr w:rsidR="009B5627" w:rsidRPr="00821B86" w14:paraId="3E046833" w14:textId="77777777" w:rsidTr="009213EC">
        <w:trPr>
          <w:tblCellSpacing w:w="15" w:type="dxa"/>
        </w:trPr>
        <w:tc>
          <w:tcPr>
            <w:tcW w:w="50" w:type="pct"/>
            <w:hideMark/>
          </w:tcPr>
          <w:p w14:paraId="51CBD192" w14:textId="77777777" w:rsidR="009B5627" w:rsidRDefault="009B5627" w:rsidP="001E7BDA">
            <w:pPr>
              <w:pStyle w:val="ppBodyText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13339C6B" w14:textId="0CB313BB" w:rsidR="009B5627" w:rsidRPr="005E5E5E" w:rsidRDefault="001B75F2" w:rsidP="001E7BDA">
            <w:pPr>
              <w:pStyle w:val="ppBodyText"/>
              <w:rPr>
                <w:noProof/>
                <w:lang w:val="es-ES"/>
              </w:rPr>
            </w:pPr>
            <w:r w:rsidRPr="001E7BDA">
              <w:rPr>
                <w:b/>
                <w:noProof/>
              </w:rPr>
              <w:t>Microsoft</w:t>
            </w:r>
            <w:r w:rsidRPr="001E7BDA">
              <w:rPr>
                <w:noProof/>
              </w:rPr>
              <w:t>.</w:t>
            </w:r>
            <w:r w:rsidR="009B5627" w:rsidRPr="001E7BDA">
              <w:rPr>
                <w:noProof/>
              </w:rPr>
              <w:t xml:space="preserve"> </w:t>
            </w:r>
            <w:r w:rsidRPr="001B75F2">
              <w:rPr>
                <w:noProof/>
              </w:rPr>
              <w:t>Open XML SDK</w:t>
            </w:r>
            <w:r>
              <w:rPr>
                <w:noProof/>
              </w:rPr>
              <w:t xml:space="preserve"> 2.5 for Microsoft Office. </w:t>
            </w:r>
            <w:r w:rsidRPr="005E5E5E">
              <w:rPr>
                <w:noProof/>
                <w:lang w:val="es-ES"/>
              </w:rPr>
              <w:t xml:space="preserve">Disponible en: </w:t>
            </w:r>
            <w:r w:rsidRPr="005E5E5E">
              <w:rPr>
                <w:b/>
                <w:noProof/>
                <w:lang w:val="es-ES"/>
              </w:rPr>
              <w:t>http://www.microsoft.com/en-us/download/details.aspx?id=30425</w:t>
            </w:r>
            <w:r w:rsidRPr="005E5E5E">
              <w:rPr>
                <w:noProof/>
                <w:lang w:val="es-ES"/>
              </w:rPr>
              <w:t>.</w:t>
            </w:r>
          </w:p>
        </w:tc>
      </w:tr>
      <w:tr w:rsidR="009B5627" w:rsidRPr="00821B86" w14:paraId="248B2CEF" w14:textId="77777777" w:rsidTr="009213EC">
        <w:trPr>
          <w:tblCellSpacing w:w="15" w:type="dxa"/>
        </w:trPr>
        <w:tc>
          <w:tcPr>
            <w:tcW w:w="50" w:type="pct"/>
            <w:hideMark/>
          </w:tcPr>
          <w:p w14:paraId="4A1E3043" w14:textId="77777777" w:rsidR="009B5627" w:rsidRDefault="009B5627" w:rsidP="001E7BDA">
            <w:pPr>
              <w:pStyle w:val="ppBodyText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032E5BFA" w14:textId="1700691F" w:rsidR="009B5627" w:rsidRPr="005E5E5E" w:rsidRDefault="001B75F2" w:rsidP="001E7BDA">
            <w:pPr>
              <w:pStyle w:val="ppBodyText"/>
              <w:rPr>
                <w:noProof/>
                <w:lang w:val="es-ES"/>
              </w:rPr>
            </w:pPr>
            <w:r w:rsidRPr="005E5E5E">
              <w:rPr>
                <w:b/>
                <w:noProof/>
                <w:lang w:val="es-ES"/>
              </w:rPr>
              <w:t>Microsoft</w:t>
            </w:r>
            <w:r w:rsidRPr="005E5E5E">
              <w:rPr>
                <w:noProof/>
                <w:lang w:val="es-ES"/>
              </w:rPr>
              <w:t xml:space="preserve">. “Acerca del SDK de Open XML para Microsoft Office”. Disponible en: </w:t>
            </w:r>
            <w:r w:rsidRPr="005E5E5E">
              <w:rPr>
                <w:b/>
                <w:noProof/>
                <w:lang w:val="es-ES"/>
              </w:rPr>
              <w:t>http://msdn.microsoft.com/es-es/library/bb456487.aspx</w:t>
            </w:r>
            <w:r w:rsidRPr="005E5E5E">
              <w:rPr>
                <w:noProof/>
                <w:lang w:val="es-ES"/>
              </w:rPr>
              <w:t>.</w:t>
            </w:r>
            <w:r w:rsidR="009B5627" w:rsidRPr="005E5E5E">
              <w:rPr>
                <w:noProof/>
                <w:lang w:val="es-ES"/>
              </w:rPr>
              <w:t xml:space="preserve"> </w:t>
            </w:r>
          </w:p>
        </w:tc>
      </w:tr>
      <w:tr w:rsidR="009B5627" w:rsidRPr="00821B86" w14:paraId="7E8F80EC" w14:textId="77777777" w:rsidTr="009213EC">
        <w:trPr>
          <w:tblCellSpacing w:w="15" w:type="dxa"/>
        </w:trPr>
        <w:tc>
          <w:tcPr>
            <w:tcW w:w="50" w:type="pct"/>
            <w:hideMark/>
          </w:tcPr>
          <w:p w14:paraId="0A479FA0" w14:textId="77777777" w:rsidR="009B5627" w:rsidRDefault="009B5627" w:rsidP="001E7BDA">
            <w:pPr>
              <w:pStyle w:val="ppBodyText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78C37C96" w14:textId="3E76FB7D" w:rsidR="009B5627" w:rsidRPr="001E7BDA" w:rsidRDefault="001B75F2" w:rsidP="001E7BDA">
            <w:pPr>
              <w:pStyle w:val="ppBodyText"/>
              <w:rPr>
                <w:noProof/>
                <w:lang w:val="es-ES"/>
              </w:rPr>
            </w:pPr>
            <w:r w:rsidRPr="001E7BDA">
              <w:rPr>
                <w:b/>
                <w:noProof/>
                <w:lang w:val="es-ES"/>
              </w:rPr>
              <w:t>ECMA International</w:t>
            </w:r>
            <w:r w:rsidRPr="001E7BDA">
              <w:rPr>
                <w:noProof/>
                <w:lang w:val="es-ES"/>
              </w:rPr>
              <w:t>.</w:t>
            </w:r>
            <w:r w:rsidR="009B5627" w:rsidRPr="001E7BDA">
              <w:rPr>
                <w:noProof/>
                <w:lang w:val="es-ES"/>
              </w:rPr>
              <w:t xml:space="preserve"> Standard ECMA-376. Disponible en: </w:t>
            </w:r>
            <w:r w:rsidR="009B5627" w:rsidRPr="001E7BDA">
              <w:rPr>
                <w:b/>
                <w:noProof/>
                <w:lang w:val="es-ES"/>
              </w:rPr>
              <w:t>http://www.ecma-international.org/publications/standards/Ecma-376.htm</w:t>
            </w:r>
            <w:r w:rsidR="009B5627" w:rsidRPr="001E7BDA">
              <w:rPr>
                <w:noProof/>
                <w:lang w:val="es-ES"/>
              </w:rPr>
              <w:t>.</w:t>
            </w:r>
          </w:p>
        </w:tc>
      </w:tr>
      <w:tr w:rsidR="009B5627" w:rsidRPr="00821B86" w14:paraId="4EFAAD55" w14:textId="77777777" w:rsidTr="009213EC">
        <w:trPr>
          <w:tblCellSpacing w:w="15" w:type="dxa"/>
        </w:trPr>
        <w:tc>
          <w:tcPr>
            <w:tcW w:w="50" w:type="pct"/>
            <w:hideMark/>
          </w:tcPr>
          <w:p w14:paraId="6251D64B" w14:textId="77777777" w:rsidR="009B5627" w:rsidRPr="001B75F2" w:rsidRDefault="009B5627" w:rsidP="001E7BDA">
            <w:pPr>
              <w:pStyle w:val="ppBodyText"/>
              <w:rPr>
                <w:noProof/>
              </w:rPr>
            </w:pPr>
            <w:r w:rsidRPr="001B75F2"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7896DF1F" w14:textId="364F67C1" w:rsidR="009B5627" w:rsidRPr="005E5E5E" w:rsidRDefault="009B5627" w:rsidP="001E7BDA">
            <w:pPr>
              <w:pStyle w:val="ppBodyText"/>
              <w:rPr>
                <w:noProof/>
                <w:lang w:val="es-ES"/>
              </w:rPr>
            </w:pPr>
            <w:r w:rsidRPr="001B75F2">
              <w:rPr>
                <w:b/>
                <w:noProof/>
              </w:rPr>
              <w:t>Microsoft</w:t>
            </w:r>
            <w:r w:rsidR="001B75F2">
              <w:rPr>
                <w:noProof/>
              </w:rPr>
              <w:t>.</w:t>
            </w:r>
            <w:r w:rsidRPr="006D5262">
              <w:rPr>
                <w:noProof/>
              </w:rPr>
              <w:t xml:space="preserve"> </w:t>
            </w:r>
            <w:r w:rsidR="001B75F2">
              <w:rPr>
                <w:noProof/>
              </w:rPr>
              <w:t>“</w:t>
            </w:r>
            <w:r w:rsidRPr="006D5262">
              <w:rPr>
                <w:noProof/>
              </w:rPr>
              <w:t>How to: Create a spreadsheet document by providing a file name (Open XML SDK)</w:t>
            </w:r>
            <w:r w:rsidR="001B75F2">
              <w:rPr>
                <w:noProof/>
              </w:rPr>
              <w:t xml:space="preserve">”. </w:t>
            </w:r>
            <w:r w:rsidRPr="005E5E5E">
              <w:rPr>
                <w:noProof/>
                <w:lang w:val="es-ES"/>
              </w:rPr>
              <w:t xml:space="preserve">Disponible en: </w:t>
            </w:r>
            <w:r w:rsidRPr="005E5E5E">
              <w:rPr>
                <w:b/>
                <w:noProof/>
                <w:lang w:val="es-ES"/>
              </w:rPr>
              <w:t>http://msdn.microsoft.com/en-us/library/office/ff478153.aspx</w:t>
            </w:r>
            <w:r w:rsidRPr="005E5E5E">
              <w:rPr>
                <w:noProof/>
                <w:lang w:val="es-ES"/>
              </w:rPr>
              <w:t>.</w:t>
            </w:r>
          </w:p>
        </w:tc>
      </w:tr>
    </w:tbl>
    <w:p w14:paraId="70E4BA1F" w14:textId="77777777" w:rsidR="009B5627" w:rsidRPr="005E5E5E" w:rsidRDefault="009B5627" w:rsidP="00625D12">
      <w:pPr>
        <w:pStyle w:val="ppBodyText"/>
        <w:rPr>
          <w:lang w:val="es-ES"/>
        </w:rPr>
      </w:pPr>
    </w:p>
    <w:sectPr w:rsidR="009B5627" w:rsidRPr="005E5E5E" w:rsidSect="00D3453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CA10B" w14:textId="77777777" w:rsidR="005E3A31" w:rsidRDefault="005E3A31" w:rsidP="006B3C14">
      <w:pPr>
        <w:spacing w:after="0" w:line="240" w:lineRule="auto"/>
      </w:pPr>
      <w:r>
        <w:separator/>
      </w:r>
    </w:p>
  </w:endnote>
  <w:endnote w:type="continuationSeparator" w:id="0">
    <w:p w14:paraId="4EBB196E" w14:textId="77777777" w:rsidR="005E3A31" w:rsidRDefault="005E3A31" w:rsidP="006B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DDA2D" w14:textId="77777777" w:rsidR="005E3A31" w:rsidRDefault="005E3A31" w:rsidP="006B3C14">
      <w:pPr>
        <w:spacing w:after="0" w:line="240" w:lineRule="auto"/>
      </w:pPr>
      <w:r>
        <w:separator/>
      </w:r>
    </w:p>
  </w:footnote>
  <w:footnote w:type="continuationSeparator" w:id="0">
    <w:p w14:paraId="1599C36E" w14:textId="77777777" w:rsidR="005E3A31" w:rsidRDefault="005E3A31" w:rsidP="006B3C14">
      <w:pPr>
        <w:spacing w:after="0" w:line="240" w:lineRule="auto"/>
      </w:pPr>
      <w:r>
        <w:continuationSeparator/>
      </w:r>
    </w:p>
  </w:footnote>
  <w:footnote w:id="1">
    <w:p w14:paraId="2CD8B74C" w14:textId="4BE07965" w:rsidR="009213EC" w:rsidRPr="005E5E5E" w:rsidRDefault="009213EC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5E5E5E">
        <w:rPr>
          <w:lang w:val="es-ES"/>
        </w:rPr>
        <w:t xml:space="preserve"> Como se anuncia la sección de Actualidad de este mismo ejemplar, Microsoft acaba de poner a disposición pública la versión 2.5, compatible hacia atrás con la versión 2.0.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B09C0"/>
    <w:multiLevelType w:val="hybridMultilevel"/>
    <w:tmpl w:val="9BF8F556"/>
    <w:lvl w:ilvl="0" w:tplc="DC88EEAE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548DD4" w:themeColor="text2" w:themeTint="99"/>
        <w:spacing w:val="0"/>
        <w:w w:val="100"/>
        <w:position w:val="0"/>
        <w:sz w:val="18"/>
        <w:u w:val="none"/>
        <w:lang w:val="fr-FR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>
    <w:nsid w:val="15940672"/>
    <w:multiLevelType w:val="hybridMultilevel"/>
    <w:tmpl w:val="FB98B59E"/>
    <w:lvl w:ilvl="0" w:tplc="E5D2490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548DD4" w:themeColor="text2" w:themeTint="99"/>
        <w:spacing w:val="0"/>
        <w:w w:val="100"/>
        <w:position w:val="0"/>
        <w:sz w:val="18"/>
        <w:u w:val="none"/>
        <w:lang w:val="es-ES"/>
        <w14:ligatures w14:val="none"/>
        <w14:numForm w14:val="default"/>
        <w14:numSpacing w14:val="default"/>
        <w14:stylisticSet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E7500"/>
    <w:multiLevelType w:val="hybridMultilevel"/>
    <w:tmpl w:val="9ECEEC4C"/>
    <w:lvl w:ilvl="0" w:tplc="DC88EEAE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548DD4" w:themeColor="text2" w:themeTint="99"/>
        <w:spacing w:val="0"/>
        <w:w w:val="100"/>
        <w:position w:val="0"/>
        <w:sz w:val="18"/>
        <w:u w:val="none"/>
        <w:lang w:val="fr-FR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C2550"/>
    <w:multiLevelType w:val="hybridMultilevel"/>
    <w:tmpl w:val="3FA02E76"/>
    <w:lvl w:ilvl="0" w:tplc="DC88EEAE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548DD4" w:themeColor="text2" w:themeTint="99"/>
        <w:spacing w:val="0"/>
        <w:w w:val="100"/>
        <w:position w:val="0"/>
        <w:sz w:val="18"/>
        <w:u w:val="none"/>
        <w:lang w:val="fr-FR"/>
        <w14:ligatures w14:val="none"/>
        <w14:numForm w14:val="default"/>
        <w14:numSpacing w14:val="default"/>
        <w14:stylisticSet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6">
    <w:nsid w:val="29141A27"/>
    <w:multiLevelType w:val="hybridMultilevel"/>
    <w:tmpl w:val="0EFAFB2A"/>
    <w:lvl w:ilvl="0" w:tplc="DC88EEAE">
      <w:start w:val="1"/>
      <w:numFmt w:val="decimal"/>
      <w:lvlText w:val="%1"/>
      <w:lvlJc w:val="left"/>
      <w:pPr>
        <w:ind w:left="1080" w:hanging="360"/>
      </w:pPr>
      <w:rPr>
        <w:rFonts w:asciiTheme="minorHAnsi" w:hAnsiTheme="minorHAnsi" w:hint="default"/>
        <w:b w:val="0"/>
        <w:i w:val="0"/>
        <w:color w:val="548DD4" w:themeColor="text2" w:themeTint="99"/>
        <w:spacing w:val="0"/>
        <w:w w:val="100"/>
        <w:position w:val="0"/>
        <w:sz w:val="18"/>
        <w:u w:val="none"/>
        <w:lang w:val="fr-FR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D42F92"/>
    <w:multiLevelType w:val="hybridMultilevel"/>
    <w:tmpl w:val="02A60608"/>
    <w:lvl w:ilvl="0" w:tplc="DC88EEAE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548DD4" w:themeColor="text2" w:themeTint="99"/>
        <w:spacing w:val="0"/>
        <w:w w:val="100"/>
        <w:position w:val="0"/>
        <w:sz w:val="18"/>
        <w:u w:val="none"/>
        <w:lang w:val="fr-FR"/>
        <w14:ligatures w14:val="none"/>
        <w14:numForm w14:val="default"/>
        <w14:numSpacing w14:val="default"/>
        <w14:stylisticSet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9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CD96162"/>
    <w:multiLevelType w:val="hybridMultilevel"/>
    <w:tmpl w:val="658AE166"/>
    <w:lvl w:ilvl="0" w:tplc="DC88EEAE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548DD4" w:themeColor="text2" w:themeTint="99"/>
        <w:spacing w:val="0"/>
        <w:w w:val="100"/>
        <w:position w:val="0"/>
        <w:sz w:val="18"/>
        <w:u w:val="none"/>
        <w:lang w:val="fr-FR"/>
        <w14:ligatures w14:val="none"/>
        <w14:numForm w14:val="default"/>
        <w14:numSpacing w14:val="default"/>
        <w14:stylisticSet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3">
    <w:nsid w:val="53DA0BC9"/>
    <w:multiLevelType w:val="hybridMultilevel"/>
    <w:tmpl w:val="C0B69D2E"/>
    <w:lvl w:ilvl="0" w:tplc="DC88EEAE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548DD4" w:themeColor="text2" w:themeTint="99"/>
        <w:spacing w:val="0"/>
        <w:w w:val="100"/>
        <w:position w:val="0"/>
        <w:sz w:val="18"/>
        <w:u w:val="none"/>
        <w:lang w:val="fr-FR"/>
        <w14:ligatures w14:val="none"/>
        <w14:numForm w14:val="default"/>
        <w14:numSpacing w14:val="default"/>
        <w14:stylisticSet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5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6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7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8">
    <w:nsid w:val="7753000D"/>
    <w:multiLevelType w:val="hybridMultilevel"/>
    <w:tmpl w:val="2D8252C8"/>
    <w:lvl w:ilvl="0" w:tplc="DC88EEAE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548DD4" w:themeColor="text2" w:themeTint="99"/>
        <w:spacing w:val="0"/>
        <w:w w:val="100"/>
        <w:position w:val="0"/>
        <w:sz w:val="18"/>
        <w:u w:val="none"/>
        <w:lang w:val="fr-FR"/>
        <w14:ligatures w14:val="none"/>
        <w14:numForm w14:val="default"/>
        <w14:numSpacing w14:val="default"/>
        <w14:stylisticSet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3"/>
  </w:num>
  <w:num w:numId="5">
    <w:abstractNumId w:val="4"/>
  </w:num>
  <w:num w:numId="6">
    <w:abstractNumId w:val="11"/>
  </w:num>
  <w:num w:numId="7">
    <w:abstractNumId w:val="18"/>
  </w:num>
  <w:num w:numId="8">
    <w:abstractNumId w:val="3"/>
  </w:num>
  <w:num w:numId="9">
    <w:abstractNumId w:val="6"/>
  </w:num>
  <w:num w:numId="10">
    <w:abstractNumId w:val="14"/>
  </w:num>
  <w:num w:numId="11">
    <w:abstractNumId w:val="16"/>
  </w:num>
  <w:num w:numId="12">
    <w:abstractNumId w:val="1"/>
  </w:num>
  <w:num w:numId="13">
    <w:abstractNumId w:val="21"/>
  </w:num>
  <w:num w:numId="14">
    <w:abstractNumId w:val="15"/>
  </w:num>
  <w:num w:numId="15">
    <w:abstractNumId w:val="17"/>
  </w:num>
  <w:num w:numId="16">
    <w:abstractNumId w:val="9"/>
  </w:num>
  <w:num w:numId="17">
    <w:abstractNumId w:val="20"/>
  </w:num>
  <w:num w:numId="18">
    <w:abstractNumId w:val="8"/>
  </w:num>
  <w:num w:numId="19">
    <w:abstractNumId w:val="19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5"/>
  </w:num>
  <w:num w:numId="29">
    <w:abstractNumId w:val="10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506"/>
    <w:rsid w:val="00021D23"/>
    <w:rsid w:val="00022D8B"/>
    <w:rsid w:val="00026803"/>
    <w:rsid w:val="000304F4"/>
    <w:rsid w:val="00037777"/>
    <w:rsid w:val="000400E5"/>
    <w:rsid w:val="0005265B"/>
    <w:rsid w:val="00052C40"/>
    <w:rsid w:val="00061154"/>
    <w:rsid w:val="0007173A"/>
    <w:rsid w:val="00075ACA"/>
    <w:rsid w:val="00077696"/>
    <w:rsid w:val="0008048E"/>
    <w:rsid w:val="00086AAC"/>
    <w:rsid w:val="00091E77"/>
    <w:rsid w:val="00094C6B"/>
    <w:rsid w:val="000C5B51"/>
    <w:rsid w:val="000C6574"/>
    <w:rsid w:val="000E2A19"/>
    <w:rsid w:val="000F6706"/>
    <w:rsid w:val="00102D4C"/>
    <w:rsid w:val="0010379C"/>
    <w:rsid w:val="00117928"/>
    <w:rsid w:val="0013442C"/>
    <w:rsid w:val="00155A0A"/>
    <w:rsid w:val="00160158"/>
    <w:rsid w:val="001671DE"/>
    <w:rsid w:val="001712BE"/>
    <w:rsid w:val="001742C2"/>
    <w:rsid w:val="001863BB"/>
    <w:rsid w:val="00196937"/>
    <w:rsid w:val="00197360"/>
    <w:rsid w:val="001A1825"/>
    <w:rsid w:val="001B06A0"/>
    <w:rsid w:val="001B56F4"/>
    <w:rsid w:val="001B75F2"/>
    <w:rsid w:val="001B7B78"/>
    <w:rsid w:val="001E1B58"/>
    <w:rsid w:val="001E7BDA"/>
    <w:rsid w:val="002202EE"/>
    <w:rsid w:val="00222DA4"/>
    <w:rsid w:val="002235A1"/>
    <w:rsid w:val="002272A9"/>
    <w:rsid w:val="002419CC"/>
    <w:rsid w:val="00252BEC"/>
    <w:rsid w:val="00253594"/>
    <w:rsid w:val="00260712"/>
    <w:rsid w:val="002607D3"/>
    <w:rsid w:val="00260A99"/>
    <w:rsid w:val="00263F26"/>
    <w:rsid w:val="0027200B"/>
    <w:rsid w:val="00275BF8"/>
    <w:rsid w:val="00297BEE"/>
    <w:rsid w:val="002A4426"/>
    <w:rsid w:val="002B63BB"/>
    <w:rsid w:val="002C64C3"/>
    <w:rsid w:val="002D24A1"/>
    <w:rsid w:val="002D2732"/>
    <w:rsid w:val="002D2D18"/>
    <w:rsid w:val="002D6055"/>
    <w:rsid w:val="002D6727"/>
    <w:rsid w:val="002F2032"/>
    <w:rsid w:val="00303759"/>
    <w:rsid w:val="00305343"/>
    <w:rsid w:val="00307926"/>
    <w:rsid w:val="003207E7"/>
    <w:rsid w:val="003259E5"/>
    <w:rsid w:val="003310A4"/>
    <w:rsid w:val="003320A3"/>
    <w:rsid w:val="0034368D"/>
    <w:rsid w:val="00355775"/>
    <w:rsid w:val="00360506"/>
    <w:rsid w:val="00363F94"/>
    <w:rsid w:val="003728DF"/>
    <w:rsid w:val="003732FA"/>
    <w:rsid w:val="00390BDF"/>
    <w:rsid w:val="00392C2B"/>
    <w:rsid w:val="003B693B"/>
    <w:rsid w:val="003B703B"/>
    <w:rsid w:val="003D1910"/>
    <w:rsid w:val="003E2DDA"/>
    <w:rsid w:val="003E3CEB"/>
    <w:rsid w:val="003E4E41"/>
    <w:rsid w:val="003F09AA"/>
    <w:rsid w:val="00433FB5"/>
    <w:rsid w:val="00434C98"/>
    <w:rsid w:val="004578A7"/>
    <w:rsid w:val="00481AC8"/>
    <w:rsid w:val="00481B59"/>
    <w:rsid w:val="00485F41"/>
    <w:rsid w:val="00490BF9"/>
    <w:rsid w:val="004A07C2"/>
    <w:rsid w:val="004A141F"/>
    <w:rsid w:val="004A70B9"/>
    <w:rsid w:val="004B78F6"/>
    <w:rsid w:val="004B797E"/>
    <w:rsid w:val="004C1866"/>
    <w:rsid w:val="004D08ED"/>
    <w:rsid w:val="004E1D2D"/>
    <w:rsid w:val="004E23C3"/>
    <w:rsid w:val="004E53FA"/>
    <w:rsid w:val="004F2B5F"/>
    <w:rsid w:val="00500DEB"/>
    <w:rsid w:val="005024A8"/>
    <w:rsid w:val="0050778B"/>
    <w:rsid w:val="005106AA"/>
    <w:rsid w:val="00510988"/>
    <w:rsid w:val="00532D1C"/>
    <w:rsid w:val="0056365A"/>
    <w:rsid w:val="00565608"/>
    <w:rsid w:val="00566FA1"/>
    <w:rsid w:val="0057426B"/>
    <w:rsid w:val="005760C2"/>
    <w:rsid w:val="00576140"/>
    <w:rsid w:val="005A0C51"/>
    <w:rsid w:val="005B3180"/>
    <w:rsid w:val="005B498F"/>
    <w:rsid w:val="005B6DFE"/>
    <w:rsid w:val="005D53DB"/>
    <w:rsid w:val="005D6921"/>
    <w:rsid w:val="005E3A31"/>
    <w:rsid w:val="005E5E5E"/>
    <w:rsid w:val="005F13C7"/>
    <w:rsid w:val="005F5083"/>
    <w:rsid w:val="0060459A"/>
    <w:rsid w:val="00625D12"/>
    <w:rsid w:val="00646779"/>
    <w:rsid w:val="00647C8E"/>
    <w:rsid w:val="00661E4B"/>
    <w:rsid w:val="00663711"/>
    <w:rsid w:val="00665062"/>
    <w:rsid w:val="0067224C"/>
    <w:rsid w:val="00675764"/>
    <w:rsid w:val="00697947"/>
    <w:rsid w:val="006A365B"/>
    <w:rsid w:val="006B0EF9"/>
    <w:rsid w:val="006B3C14"/>
    <w:rsid w:val="006D5262"/>
    <w:rsid w:val="006F30F9"/>
    <w:rsid w:val="0071413F"/>
    <w:rsid w:val="00730011"/>
    <w:rsid w:val="00733B0B"/>
    <w:rsid w:val="00755485"/>
    <w:rsid w:val="0077274D"/>
    <w:rsid w:val="00777C4D"/>
    <w:rsid w:val="007836AB"/>
    <w:rsid w:val="007857EA"/>
    <w:rsid w:val="007861FB"/>
    <w:rsid w:val="00791789"/>
    <w:rsid w:val="00791BFD"/>
    <w:rsid w:val="0079499C"/>
    <w:rsid w:val="007A30DC"/>
    <w:rsid w:val="007B1005"/>
    <w:rsid w:val="007D4853"/>
    <w:rsid w:val="007E47B9"/>
    <w:rsid w:val="007E672C"/>
    <w:rsid w:val="007E7F56"/>
    <w:rsid w:val="00806962"/>
    <w:rsid w:val="008139C8"/>
    <w:rsid w:val="00821B86"/>
    <w:rsid w:val="00834E99"/>
    <w:rsid w:val="00843382"/>
    <w:rsid w:val="00863C0B"/>
    <w:rsid w:val="00876998"/>
    <w:rsid w:val="008834C4"/>
    <w:rsid w:val="0089653A"/>
    <w:rsid w:val="008A0CF1"/>
    <w:rsid w:val="008A26B9"/>
    <w:rsid w:val="008B020B"/>
    <w:rsid w:val="008B464D"/>
    <w:rsid w:val="008C17ED"/>
    <w:rsid w:val="008F343A"/>
    <w:rsid w:val="00906AF3"/>
    <w:rsid w:val="00907FCE"/>
    <w:rsid w:val="00910172"/>
    <w:rsid w:val="00912FA3"/>
    <w:rsid w:val="009167C4"/>
    <w:rsid w:val="009213EC"/>
    <w:rsid w:val="009266D2"/>
    <w:rsid w:val="00937A83"/>
    <w:rsid w:val="00965A5F"/>
    <w:rsid w:val="009929BE"/>
    <w:rsid w:val="009A0670"/>
    <w:rsid w:val="009A1C5A"/>
    <w:rsid w:val="009A289F"/>
    <w:rsid w:val="009B2C10"/>
    <w:rsid w:val="009B5627"/>
    <w:rsid w:val="009C7101"/>
    <w:rsid w:val="009D64D7"/>
    <w:rsid w:val="009E064A"/>
    <w:rsid w:val="009F3660"/>
    <w:rsid w:val="00A3779B"/>
    <w:rsid w:val="00A40B94"/>
    <w:rsid w:val="00A56F6E"/>
    <w:rsid w:val="00A60B73"/>
    <w:rsid w:val="00A630F0"/>
    <w:rsid w:val="00A63AAE"/>
    <w:rsid w:val="00A65005"/>
    <w:rsid w:val="00A65268"/>
    <w:rsid w:val="00A73C92"/>
    <w:rsid w:val="00A84E46"/>
    <w:rsid w:val="00AA008C"/>
    <w:rsid w:val="00AA495B"/>
    <w:rsid w:val="00AB6439"/>
    <w:rsid w:val="00AC145D"/>
    <w:rsid w:val="00AD28E7"/>
    <w:rsid w:val="00AE56C9"/>
    <w:rsid w:val="00AF1601"/>
    <w:rsid w:val="00B02456"/>
    <w:rsid w:val="00B04DF0"/>
    <w:rsid w:val="00B05D5C"/>
    <w:rsid w:val="00B1672A"/>
    <w:rsid w:val="00B44FC8"/>
    <w:rsid w:val="00B451A7"/>
    <w:rsid w:val="00B51FE7"/>
    <w:rsid w:val="00B532AD"/>
    <w:rsid w:val="00B64B44"/>
    <w:rsid w:val="00B66C32"/>
    <w:rsid w:val="00B73AB1"/>
    <w:rsid w:val="00B82A89"/>
    <w:rsid w:val="00BA0C0B"/>
    <w:rsid w:val="00BA372B"/>
    <w:rsid w:val="00BA4131"/>
    <w:rsid w:val="00BA6352"/>
    <w:rsid w:val="00BD44E2"/>
    <w:rsid w:val="00BE6EAD"/>
    <w:rsid w:val="00BE713A"/>
    <w:rsid w:val="00BF444E"/>
    <w:rsid w:val="00BF77C4"/>
    <w:rsid w:val="00C015E5"/>
    <w:rsid w:val="00C2484C"/>
    <w:rsid w:val="00C2768C"/>
    <w:rsid w:val="00C46374"/>
    <w:rsid w:val="00C51E11"/>
    <w:rsid w:val="00C6455B"/>
    <w:rsid w:val="00C95775"/>
    <w:rsid w:val="00CB0B5E"/>
    <w:rsid w:val="00CF4C2F"/>
    <w:rsid w:val="00D15971"/>
    <w:rsid w:val="00D3453A"/>
    <w:rsid w:val="00D41D3C"/>
    <w:rsid w:val="00D42FD9"/>
    <w:rsid w:val="00D433BA"/>
    <w:rsid w:val="00D455B3"/>
    <w:rsid w:val="00D46953"/>
    <w:rsid w:val="00D80B46"/>
    <w:rsid w:val="00D873B1"/>
    <w:rsid w:val="00D96ED5"/>
    <w:rsid w:val="00DC0162"/>
    <w:rsid w:val="00DC46C6"/>
    <w:rsid w:val="00DE1A3E"/>
    <w:rsid w:val="00DF2716"/>
    <w:rsid w:val="00DF3C78"/>
    <w:rsid w:val="00E05212"/>
    <w:rsid w:val="00E24D88"/>
    <w:rsid w:val="00E33FA7"/>
    <w:rsid w:val="00E66CAA"/>
    <w:rsid w:val="00E82B52"/>
    <w:rsid w:val="00E93AAD"/>
    <w:rsid w:val="00E96EAB"/>
    <w:rsid w:val="00EC22CF"/>
    <w:rsid w:val="00EC54E9"/>
    <w:rsid w:val="00EE32E9"/>
    <w:rsid w:val="00EF1EFF"/>
    <w:rsid w:val="00F10DCB"/>
    <w:rsid w:val="00F15E89"/>
    <w:rsid w:val="00F171B1"/>
    <w:rsid w:val="00F22D57"/>
    <w:rsid w:val="00F26369"/>
    <w:rsid w:val="00F30BF9"/>
    <w:rsid w:val="00F314FF"/>
    <w:rsid w:val="00F4267C"/>
    <w:rsid w:val="00F4669C"/>
    <w:rsid w:val="00F57B53"/>
    <w:rsid w:val="00F730C8"/>
    <w:rsid w:val="00F731D3"/>
    <w:rsid w:val="00F853FE"/>
    <w:rsid w:val="00F95D9D"/>
    <w:rsid w:val="00FA7735"/>
    <w:rsid w:val="00FB09A8"/>
    <w:rsid w:val="00FB4646"/>
    <w:rsid w:val="00FD2984"/>
    <w:rsid w:val="00FD2AC6"/>
    <w:rsid w:val="00FD589A"/>
    <w:rsid w:val="00FD74E9"/>
    <w:rsid w:val="00FE7428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744B"/>
  <w15:docId w15:val="{5F4BE9D9-F0C5-496A-94A7-CB1525D7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1E7BDA"/>
    <w:pPr>
      <w:spacing w:after="12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1E7B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1E7B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1E7B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1E7B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B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B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1B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BDA"/>
    <w:rPr>
      <w:rFonts w:ascii="Tahoma" w:eastAsiaTheme="minorEastAsia" w:hAnsi="Tahoma" w:cs="Tahoma"/>
      <w:sz w:val="16"/>
      <w:szCs w:val="16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1E7BD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1E7BDA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ar"/>
    <w:qFormat/>
    <w:rsid w:val="004A141F"/>
    <w:pPr>
      <w:jc w:val="both"/>
    </w:pPr>
    <w:rPr>
      <w:rFonts w:ascii="Consolas" w:hAnsi="Consolas"/>
      <w:b/>
      <w:color w:val="548DD4" w:themeColor="text2" w:themeTint="99"/>
      <w:sz w:val="20"/>
    </w:rPr>
  </w:style>
  <w:style w:type="character" w:customStyle="1" w:styleId="CodeCar">
    <w:name w:val="Code Car"/>
    <w:basedOn w:val="DefaultParagraphFont"/>
    <w:link w:val="Code"/>
    <w:rsid w:val="004A141F"/>
    <w:rPr>
      <w:rFonts w:ascii="Consolas" w:hAnsi="Consolas"/>
      <w:b/>
      <w:color w:val="548DD4" w:themeColor="text2" w:themeTint="99"/>
      <w:sz w:val="20"/>
    </w:rPr>
  </w:style>
  <w:style w:type="character" w:customStyle="1" w:styleId="Heading1Char">
    <w:name w:val="Heading 1 Char"/>
    <w:basedOn w:val="DefaultParagraphFont"/>
    <w:link w:val="Heading1"/>
    <w:rsid w:val="001E7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49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9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9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95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7173A"/>
    <w:pPr>
      <w:ind w:left="720"/>
      <w:contextualSpacing/>
    </w:pPr>
  </w:style>
  <w:style w:type="character" w:customStyle="1" w:styleId="hps">
    <w:name w:val="hps"/>
    <w:basedOn w:val="DefaultParagraphFont"/>
    <w:rsid w:val="001A1825"/>
  </w:style>
  <w:style w:type="paragraph" w:styleId="IntenseQuote">
    <w:name w:val="Intense Quote"/>
    <w:basedOn w:val="Normal"/>
    <w:next w:val="Normal"/>
    <w:link w:val="IntenseQuoteChar"/>
    <w:uiPriority w:val="30"/>
    <w:qFormat/>
    <w:rsid w:val="00665062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rFonts w:ascii="Arial" w:hAnsi="Arial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062"/>
    <w:rPr>
      <w:rFonts w:ascii="Arial" w:hAnsi="Arial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1E7BD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E7BDA"/>
    <w:rPr>
      <w:rFonts w:eastAsiaTheme="minorEastAsia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B3C14"/>
    <w:rPr>
      <w:vertAlign w:val="superscript"/>
    </w:rPr>
  </w:style>
  <w:style w:type="paragraph" w:styleId="Revision">
    <w:name w:val="Revision"/>
    <w:hidden/>
    <w:uiPriority w:val="99"/>
    <w:semiHidden/>
    <w:rsid w:val="00022D8B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B44FC8"/>
  </w:style>
  <w:style w:type="character" w:styleId="Hyperlink">
    <w:name w:val="Hyperlink"/>
    <w:basedOn w:val="DefaultParagraphFont"/>
    <w:uiPriority w:val="99"/>
    <w:unhideWhenUsed/>
    <w:rsid w:val="009B562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1E7B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1E7BDA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Heading4Char">
    <w:name w:val="Heading 4 Char"/>
    <w:basedOn w:val="DefaultParagraphFont"/>
    <w:link w:val="Heading4"/>
    <w:rsid w:val="001E7BDA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customStyle="1" w:styleId="ppBodyText">
    <w:name w:val="pp Body Text"/>
    <w:qFormat/>
    <w:rsid w:val="001E7BDA"/>
    <w:pPr>
      <w:spacing w:after="120"/>
    </w:pPr>
    <w:rPr>
      <w:rFonts w:eastAsiaTheme="minorEastAsia"/>
      <w:lang w:val="en-US" w:bidi="en-US"/>
    </w:rPr>
  </w:style>
  <w:style w:type="paragraph" w:customStyle="1" w:styleId="ppBodyTextIndent">
    <w:name w:val="pp Body Text Indent"/>
    <w:basedOn w:val="ppBodyText"/>
    <w:rsid w:val="001E7BDA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1E7BDA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1E7BDA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1E7BDA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1E7BDA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1E7BDA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1E7BDA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1E7BDA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1E7BDA"/>
    <w:pPr>
      <w:numPr>
        <w:ilvl w:val="1"/>
        <w:numId w:val="1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1E7BD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1E7BDA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1E7BDA"/>
    <w:pPr>
      <w:keepNext/>
      <w:numPr>
        <w:ilvl w:val="1"/>
        <w:numId w:val="14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1E7BDA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1E7BDA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1E7BDA"/>
    <w:pPr>
      <w:numPr>
        <w:ilvl w:val="1"/>
        <w:numId w:val="16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1E7BDA"/>
    <w:pPr>
      <w:numPr>
        <w:ilvl w:val="1"/>
        <w:numId w:val="15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1E7BD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1E7BDA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1E7BD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1E7BDA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1E7BDA"/>
    <w:pPr>
      <w:numPr>
        <w:ilvl w:val="1"/>
        <w:numId w:val="1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1E7BDA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1E7BD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1E7BDA"/>
    <w:pPr>
      <w:numPr>
        <w:ilvl w:val="1"/>
        <w:numId w:val="1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1E7BD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1E7BDA"/>
    <w:pPr>
      <w:numPr>
        <w:ilvl w:val="1"/>
        <w:numId w:val="1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1E7BDA"/>
    <w:pPr>
      <w:numPr>
        <w:ilvl w:val="0"/>
        <w:numId w:val="29"/>
      </w:numPr>
      <w:ind w:left="426" w:hanging="284"/>
    </w:pPr>
  </w:style>
  <w:style w:type="paragraph" w:customStyle="1" w:styleId="ppNoteIndent">
    <w:name w:val="pp Note Indent"/>
    <w:basedOn w:val="ppNote"/>
    <w:rsid w:val="001E7BDA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1E7BDA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1E7BD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1E7BDA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1E7BDA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1E7BDA"/>
    <w:rPr>
      <w:color w:val="333399"/>
    </w:rPr>
  </w:style>
  <w:style w:type="table" w:customStyle="1" w:styleId="ppTableGrid">
    <w:name w:val="pp Table Grid"/>
    <w:basedOn w:val="ppTableList"/>
    <w:rsid w:val="001E7BDA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1E7BDA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1E7BDA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1E7BDA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ppTopic">
    <w:name w:val="pp Topic"/>
    <w:basedOn w:val="Title"/>
    <w:next w:val="ppBodyText"/>
    <w:rsid w:val="001E7BDA"/>
  </w:style>
  <w:style w:type="paragraph" w:styleId="Header">
    <w:name w:val="header"/>
    <w:basedOn w:val="Normal"/>
    <w:link w:val="HeaderChar"/>
    <w:uiPriority w:val="99"/>
    <w:semiHidden/>
    <w:unhideWhenUsed/>
    <w:rsid w:val="001E7B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BDA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B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BDA"/>
    <w:rPr>
      <w:rFonts w:eastAsiaTheme="minorEastAsia"/>
      <w:lang w:val="en-US" w:bidi="en-US"/>
    </w:rPr>
  </w:style>
  <w:style w:type="character" w:customStyle="1" w:styleId="ppBulletListChar">
    <w:name w:val="pp Bullet List Char"/>
    <w:basedOn w:val="DefaultParagraphFont"/>
    <w:link w:val="ppBulletList"/>
    <w:rsid w:val="001E7BDA"/>
    <w:rPr>
      <w:rFonts w:eastAsiaTheme="minorEastAsia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1E7BDA"/>
    <w:rPr>
      <w:color w:val="808080"/>
    </w:rPr>
  </w:style>
  <w:style w:type="table" w:customStyle="1" w:styleId="ppTable">
    <w:name w:val="pp Table"/>
    <w:basedOn w:val="TableNormal"/>
    <w:uiPriority w:val="99"/>
    <w:rsid w:val="001E7BDA"/>
    <w:pPr>
      <w:spacing w:after="240" w:line="240" w:lineRule="auto"/>
    </w:pPr>
    <w:rPr>
      <w:rFonts w:ascii="Arial" w:hAnsi="Arial"/>
      <w:sz w:val="20"/>
      <w:lang w:val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1E7BDA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1E7BDA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1E7BDA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1E7BDA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1E7BDA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1E7BD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1E7BDA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1E7BDA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1E7BDA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1E7BDA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1E7BDA"/>
  </w:style>
  <w:style w:type="character" w:customStyle="1" w:styleId="BodyTextChar">
    <w:name w:val="Body Text Char"/>
    <w:basedOn w:val="DefaultParagraphFont"/>
    <w:link w:val="BodyText"/>
    <w:semiHidden/>
    <w:rsid w:val="001E7BDA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1E7BDA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1E7BDA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1E7BDA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file:///C:\Users\andygon\Desktop\TestArticle\Articles\HXS\apr13DNM\SharePoint_OpenXML\1.png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file:///C:\Users\andygon\Desktop\TestArticle\Articles\HXS\apr13DNM\SharePoint_OpenXML\5.png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file:///C:\Users\andygon\Desktop\TestArticle\Articles\HXS\apr13DNM\SharePoint_OpenXML\3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nmplus.net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file:///C:\Users\andygon\Desktop\TestArticle\Articles\HXS\apr13DNM\SharePoint_OpenXML\2.png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file:///C:\Users\andygon\Desktop\TestArticle\Articles\HXS\TA_Landing\DNM.png" TargetMode="External"/><Relationship Id="rId19" Type="http://schemas.openxmlformats.org/officeDocument/2006/relationships/image" Target="file:///C:\Users\andygon\Desktop\TestArticle\Articles\HXS\apr13DNM\SharePoint_OpenXML\4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A55E6-C9F3-4D8B-A3DB-FFC5A79AC8C7}"/>
      </w:docPartPr>
      <w:docPartBody>
        <w:p w:rsidR="00C048A8" w:rsidRDefault="00AA02D2">
          <w:r w:rsidRPr="009D52B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D2"/>
    <w:rsid w:val="00213283"/>
    <w:rsid w:val="00394ED5"/>
    <w:rsid w:val="0048418F"/>
    <w:rsid w:val="0060418D"/>
    <w:rsid w:val="00AA02D2"/>
    <w:rsid w:val="00C048A8"/>
    <w:rsid w:val="00ED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2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2 3 f 2 1 3 f 9 - c 9 8 8 - 4 4 4 b - 9 c 6 f - 1 c 6 8 0 5 8 7 2 b d 6 "   t i t l e = " S h a r e P o i n t   2 0 1 0   y   O p e n   X M L   S D K .   C r e a c i � n   d e   i n f o r m e s   p e r s o n a l i z a d o s "   s t y l e = " T o p i c " / >  
 < / t o c > 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Mic06</b:Tag>
    <b:SourceType>BookSection</b:SourceType>
    <b:Guid>{04FC70D6-F2F4-4649-B751-75D7BDB4A5AE}</b:Guid>
    <b:Author>
      <b:Author>
        <b:Corporate>Microsoft</b:Corporate>
      </b:Author>
    </b:Author>
    <b:Title>El Formato XML abierto de Microsoft Office</b:Title>
    <b:Publisher>2006</b:Publisher>
    <b:RefOrder>2</b:RefOrder>
  </b:Source>
  <b:Source>
    <b:Tag>Sta</b:Tag>
    <b:SourceType>InternetSite</b:SourceType>
    <b:Guid>{D128627F-C2E5-4BB1-AA5A-7C9945FD37DB}</b:Guid>
    <b:Title>Standard ECMA-376</b:Title>
    <b:InternetSiteTitle>ECMA International</b:InternetSiteTitle>
    <b:URL>http://www.ecma-international.org/publications/standards/Ecma-376.htm</b:URL>
    <b:RefOrder>3</b:RefOrder>
  </b:Source>
  <b:Source>
    <b:Tag>Mic3</b:Tag>
    <b:SourceType>InternetSite</b:SourceType>
    <b:Guid>{D40D55CB-3280-4D3A-8761-17ED9768C3D9}</b:Guid>
    <b:Author>
      <b:Author>
        <b:Corporate>Microsoft</b:Corporate>
      </b:Author>
    </b:Author>
    <b:Title>Acerca de Open XML SDK 2.0 para Microsoft Office</b:Title>
    <b:InternetSiteTitle>MSDN</b:InternetSiteTitle>
    <b:ProductionCompany>Microsoft</b:ProductionCompany>
    <b:URL>http://msdn.microsoft.com/es-es/library/bb456487.aspx</b:URL>
    <b:RefOrder>1</b:RefOrder>
  </b:Source>
  <b:Source>
    <b:Tag>Mic12</b:Tag>
    <b:SourceType>InternetSite</b:SourceType>
    <b:Guid>{DDD6AEB8-FF47-4986-BBA6-0F721FE223E3}</b:Guid>
    <b:Title>How to: Create a spreadsheet document by providing a file name (Open XML SDK)</b:Title>
    <b:Year>2012</b:Year>
    <b:Author>
      <b:Author>
        <b:Corporate>Microsoft</b:Corporate>
      </b:Author>
    </b:Author>
    <b:ProductionCompany>Microsoft</b:ProductionCompany>
    <b:Month>8</b:Month>
    <b:Day>28</b:Day>
    <b:YearAccessed>2012</b:YearAccessed>
    <b:MonthAccessed>11</b:MonthAccessed>
    <b:DayAccessed>5</b:DayAccessed>
    <b:URL>http://msdn.microsoft.com/en-us/library/office/ff478153.aspx</b:URL>
    <b:RefOrder>4</b:RefOrder>
  </b:Source>
</b:Sources>
</file>

<file path=customXml/itemProps1.xml><?xml version="1.0" encoding="utf-8"?>
<ds:datastoreItem xmlns:ds="http://schemas.openxmlformats.org/officeDocument/2006/customXml" ds:itemID="{B51510D7-8812-4DB4-BA93-AC5228750CE8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E77B1086-EF03-4FFD-ABE6-E39EC54F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290</TotalTime>
  <Pages>1</Pages>
  <Words>3902</Words>
  <Characters>22244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 Trueba Nobregas</dc:creator>
  <cp:lastModifiedBy>Andy Gonzalez</cp:lastModifiedBy>
  <cp:revision>44</cp:revision>
  <dcterms:created xsi:type="dcterms:W3CDTF">2012-12-16T14:21:00Z</dcterms:created>
  <dcterms:modified xsi:type="dcterms:W3CDTF">2013-04-02T13:49:00Z</dcterms:modified>
</cp:coreProperties>
</file>