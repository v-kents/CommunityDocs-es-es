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opic"/>
        <w:tag w:val="d4179488-2d37-417f-8297-32bbbc20cc53"/>
        <w:id w:val="667134735"/>
        <w:placeholder>
          <w:docPart w:val="DefaultPlaceholder_1081868574"/>
        </w:placeholder>
        <w:text/>
      </w:sdtPr>
      <w:sdtEndPr/>
      <w:sdtContent>
        <w:p w:rsidR="00AE59BC" w:rsidRDefault="005A6175" w:rsidP="005A6175">
          <w:pPr>
            <w:pStyle w:val="ppTopic"/>
          </w:pPr>
          <w:r>
            <w:t>Edge Server en Lync 2013 “No Replica” Troubleshooting</w:t>
          </w:r>
        </w:p>
      </w:sdtContent>
    </w:sdt>
    <w:p w:rsidR="005A6175" w:rsidRDefault="005A6175" w:rsidP="005A6175">
      <w:pPr>
        <w:pStyle w:val="ppBodyText"/>
      </w:pPr>
    </w:p>
    <w:p w:rsidR="005A6175" w:rsidRDefault="005A6175" w:rsidP="005A6175">
      <w:pPr>
        <w:pStyle w:val="ppBodyText"/>
        <w:rPr>
          <w:rFonts w:eastAsia="Times New Roman"/>
          <w:lang w:val="es-ES" w:bidi="ar-SA"/>
        </w:rPr>
      </w:pPr>
      <w:r>
        <w:rPr>
          <w:rStyle w:val="Strong"/>
          <w:lang w:val="es-ES"/>
        </w:rPr>
        <w:t>Por Peter Diaz</w:t>
      </w:r>
      <w:r>
        <w:rPr>
          <w:lang w:val="es-ES"/>
        </w:rPr>
        <w:t xml:space="preserve"> </w:t>
      </w:r>
    </w:p>
    <w:p w:rsidR="005A6175" w:rsidRDefault="005A6175" w:rsidP="005A6175">
      <w:pPr>
        <w:pStyle w:val="ppBodyText"/>
        <w:rPr>
          <w:lang w:val="es-ES"/>
        </w:rPr>
      </w:pPr>
      <w:r>
        <w:rPr>
          <w:lang w:val="es-ES"/>
        </w:rPr>
        <w:t>Profesional en el área de IT con más de 10 años de experiencia en proyectos y consultorías de Seguridad Informática, Infraestructura y Comunicaciones Unificadas. MVP/MCT/MCITP Lync/MAP 2012/MCC MCP ID: 3095363 MVP ID: 4039848</w:t>
      </w:r>
    </w:p>
    <w:p w:rsidR="005A6175" w:rsidRPr="005A6175" w:rsidRDefault="005A6175" w:rsidP="005A6175">
      <w:pPr>
        <w:pStyle w:val="ppBodyText"/>
      </w:pPr>
      <w:r w:rsidRPr="005A6175">
        <w:t xml:space="preserve">LinkedIn: </w:t>
      </w:r>
      <w:hyperlink r:id="rId6" w:history="1">
        <w:r w:rsidRPr="005A6175">
          <w:rPr>
            <w:rStyle w:val="Hyperlink"/>
          </w:rPr>
          <w:t>http://www.linkedin.com/pub/peter-diaz/8/61b/a72</w:t>
        </w:r>
      </w:hyperlink>
    </w:p>
    <w:p w:rsidR="005A6175" w:rsidRDefault="005A6175" w:rsidP="005A6175">
      <w:pPr>
        <w:pStyle w:val="ppBodyText"/>
        <w:rPr>
          <w:lang w:val="es-ES"/>
        </w:rPr>
      </w:pPr>
      <w:r>
        <w:rPr>
          <w:lang w:val="es-ES"/>
        </w:rPr>
        <w:t xml:space="preserve">Microsoft MVP </w:t>
      </w:r>
    </w:p>
    <w:p w:rsidR="00305C84" w:rsidRDefault="00305C84" w:rsidP="005A6175">
      <w:pPr>
        <w:pStyle w:val="ppBodyText"/>
        <w:rPr>
          <w:lang w:val="es-ES"/>
        </w:rPr>
      </w:pPr>
    </w:p>
    <w:p w:rsidR="005A6175" w:rsidRPr="005A6175" w:rsidRDefault="005A6175" w:rsidP="005A6175">
      <w:pPr>
        <w:pStyle w:val="Heading2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>Escenario</w:t>
      </w:r>
    </w:p>
    <w:p w:rsidR="005A6175" w:rsidRPr="005A6175" w:rsidRDefault="005A6175" w:rsidP="005A6175">
      <w:pPr>
        <w:pStyle w:val="ppBodyText"/>
        <w:rPr>
          <w:rFonts w:eastAsia="Times New Roman"/>
          <w:lang w:val="es-ES" w:bidi="ar-SA"/>
        </w:rPr>
      </w:pPr>
      <w:r w:rsidRPr="005A6175">
        <w:rPr>
          <w:rFonts w:eastAsia="Times New Roman"/>
          <w:lang w:val="es-ES" w:bidi="ar-SA"/>
        </w:rPr>
        <w:t>Nuestro Servidor de Edge Server de Lync 2013 no replica, nos vamos al Lync Control Panel y verificamos la Topología:</w:t>
      </w:r>
    </w:p>
    <w:p w:rsidR="00305C84" w:rsidRPr="00305C84" w:rsidRDefault="00305C84" w:rsidP="00305C84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>
            <wp:extent cx="5943600" cy="353060"/>
            <wp:effectExtent l="0" t="0" r="0" b="889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75" w:rsidRPr="005A6175" w:rsidRDefault="005A6175" w:rsidP="005A6175">
      <w:pPr>
        <w:pStyle w:val="ppBodyText"/>
        <w:rPr>
          <w:rFonts w:eastAsia="Times New Roman"/>
          <w:lang w:val="es-ES" w:bidi="ar-SA"/>
        </w:rPr>
      </w:pPr>
      <w:r w:rsidRPr="005A6175">
        <w:rPr>
          <w:rFonts w:eastAsia="Times New Roman"/>
          <w:lang w:val="es-ES" w:bidi="ar-SA"/>
        </w:rPr>
        <w:t>Ahora nos vamos a nuestro Lync Managment Shell y ejecutamos el siguiente comando, para verificar el estado de las replicaciones:</w:t>
      </w:r>
    </w:p>
    <w:p w:rsidR="005A6175" w:rsidRPr="005A6175" w:rsidRDefault="005A6175" w:rsidP="005A6175">
      <w:pPr>
        <w:pStyle w:val="Heading2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>Get-CsManagementStoreReplicationStatus</w:t>
      </w:r>
    </w:p>
    <w:p w:rsidR="00305C84" w:rsidRPr="00305C84" w:rsidRDefault="00305C84" w:rsidP="00305C84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>
            <wp:extent cx="3810532" cy="771633"/>
            <wp:effectExtent l="0" t="0" r="0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75" w:rsidRPr="005A6175" w:rsidRDefault="005A6175" w:rsidP="005A6175">
      <w:pPr>
        <w:pStyle w:val="ppBodyText"/>
        <w:rPr>
          <w:rFonts w:eastAsia="Times New Roman"/>
          <w:lang w:val="es-ES" w:bidi="ar-SA"/>
        </w:rPr>
      </w:pPr>
      <w:r w:rsidRPr="005A6175">
        <w:rPr>
          <w:rFonts w:eastAsia="Times New Roman"/>
          <w:lang w:val="es-ES" w:bidi="ar-SA"/>
        </w:rPr>
        <w:t xml:space="preserve">Como podemos ver nuestro servidor de Edge no </w:t>
      </w:r>
      <w:r w:rsidR="00B14C5B" w:rsidRPr="005A6175">
        <w:rPr>
          <w:rFonts w:eastAsia="Times New Roman"/>
          <w:lang w:val="es-ES" w:bidi="ar-SA"/>
        </w:rPr>
        <w:t>está</w:t>
      </w:r>
      <w:r w:rsidRPr="005A6175">
        <w:rPr>
          <w:rFonts w:eastAsia="Times New Roman"/>
          <w:lang w:val="es-ES" w:bidi="ar-SA"/>
        </w:rPr>
        <w:t xml:space="preserve"> replicando.</w:t>
      </w:r>
    </w:p>
    <w:p w:rsidR="005A6175" w:rsidRPr="005A6175" w:rsidRDefault="005A6175" w:rsidP="005A6175">
      <w:pPr>
        <w:pStyle w:val="Heading2"/>
        <w:rPr>
          <w:rFonts w:eastAsia="Times New Roman"/>
          <w:lang w:val="es-ES" w:bidi="ar-SA"/>
        </w:rPr>
      </w:pPr>
      <w:r>
        <w:rPr>
          <w:rFonts w:eastAsia="Times New Roman"/>
          <w:lang w:val="es-ES" w:bidi="ar-SA"/>
        </w:rPr>
        <w:t>Solución</w:t>
      </w:r>
    </w:p>
    <w:p w:rsidR="005A6175" w:rsidRPr="005A6175" w:rsidRDefault="005A6175" w:rsidP="005A6175">
      <w:pPr>
        <w:pStyle w:val="ppBodyText"/>
        <w:rPr>
          <w:rFonts w:eastAsia="Times New Roman"/>
          <w:lang w:val="es-ES" w:bidi="ar-SA"/>
        </w:rPr>
      </w:pPr>
      <w:r w:rsidRPr="005A6175">
        <w:rPr>
          <w:rFonts w:eastAsia="Times New Roman"/>
          <w:lang w:val="es-ES" w:bidi="ar-SA"/>
        </w:rPr>
        <w:t xml:space="preserve">La solución pasa por agregar una nueva llave en el </w:t>
      </w:r>
      <w:r w:rsidRPr="005A6175">
        <w:rPr>
          <w:rFonts w:eastAsia="Times New Roman"/>
          <w:b/>
          <w:bCs/>
          <w:lang w:val="es-ES" w:bidi="ar-SA"/>
        </w:rPr>
        <w:t>REGEDIT</w:t>
      </w:r>
      <w:r w:rsidRPr="005A6175">
        <w:rPr>
          <w:rFonts w:eastAsia="Times New Roman"/>
          <w:lang w:val="es-ES" w:bidi="ar-SA"/>
        </w:rPr>
        <w:t xml:space="preserve"> de nuestro servidor </w:t>
      </w:r>
      <w:r w:rsidRPr="005A6175">
        <w:rPr>
          <w:rFonts w:eastAsia="Times New Roman"/>
          <w:b/>
          <w:bCs/>
          <w:lang w:val="es-ES" w:bidi="ar-SA"/>
        </w:rPr>
        <w:t>Windows Server 2012</w:t>
      </w:r>
      <w:r w:rsidRPr="005A6175">
        <w:rPr>
          <w:rFonts w:eastAsia="Times New Roman"/>
          <w:lang w:val="es-ES" w:bidi="ar-SA"/>
        </w:rPr>
        <w:t xml:space="preserve"> donde </w:t>
      </w:r>
      <w:r w:rsidR="00B14C5B" w:rsidRPr="005A6175">
        <w:rPr>
          <w:rFonts w:eastAsia="Times New Roman"/>
          <w:lang w:val="es-ES" w:bidi="ar-SA"/>
        </w:rPr>
        <w:t>está</w:t>
      </w:r>
      <w:r w:rsidRPr="005A6175">
        <w:rPr>
          <w:rFonts w:eastAsia="Times New Roman"/>
          <w:lang w:val="es-ES" w:bidi="ar-SA"/>
        </w:rPr>
        <w:t xml:space="preserve"> instalado el Edge Server de Lync 2013.</w:t>
      </w:r>
    </w:p>
    <w:p w:rsidR="005A6175" w:rsidRPr="005A6175" w:rsidRDefault="005A6175" w:rsidP="005A6175">
      <w:pPr>
        <w:pStyle w:val="ppBodyText"/>
        <w:rPr>
          <w:rFonts w:eastAsia="Times New Roman"/>
          <w:lang w:val="es-ES" w:bidi="ar-SA"/>
        </w:rPr>
      </w:pPr>
      <w:r w:rsidRPr="005A6175">
        <w:rPr>
          <w:rFonts w:eastAsia="Times New Roman"/>
          <w:lang w:val="es-ES" w:bidi="ar-SA"/>
        </w:rPr>
        <w:t>En la clave:</w:t>
      </w:r>
    </w:p>
    <w:p w:rsidR="00305C84" w:rsidRPr="00305C84" w:rsidRDefault="00305C84" w:rsidP="00305C84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>
            <wp:extent cx="4791744" cy="295316"/>
            <wp:effectExtent l="0" t="0" r="8890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75" w:rsidRPr="005A6175" w:rsidRDefault="005A6175" w:rsidP="005A6175">
      <w:pPr>
        <w:pStyle w:val="ppBodyText"/>
        <w:rPr>
          <w:rFonts w:eastAsia="Times New Roman"/>
          <w:lang w:val="es-ES" w:bidi="ar-SA"/>
        </w:rPr>
      </w:pPr>
      <w:r w:rsidRPr="005A6175">
        <w:rPr>
          <w:rFonts w:eastAsia="Times New Roman"/>
          <w:lang w:val="es-ES" w:bidi="ar-SA"/>
        </w:rPr>
        <w:lastRenderedPageBreak/>
        <w:t xml:space="preserve">Agregamos un nuevo registro </w:t>
      </w:r>
      <w:r w:rsidRPr="005A6175">
        <w:rPr>
          <w:rFonts w:eastAsia="Times New Roman"/>
          <w:b/>
          <w:bCs/>
          <w:lang w:val="es-ES" w:bidi="ar-SA"/>
        </w:rPr>
        <w:t>DWORD</w:t>
      </w:r>
      <w:r w:rsidRPr="005A6175">
        <w:rPr>
          <w:rFonts w:eastAsia="Times New Roman"/>
          <w:lang w:val="es-ES" w:bidi="ar-SA"/>
        </w:rPr>
        <w:t xml:space="preserve"> bajo el nombre:</w:t>
      </w:r>
    </w:p>
    <w:p w:rsidR="005A6175" w:rsidRPr="005A6175" w:rsidRDefault="005A6175" w:rsidP="005A6175">
      <w:pPr>
        <w:pStyle w:val="ppBodyText"/>
        <w:rPr>
          <w:rFonts w:eastAsia="Times New Roman"/>
          <w:b/>
          <w:lang w:bidi="ar-SA"/>
        </w:rPr>
      </w:pPr>
      <w:r w:rsidRPr="005A6175">
        <w:rPr>
          <w:rFonts w:eastAsia="Times New Roman"/>
          <w:b/>
          <w:lang w:bidi="ar-SA"/>
        </w:rPr>
        <w:t xml:space="preserve">Value Name: ClientAuthTrustMode </w:t>
      </w:r>
    </w:p>
    <w:p w:rsidR="005A6175" w:rsidRPr="005A6175" w:rsidRDefault="005A6175" w:rsidP="005A6175">
      <w:pPr>
        <w:pStyle w:val="ppBodyText"/>
        <w:rPr>
          <w:rFonts w:eastAsia="Times New Roman"/>
          <w:b/>
          <w:lang w:bidi="ar-SA"/>
        </w:rPr>
      </w:pPr>
      <w:r w:rsidRPr="005A6175">
        <w:rPr>
          <w:rFonts w:eastAsia="Times New Roman"/>
          <w:b/>
          <w:lang w:bidi="ar-SA"/>
        </w:rPr>
        <w:t>Value data: 2</w:t>
      </w:r>
    </w:p>
    <w:p w:rsidR="00305C84" w:rsidRPr="00305C84" w:rsidRDefault="00305C84" w:rsidP="00305C84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>
            <wp:extent cx="5943600" cy="9398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75" w:rsidRPr="005A6175" w:rsidRDefault="005A6175" w:rsidP="005A6175">
      <w:pPr>
        <w:pStyle w:val="ppBodyText"/>
        <w:rPr>
          <w:rFonts w:eastAsia="Times New Roman"/>
          <w:lang w:val="es-ES" w:bidi="ar-SA"/>
        </w:rPr>
      </w:pPr>
      <w:r w:rsidRPr="005A6175">
        <w:rPr>
          <w:rFonts w:eastAsia="Times New Roman"/>
          <w:lang w:val="es-ES" w:bidi="ar-SA"/>
        </w:rPr>
        <w:t>Inmediatamente “</w:t>
      </w:r>
      <w:r w:rsidRPr="005A6175">
        <w:rPr>
          <w:rFonts w:eastAsia="Times New Roman"/>
          <w:b/>
          <w:bCs/>
          <w:lang w:val="es-ES" w:bidi="ar-SA"/>
        </w:rPr>
        <w:t>reiniciamos nuestro servidor de Edge Server de Lync 2013”</w:t>
      </w:r>
      <w:r w:rsidRPr="005A6175">
        <w:rPr>
          <w:rFonts w:eastAsia="Times New Roman"/>
          <w:lang w:val="es-ES" w:bidi="ar-SA"/>
        </w:rPr>
        <w:t xml:space="preserve"> y ejecutamos el siguiente comando Lync Managment Shell en el Front End para forzar la replicación:</w:t>
      </w:r>
    </w:p>
    <w:p w:rsidR="005A6175" w:rsidRPr="005A6175" w:rsidRDefault="005A6175" w:rsidP="005A6175">
      <w:pPr>
        <w:pStyle w:val="ppBodyText"/>
        <w:rPr>
          <w:rFonts w:eastAsia="Times New Roman"/>
          <w:lang w:val="es-ES" w:bidi="ar-SA"/>
        </w:rPr>
      </w:pPr>
      <w:r w:rsidRPr="005A6175">
        <w:rPr>
          <w:rFonts w:eastAsia="Times New Roman"/>
          <w:b/>
          <w:bCs/>
          <w:lang w:val="es-ES" w:bidi="ar-SA"/>
        </w:rPr>
        <w:t>Invoke-CsManagementStoreReplication</w:t>
      </w:r>
    </w:p>
    <w:p w:rsidR="00305C84" w:rsidRPr="00305C84" w:rsidRDefault="00305C84" w:rsidP="00305C84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>
            <wp:extent cx="5125165" cy="666843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75" w:rsidRPr="005A6175" w:rsidRDefault="005A6175" w:rsidP="005A6175">
      <w:pPr>
        <w:pStyle w:val="ppBodyText"/>
        <w:rPr>
          <w:rFonts w:eastAsia="Times New Roman"/>
          <w:lang w:val="es-ES" w:bidi="ar-SA"/>
        </w:rPr>
      </w:pPr>
      <w:r w:rsidRPr="005A6175">
        <w:rPr>
          <w:rFonts w:eastAsia="Times New Roman"/>
          <w:lang w:val="es-ES" w:bidi="ar-SA"/>
        </w:rPr>
        <w:t>Luego nos vamos a nuestro Lync Control Panel, ya ahora debería de ir la replicación sin problemas:</w:t>
      </w:r>
    </w:p>
    <w:p w:rsidR="00776BC3" w:rsidRPr="00776BC3" w:rsidRDefault="00776BC3" w:rsidP="00776BC3">
      <w:pPr>
        <w:pStyle w:val="ppFigure"/>
        <w:rPr>
          <w:lang w:val="es-ES" w:bidi="ar-SA"/>
        </w:rPr>
      </w:pPr>
      <w:bookmarkStart w:id="0" w:name="_GoBack"/>
      <w:bookmarkEnd w:id="0"/>
      <w:r>
        <w:rPr>
          <w:noProof/>
          <w:lang w:bidi="ar-SA"/>
        </w:rPr>
        <w:drawing>
          <wp:inline distT="0" distB="0" distL="0" distR="0">
            <wp:extent cx="5943600" cy="3054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84" w:rsidRPr="00305C84" w:rsidRDefault="00305C84" w:rsidP="00305C84">
      <w:pPr>
        <w:pStyle w:val="ppFigure"/>
        <w:rPr>
          <w:lang w:val="es-ES" w:bidi="ar-SA"/>
        </w:rPr>
      </w:pPr>
      <w:r>
        <w:rPr>
          <w:noProof/>
          <w:lang w:bidi="ar-SA"/>
        </w:rPr>
        <w:drawing>
          <wp:inline distT="0" distB="0" distL="0" distR="0">
            <wp:extent cx="4972744" cy="2381582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175" w:rsidRPr="005A6175" w:rsidRDefault="005A6175" w:rsidP="005A6175">
      <w:pPr>
        <w:pStyle w:val="ppBodyText"/>
        <w:rPr>
          <w:rFonts w:eastAsia="Times New Roman"/>
          <w:lang w:val="es-ES" w:bidi="ar-SA"/>
        </w:rPr>
      </w:pPr>
      <w:r w:rsidRPr="005A6175">
        <w:rPr>
          <w:rFonts w:eastAsia="Times New Roman"/>
          <w:lang w:val="es-ES" w:bidi="ar-SA"/>
        </w:rPr>
        <w:t>Peter Diaz</w:t>
      </w:r>
    </w:p>
    <w:p w:rsidR="005A6175" w:rsidRPr="005A6175" w:rsidRDefault="005A6175" w:rsidP="005A6175">
      <w:pPr>
        <w:pStyle w:val="ppBodyText"/>
        <w:rPr>
          <w:rFonts w:eastAsia="Times New Roman"/>
          <w:lang w:val="es-ES" w:bidi="ar-SA"/>
        </w:rPr>
      </w:pPr>
      <w:r w:rsidRPr="005A6175">
        <w:rPr>
          <w:rFonts w:eastAsia="Times New Roman"/>
          <w:lang w:val="es-ES" w:bidi="ar-SA"/>
        </w:rPr>
        <w:t>MVP-MCT-MAP</w:t>
      </w:r>
    </w:p>
    <w:p w:rsidR="005A6175" w:rsidRPr="005A6175" w:rsidRDefault="005A6175" w:rsidP="005A6175">
      <w:pPr>
        <w:pStyle w:val="ppBodyText"/>
      </w:pPr>
    </w:p>
    <w:sectPr w:rsidR="005A6175" w:rsidRPr="005A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75"/>
    <w:rsid w:val="00305C84"/>
    <w:rsid w:val="00462AD9"/>
    <w:rsid w:val="005A6175"/>
    <w:rsid w:val="00776BC3"/>
    <w:rsid w:val="00AE59BC"/>
    <w:rsid w:val="00B1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68E04-80E4-415C-9A3D-AF01D617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A6175"/>
    <w:pPr>
      <w:spacing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uiPriority w:val="9"/>
    <w:qFormat/>
    <w:rsid w:val="005A61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5A61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5A61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5A617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17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5A61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5A6175"/>
    <w:rPr>
      <w:rFonts w:asciiTheme="majorHAnsi" w:eastAsiaTheme="majorEastAsia" w:hAnsiTheme="majorHAnsi" w:cstheme="majorBidi"/>
      <w:b/>
      <w:bCs/>
      <w:color w:val="5B9BD5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5A6175"/>
    <w:rPr>
      <w:rFonts w:asciiTheme="majorHAnsi" w:eastAsiaTheme="majorEastAsia" w:hAnsiTheme="majorHAnsi" w:cstheme="majorBidi"/>
      <w:b/>
      <w:bCs/>
      <w:i/>
      <w:iCs/>
      <w:color w:val="5B9BD5" w:themeColor="accent1"/>
      <w:lang w:bidi="en-US"/>
    </w:rPr>
  </w:style>
  <w:style w:type="paragraph" w:customStyle="1" w:styleId="ppBodyText">
    <w:name w:val="pp Body Text"/>
    <w:qFormat/>
    <w:rsid w:val="005A6175"/>
    <w:pPr>
      <w:spacing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5A6175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5A6175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5A6175"/>
    <w:pPr>
      <w:numPr>
        <w:ilvl w:val="0"/>
        <w:numId w:val="0"/>
      </w:numPr>
      <w:tabs>
        <w:tab w:val="clear" w:pos="1440"/>
        <w:tab w:val="num" w:pos="1037"/>
      </w:tabs>
      <w:ind w:left="754" w:hanging="357"/>
    </w:pPr>
  </w:style>
  <w:style w:type="paragraph" w:customStyle="1" w:styleId="ppBulletListIndent">
    <w:name w:val="pp Bullet List Indent"/>
    <w:basedOn w:val="ppBulletList"/>
    <w:rsid w:val="005A6175"/>
    <w:pPr>
      <w:tabs>
        <w:tab w:val="clear" w:pos="1037"/>
        <w:tab w:val="num" w:pos="1757"/>
      </w:tabs>
      <w:ind w:left="1434"/>
    </w:pPr>
  </w:style>
  <w:style w:type="paragraph" w:customStyle="1" w:styleId="ppChapterNumber">
    <w:name w:val="pp Chapter Number"/>
    <w:next w:val="Normal"/>
    <w:uiPriority w:val="14"/>
    <w:rsid w:val="005A6175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5A6175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5A6175"/>
    <w:pPr>
      <w:spacing w:before="340"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5A6175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5A6175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5A6175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5A6175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5A6175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5A6175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5A6175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5A6175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5A6175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5A6175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5A6175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5A6175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5A6175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5A6175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5A6175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5A6175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5A6175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5A6175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5A6175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ind w:left="142"/>
    </w:pPr>
  </w:style>
  <w:style w:type="paragraph" w:customStyle="1" w:styleId="ppNoteBullet">
    <w:name w:val="pp Note Bullet"/>
    <w:basedOn w:val="ppNote"/>
    <w:rsid w:val="005A6175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5A6175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5A6175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5A6175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5A6175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5A6175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5A6175"/>
    <w:rPr>
      <w:color w:val="333399"/>
    </w:rPr>
  </w:style>
  <w:style w:type="table" w:customStyle="1" w:styleId="ppTableGrid">
    <w:name w:val="pp Table Grid"/>
    <w:basedOn w:val="ppTableList"/>
    <w:rsid w:val="005A6175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5A6175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5A6175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5A6175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5A6175"/>
  </w:style>
  <w:style w:type="table" w:styleId="TableGrid">
    <w:name w:val="Table Grid"/>
    <w:basedOn w:val="TableNormal"/>
    <w:rsid w:val="005A6175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5A6175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A6175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5A61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175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A61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175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5A6175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5A617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617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5A61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175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5A617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5A6175"/>
    <w:pPr>
      <w:spacing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5A6175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5A6175"/>
    <w:pPr>
      <w:tabs>
        <w:tab w:val="clear" w:pos="1757"/>
        <w:tab w:val="num" w:pos="2520"/>
      </w:tabs>
      <w:ind w:left="2115"/>
    </w:pPr>
  </w:style>
  <w:style w:type="paragraph" w:customStyle="1" w:styleId="ppNumberListIndent2">
    <w:name w:val="pp Number List Indent 2"/>
    <w:basedOn w:val="ppNumberListIndent"/>
    <w:qFormat/>
    <w:rsid w:val="005A6175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5A6175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5A6175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5A6175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5A6175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5A6175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5A6175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5A6175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5A6175"/>
  </w:style>
  <w:style w:type="character" w:customStyle="1" w:styleId="BodyTextChar">
    <w:name w:val="Body Text Char"/>
    <w:basedOn w:val="DefaultParagraphFont"/>
    <w:link w:val="BodyText"/>
    <w:semiHidden/>
    <w:rsid w:val="005A6175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5A6175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5A6175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5A6175"/>
    <w:pPr>
      <w:ind w:left="2580"/>
    </w:pPr>
  </w:style>
  <w:style w:type="paragraph" w:styleId="NormalWeb">
    <w:name w:val="Normal (Web)"/>
    <w:basedOn w:val="Normal"/>
    <w:uiPriority w:val="99"/>
    <w:semiHidden/>
    <w:unhideWhenUsed/>
    <w:rsid w:val="005A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A61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61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0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1053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andygon\Desktop\TestArticle\Articles\HXS\feb14\Edge%20Server%20en%20Lync%202013%20No%20Replica%20Troubleshooting\1.png" TargetMode="External"/><Relationship Id="rId13" Type="http://schemas.openxmlformats.org/officeDocument/2006/relationships/image" Target="media/image4.png"/><Relationship Id="rId18" Type="http://schemas.openxmlformats.org/officeDocument/2006/relationships/image" Target="file:///C:\Users\andygon\Desktop\TestArticle\Articles\HXS\feb14\Edge%20Server%20en%20Lync%202013%20No%20Replica%20Troubleshooting\7.pn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file:///C:\Users\andygon\Desktop\TestArticle\Articles\HXS\feb14\Edge%20Server%20en%20Lync%202013%20No%20Replica%20Troubleshooting\3.pn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file:///C:\Users\andygon\Desktop\TestArticle\Articles\HXS\feb14\Edge%20Server%20en%20Lync%202013%20No%20Replica%20Troubleshooting\5.png" TargetMode="External"/><Relationship Id="rId20" Type="http://schemas.openxmlformats.org/officeDocument/2006/relationships/image" Target="file:///C:\Users\andygon\Desktop\TestArticle\Articles\HXS\feb14\Edge%20Server%20en%20Lync%202013%20No%20Replica%20Troubleshooting\6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pub/peter-diaz/8/61b/a72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file:///C:\Users\andygon\Desktop\TestArticle\Articles\HXS\feb14\Edge%20Server%20en%20Lync%202013%20No%20Replica%20Troubleshooting\2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file:///C:\Users\andygon\Desktop\TestArticle\Articles\HXS\feb14\Edge%20Server%20en%20Lync%202013%20No%20Replica%20Troubleshooting\4.png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go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F67AF-96F8-4DD3-96CC-3A8C8707040D}"/>
      </w:docPartPr>
      <w:docPartBody>
        <w:p w:rsidR="00734C7F" w:rsidRDefault="00E86B8E">
          <w:r w:rsidRPr="00257A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8E"/>
    <w:rsid w:val="003457A7"/>
    <w:rsid w:val="006F6FFC"/>
    <w:rsid w:val="00734C7F"/>
    <w:rsid w:val="00877C73"/>
    <w:rsid w:val="00DF1DE1"/>
    <w:rsid w:val="00E86B8E"/>
    <w:rsid w:val="00F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6B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d 4 1 7 9 4 8 8 - 2 d 3 7 - 4 1 7 f - 8 2 9 7 - 3 2 b b b c 2 0 c c 5 3 "   t i t l e = " E d g e   S e r v e r   e n   L y n c   2 0 1 3    N o   R e p l i c a    T r o u b l e s h o o t i n g "   s t y l e = " T o p i c " / >  
 < / t o c > 
</file>

<file path=customXml/itemProps1.xml><?xml version="1.0" encoding="utf-8"?>
<ds:datastoreItem xmlns:ds="http://schemas.openxmlformats.org/officeDocument/2006/customXml" ds:itemID="{3DCB33F6-E618-42FD-B396-D76C866F8AB0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161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Gonzalez</dc:creator>
  <cp:keywords/>
  <dc:description/>
  <cp:lastModifiedBy>Andy Gonzalez</cp:lastModifiedBy>
  <cp:revision>6</cp:revision>
  <dcterms:created xsi:type="dcterms:W3CDTF">2014-02-06T15:59:00Z</dcterms:created>
  <dcterms:modified xsi:type="dcterms:W3CDTF">2014-02-06T21:16:00Z</dcterms:modified>
</cp:coreProperties>
</file>