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a30d76e3-d126-4320-835a-8f5bc63106d8"/>
        <w:id w:val="-713040547"/>
        <w:placeholder>
          <w:docPart w:val="DefaultPlaceholder_1081868574"/>
        </w:placeholder>
        <w:text/>
      </w:sdtPr>
      <w:sdtEndPr/>
      <w:sdtContent>
        <w:p w:rsidR="00C67D8D" w:rsidRDefault="00C67D8D" w:rsidP="00C67D8D">
          <w:pPr>
            <w:pStyle w:val="ppTopic"/>
            <w:rPr>
              <w:lang w:val="es-ES"/>
            </w:rPr>
          </w:pPr>
          <w:r>
            <w:rPr>
              <w:lang w:val="es-ES"/>
            </w:rPr>
            <w:t>Capítulo 3: Migrando a Microsoft Fakes</w:t>
          </w:r>
        </w:p>
      </w:sdtContent>
    </w:sdt>
    <w:p w:rsidR="00CD3813" w:rsidRDefault="00CD3813" w:rsidP="00CD3813">
      <w:pPr>
        <w:pStyle w:val="ppBodyText"/>
        <w:rPr>
          <w:lang w:val="es-ES"/>
        </w:rPr>
      </w:pPr>
      <w:r>
        <w:rPr>
          <w:lang w:val="es-ES"/>
        </w:rPr>
        <w:t xml:space="preserve">Traducción por </w:t>
      </w:r>
      <w:r w:rsidRPr="00323A5A">
        <w:rPr>
          <w:rFonts w:eastAsia="Times New Roman"/>
          <w:spacing w:val="5"/>
          <w:lang w:val="es-ES"/>
        </w:rPr>
        <w:t>Juan María Laó Ramos</w:t>
      </w:r>
    </w:p>
    <w:p w:rsidR="00CD3813" w:rsidRPr="00323A5A" w:rsidRDefault="00CD3813" w:rsidP="00CD3813">
      <w:pPr>
        <w:pStyle w:val="ppFigure"/>
        <w:rPr>
          <w:lang w:val="es-ES"/>
        </w:rPr>
      </w:pPr>
      <w:r>
        <w:rPr>
          <w:noProof/>
          <w:lang w:bidi="ar-SA"/>
        </w:rPr>
        <w:drawing>
          <wp:inline distT="0" distB="0" distL="0" distR="0" wp14:anchorId="2732CEEA" wp14:editId="6338B84E">
            <wp:extent cx="733425" cy="6572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r:link="rId9" cstate="print">
                      <a:extLst>
                        <a:ext uri="{28A0092B-C50C-407E-A947-70E740481C1C}">
                          <a14:useLocalDpi xmlns:a14="http://schemas.microsoft.com/office/drawing/2010/main" val="0"/>
                        </a:ext>
                      </a:extLst>
                    </a:blip>
                    <a:stretch>
                      <a:fillRect/>
                    </a:stretch>
                  </pic:blipFill>
                  <pic:spPr>
                    <a:xfrm>
                      <a:off x="0" y="0"/>
                      <a:ext cx="733494" cy="657287"/>
                    </a:xfrm>
                    <a:prstGeom prst="rect">
                      <a:avLst/>
                    </a:prstGeom>
                  </pic:spPr>
                </pic:pic>
              </a:graphicData>
            </a:graphic>
          </wp:inline>
        </w:drawing>
      </w:r>
    </w:p>
    <w:p w:rsidR="00CD3813" w:rsidRPr="00BA64B5" w:rsidRDefault="00CD3813" w:rsidP="00CD3813">
      <w:pPr>
        <w:pStyle w:val="ppBodyText"/>
        <w:rPr>
          <w:rFonts w:eastAsiaTheme="minorHAnsi"/>
          <w:lang w:bidi="ar-SA"/>
        </w:rPr>
      </w:pPr>
      <w:r w:rsidRPr="00BA64B5">
        <w:t>Twitter: @juanlao</w:t>
      </w:r>
    </w:p>
    <w:p w:rsidR="00CD3813" w:rsidRDefault="00CD3813" w:rsidP="00CD3813">
      <w:pPr>
        <w:pStyle w:val="ppBodyText"/>
      </w:pPr>
      <w:r>
        <w:t xml:space="preserve">Linkedin: </w:t>
      </w:r>
      <w:bookmarkStart w:id="0" w:name="webProfileURL"/>
      <w:bookmarkEnd w:id="0"/>
      <w:r>
        <w:fldChar w:fldCharType="begin"/>
      </w:r>
      <w:r>
        <w:instrText xml:space="preserve"> HYPERLINK "http://es.linkedin.com/in/juanlao/" \o "http://es.linkedin.com/in/juanlao/" \t "_parent" </w:instrText>
      </w:r>
      <w:r>
        <w:fldChar w:fldCharType="separate"/>
      </w:r>
      <w:r>
        <w:rPr>
          <w:rStyle w:val="Hyperlink"/>
          <w:rFonts w:ascii="Arial" w:hAnsi="Arial" w:cs="Arial"/>
          <w:lang w:val="en"/>
        </w:rPr>
        <w:t>es.linkedin.com/in/juanlao/</w:t>
      </w:r>
      <w:r>
        <w:fldChar w:fldCharType="end"/>
      </w:r>
    </w:p>
    <w:p w:rsidR="007843D9" w:rsidRDefault="007843D9" w:rsidP="007843D9">
      <w:pPr>
        <w:pStyle w:val="ppBodyText"/>
        <w:rPr>
          <w:lang w:val="es-ES"/>
        </w:rPr>
      </w:pPr>
      <w:r>
        <w:rPr>
          <w:rFonts w:ascii="Arial" w:hAnsi="Arial" w:cs="Arial"/>
          <w:lang w:val="es-ES"/>
        </w:rPr>
        <w:t xml:space="preserve">Blog: </w:t>
      </w:r>
      <w:hyperlink r:id="rId10" w:history="1">
        <w:r>
          <w:rPr>
            <w:rStyle w:val="Hyperlink"/>
            <w:lang w:val="es-ES"/>
          </w:rPr>
          <w:t>http://speakingin.net/</w:t>
        </w:r>
      </w:hyperlink>
      <w:r>
        <w:rPr>
          <w:lang w:val="es-ES"/>
        </w:rPr>
        <w:t xml:space="preserve"> </w:t>
      </w:r>
    </w:p>
    <w:p w:rsidR="00C67D8D" w:rsidRPr="00C67D8D" w:rsidRDefault="00C67D8D" w:rsidP="00CD3813">
      <w:pPr>
        <w:pStyle w:val="ppBodyText"/>
        <w:rPr>
          <w:lang w:val="es-ES"/>
        </w:rPr>
      </w:pPr>
      <w:bookmarkStart w:id="1" w:name="_GoBack"/>
      <w:bookmarkEnd w:id="1"/>
    </w:p>
    <w:p w:rsidR="00C67D8D" w:rsidRPr="00AD52BD" w:rsidRDefault="00C67D8D" w:rsidP="00CD3813">
      <w:pPr>
        <w:pStyle w:val="ppBodyText"/>
        <w:rPr>
          <w:lang w:val="es-ES"/>
        </w:rPr>
      </w:pPr>
      <w:r w:rsidRPr="00AD52BD">
        <w:rPr>
          <w:lang w:val="es-ES"/>
        </w:rPr>
        <w:t xml:space="preserve">Esperamos que algunos de los que estáis leyendo esta guía tengáis alguna experiencia con Microsoft Moles </w:t>
      </w:r>
      <w:hyperlink r:id="rId11">
        <w:r w:rsidRPr="00AD52BD">
          <w:rPr>
            <w:lang w:val="es-ES"/>
          </w:rPr>
          <w:t>(</w:t>
        </w:r>
      </w:hyperlink>
      <w:hyperlink r:id="rId12">
        <w:r w:rsidRPr="00AD52BD">
          <w:rPr>
            <w:color w:val="0000FF"/>
            <w:u w:val="single" w:color="0000FF"/>
            <w:lang w:val="es-ES"/>
          </w:rPr>
          <w:t>http://research.microsoft.com/en</w:t>
        </w:r>
      </w:hyperlink>
      <w:hyperlink r:id="rId13">
        <w:r w:rsidRPr="00AD52BD">
          <w:rPr>
            <w:color w:val="0000FF"/>
            <w:u w:val="single" w:color="0000FF"/>
            <w:lang w:val="es-ES"/>
          </w:rPr>
          <w:t>-</w:t>
        </w:r>
      </w:hyperlink>
      <w:hyperlink r:id="rId14">
        <w:r w:rsidRPr="00AD52BD">
          <w:rPr>
            <w:color w:val="0000FF"/>
            <w:u w:val="single" w:color="0000FF"/>
            <w:lang w:val="es-ES"/>
          </w:rPr>
          <w:t>us/projects/moles/</w:t>
        </w:r>
      </w:hyperlink>
      <w:hyperlink r:id="rId15">
        <w:r w:rsidRPr="00AD52BD">
          <w:rPr>
            <w:lang w:val="es-ES"/>
          </w:rPr>
          <w:t>)</w:t>
        </w:r>
      </w:hyperlink>
      <w:r w:rsidRPr="00AD52BD">
        <w:rPr>
          <w:lang w:val="es-ES"/>
        </w:rPr>
        <w:t xml:space="preserve"> o con cualquier otro framework de aislamiento comercial u open source. En este capítulo, veremos algunos de los pasos y problemas que nos podemos encontrar cuando migremos a Microsoft Fakes. Recordad que podéis usar Microsoft Fakes con otros frameworks  y podéis migrar a vuestro propio ritmo. </w:t>
      </w:r>
    </w:p>
    <w:p w:rsidR="00C67D8D" w:rsidRPr="00AD52BD" w:rsidRDefault="00CD3813" w:rsidP="00CD3813">
      <w:pPr>
        <w:pStyle w:val="Heading2"/>
        <w:rPr>
          <w:lang w:val="es-ES"/>
        </w:rPr>
      </w:pPr>
      <w:r>
        <w:rPr>
          <w:lang w:val="es-ES"/>
        </w:rPr>
        <w:t xml:space="preserve">Migrando de Moles a Microsoft Fakes </w:t>
      </w:r>
    </w:p>
    <w:p w:rsidR="00C67D8D" w:rsidRPr="00AD52BD" w:rsidRDefault="00C67D8D" w:rsidP="00CD3813">
      <w:pPr>
        <w:pStyle w:val="ppBodyText"/>
        <w:rPr>
          <w:lang w:val="es-ES"/>
        </w:rPr>
      </w:pPr>
      <w:r w:rsidRPr="00AD52BD">
        <w:rPr>
          <w:lang w:val="es-ES"/>
        </w:rPr>
        <w:t xml:space="preserve">Moles es el proyecto de Microsoft Research en el que se basa Microsoft Fakes, por lo tanto, tiene muchas similitudes en la sintaxis. Sin embargo, no hay un mecanismo automático para convertir un proyecto que use Moles a otro que use Microsoft Fakes. Con la publicación de Microsoft Fakes, Moles se ha quedado atrasado y es recomendable que los proyectos basados en Moles se migren a Microsoft Fakes cuando sea posible. </w:t>
      </w:r>
    </w:p>
    <w:p w:rsidR="00C67D8D" w:rsidRPr="00AD52BD" w:rsidRDefault="00C67D8D" w:rsidP="00CD3813">
      <w:pPr>
        <w:pStyle w:val="ppBodyText"/>
        <w:rPr>
          <w:lang w:val="es-ES"/>
        </w:rPr>
      </w:pPr>
      <w:r w:rsidRPr="00AD52BD">
        <w:rPr>
          <w:lang w:val="es-ES"/>
        </w:rPr>
        <w:t>La razón principal de esta recomendación, a parte del soporte, es que cuando instalamos Visual Studio 2012 se instala .NET 4.5, y esto es un problema para Moles porque Moles intenta generar stubs o moles para tipos que sólo existen en .NET 4.5. El propio Moles está escrito en .NET 4 y esto genera errores. El único “workaround” es usar filtros en el archivo .moles para evitar la carga de esos tipos (y los tipos dependientes). Este proceso está d</w:t>
      </w:r>
      <w:r w:rsidR="00CD3813">
        <w:rPr>
          <w:lang w:val="es-ES"/>
        </w:rPr>
        <w:t xml:space="preserve">etallado en el </w:t>
      </w:r>
      <w:r w:rsidR="00CD3813">
        <w:rPr>
          <w:lang w:val="es-ES"/>
        </w:rPr>
        <w:tab/>
        <w:t xml:space="preserve">sitio de </w:t>
      </w:r>
      <w:r w:rsidR="00CD3813">
        <w:rPr>
          <w:lang w:val="es-ES"/>
        </w:rPr>
        <w:tab/>
        <w:t xml:space="preserve">Microsoft Research </w:t>
      </w:r>
      <w:r w:rsidRPr="00AD52BD">
        <w:rPr>
          <w:lang w:val="es-ES"/>
        </w:rPr>
        <w:t>(</w:t>
      </w:r>
      <w:hyperlink r:id="rId16">
        <w:r w:rsidRPr="00AD52BD">
          <w:rPr>
            <w:color w:val="0000FF"/>
            <w:u w:val="single" w:color="0000FF"/>
            <w:lang w:val="es-ES"/>
          </w:rPr>
          <w:t>http://research.microsoft.com/en</w:t>
        </w:r>
      </w:hyperlink>
      <w:hyperlink r:id="rId17">
        <w:r w:rsidRPr="00AD52BD">
          <w:rPr>
            <w:color w:val="0000FF"/>
            <w:u w:val="single" w:color="0000FF"/>
            <w:lang w:val="es-ES"/>
          </w:rPr>
          <w:t>-</w:t>
        </w:r>
      </w:hyperlink>
      <w:hyperlink r:id="rId18">
        <w:r w:rsidRPr="00CD3813">
          <w:rPr>
            <w:color w:val="0000FF"/>
            <w:u w:val="single" w:color="0000FF"/>
            <w:lang w:val="es-ES"/>
          </w:rPr>
          <w:t>us/projects/moles/molesdev11.aspx</w:t>
        </w:r>
      </w:hyperlink>
      <w:hyperlink r:id="rId19">
        <w:r w:rsidRPr="00CD3813">
          <w:rPr>
            <w:lang w:val="es-ES"/>
          </w:rPr>
          <w:t>)</w:t>
        </w:r>
      </w:hyperlink>
      <w:r w:rsidRPr="00CD3813">
        <w:rPr>
          <w:lang w:val="es-ES"/>
        </w:rPr>
        <w:t xml:space="preserve">. </w:t>
      </w:r>
      <w:r w:rsidRPr="00AD52BD">
        <w:rPr>
          <w:lang w:val="es-ES"/>
        </w:rPr>
        <w:t xml:space="preserve">Como es un proceso potencialmente complejo y tendiente a errores, os recomendamos que no intentéis ejecutar Moles y Fakes a la vez. </w:t>
      </w:r>
    </w:p>
    <w:p w:rsidR="00C67D8D" w:rsidRPr="00AD52BD" w:rsidRDefault="00C67D8D" w:rsidP="00CD3813">
      <w:pPr>
        <w:pStyle w:val="ppBodyText"/>
        <w:rPr>
          <w:lang w:val="es-ES"/>
        </w:rPr>
      </w:pPr>
      <w:r w:rsidRPr="00AD52BD">
        <w:rPr>
          <w:lang w:val="es-ES"/>
        </w:rPr>
        <w:t xml:space="preserve">Cualquier migración de Moles a Fakes requiere cambios en el código; sin embargo, dado que las bases de Microsoft Fakes es Moles, dichos cambios no son muchos. </w:t>
      </w:r>
    </w:p>
    <w:p w:rsidR="00C67D8D" w:rsidRPr="00AD52BD" w:rsidRDefault="00C67D8D" w:rsidP="00CD3813">
      <w:pPr>
        <w:pStyle w:val="ppBodyText"/>
        <w:rPr>
          <w:lang w:val="es-ES"/>
        </w:rPr>
      </w:pPr>
      <w:r w:rsidRPr="00AD52BD">
        <w:rPr>
          <w:rFonts w:eastAsia="Calibri"/>
          <w:lang w:val="es-ES"/>
        </w:rPr>
        <w:t xml:space="preserve"> </w:t>
      </w:r>
    </w:p>
    <w:tbl>
      <w:tblPr>
        <w:tblStyle w:val="TableGrid"/>
        <w:tblW w:w="9507" w:type="dxa"/>
        <w:tblInd w:w="-30" w:type="dxa"/>
        <w:tblCellMar>
          <w:top w:w="61" w:type="dxa"/>
          <w:left w:w="107" w:type="dxa"/>
          <w:right w:w="119" w:type="dxa"/>
        </w:tblCellMar>
        <w:tblLook w:val="04A0" w:firstRow="1" w:lastRow="0" w:firstColumn="1" w:lastColumn="0" w:noHBand="0" w:noVBand="1"/>
      </w:tblPr>
      <w:tblGrid>
        <w:gridCol w:w="9507"/>
      </w:tblGrid>
      <w:tr w:rsidR="00CD3813" w:rsidRPr="007843D9" w:rsidTr="00CD3813">
        <w:trPr>
          <w:trHeight w:val="694"/>
        </w:trPr>
        <w:tc>
          <w:tcPr>
            <w:tcW w:w="9507" w:type="dxa"/>
            <w:tcBorders>
              <w:top w:val="nil"/>
              <w:left w:val="single" w:sz="24" w:space="0" w:color="FFFFFF"/>
              <w:bottom w:val="nil"/>
              <w:right w:val="nil"/>
            </w:tcBorders>
            <w:shd w:val="clear" w:color="auto" w:fill="F2F2F2"/>
          </w:tcPr>
          <w:p w:rsidR="00CD3813" w:rsidRPr="00AD52BD" w:rsidRDefault="00CD3813" w:rsidP="00CD3813">
            <w:pPr>
              <w:pStyle w:val="ppBodyText"/>
              <w:rPr>
                <w:lang w:val="es-ES"/>
              </w:rPr>
            </w:pPr>
            <w:r w:rsidRPr="00AD52BD">
              <w:rPr>
                <w:sz w:val="18"/>
                <w:lang w:val="es-ES"/>
              </w:rPr>
              <w:t>Microsoft Fakes no reemplaza a PEX(</w:t>
            </w:r>
            <w:hyperlink r:id="rId20">
              <w:r w:rsidRPr="00AD52BD">
                <w:rPr>
                  <w:color w:val="0000FF"/>
                  <w:sz w:val="18"/>
                  <w:u w:val="single" w:color="0000FF"/>
                  <w:lang w:val="es-ES"/>
                </w:rPr>
                <w:t>http://research.microsoft.com/en</w:t>
              </w:r>
            </w:hyperlink>
            <w:hyperlink r:id="rId21">
              <w:r w:rsidRPr="00AD52BD">
                <w:rPr>
                  <w:color w:val="0000FF"/>
                  <w:sz w:val="18"/>
                  <w:u w:val="single" w:color="0000FF"/>
                  <w:lang w:val="es-ES"/>
                </w:rPr>
                <w:t>-</w:t>
              </w:r>
            </w:hyperlink>
            <w:hyperlink r:id="rId22">
              <w:r w:rsidRPr="00AD52BD">
                <w:rPr>
                  <w:color w:val="0000FF"/>
                  <w:sz w:val="18"/>
                  <w:u w:val="single" w:color="0000FF"/>
                  <w:lang w:val="es-ES"/>
                </w:rPr>
                <w:t>us/projects/pex/</w:t>
              </w:r>
            </w:hyperlink>
            <w:hyperlink r:id="rId23">
              <w:r w:rsidRPr="00AD52BD">
                <w:rPr>
                  <w:sz w:val="18"/>
                  <w:lang w:val="es-ES"/>
                </w:rPr>
                <w:t>)</w:t>
              </w:r>
            </w:hyperlink>
            <w:r w:rsidRPr="00AD52BD">
              <w:rPr>
                <w:sz w:val="18"/>
                <w:lang w:val="es-ES"/>
              </w:rPr>
              <w:t xml:space="preserve"> y no ofrece la generación automática de test unitarios que si ofrece PEX </w:t>
            </w:r>
          </w:p>
        </w:tc>
      </w:tr>
    </w:tbl>
    <w:p w:rsidR="00C67D8D" w:rsidRPr="00AD52BD" w:rsidRDefault="00C67D8D" w:rsidP="00CD3813">
      <w:pPr>
        <w:pStyle w:val="ppBodyText"/>
        <w:rPr>
          <w:lang w:val="es-ES"/>
        </w:rPr>
      </w:pPr>
      <w:r w:rsidRPr="00AD52BD">
        <w:rPr>
          <w:rFonts w:eastAsia="Calibri"/>
          <w:lang w:val="es-ES"/>
        </w:rPr>
        <w:t xml:space="preserve"> </w:t>
      </w:r>
    </w:p>
    <w:p w:rsidR="00C67D8D" w:rsidRPr="00AD52BD" w:rsidRDefault="00CD3813" w:rsidP="00CD3813">
      <w:pPr>
        <w:pStyle w:val="Heading2"/>
        <w:rPr>
          <w:lang w:val="es-ES"/>
        </w:rPr>
      </w:pPr>
      <w:r>
        <w:rPr>
          <w:lang w:val="es-ES"/>
        </w:rPr>
        <w:t xml:space="preserve">Cambiando referencias </w:t>
      </w:r>
    </w:p>
    <w:p w:rsidR="00C67D8D" w:rsidRPr="00AD52BD" w:rsidRDefault="00C67D8D" w:rsidP="00CD3813">
      <w:pPr>
        <w:pStyle w:val="ppBodyText"/>
        <w:rPr>
          <w:lang w:val="es-ES"/>
        </w:rPr>
      </w:pPr>
      <w:r w:rsidRPr="00AD52BD">
        <w:rPr>
          <w:lang w:val="es-ES"/>
        </w:rPr>
        <w:t xml:space="preserve">El primer paso en cualquier migración de Moles a Fakes es eliminar las referencias a los assemblies y borrar los archivos .moles. El siguiente paso es generar un nuevo assembly de Fake. Esto añadirá las referencias necesarias y los archivos .fakes al proyecto de test. </w:t>
      </w:r>
    </w:p>
    <w:p w:rsidR="00C67D8D" w:rsidRPr="00AD52BD" w:rsidRDefault="00CD3813" w:rsidP="00CD3813">
      <w:pPr>
        <w:pStyle w:val="Heading2"/>
        <w:rPr>
          <w:lang w:val="es-ES"/>
        </w:rPr>
      </w:pPr>
      <w:r>
        <w:rPr>
          <w:lang w:val="es-ES"/>
        </w:rPr>
        <w:t xml:space="preserve">La forma de hacer fakes </w:t>
      </w:r>
    </w:p>
    <w:p w:rsidR="00C67D8D" w:rsidRDefault="00C67D8D" w:rsidP="00CD3813">
      <w:pPr>
        <w:pStyle w:val="ppBodyText"/>
        <w:rPr>
          <w:lang w:val="es-ES"/>
        </w:rPr>
      </w:pPr>
      <w:r w:rsidRPr="00AD52BD">
        <w:rPr>
          <w:lang w:val="es-ES"/>
        </w:rPr>
        <w:t xml:space="preserve">La principal diferencia entre Moles y Shims es la forma en la que se define la operación de fake. En Moles, se coloca un atributo </w:t>
      </w:r>
      <w:r w:rsidRPr="00AD52BD">
        <w:rPr>
          <w:b/>
          <w:lang w:val="es-ES"/>
        </w:rPr>
        <w:t>HostType</w:t>
      </w:r>
      <w:r w:rsidRPr="00AD52BD">
        <w:rPr>
          <w:lang w:val="es-ES"/>
        </w:rPr>
        <w:t xml:space="preserve"> en el método de test: </w:t>
      </w:r>
    </w:p>
    <w:p w:rsidR="006A3937" w:rsidRDefault="006A3937" w:rsidP="006A3937">
      <w:pPr>
        <w:pStyle w:val="ppCodeLanguage"/>
        <w:rPr>
          <w:lang w:val="es-ES"/>
        </w:rPr>
      </w:pPr>
    </w:p>
    <w:p w:rsidR="006A3937" w:rsidRPr="006A3937" w:rsidRDefault="006A3937" w:rsidP="006A3937">
      <w:pPr>
        <w:pStyle w:val="ppCode"/>
      </w:pPr>
      <w:r w:rsidRPr="006A3937">
        <w:t xml:space="preserve">[TestMethod] [HostType("Moles")] public void TestMethod() </w:t>
      </w:r>
    </w:p>
    <w:p w:rsidR="006A3937" w:rsidRPr="006A3937" w:rsidRDefault="006A3937" w:rsidP="006A3937">
      <w:pPr>
        <w:pStyle w:val="ppCode"/>
        <w:rPr>
          <w:lang w:val="es-ES"/>
        </w:rPr>
      </w:pPr>
      <w:r w:rsidRPr="006A3937">
        <w:rPr>
          <w:lang w:val="es-ES"/>
        </w:rPr>
        <w:t xml:space="preserve">{ </w:t>
      </w:r>
    </w:p>
    <w:p w:rsidR="006A3937" w:rsidRPr="006A3937" w:rsidRDefault="006A3937" w:rsidP="006A3937">
      <w:pPr>
        <w:pStyle w:val="ppCode"/>
        <w:rPr>
          <w:lang w:val="es-ES"/>
        </w:rPr>
      </w:pPr>
      <w:r w:rsidRPr="006A3937">
        <w:rPr>
          <w:lang w:val="es-ES"/>
        </w:rPr>
        <w:t xml:space="preserve">    //... </w:t>
      </w:r>
    </w:p>
    <w:p w:rsidR="006A3937" w:rsidRPr="006A3937" w:rsidRDefault="006A3937" w:rsidP="006A3937">
      <w:pPr>
        <w:pStyle w:val="ppCode"/>
        <w:rPr>
          <w:lang w:val="es-ES"/>
        </w:rPr>
      </w:pPr>
      <w:r w:rsidRPr="006A3937">
        <w:rPr>
          <w:lang w:val="es-ES"/>
        </w:rPr>
        <w:t>}</w:t>
      </w:r>
    </w:p>
    <w:p w:rsidR="006A3937" w:rsidRPr="00AD52BD" w:rsidRDefault="006A3937" w:rsidP="00CD3813">
      <w:pPr>
        <w:pStyle w:val="ppBodyText"/>
        <w:rPr>
          <w:lang w:val="es-ES"/>
        </w:rPr>
      </w:pPr>
    </w:p>
    <w:p w:rsidR="00C67D8D" w:rsidRDefault="00C67D8D" w:rsidP="00CD3813">
      <w:pPr>
        <w:pStyle w:val="ppBodyText"/>
        <w:rPr>
          <w:b/>
          <w:lang w:val="es-ES"/>
        </w:rPr>
      </w:pPr>
      <w:r w:rsidRPr="00AD52BD">
        <w:rPr>
          <w:lang w:val="es-ES"/>
        </w:rPr>
        <w:t xml:space="preserve">En Microsoft Fakes, se hace con una sentencia </w:t>
      </w:r>
      <w:r w:rsidRPr="00AD52BD">
        <w:rPr>
          <w:b/>
          <w:lang w:val="es-ES"/>
        </w:rPr>
        <w:t>using</w:t>
      </w:r>
      <w:r w:rsidRPr="00AD52BD">
        <w:rPr>
          <w:lang w:val="es-ES"/>
        </w:rPr>
        <w:t xml:space="preserve"> que contiene un objeto </w:t>
      </w:r>
      <w:r w:rsidRPr="00AD52BD">
        <w:rPr>
          <w:b/>
          <w:lang w:val="es-ES"/>
        </w:rPr>
        <w:t xml:space="preserve">ShimsContext: </w:t>
      </w:r>
    </w:p>
    <w:p w:rsidR="006A3937" w:rsidRDefault="006A3937" w:rsidP="006A3937">
      <w:pPr>
        <w:pStyle w:val="ppCodeLanguage"/>
        <w:rPr>
          <w:lang w:val="es-ES"/>
        </w:rPr>
      </w:pPr>
    </w:p>
    <w:p w:rsidR="006A3937" w:rsidRPr="006A3937" w:rsidRDefault="006A3937" w:rsidP="006A3937">
      <w:pPr>
        <w:pStyle w:val="ppCode"/>
        <w:rPr>
          <w:lang w:val="es-ES"/>
        </w:rPr>
      </w:pPr>
      <w:r w:rsidRPr="006A3937">
        <w:rPr>
          <w:lang w:val="es-ES"/>
        </w:rPr>
        <w:t xml:space="preserve">[TestMethod] public void FakesTestMethod() { </w:t>
      </w:r>
    </w:p>
    <w:p w:rsidR="006A3937" w:rsidRPr="006A3937" w:rsidRDefault="006A3937" w:rsidP="006A3937">
      <w:pPr>
        <w:pStyle w:val="ppCode"/>
        <w:rPr>
          <w:lang w:val="es-ES"/>
        </w:rPr>
      </w:pPr>
      <w:r w:rsidRPr="006A3937">
        <w:rPr>
          <w:lang w:val="es-ES"/>
        </w:rPr>
        <w:t xml:space="preserve">    using (ShimsContext.Create()) </w:t>
      </w:r>
    </w:p>
    <w:p w:rsidR="006A3937" w:rsidRPr="006A3937" w:rsidRDefault="006A3937" w:rsidP="006A3937">
      <w:pPr>
        <w:pStyle w:val="ppCode"/>
        <w:rPr>
          <w:lang w:val="es-ES"/>
        </w:rPr>
      </w:pPr>
      <w:r w:rsidRPr="006A3937">
        <w:rPr>
          <w:lang w:val="es-ES"/>
        </w:rPr>
        <w:t xml:space="preserve">    { </w:t>
      </w:r>
    </w:p>
    <w:p w:rsidR="006A3937" w:rsidRPr="006A3937" w:rsidRDefault="006A3937" w:rsidP="006A3937">
      <w:pPr>
        <w:pStyle w:val="ppCode"/>
        <w:rPr>
          <w:lang w:val="es-ES"/>
        </w:rPr>
      </w:pPr>
      <w:r w:rsidRPr="006A3937">
        <w:rPr>
          <w:lang w:val="es-ES"/>
        </w:rPr>
        <w:t xml:space="preserve">        //... </w:t>
      </w:r>
    </w:p>
    <w:p w:rsidR="006A3937" w:rsidRPr="006A3937" w:rsidRDefault="006A3937" w:rsidP="006A3937">
      <w:pPr>
        <w:pStyle w:val="ppCode"/>
        <w:rPr>
          <w:lang w:val="es-ES"/>
        </w:rPr>
      </w:pPr>
      <w:r w:rsidRPr="006A3937">
        <w:rPr>
          <w:lang w:val="es-ES"/>
        </w:rPr>
        <w:t xml:space="preserve">    }</w:t>
      </w:r>
    </w:p>
    <w:p w:rsidR="006A3937" w:rsidRPr="00AD52BD" w:rsidRDefault="006A3937" w:rsidP="00CD3813">
      <w:pPr>
        <w:pStyle w:val="ppBodyText"/>
        <w:rPr>
          <w:lang w:val="es-ES"/>
        </w:rPr>
      </w:pPr>
    </w:p>
    <w:p w:rsidR="00C67D8D" w:rsidRPr="00AD52BD" w:rsidRDefault="00C67D8D" w:rsidP="00CD3813">
      <w:pPr>
        <w:pStyle w:val="ppBodyText"/>
        <w:rPr>
          <w:lang w:val="es-ES"/>
        </w:rPr>
      </w:pPr>
      <w:r w:rsidRPr="00AD52BD">
        <w:rPr>
          <w:lang w:val="es-ES"/>
        </w:rPr>
        <w:t xml:space="preserve">Este cambio tiene que hacerse en todos los test basados en moles que vayan a hacer uso de los Shims en Microsoft Fakes. Recordad que no es necesario el </w:t>
      </w:r>
      <w:r w:rsidRPr="00AD52BD">
        <w:rPr>
          <w:b/>
          <w:lang w:val="es-ES"/>
        </w:rPr>
        <w:t>using</w:t>
      </w:r>
      <w:r w:rsidRPr="00AD52BD">
        <w:rPr>
          <w:lang w:val="es-ES"/>
        </w:rPr>
        <w:t xml:space="preserve"> si usamos Stubs. </w:t>
      </w:r>
    </w:p>
    <w:p w:rsidR="00C67D8D" w:rsidRPr="00AD52BD" w:rsidRDefault="00CD3813" w:rsidP="00CD3813">
      <w:pPr>
        <w:pStyle w:val="Heading2"/>
        <w:rPr>
          <w:lang w:val="es-ES"/>
        </w:rPr>
      </w:pPr>
      <w:r>
        <w:rPr>
          <w:lang w:val="es-ES"/>
        </w:rPr>
        <w:t xml:space="preserve">Definiendo comportamientos </w:t>
      </w:r>
    </w:p>
    <w:p w:rsidR="00C67D8D" w:rsidRDefault="00C67D8D" w:rsidP="00CD3813">
      <w:pPr>
        <w:pStyle w:val="ppBodyText"/>
        <w:rPr>
          <w:lang w:val="es-ES"/>
        </w:rPr>
      </w:pPr>
      <w:r w:rsidRPr="00AD52BD">
        <w:rPr>
          <w:lang w:val="es-ES"/>
        </w:rPr>
        <w:t xml:space="preserve">En los test, la forma básica en la que se definen los comportamientos de los Stubs o Shims no ha cambiado entre Moles y Fakes. Sin embargo, sí ha cambiado el nombre de las clases que los definen. Por ejemplo, en Moles, el comportamiento de una llamada a la propiedad Now de DateTime se declararía así: </w:t>
      </w:r>
    </w:p>
    <w:p w:rsidR="006A3937" w:rsidRDefault="006A3937" w:rsidP="006A3937">
      <w:pPr>
        <w:pStyle w:val="ppCodeLanguage"/>
        <w:rPr>
          <w:lang w:val="es-ES"/>
        </w:rPr>
      </w:pPr>
    </w:p>
    <w:p w:rsidR="006A3937" w:rsidRPr="006A3937" w:rsidRDefault="006A3937" w:rsidP="006A3937">
      <w:pPr>
        <w:pStyle w:val="ppCode"/>
        <w:rPr>
          <w:lang w:val="es-ES"/>
        </w:rPr>
      </w:pPr>
      <w:r w:rsidRPr="006A3937">
        <w:rPr>
          <w:lang w:val="es-ES"/>
        </w:rPr>
        <w:t xml:space="preserve">MDateTime.NowGet = () =&gt; </w:t>
      </w:r>
    </w:p>
    <w:p w:rsidR="006A3937" w:rsidRPr="006A3937" w:rsidRDefault="006A3937" w:rsidP="006A3937">
      <w:pPr>
        <w:pStyle w:val="ppCode"/>
        <w:rPr>
          <w:lang w:val="es-ES"/>
        </w:rPr>
      </w:pPr>
      <w:r w:rsidRPr="006A3937">
        <w:rPr>
          <w:lang w:val="es-ES"/>
        </w:rPr>
        <w:t xml:space="preserve">{     return new DateTime(1, 1, 1); </w:t>
      </w:r>
    </w:p>
    <w:p w:rsidR="006A3937" w:rsidRPr="006A3937" w:rsidRDefault="006A3937" w:rsidP="006A3937">
      <w:pPr>
        <w:pStyle w:val="ppCode"/>
        <w:rPr>
          <w:lang w:val="es-ES"/>
        </w:rPr>
      </w:pPr>
      <w:r w:rsidRPr="006A3937">
        <w:rPr>
          <w:lang w:val="es-ES"/>
        </w:rPr>
        <w:t>};</w:t>
      </w:r>
    </w:p>
    <w:p w:rsidR="006A3937" w:rsidRPr="00AD52BD" w:rsidRDefault="006A3937" w:rsidP="00CD3813">
      <w:pPr>
        <w:pStyle w:val="ppBodyText"/>
        <w:rPr>
          <w:lang w:val="es-ES"/>
        </w:rPr>
      </w:pPr>
    </w:p>
    <w:p w:rsidR="006A3937" w:rsidRDefault="006A09F7" w:rsidP="006A09F7">
      <w:pPr>
        <w:pStyle w:val="ppCodeLanguage"/>
        <w:rPr>
          <w:lang w:val="es-ES"/>
        </w:rPr>
      </w:pPr>
      <w:r w:rsidRPr="006A09F7">
        <w:rPr>
          <w:lang w:val="es-ES"/>
        </w:rPr>
        <w:t>Con Microsoft Fakes sería así:</w:t>
      </w:r>
    </w:p>
    <w:p w:rsidR="006A3937" w:rsidRPr="006A3937" w:rsidRDefault="006A3937" w:rsidP="006A3937">
      <w:pPr>
        <w:pStyle w:val="ppCode"/>
        <w:rPr>
          <w:lang w:val="es-ES"/>
        </w:rPr>
      </w:pPr>
      <w:r w:rsidRPr="006A3937">
        <w:rPr>
          <w:lang w:val="es-ES"/>
        </w:rPr>
        <w:t xml:space="preserve">System.Fakes.ShimDateTime.NowGet = () =&gt; </w:t>
      </w:r>
    </w:p>
    <w:p w:rsidR="006A3937" w:rsidRPr="006A3937" w:rsidRDefault="006A3937" w:rsidP="006A3937">
      <w:pPr>
        <w:pStyle w:val="ppCode"/>
        <w:rPr>
          <w:lang w:val="es-ES"/>
        </w:rPr>
      </w:pPr>
      <w:r w:rsidRPr="006A3937">
        <w:rPr>
          <w:lang w:val="es-ES"/>
        </w:rPr>
        <w:t xml:space="preserve">{     return new DateTime(1, 1, 1); </w:t>
      </w:r>
    </w:p>
    <w:p w:rsidR="006A3937" w:rsidRPr="006A3937" w:rsidRDefault="006A3937" w:rsidP="006A3937">
      <w:pPr>
        <w:pStyle w:val="ppCode"/>
        <w:rPr>
          <w:lang w:val="es-ES"/>
        </w:rPr>
      </w:pPr>
      <w:r w:rsidRPr="006A3937">
        <w:rPr>
          <w:lang w:val="es-ES"/>
        </w:rPr>
        <w:t>};</w:t>
      </w:r>
    </w:p>
    <w:p w:rsidR="006A3937" w:rsidRPr="00AD52BD" w:rsidRDefault="006A3937" w:rsidP="00CD3813">
      <w:pPr>
        <w:pStyle w:val="ppBodyText"/>
        <w:rPr>
          <w:lang w:val="es-ES"/>
        </w:rPr>
      </w:pPr>
    </w:p>
    <w:p w:rsidR="00C67D8D" w:rsidRPr="00AD52BD" w:rsidRDefault="00C67D8D" w:rsidP="00CD3813">
      <w:pPr>
        <w:pStyle w:val="ppBodyText"/>
        <w:rPr>
          <w:lang w:val="es-ES"/>
        </w:rPr>
      </w:pPr>
      <w:r w:rsidRPr="00AD52BD">
        <w:rPr>
          <w:lang w:val="es-ES"/>
        </w:rPr>
        <w:t xml:space="preserve">Como sólo es un cambio de namespaces, bastaría con una operación de reemplazar con cualquier editor de texto </w:t>
      </w:r>
    </w:p>
    <w:p w:rsidR="00C67D8D" w:rsidRPr="00AD52BD" w:rsidRDefault="00CD3813" w:rsidP="00CD3813">
      <w:pPr>
        <w:pStyle w:val="Heading2"/>
        <w:rPr>
          <w:lang w:val="es-ES"/>
        </w:rPr>
      </w:pPr>
      <w:r>
        <w:rPr>
          <w:lang w:val="es-ES"/>
        </w:rPr>
        <w:t xml:space="preserve">Moles y Microsoft SharePoint </w:t>
      </w:r>
    </w:p>
    <w:p w:rsidR="00C67D8D" w:rsidRPr="00AD52BD" w:rsidRDefault="00C67D8D" w:rsidP="00CD3813">
      <w:pPr>
        <w:pStyle w:val="ppBodyText"/>
        <w:rPr>
          <w:lang w:val="es-ES"/>
        </w:rPr>
      </w:pPr>
      <w:r w:rsidRPr="00AD52BD">
        <w:rPr>
          <w:lang w:val="es-ES"/>
        </w:rPr>
        <w:t xml:space="preserve">Microsoft Research publicó unas librerías de behaviors para ayudar al testing de SharePoint </w:t>
      </w:r>
      <w:hyperlink r:id="rId24">
        <w:r w:rsidRPr="00AD52BD">
          <w:rPr>
            <w:lang w:val="es-ES"/>
          </w:rPr>
          <w:t>(</w:t>
        </w:r>
      </w:hyperlink>
      <w:hyperlink r:id="rId25">
        <w:r w:rsidRPr="00AD52BD">
          <w:rPr>
            <w:color w:val="0000FF"/>
            <w:u w:val="single" w:color="0000FF"/>
            <w:lang w:val="es-ES"/>
          </w:rPr>
          <w:t>http://research.microsoft.com/en</w:t>
        </w:r>
      </w:hyperlink>
      <w:hyperlink r:id="rId26">
        <w:r w:rsidRPr="00AD52BD">
          <w:rPr>
            <w:color w:val="0000FF"/>
            <w:u w:val="single" w:color="0000FF"/>
            <w:lang w:val="es-ES"/>
          </w:rPr>
          <w:t>-</w:t>
        </w:r>
      </w:hyperlink>
      <w:hyperlink r:id="rId27">
        <w:r w:rsidRPr="00AD52BD">
          <w:rPr>
            <w:color w:val="0000FF"/>
            <w:u w:val="single" w:color="0000FF"/>
            <w:lang w:val="es-ES"/>
          </w:rPr>
          <w:t>us/projects/pex/pexsharepointbehaviors.pdf</w:t>
        </w:r>
      </w:hyperlink>
      <w:hyperlink r:id="rId28">
        <w:r w:rsidRPr="00AD52BD">
          <w:rPr>
            <w:lang w:val="es-ES"/>
          </w:rPr>
          <w:t>)</w:t>
        </w:r>
      </w:hyperlink>
      <w:r w:rsidRPr="00AD52BD">
        <w:rPr>
          <w:lang w:val="es-ES"/>
        </w:rPr>
        <w:t xml:space="preserve">. Esta librería es un mock de la API de SharePoint. Cuando migremos a Microsoft Fakes, podemos usar los emuladores de SharePoint, que son una versión de los comportamientos de Moles SharePoint. Podéis leer más sobre estos emuladores en el blog  </w:t>
      </w:r>
      <w:r w:rsidRPr="00AD52BD">
        <w:rPr>
          <w:color w:val="548DD4"/>
          <w:lang w:val="es-ES"/>
        </w:rPr>
        <w:t xml:space="preserve">Introducing SharePoint Emulators </w:t>
      </w:r>
      <w:hyperlink r:id="rId29">
        <w:r w:rsidRPr="00AD52BD">
          <w:rPr>
            <w:lang w:val="es-ES"/>
          </w:rPr>
          <w:t>(</w:t>
        </w:r>
      </w:hyperlink>
      <w:hyperlink r:id="rId30">
        <w:r w:rsidRPr="00AD52BD">
          <w:rPr>
            <w:color w:val="0000FF"/>
            <w:u w:val="single" w:color="0000FF"/>
            <w:lang w:val="es-ES"/>
          </w:rPr>
          <w:t>http://blogs.msdn.com/b/visualstudioalm/archive/2012/11/26/introducing</w:t>
        </w:r>
      </w:hyperlink>
      <w:hyperlink r:id="rId31">
        <w:r w:rsidRPr="00AD52BD">
          <w:rPr>
            <w:rStyle w:val="Hyperlink"/>
            <w:lang w:val="es-ES"/>
          </w:rPr>
          <w:t>http://blogs.msdn.com/b/visualstudioalm/archive/2012/11/26/introducing-sharepoint-emulators.aspx</w:t>
        </w:r>
      </w:hyperlink>
      <w:hyperlink r:id="rId32">
        <w:r w:rsidRPr="00AD52BD">
          <w:rPr>
            <w:color w:val="0000FF"/>
            <w:u w:val="single" w:color="0000FF"/>
            <w:lang w:val="es-ES"/>
          </w:rPr>
          <w:t>sharepoint</w:t>
        </w:r>
      </w:hyperlink>
      <w:hyperlink r:id="rId33">
        <w:r w:rsidRPr="00AD52BD">
          <w:rPr>
            <w:color w:val="0000FF"/>
            <w:u w:val="single" w:color="0000FF"/>
            <w:lang w:val="es-ES"/>
          </w:rPr>
          <w:t>-</w:t>
        </w:r>
      </w:hyperlink>
      <w:hyperlink r:id="rId34">
        <w:r w:rsidRPr="00AD52BD">
          <w:rPr>
            <w:color w:val="0000FF"/>
            <w:u w:val="single" w:color="0000FF"/>
            <w:lang w:val="es-ES"/>
          </w:rPr>
          <w:t>emulators.aspx</w:t>
        </w:r>
      </w:hyperlink>
      <w:hyperlink r:id="rId35">
        <w:r w:rsidRPr="00AD52BD">
          <w:rPr>
            <w:lang w:val="es-ES"/>
          </w:rPr>
          <w:t>)</w:t>
        </w:r>
      </w:hyperlink>
      <w:r w:rsidRPr="00AD52BD">
        <w:rPr>
          <w:lang w:val="es-ES"/>
        </w:rPr>
        <w:t xml:space="preserve"> y están disponibles en Nuget. </w:t>
      </w:r>
    </w:p>
    <w:p w:rsidR="00C67D8D" w:rsidRPr="00AD52BD" w:rsidRDefault="00CD3813" w:rsidP="00CD3813">
      <w:pPr>
        <w:pStyle w:val="Heading2"/>
        <w:rPr>
          <w:lang w:val="es-ES"/>
        </w:rPr>
      </w:pPr>
      <w:r>
        <w:rPr>
          <w:lang w:val="es-ES"/>
        </w:rPr>
        <w:t xml:space="preserve">Migrando de frameworks comerciales y open source </w:t>
      </w:r>
    </w:p>
    <w:p w:rsidR="00C67D8D" w:rsidRPr="00AD52BD" w:rsidRDefault="00CD3813" w:rsidP="00CD3813">
      <w:pPr>
        <w:pStyle w:val="Heading2"/>
        <w:rPr>
          <w:lang w:val="es-ES"/>
        </w:rPr>
      </w:pPr>
      <w:r>
        <w:rPr>
          <w:lang w:val="es-ES"/>
        </w:rPr>
        <w:t xml:space="preserve">Introducción </w:t>
      </w:r>
    </w:p>
    <w:p w:rsidR="00C67D8D" w:rsidRPr="00AD52BD" w:rsidRDefault="00C67D8D" w:rsidP="00CD3813">
      <w:pPr>
        <w:pStyle w:val="ppBodyText"/>
        <w:rPr>
          <w:lang w:val="es-ES"/>
        </w:rPr>
      </w:pPr>
      <w:r w:rsidRPr="00AD52BD">
        <w:rPr>
          <w:lang w:val="es-ES"/>
        </w:rPr>
        <w:t xml:space="preserve">Hay un gran número de proyectos open source, como RhinoMocks, Moq, etc, que ofrecen tecnologías equivalentes para hacer stubs como en Microsoft Fakes. Sin embargo, no ofrecen una tecnología similar a los shims de Microsoft Fakes. Sólo los productos comerciales ofrecen la posibilidad de mockear objetos de clases privadas y selladas. </w:t>
      </w:r>
    </w:p>
    <w:p w:rsidR="00C67D8D" w:rsidRPr="00AD52BD" w:rsidRDefault="00CD3813" w:rsidP="00CD3813">
      <w:pPr>
        <w:pStyle w:val="ppBodyText"/>
        <w:rPr>
          <w:lang w:val="es-ES"/>
        </w:rPr>
      </w:pPr>
      <w:r>
        <w:rPr>
          <w:lang w:val="es-ES"/>
        </w:rPr>
        <w:t xml:space="preserve">Además de Microsoft Fakes, este tipo de mocking también lo ofrece Telerik </w:t>
      </w:r>
      <w:r w:rsidR="00C67D8D" w:rsidRPr="00AD52BD">
        <w:rPr>
          <w:lang w:val="es-ES"/>
        </w:rPr>
        <w:t>en JustMock(</w:t>
      </w:r>
      <w:hyperlink r:id="rId36">
        <w:r w:rsidR="00C67D8D" w:rsidRPr="00AD52BD">
          <w:rPr>
            <w:color w:val="0000FF"/>
            <w:u w:val="single" w:color="0000FF"/>
            <w:lang w:val="es-ES"/>
          </w:rPr>
          <w:t>http://www.telerik.com/products/mocking.aspx</w:t>
        </w:r>
      </w:hyperlink>
      <w:hyperlink r:id="rId37">
        <w:r w:rsidR="00C67D8D" w:rsidRPr="00AD52BD">
          <w:rPr>
            <w:lang w:val="es-ES"/>
          </w:rPr>
          <w:t xml:space="preserve"> </w:t>
        </w:r>
      </w:hyperlink>
      <w:hyperlink r:id="rId38">
        <w:r w:rsidR="00C67D8D" w:rsidRPr="00AD52BD">
          <w:rPr>
            <w:lang w:val="es-ES"/>
          </w:rPr>
          <w:t>)</w:t>
        </w:r>
      </w:hyperlink>
      <w:r w:rsidR="00C67D8D" w:rsidRPr="00AD52BD">
        <w:rPr>
          <w:lang w:val="es-ES"/>
        </w:rPr>
        <w:t xml:space="preserve"> y Typemock en el producto que tienen llamado Isolator </w:t>
      </w:r>
      <w:hyperlink r:id="rId39">
        <w:r w:rsidR="00C67D8D" w:rsidRPr="00AD52BD">
          <w:rPr>
            <w:lang w:val="es-ES"/>
          </w:rPr>
          <w:t>(</w:t>
        </w:r>
      </w:hyperlink>
      <w:hyperlink r:id="rId40">
        <w:r w:rsidR="00C67D8D" w:rsidRPr="00AD52BD">
          <w:rPr>
            <w:color w:val="0000FF"/>
            <w:u w:val="single" w:color="0000FF"/>
            <w:lang w:val="es-ES"/>
          </w:rPr>
          <w:t>http://www.typemock.com/isolator</w:t>
        </w:r>
      </w:hyperlink>
      <w:hyperlink r:id="rId41">
        <w:r w:rsidR="00C67D8D" w:rsidRPr="00AD52BD">
          <w:rPr>
            <w:color w:val="0000FF"/>
            <w:u w:val="single" w:color="0000FF"/>
            <w:lang w:val="es-ES"/>
          </w:rPr>
          <w:t>-</w:t>
        </w:r>
      </w:hyperlink>
      <w:hyperlink r:id="rId42">
        <w:r w:rsidR="00C67D8D" w:rsidRPr="00AD52BD">
          <w:rPr>
            <w:color w:val="0000FF"/>
            <w:u w:val="single" w:color="0000FF"/>
            <w:lang w:val="es-ES"/>
          </w:rPr>
          <w:t>product</w:t>
        </w:r>
      </w:hyperlink>
      <w:hyperlink r:id="rId43">
        <w:r w:rsidR="00C67D8D" w:rsidRPr="00AD52BD">
          <w:rPr>
            <w:color w:val="0000FF"/>
            <w:u w:val="single" w:color="0000FF"/>
            <w:lang w:val="es-ES"/>
          </w:rPr>
          <w:t>-</w:t>
        </w:r>
      </w:hyperlink>
      <w:hyperlink r:id="rId44">
        <w:r w:rsidR="00C67D8D" w:rsidRPr="00AD52BD">
          <w:rPr>
            <w:color w:val="0000FF"/>
            <w:u w:val="single" w:color="0000FF"/>
            <w:lang w:val="es-ES"/>
          </w:rPr>
          <w:t>page</w:t>
        </w:r>
      </w:hyperlink>
      <w:hyperlink r:id="rId45">
        <w:r w:rsidR="00C67D8D" w:rsidRPr="00AD52BD">
          <w:rPr>
            <w:lang w:val="es-ES"/>
          </w:rPr>
          <w:t>)</w:t>
        </w:r>
      </w:hyperlink>
      <w:r w:rsidR="00C67D8D" w:rsidRPr="00AD52BD">
        <w:rPr>
          <w:lang w:val="es-ES"/>
        </w:rPr>
        <w:t xml:space="preserve">. En ambos casos se ofrece la misma funcionalidad de stubs que Microsoft Fakes, permitiendo mockear interfaces, etc., en una versión gratuita y “recortada”. También tienen productos Premium que ofrecen herramientas como los shims </w:t>
      </w:r>
      <w:r>
        <w:rPr>
          <w:lang w:val="es-ES"/>
        </w:rPr>
        <w:t xml:space="preserve">para mockear objetos que no son </w:t>
      </w:r>
      <w:r w:rsidR="00C67D8D" w:rsidRPr="00AD52BD">
        <w:rPr>
          <w:lang w:val="es-ES"/>
        </w:rPr>
        <w:t xml:space="preserve">“mockeables”. </w:t>
      </w:r>
    </w:p>
    <w:p w:rsidR="00C67D8D" w:rsidRPr="00AD52BD" w:rsidRDefault="00CD3813" w:rsidP="00CD3813">
      <w:pPr>
        <w:pStyle w:val="Heading2"/>
        <w:rPr>
          <w:lang w:val="es-ES"/>
        </w:rPr>
      </w:pPr>
      <w:r>
        <w:rPr>
          <w:lang w:val="es-ES"/>
        </w:rPr>
        <w:t xml:space="preserve">Diferencias entre estos productos y Microsoft Fakes </w:t>
      </w:r>
    </w:p>
    <w:p w:rsidR="00C67D8D" w:rsidRPr="00AD52BD" w:rsidRDefault="00CD3813" w:rsidP="00CD3813">
      <w:pPr>
        <w:pStyle w:val="Heading2"/>
        <w:rPr>
          <w:lang w:val="es-ES"/>
        </w:rPr>
      </w:pPr>
      <w:r>
        <w:rPr>
          <w:lang w:val="es-ES"/>
        </w:rPr>
        <w:t xml:space="preserve">Creando assemblies “fake” </w:t>
      </w:r>
    </w:p>
    <w:p w:rsidR="00C67D8D" w:rsidRPr="00AD52BD" w:rsidRDefault="00C67D8D" w:rsidP="00CD3813">
      <w:pPr>
        <w:pStyle w:val="ppBodyText"/>
        <w:rPr>
          <w:lang w:val="es-ES"/>
        </w:rPr>
      </w:pPr>
      <w:r w:rsidRPr="00AD52BD">
        <w:rPr>
          <w:lang w:val="es-ES"/>
        </w:rPr>
        <w:t xml:space="preserve">La principal diferencia entre estos productos y Microsoft Fakes es el proceso que un desarrollador tiene que hacer para generar el shim. </w:t>
      </w:r>
    </w:p>
    <w:p w:rsidR="00C67D8D" w:rsidRPr="00AD52BD" w:rsidRDefault="00C67D8D" w:rsidP="00CD3813">
      <w:pPr>
        <w:pStyle w:val="ppBodyText"/>
        <w:rPr>
          <w:lang w:val="es-ES"/>
        </w:rPr>
      </w:pPr>
      <w:r w:rsidRPr="00AD52BD">
        <w:rPr>
          <w:lang w:val="es-ES"/>
        </w:rPr>
        <w:t>En Microsoft Fakes, simplemente hacemos clic derecho en la referencia del  assembly que queremos mockear y seleccionamos “</w:t>
      </w:r>
      <w:r w:rsidRPr="00AD52BD">
        <w:rPr>
          <w:b/>
          <w:lang w:val="es-ES"/>
        </w:rPr>
        <w:t>Add Fake Assembly”</w:t>
      </w:r>
      <w:r w:rsidRPr="00AD52BD">
        <w:rPr>
          <w:lang w:val="es-ES"/>
        </w:rPr>
        <w:t xml:space="preserve">. Esto generará un nuevo assembly que debemos referenciar para crear objetos shims. </w:t>
      </w:r>
    </w:p>
    <w:p w:rsidR="00C67D8D" w:rsidRPr="00AD52BD" w:rsidRDefault="00C67D8D" w:rsidP="00CD3813">
      <w:pPr>
        <w:pStyle w:val="ppBodyText"/>
        <w:rPr>
          <w:lang w:val="es-ES"/>
        </w:rPr>
      </w:pPr>
      <w:r w:rsidRPr="00AD52BD">
        <w:rPr>
          <w:lang w:val="es-ES"/>
        </w:rPr>
        <w:t xml:space="preserve">En los productos de Telerik y Typemock, no es necesaria esta pre-generación, se encarga el propio framework en tiempo de ejecución. </w:t>
      </w:r>
    </w:p>
    <w:p w:rsidR="00C67D8D" w:rsidRPr="00AD52BD" w:rsidRDefault="00CD3813" w:rsidP="00CD3813">
      <w:pPr>
        <w:pStyle w:val="Heading2"/>
        <w:rPr>
          <w:lang w:val="es-ES"/>
        </w:rPr>
      </w:pPr>
      <w:r>
        <w:rPr>
          <w:lang w:val="es-ES"/>
        </w:rPr>
        <w:t xml:space="preserve">Usando Microsoft Fakes </w:t>
      </w:r>
    </w:p>
    <w:p w:rsidR="00C67D8D" w:rsidRPr="00AD52BD" w:rsidRDefault="00C67D8D" w:rsidP="00CD3813">
      <w:pPr>
        <w:pStyle w:val="ppBodyText"/>
        <w:rPr>
          <w:lang w:val="es-ES"/>
        </w:rPr>
      </w:pPr>
      <w:r w:rsidRPr="00AD52BD">
        <w:rPr>
          <w:lang w:val="es-ES"/>
        </w:rPr>
        <w:t xml:space="preserve">Para crear tests unitarios tanto Telerik como Typemock usan expresiones lambda para definir el comportamiento, igual que Microsoft Fakes. El formato es un poco diferente en cada uno, pero la intención que se expresa es siempre la misma. </w:t>
      </w:r>
    </w:p>
    <w:p w:rsidR="00C67D8D" w:rsidRDefault="00CD3813" w:rsidP="00CD3813">
      <w:pPr>
        <w:pStyle w:val="Heading2"/>
        <w:rPr>
          <w:lang w:val="es-ES"/>
        </w:rPr>
      </w:pPr>
      <w:r>
        <w:rPr>
          <w:lang w:val="es-ES"/>
        </w:rPr>
        <w:t xml:space="preserve">Telerik JustMock </w:t>
      </w:r>
    </w:p>
    <w:p w:rsidR="006A09F7" w:rsidRDefault="006A09F7" w:rsidP="006A09F7">
      <w:pPr>
        <w:pStyle w:val="ppCodeLanguage"/>
        <w:rPr>
          <w:lang w:val="es-ES"/>
        </w:rPr>
      </w:pPr>
      <w:r w:rsidRPr="006A09F7">
        <w:rPr>
          <w:lang w:val="es-ES"/>
        </w:rPr>
        <w:t>En este ejemplo vemos cómo mockear una llamada a DateTime.Now usando JustMock de Telerik:</w:t>
      </w:r>
    </w:p>
    <w:p w:rsidR="006A09F7" w:rsidRPr="006A09F7" w:rsidRDefault="006A09F7" w:rsidP="006A09F7">
      <w:pPr>
        <w:pStyle w:val="ppCode"/>
        <w:rPr>
          <w:lang w:val="es-ES"/>
        </w:rPr>
      </w:pPr>
      <w:r w:rsidRPr="006A09F7">
        <w:rPr>
          <w:lang w:val="es-ES"/>
        </w:rPr>
        <w:t xml:space="preserve">[TestClass] public class MsCorlibFixture </w:t>
      </w:r>
    </w:p>
    <w:p w:rsidR="006A09F7" w:rsidRPr="006A09F7" w:rsidRDefault="006A09F7" w:rsidP="006A09F7">
      <w:pPr>
        <w:pStyle w:val="ppCode"/>
        <w:rPr>
          <w:lang w:val="es-ES"/>
        </w:rPr>
      </w:pPr>
      <w:r w:rsidRPr="006A09F7">
        <w:rPr>
          <w:lang w:val="es-ES"/>
        </w:rPr>
        <w:t xml:space="preserve">{     static MsCorlibFixture() </w:t>
      </w:r>
    </w:p>
    <w:p w:rsidR="006A09F7" w:rsidRPr="006A09F7" w:rsidRDefault="006A09F7" w:rsidP="006A09F7">
      <w:pPr>
        <w:pStyle w:val="ppCode"/>
        <w:rPr>
          <w:lang w:val="es-ES"/>
        </w:rPr>
      </w:pPr>
      <w:r w:rsidRPr="006A09F7">
        <w:rPr>
          <w:lang w:val="es-ES"/>
        </w:rPr>
        <w:t xml:space="preserve">    { </w:t>
      </w:r>
    </w:p>
    <w:p w:rsidR="006A09F7" w:rsidRPr="006A09F7" w:rsidRDefault="006A09F7" w:rsidP="006A09F7">
      <w:pPr>
        <w:pStyle w:val="ppCode"/>
      </w:pPr>
      <w:r w:rsidRPr="006A09F7">
        <w:t xml:space="preserve">        Mock.Replace(() =&gt; DateTime.Now).In&lt;MsCorlibFixture&gt; </w:t>
      </w:r>
    </w:p>
    <w:p w:rsidR="006A09F7" w:rsidRPr="006A09F7" w:rsidRDefault="006A09F7" w:rsidP="006A09F7">
      <w:pPr>
        <w:pStyle w:val="ppCode"/>
        <w:rPr>
          <w:lang w:val="es-ES"/>
        </w:rPr>
      </w:pPr>
      <w:r w:rsidRPr="006A09F7">
        <w:t xml:space="preserve">                                </w:t>
      </w:r>
      <w:r w:rsidRPr="006A09F7">
        <w:rPr>
          <w:lang w:val="es-ES"/>
        </w:rPr>
        <w:t xml:space="preserve">(x =&gt; x.ShouldAssertCustomValueForDateTime()); </w:t>
      </w:r>
    </w:p>
    <w:p w:rsidR="006A09F7" w:rsidRPr="006A09F7" w:rsidRDefault="006A09F7" w:rsidP="006A09F7">
      <w:pPr>
        <w:pStyle w:val="ppCode"/>
        <w:rPr>
          <w:lang w:val="es-ES"/>
        </w:rPr>
      </w:pPr>
      <w:r w:rsidRPr="006A09F7">
        <w:rPr>
          <w:lang w:val="es-ES"/>
        </w:rPr>
        <w:t xml:space="preserve">    } </w:t>
      </w:r>
    </w:p>
    <w:p w:rsidR="006A09F7" w:rsidRPr="006A09F7" w:rsidRDefault="006A09F7" w:rsidP="006A09F7">
      <w:pPr>
        <w:pStyle w:val="ppCode"/>
        <w:rPr>
          <w:lang w:val="es-ES"/>
        </w:rPr>
      </w:pPr>
      <w:r w:rsidRPr="006A09F7">
        <w:rPr>
          <w:lang w:val="es-ES"/>
        </w:rPr>
        <w:t xml:space="preserve">  </w:t>
      </w:r>
    </w:p>
    <w:p w:rsidR="006A09F7" w:rsidRPr="006A09F7" w:rsidRDefault="006A09F7" w:rsidP="006A09F7">
      <w:pPr>
        <w:pStyle w:val="ppCode"/>
        <w:rPr>
          <w:lang w:val="es-ES"/>
        </w:rPr>
      </w:pPr>
      <w:r w:rsidRPr="006A09F7">
        <w:rPr>
          <w:lang w:val="es-ES"/>
        </w:rPr>
        <w:t xml:space="preserve">    [TestMethod]     public void DateTimeTest() </w:t>
      </w:r>
    </w:p>
    <w:p w:rsidR="006A09F7" w:rsidRPr="006A09F7" w:rsidRDefault="006A09F7" w:rsidP="006A09F7">
      <w:pPr>
        <w:pStyle w:val="ppCode"/>
        <w:rPr>
          <w:lang w:val="es-ES"/>
        </w:rPr>
      </w:pPr>
      <w:r w:rsidRPr="006A09F7">
        <w:rPr>
          <w:lang w:val="es-ES"/>
        </w:rPr>
        <w:t xml:space="preserve">    { </w:t>
      </w:r>
    </w:p>
    <w:p w:rsidR="006A09F7" w:rsidRPr="006A09F7" w:rsidRDefault="006A09F7" w:rsidP="006A09F7">
      <w:pPr>
        <w:pStyle w:val="ppCode"/>
      </w:pPr>
      <w:r w:rsidRPr="006A09F7">
        <w:t xml:space="preserve">        Mock.Arrange(() =&gt; DateTime.Now).Returns(new DateTime(2016, 2, 29));   </w:t>
      </w:r>
    </w:p>
    <w:p w:rsidR="00886D4F" w:rsidRDefault="006A09F7" w:rsidP="006A09F7">
      <w:pPr>
        <w:pStyle w:val="ppCode"/>
      </w:pPr>
      <w:r w:rsidRPr="006A09F7">
        <w:t xml:space="preserve">        // Act          </w:t>
      </w:r>
    </w:p>
    <w:p w:rsidR="006A09F7" w:rsidRPr="006A09F7" w:rsidRDefault="00886D4F" w:rsidP="006A09F7">
      <w:pPr>
        <w:pStyle w:val="ppCode"/>
      </w:pPr>
      <w:r>
        <w:t xml:space="preserve">        </w:t>
      </w:r>
      <w:r w:rsidR="006A09F7" w:rsidRPr="006A09F7">
        <w:t xml:space="preserve">int result = MyCode.DoSomethingSpecialOnALeapYear(); </w:t>
      </w:r>
    </w:p>
    <w:p w:rsidR="006A09F7" w:rsidRPr="006A09F7" w:rsidRDefault="006A09F7" w:rsidP="006A09F7">
      <w:pPr>
        <w:pStyle w:val="ppCode"/>
      </w:pPr>
      <w:r w:rsidRPr="006A09F7">
        <w:t xml:space="preserve">  </w:t>
      </w:r>
    </w:p>
    <w:p w:rsidR="006A09F7" w:rsidRPr="006A09F7" w:rsidRDefault="006A09F7" w:rsidP="006A09F7">
      <w:pPr>
        <w:pStyle w:val="ppCode"/>
        <w:rPr>
          <w:lang w:val="es-ES"/>
        </w:rPr>
      </w:pPr>
      <w:r w:rsidRPr="006A09F7">
        <w:t xml:space="preserve">        </w:t>
      </w:r>
      <w:r w:rsidRPr="006A09F7">
        <w:rPr>
          <w:lang w:val="es-ES"/>
        </w:rPr>
        <w:t xml:space="preserve">// Assert  </w:t>
      </w:r>
    </w:p>
    <w:p w:rsidR="006A09F7" w:rsidRPr="006A09F7" w:rsidRDefault="006A09F7" w:rsidP="006A09F7">
      <w:pPr>
        <w:pStyle w:val="ppCode"/>
        <w:rPr>
          <w:lang w:val="es-ES"/>
        </w:rPr>
      </w:pPr>
      <w:r w:rsidRPr="006A09F7">
        <w:rPr>
          <w:lang w:val="es-ES"/>
        </w:rPr>
        <w:t xml:space="preserve">        Assert.AreEqual(100, result); </w:t>
      </w:r>
    </w:p>
    <w:p w:rsidR="006A09F7" w:rsidRPr="006A09F7" w:rsidRDefault="006A09F7" w:rsidP="006A09F7">
      <w:pPr>
        <w:pStyle w:val="ppCode"/>
        <w:rPr>
          <w:lang w:val="es-ES"/>
        </w:rPr>
      </w:pPr>
      <w:r w:rsidRPr="006A09F7">
        <w:rPr>
          <w:lang w:val="es-ES"/>
        </w:rPr>
        <w:t xml:space="preserve">    } </w:t>
      </w:r>
    </w:p>
    <w:p w:rsidR="006A09F7" w:rsidRPr="006A09F7" w:rsidRDefault="006A09F7" w:rsidP="006A09F7">
      <w:pPr>
        <w:pStyle w:val="ppCode"/>
        <w:rPr>
          <w:lang w:val="es-ES"/>
        </w:rPr>
      </w:pPr>
      <w:r w:rsidRPr="006A09F7">
        <w:rPr>
          <w:lang w:val="es-ES"/>
        </w:rPr>
        <w:t>}</w:t>
      </w:r>
    </w:p>
    <w:p w:rsidR="006A09F7" w:rsidRPr="006A09F7" w:rsidRDefault="006A09F7" w:rsidP="006A09F7">
      <w:pPr>
        <w:pStyle w:val="ppBodyText"/>
        <w:rPr>
          <w:lang w:val="es-ES"/>
        </w:rPr>
      </w:pPr>
    </w:p>
    <w:p w:rsidR="00C67D8D" w:rsidRDefault="00CD3813" w:rsidP="00CD3813">
      <w:pPr>
        <w:pStyle w:val="Heading2"/>
      </w:pPr>
      <w:r>
        <w:t xml:space="preserve">Typemock isolator </w:t>
      </w:r>
    </w:p>
    <w:p w:rsidR="00C67D8D" w:rsidRDefault="00C67D8D" w:rsidP="00CD3813">
      <w:pPr>
        <w:pStyle w:val="ppBodyText"/>
        <w:rPr>
          <w:lang w:val="es-ES"/>
        </w:rPr>
      </w:pPr>
      <w:r w:rsidRPr="00AD52BD">
        <w:rPr>
          <w:lang w:val="es-ES"/>
        </w:rPr>
        <w:t xml:space="preserve">Ahora vamos a ver cómo se mockea la misma llamada a DateTime.Now usando Typemock Isolator </w:t>
      </w:r>
    </w:p>
    <w:p w:rsidR="006A09F7" w:rsidRDefault="006A09F7" w:rsidP="006A09F7">
      <w:pPr>
        <w:pStyle w:val="ppCodeLanguage"/>
        <w:rPr>
          <w:lang w:val="es-ES"/>
        </w:rPr>
      </w:pPr>
    </w:p>
    <w:p w:rsidR="006A09F7" w:rsidRPr="006A09F7" w:rsidRDefault="006A09F7" w:rsidP="006A09F7">
      <w:pPr>
        <w:pStyle w:val="ppCode"/>
      </w:pPr>
      <w:r w:rsidRPr="006A09F7">
        <w:t xml:space="preserve">[TestMethod, Isolated] public void DateTimeTest() </w:t>
      </w:r>
    </w:p>
    <w:p w:rsidR="006A09F7" w:rsidRPr="006A09F7" w:rsidRDefault="006A09F7" w:rsidP="006A09F7">
      <w:pPr>
        <w:pStyle w:val="ppCode"/>
        <w:rPr>
          <w:lang w:val="es-ES"/>
        </w:rPr>
      </w:pPr>
      <w:r w:rsidRPr="006A09F7">
        <w:rPr>
          <w:lang w:val="es-ES"/>
        </w:rPr>
        <w:t xml:space="preserve">{ </w:t>
      </w:r>
    </w:p>
    <w:p w:rsidR="006A09F7" w:rsidRPr="006A09F7" w:rsidRDefault="006A09F7" w:rsidP="006A09F7">
      <w:pPr>
        <w:pStyle w:val="ppCode"/>
        <w:rPr>
          <w:lang w:val="es-ES"/>
        </w:rPr>
      </w:pPr>
      <w:r w:rsidRPr="006A09F7">
        <w:rPr>
          <w:lang w:val="es-ES"/>
        </w:rPr>
        <w:t xml:space="preserve">    // Arrange  </w:t>
      </w:r>
    </w:p>
    <w:p w:rsidR="006A09F7" w:rsidRPr="006A09F7" w:rsidRDefault="006A09F7" w:rsidP="006A09F7">
      <w:pPr>
        <w:pStyle w:val="ppCode"/>
      </w:pPr>
      <w:r w:rsidRPr="006A09F7">
        <w:t xml:space="preserve">    Isolate.WhenCalled(() =&gt; DateTime.Now).WillReturn(new DateTime(2016, 2, 29)); </w:t>
      </w:r>
    </w:p>
    <w:p w:rsidR="006A09F7" w:rsidRPr="006A09F7" w:rsidRDefault="006A09F7" w:rsidP="006A09F7">
      <w:pPr>
        <w:pStyle w:val="ppCode"/>
      </w:pPr>
      <w:r w:rsidRPr="006A09F7">
        <w:t xml:space="preserve">  </w:t>
      </w:r>
    </w:p>
    <w:p w:rsidR="00886D4F" w:rsidRDefault="006A09F7" w:rsidP="006A09F7">
      <w:pPr>
        <w:pStyle w:val="ppCode"/>
      </w:pPr>
      <w:r w:rsidRPr="006A09F7">
        <w:t xml:space="preserve">    // Act      </w:t>
      </w:r>
    </w:p>
    <w:p w:rsidR="006A09F7" w:rsidRPr="006A09F7" w:rsidRDefault="00886D4F" w:rsidP="006A09F7">
      <w:pPr>
        <w:pStyle w:val="ppCode"/>
      </w:pPr>
      <w:r>
        <w:t xml:space="preserve">    </w:t>
      </w:r>
      <w:r w:rsidR="006A09F7" w:rsidRPr="006A09F7">
        <w:t xml:space="preserve">int result = MyCode.DoSomethingSpecialOnALeapYear();   </w:t>
      </w:r>
    </w:p>
    <w:p w:rsidR="006A09F7" w:rsidRPr="006A09F7" w:rsidRDefault="006A09F7" w:rsidP="006A09F7">
      <w:pPr>
        <w:pStyle w:val="ppCode"/>
      </w:pPr>
      <w:r w:rsidRPr="006A09F7">
        <w:t xml:space="preserve"> </w:t>
      </w:r>
    </w:p>
    <w:p w:rsidR="006A09F7" w:rsidRPr="006A09F7" w:rsidRDefault="006A09F7" w:rsidP="006A09F7">
      <w:pPr>
        <w:pStyle w:val="ppCode"/>
        <w:rPr>
          <w:lang w:val="es-ES"/>
        </w:rPr>
      </w:pPr>
      <w:r w:rsidRPr="006A09F7">
        <w:t xml:space="preserve">    </w:t>
      </w:r>
      <w:r w:rsidRPr="006A09F7">
        <w:rPr>
          <w:lang w:val="es-ES"/>
        </w:rPr>
        <w:t xml:space="preserve">// Assert  </w:t>
      </w:r>
    </w:p>
    <w:p w:rsidR="006A09F7" w:rsidRPr="006A09F7" w:rsidRDefault="006A09F7" w:rsidP="006A09F7">
      <w:pPr>
        <w:pStyle w:val="ppCode"/>
        <w:rPr>
          <w:lang w:val="es-ES"/>
        </w:rPr>
      </w:pPr>
      <w:r w:rsidRPr="006A09F7">
        <w:rPr>
          <w:lang w:val="es-ES"/>
        </w:rPr>
        <w:t xml:space="preserve">    Assert.AreEqual(100, result); </w:t>
      </w:r>
    </w:p>
    <w:p w:rsidR="006A09F7" w:rsidRPr="006A09F7" w:rsidRDefault="006A09F7" w:rsidP="006A09F7">
      <w:pPr>
        <w:pStyle w:val="ppCode"/>
        <w:rPr>
          <w:lang w:val="es-ES"/>
        </w:rPr>
      </w:pPr>
      <w:r w:rsidRPr="006A09F7">
        <w:rPr>
          <w:lang w:val="es-ES"/>
        </w:rPr>
        <w:t>}</w:t>
      </w:r>
    </w:p>
    <w:p w:rsidR="006A09F7" w:rsidRPr="00AD52BD" w:rsidRDefault="006A09F7" w:rsidP="00CD3813">
      <w:pPr>
        <w:pStyle w:val="ppBodyText"/>
        <w:rPr>
          <w:lang w:val="es-ES"/>
        </w:rPr>
      </w:pPr>
    </w:p>
    <w:p w:rsidR="00C67D8D" w:rsidRDefault="00CD3813" w:rsidP="00CD3813">
      <w:pPr>
        <w:pStyle w:val="Heading2"/>
      </w:pPr>
      <w:r>
        <w:t xml:space="preserve">Microsoft Fakes </w:t>
      </w:r>
    </w:p>
    <w:p w:rsidR="00C67D8D" w:rsidRDefault="00C67D8D" w:rsidP="00CD3813">
      <w:pPr>
        <w:pStyle w:val="ppBodyText"/>
        <w:rPr>
          <w:lang w:val="es-ES"/>
        </w:rPr>
      </w:pPr>
      <w:r w:rsidRPr="00AD52BD">
        <w:rPr>
          <w:lang w:val="es-ES"/>
        </w:rPr>
        <w:t xml:space="preserve">Ahora vamos a ver cómo se mockea esa misma llamada con Microsoft Fakes </w:t>
      </w:r>
    </w:p>
    <w:p w:rsidR="006A09F7" w:rsidRDefault="006A09F7" w:rsidP="006A09F7">
      <w:pPr>
        <w:pStyle w:val="ppCodeLanguage"/>
        <w:rPr>
          <w:lang w:val="es-ES"/>
        </w:rPr>
      </w:pPr>
    </w:p>
    <w:p w:rsidR="006A09F7" w:rsidRPr="006A09F7" w:rsidRDefault="006A09F7" w:rsidP="006A09F7">
      <w:pPr>
        <w:pStyle w:val="ppCode"/>
        <w:rPr>
          <w:lang w:val="es-ES"/>
        </w:rPr>
      </w:pPr>
      <w:r w:rsidRPr="006A09F7">
        <w:rPr>
          <w:lang w:val="es-ES"/>
        </w:rPr>
        <w:t xml:space="preserve">[TestMethod] public void DateTimeTes() </w:t>
      </w:r>
    </w:p>
    <w:p w:rsidR="006A09F7" w:rsidRPr="006A09F7" w:rsidRDefault="006A09F7" w:rsidP="006A09F7">
      <w:pPr>
        <w:pStyle w:val="ppCode"/>
        <w:rPr>
          <w:lang w:val="es-ES"/>
        </w:rPr>
      </w:pPr>
      <w:r w:rsidRPr="006A09F7">
        <w:rPr>
          <w:lang w:val="es-ES"/>
        </w:rPr>
        <w:t xml:space="preserve">{     using (ShimsContext.Create()) </w:t>
      </w:r>
    </w:p>
    <w:p w:rsidR="006A09F7" w:rsidRPr="006A09F7" w:rsidRDefault="006A09F7" w:rsidP="006A09F7">
      <w:pPr>
        <w:pStyle w:val="ppCode"/>
        <w:rPr>
          <w:lang w:val="es-ES"/>
        </w:rPr>
      </w:pPr>
      <w:r w:rsidRPr="006A09F7">
        <w:rPr>
          <w:lang w:val="es-ES"/>
        </w:rPr>
        <w:t xml:space="preserve">    { </w:t>
      </w:r>
    </w:p>
    <w:p w:rsidR="006A09F7" w:rsidRPr="006A09F7" w:rsidRDefault="006A09F7" w:rsidP="006A09F7">
      <w:pPr>
        <w:pStyle w:val="ppCode"/>
        <w:rPr>
          <w:lang w:val="es-ES"/>
        </w:rPr>
      </w:pPr>
      <w:r w:rsidRPr="006A09F7">
        <w:rPr>
          <w:lang w:val="es-ES"/>
        </w:rPr>
        <w:t xml:space="preserve">        // Arrange: </w:t>
      </w:r>
    </w:p>
    <w:p w:rsidR="006A09F7" w:rsidRPr="006A09F7" w:rsidRDefault="006A09F7" w:rsidP="006A09F7">
      <w:pPr>
        <w:pStyle w:val="ppCode"/>
      </w:pPr>
      <w:r w:rsidRPr="006A09F7">
        <w:t xml:space="preserve">        System.Fakes.ShimDateTime.NowGet = () =&gt; { return new DateTime(2016, 2, 29); }; </w:t>
      </w:r>
    </w:p>
    <w:p w:rsidR="006A09F7" w:rsidRPr="006A09F7" w:rsidRDefault="006A09F7" w:rsidP="006A09F7">
      <w:pPr>
        <w:pStyle w:val="ppCode"/>
      </w:pPr>
      <w:r w:rsidRPr="006A09F7">
        <w:t xml:space="preserve">  </w:t>
      </w:r>
    </w:p>
    <w:p w:rsidR="00886D4F" w:rsidRDefault="006A09F7" w:rsidP="006A09F7">
      <w:pPr>
        <w:pStyle w:val="ppCode"/>
      </w:pPr>
      <w:r w:rsidRPr="006A09F7">
        <w:t xml:space="preserve">        // Act          </w:t>
      </w:r>
    </w:p>
    <w:p w:rsidR="006A09F7" w:rsidRPr="006A09F7" w:rsidRDefault="00886D4F" w:rsidP="006A09F7">
      <w:pPr>
        <w:pStyle w:val="ppCode"/>
      </w:pPr>
      <w:r>
        <w:t xml:space="preserve">        </w:t>
      </w:r>
      <w:r w:rsidR="006A09F7" w:rsidRPr="006A09F7">
        <w:t xml:space="preserve">int result = MyCode.DoSomethingSpecialOnALeapYear(); </w:t>
      </w:r>
    </w:p>
    <w:p w:rsidR="006A09F7" w:rsidRPr="006A09F7" w:rsidRDefault="006A09F7" w:rsidP="006A09F7">
      <w:pPr>
        <w:pStyle w:val="ppCode"/>
      </w:pPr>
      <w:r w:rsidRPr="006A09F7">
        <w:t xml:space="preserve">  </w:t>
      </w:r>
    </w:p>
    <w:p w:rsidR="006A09F7" w:rsidRPr="006A09F7" w:rsidRDefault="006A09F7" w:rsidP="006A09F7">
      <w:pPr>
        <w:pStyle w:val="ppCode"/>
        <w:rPr>
          <w:lang w:val="es-ES"/>
        </w:rPr>
      </w:pPr>
      <w:r w:rsidRPr="006A09F7">
        <w:t xml:space="preserve">        </w:t>
      </w:r>
      <w:r w:rsidRPr="006A09F7">
        <w:rPr>
          <w:lang w:val="es-ES"/>
        </w:rPr>
        <w:t xml:space="preserve">// Assert  </w:t>
      </w:r>
    </w:p>
    <w:p w:rsidR="006A09F7" w:rsidRPr="006A09F7" w:rsidRDefault="006A09F7" w:rsidP="006A09F7">
      <w:pPr>
        <w:pStyle w:val="ppCode"/>
        <w:rPr>
          <w:lang w:val="es-ES"/>
        </w:rPr>
      </w:pPr>
      <w:r w:rsidRPr="006A09F7">
        <w:rPr>
          <w:lang w:val="es-ES"/>
        </w:rPr>
        <w:t xml:space="preserve">        Assert.AreEqual(100, result); </w:t>
      </w:r>
    </w:p>
    <w:p w:rsidR="006A09F7" w:rsidRPr="006A09F7" w:rsidRDefault="006A09F7" w:rsidP="006A09F7">
      <w:pPr>
        <w:pStyle w:val="ppCode"/>
        <w:rPr>
          <w:lang w:val="es-ES"/>
        </w:rPr>
      </w:pPr>
      <w:r w:rsidRPr="006A09F7">
        <w:rPr>
          <w:lang w:val="es-ES"/>
        </w:rPr>
        <w:t xml:space="preserve">    } </w:t>
      </w:r>
    </w:p>
    <w:p w:rsidR="006A09F7" w:rsidRDefault="006A09F7" w:rsidP="006A09F7">
      <w:pPr>
        <w:pStyle w:val="ppCode"/>
        <w:rPr>
          <w:lang w:val="es-ES"/>
        </w:rPr>
      </w:pPr>
      <w:r w:rsidRPr="006A09F7">
        <w:rPr>
          <w:lang w:val="es-ES"/>
        </w:rPr>
        <w:t xml:space="preserve">} </w:t>
      </w:r>
      <w:r>
        <w:rPr>
          <w:lang w:val="es-ES"/>
        </w:rPr>
        <w:t xml:space="preserve"> </w:t>
      </w:r>
    </w:p>
    <w:p w:rsidR="006A09F7" w:rsidRPr="00AD52BD" w:rsidRDefault="006A09F7" w:rsidP="00CD3813">
      <w:pPr>
        <w:pStyle w:val="ppBodyText"/>
        <w:rPr>
          <w:lang w:val="es-ES"/>
        </w:rPr>
      </w:pPr>
    </w:p>
    <w:p w:rsidR="00C67D8D" w:rsidRDefault="00CD3813" w:rsidP="00CD3813">
      <w:pPr>
        <w:pStyle w:val="Heading2"/>
      </w:pPr>
      <w:r>
        <w:t xml:space="preserve">Migrando desde Moq </w:t>
      </w:r>
    </w:p>
    <w:p w:rsidR="00C67D8D" w:rsidRPr="00AD52BD" w:rsidRDefault="00C67D8D" w:rsidP="00CD3813">
      <w:pPr>
        <w:pStyle w:val="ppBodyText"/>
        <w:rPr>
          <w:lang w:val="es-ES"/>
        </w:rPr>
      </w:pPr>
      <w:r w:rsidRPr="00AD52BD">
        <w:rPr>
          <w:lang w:val="es-ES"/>
        </w:rPr>
        <w:t xml:space="preserve">En esta sección veremos cómo migrar algunas de las características más usadas de Moq, Stubs a Microsoft Fakes. </w:t>
      </w:r>
    </w:p>
    <w:p w:rsidR="00C67D8D" w:rsidRPr="00AD52BD" w:rsidRDefault="00C67D8D" w:rsidP="00CD3813">
      <w:pPr>
        <w:pStyle w:val="ppBodyText"/>
        <w:rPr>
          <w:lang w:val="es-ES"/>
        </w:rPr>
      </w:pPr>
      <w:r w:rsidRPr="00AD52BD">
        <w:rPr>
          <w:lang w:val="es-ES"/>
        </w:rPr>
        <w:t xml:space="preserve">La principal diferencia entre Moq y Stubs es que Moq usa interfaces genéricas y clases abstractas que tienen que ser “stubbeadas” y Stubs usa la generación de código para implementar clases que se derivan de las interfaces y de las clases abstractas. </w:t>
      </w:r>
    </w:p>
    <w:p w:rsidR="00C67D8D" w:rsidRPr="00AD52BD" w:rsidRDefault="00C67D8D" w:rsidP="00CD3813">
      <w:pPr>
        <w:pStyle w:val="ppBodyText"/>
        <w:rPr>
          <w:lang w:val="es-ES"/>
        </w:rPr>
      </w:pPr>
      <w:r w:rsidRPr="00AD52BD">
        <w:rPr>
          <w:lang w:val="es-ES"/>
        </w:rPr>
        <w:t xml:space="preserve">Las clases stub generadas por Microsoft Fakes ofrecen miembros extra que son llamados por las propiedades y métodos que están siendo stubbeados para ofrecer valores de retorno o para ejecutar cualquier código que sea necesario. </w:t>
      </w:r>
    </w:p>
    <w:p w:rsidR="00C67D8D" w:rsidRPr="00AD52BD" w:rsidRDefault="00C67D8D" w:rsidP="00CD3813">
      <w:pPr>
        <w:pStyle w:val="ppBodyText"/>
        <w:rPr>
          <w:lang w:val="es-ES"/>
        </w:rPr>
      </w:pPr>
      <w:r w:rsidRPr="00AD52BD">
        <w:rPr>
          <w:lang w:val="es-ES"/>
        </w:rPr>
        <w:t xml:space="preserve">Una de las pequeñas diferencias que veremos en el código de los test unitarios es que cuando se accede a los objetos no tendremos que usar el miembro Object de la instancia Mock&lt;T&gt;, ya que el stub de Microsoft Fakes implementa directamente la interfaz o deriva de la clase abstracta que ha sido “stubbeada”. </w:t>
      </w:r>
    </w:p>
    <w:p w:rsidR="00C67D8D" w:rsidRPr="00AD52BD" w:rsidRDefault="00C67D8D" w:rsidP="00CD3813">
      <w:pPr>
        <w:pStyle w:val="ppBodyText"/>
        <w:rPr>
          <w:lang w:val="es-ES"/>
        </w:rPr>
      </w:pPr>
      <w:r w:rsidRPr="00AD52BD">
        <w:rPr>
          <w:lang w:val="es-ES"/>
        </w:rPr>
        <w:t xml:space="preserve">En el resto de esta sección veremos algunos ejemplos de código, veremos los escenarios que ofrece Moq y luego veremos cómo cambiarlo para que funcione con Stubs. </w:t>
      </w:r>
    </w:p>
    <w:p w:rsidR="00C67D8D" w:rsidRPr="00AD52BD" w:rsidRDefault="00CD3813" w:rsidP="00CD3813">
      <w:pPr>
        <w:pStyle w:val="Heading2"/>
        <w:rPr>
          <w:lang w:val="es-ES"/>
        </w:rPr>
      </w:pPr>
      <w:r>
        <w:rPr>
          <w:lang w:val="es-ES"/>
        </w:rPr>
        <w:t xml:space="preserve">Código de ejemplo </w:t>
      </w:r>
    </w:p>
    <w:p w:rsidR="00C67D8D" w:rsidRDefault="00C67D8D" w:rsidP="00CD3813">
      <w:pPr>
        <w:pStyle w:val="ppBodyText"/>
        <w:rPr>
          <w:lang w:val="es-ES"/>
        </w:rPr>
      </w:pPr>
      <w:r w:rsidRPr="00AD52BD">
        <w:rPr>
          <w:lang w:val="es-ES"/>
        </w:rPr>
        <w:t xml:space="preserve">En el resto de la sección, haremos referencia a un código de ejemplo. Usaremos una clase muy simple de cuenta de banco como la que vemos en el siguiente trozo de código </w:t>
      </w:r>
    </w:p>
    <w:p w:rsidR="006A09F7" w:rsidRDefault="006A09F7" w:rsidP="006A09F7">
      <w:pPr>
        <w:pStyle w:val="ppCodeLanguage"/>
        <w:rPr>
          <w:lang w:val="es-ES"/>
        </w:rPr>
      </w:pPr>
    </w:p>
    <w:p w:rsidR="006A09F7" w:rsidRPr="006A09F7" w:rsidRDefault="006A09F7" w:rsidP="006A09F7">
      <w:pPr>
        <w:pStyle w:val="ppCode"/>
      </w:pPr>
      <w:r w:rsidRPr="006A09F7">
        <w:t xml:space="preserve">public enum TransactionType { Credit, Debit }; </w:t>
      </w:r>
    </w:p>
    <w:p w:rsidR="006A09F7" w:rsidRPr="006A09F7" w:rsidRDefault="006A09F7" w:rsidP="006A09F7">
      <w:pPr>
        <w:pStyle w:val="ppCode"/>
        <w:rPr>
          <w:lang w:val="es-ES"/>
        </w:rPr>
      </w:pPr>
      <w:r w:rsidRPr="006A09F7">
        <w:t xml:space="preserve">  </w:t>
      </w:r>
      <w:r w:rsidRPr="006A09F7">
        <w:rPr>
          <w:lang w:val="es-ES"/>
        </w:rPr>
        <w:t xml:space="preserve">public interface ITransaction </w:t>
      </w:r>
    </w:p>
    <w:p w:rsidR="006A09F7" w:rsidRPr="006A09F7" w:rsidRDefault="006A09F7" w:rsidP="006A09F7">
      <w:pPr>
        <w:pStyle w:val="ppCode"/>
        <w:rPr>
          <w:lang w:val="es-ES"/>
        </w:rPr>
      </w:pPr>
      <w:r w:rsidRPr="006A09F7">
        <w:rPr>
          <w:lang w:val="es-ES"/>
        </w:rPr>
        <w:t xml:space="preserve">{ </w:t>
      </w:r>
    </w:p>
    <w:p w:rsidR="006A09F7" w:rsidRPr="006A09F7" w:rsidRDefault="006A09F7" w:rsidP="006A09F7">
      <w:pPr>
        <w:pStyle w:val="ppCode"/>
        <w:rPr>
          <w:lang w:val="es-ES"/>
        </w:rPr>
      </w:pPr>
      <w:r w:rsidRPr="006A09F7">
        <w:rPr>
          <w:lang w:val="es-ES"/>
        </w:rPr>
        <w:t xml:space="preserve">    decimal Amount { get; } </w:t>
      </w:r>
    </w:p>
    <w:p w:rsidR="006A09F7" w:rsidRPr="006A09F7" w:rsidRDefault="006A09F7" w:rsidP="006A09F7">
      <w:pPr>
        <w:pStyle w:val="ppCode"/>
        <w:rPr>
          <w:lang w:val="es-ES"/>
        </w:rPr>
      </w:pPr>
      <w:r w:rsidRPr="006A09F7">
        <w:rPr>
          <w:lang w:val="es-ES"/>
        </w:rPr>
        <w:t xml:space="preserve">    TransactionType TransactionType { get; } </w:t>
      </w:r>
    </w:p>
    <w:p w:rsidR="006A09F7" w:rsidRPr="006A09F7" w:rsidRDefault="006A09F7" w:rsidP="006A09F7">
      <w:pPr>
        <w:pStyle w:val="ppCode"/>
        <w:rPr>
          <w:lang w:val="es-ES"/>
        </w:rPr>
      </w:pPr>
      <w:r w:rsidRPr="006A09F7">
        <w:rPr>
          <w:lang w:val="es-ES"/>
        </w:rPr>
        <w:t xml:space="preserve">}   public interface ITransactionManager </w:t>
      </w:r>
    </w:p>
    <w:p w:rsidR="006A09F7" w:rsidRPr="006A09F7" w:rsidRDefault="006A09F7" w:rsidP="006A09F7">
      <w:pPr>
        <w:pStyle w:val="ppCode"/>
        <w:rPr>
          <w:lang w:val="es-ES"/>
        </w:rPr>
      </w:pPr>
      <w:r w:rsidRPr="006A09F7">
        <w:rPr>
          <w:lang w:val="es-ES"/>
        </w:rPr>
        <w:t xml:space="preserve">{ </w:t>
      </w:r>
    </w:p>
    <w:p w:rsidR="006A09F7" w:rsidRPr="006A09F7" w:rsidRDefault="006A09F7" w:rsidP="006A09F7">
      <w:pPr>
        <w:pStyle w:val="ppCode"/>
        <w:rPr>
          <w:lang w:val="es-ES"/>
        </w:rPr>
      </w:pPr>
      <w:r w:rsidRPr="006A09F7">
        <w:rPr>
          <w:lang w:val="es-ES"/>
        </w:rPr>
        <w:t xml:space="preserve">    int GetAccountTransactionCount(DateTime date); </w:t>
      </w:r>
    </w:p>
    <w:p w:rsidR="006A09F7" w:rsidRPr="006A09F7" w:rsidRDefault="006A09F7" w:rsidP="006A09F7">
      <w:pPr>
        <w:pStyle w:val="ppCode"/>
      </w:pPr>
      <w:r w:rsidRPr="006A09F7">
        <w:t xml:space="preserve">    ITransaction GetTransaction(DateTime date, int transactionNumber); </w:t>
      </w:r>
    </w:p>
    <w:p w:rsidR="00886D4F" w:rsidRDefault="006A09F7" w:rsidP="006A09F7">
      <w:pPr>
        <w:pStyle w:val="ppCode"/>
      </w:pPr>
      <w:r w:rsidRPr="006A09F7">
        <w:t xml:space="preserve">    void PostTransaction(decimal amount, TransactionType transactionType);     </w:t>
      </w:r>
    </w:p>
    <w:p w:rsidR="006A09F7" w:rsidRPr="006A09F7" w:rsidRDefault="00886D4F" w:rsidP="006A09F7">
      <w:pPr>
        <w:pStyle w:val="ppCode"/>
      </w:pPr>
      <w:r>
        <w:t xml:space="preserve">    </w:t>
      </w:r>
      <w:r w:rsidR="006A09F7" w:rsidRPr="006A09F7">
        <w:t xml:space="preserve">event TransactionEventHandler TransactionEvent; </w:t>
      </w:r>
    </w:p>
    <w:p w:rsidR="0009604E" w:rsidRDefault="006A09F7" w:rsidP="006A09F7">
      <w:pPr>
        <w:pStyle w:val="ppCode"/>
      </w:pPr>
      <w:r w:rsidRPr="006A09F7">
        <w:t xml:space="preserve">}   </w:t>
      </w:r>
    </w:p>
    <w:p w:rsidR="006A09F7" w:rsidRPr="006A09F7" w:rsidRDefault="006A09F7" w:rsidP="006A09F7">
      <w:pPr>
        <w:pStyle w:val="ppCode"/>
      </w:pPr>
      <w:r w:rsidRPr="006A09F7">
        <w:t>public delegate void TransactionEventHandler(DateTime date, decimal amount, TransactionType tran sactionType);</w:t>
      </w:r>
    </w:p>
    <w:p w:rsidR="006A09F7" w:rsidRPr="006A09F7" w:rsidRDefault="006A09F7" w:rsidP="00CD3813">
      <w:pPr>
        <w:pStyle w:val="ppBodyText"/>
      </w:pPr>
    </w:p>
    <w:p w:rsidR="00C67D8D" w:rsidRPr="00AD52BD" w:rsidRDefault="00CD3813" w:rsidP="00CD3813">
      <w:pPr>
        <w:pStyle w:val="Heading2"/>
        <w:rPr>
          <w:lang w:val="es-ES"/>
        </w:rPr>
      </w:pPr>
      <w:r>
        <w:rPr>
          <w:lang w:val="es-ES"/>
        </w:rPr>
        <w:t xml:space="preserve">Cambiando el Setup con Returns </w:t>
      </w:r>
    </w:p>
    <w:p w:rsidR="00C67D8D" w:rsidRDefault="00C67D8D" w:rsidP="00CD3813">
      <w:pPr>
        <w:pStyle w:val="ppBodyText"/>
        <w:rPr>
          <w:lang w:val="es-ES"/>
        </w:rPr>
      </w:pPr>
      <w:r w:rsidRPr="00AD52BD">
        <w:rPr>
          <w:lang w:val="es-ES"/>
        </w:rPr>
        <w:t xml:space="preserve">En Moq, el método Setup se usa para crear un stub que responderá al conjunto de parámetros de entrada con una salida que le indiquemos. Por ejemplo, si queremos que el objeto ITransactionManager que se pasa al código a testear devuelva un valor concreto cuando se le pase una fecha al método GetAccountTransactionCount, deberemos usar el siguiente código: </w:t>
      </w:r>
    </w:p>
    <w:p w:rsidR="0009604E" w:rsidRDefault="0009604E" w:rsidP="0009604E">
      <w:pPr>
        <w:pStyle w:val="ppCodeLanguage"/>
        <w:rPr>
          <w:lang w:val="es-ES"/>
        </w:rPr>
      </w:pPr>
    </w:p>
    <w:p w:rsidR="0009604E" w:rsidRPr="0009604E" w:rsidRDefault="0009604E" w:rsidP="0009604E">
      <w:pPr>
        <w:pStyle w:val="ppCode"/>
        <w:rPr>
          <w:lang w:val="es-ES"/>
        </w:rPr>
      </w:pPr>
      <w:r w:rsidRPr="0009604E">
        <w:rPr>
          <w:lang w:val="es-ES"/>
        </w:rPr>
        <w:t xml:space="preserve">DateTime testDate = new DateTime(2012, 1, 1); </w:t>
      </w:r>
    </w:p>
    <w:p w:rsidR="0009604E" w:rsidRPr="0009604E" w:rsidRDefault="0009604E" w:rsidP="0009604E">
      <w:pPr>
        <w:pStyle w:val="ppCode"/>
      </w:pPr>
      <w:r w:rsidRPr="0009604E">
        <w:t>Mock&lt;ITransactionManager&gt; mockTM = new Mock&lt;ITransactionManager&gt;(); mockTM.Setup(tm =&gt; tm.GetAccountTransactionCount(testDate)).Returns(8);</w:t>
      </w:r>
    </w:p>
    <w:p w:rsidR="00C67D8D" w:rsidRDefault="00C67D8D" w:rsidP="00CD3813">
      <w:pPr>
        <w:pStyle w:val="ppBodyText"/>
      </w:pPr>
    </w:p>
    <w:p w:rsidR="00C67D8D" w:rsidRDefault="00C67D8D" w:rsidP="00CD3813">
      <w:pPr>
        <w:pStyle w:val="ppBodyText"/>
        <w:rPr>
          <w:lang w:val="es-ES"/>
        </w:rPr>
      </w:pPr>
      <w:r w:rsidRPr="00AD52BD">
        <w:rPr>
          <w:lang w:val="es-ES"/>
        </w:rPr>
        <w:t xml:space="preserve">Esto mismo se consigue con Stubs de la siguiente manera: </w:t>
      </w:r>
    </w:p>
    <w:p w:rsidR="0009604E" w:rsidRDefault="0009604E" w:rsidP="0009604E">
      <w:pPr>
        <w:pStyle w:val="ppCodeLanguage"/>
        <w:rPr>
          <w:lang w:val="es-ES"/>
        </w:rPr>
      </w:pPr>
    </w:p>
    <w:p w:rsidR="0009604E" w:rsidRPr="0009604E" w:rsidRDefault="0009604E" w:rsidP="0009604E">
      <w:pPr>
        <w:pStyle w:val="ppCode"/>
        <w:rPr>
          <w:lang w:val="es-ES"/>
        </w:rPr>
      </w:pPr>
      <w:r w:rsidRPr="0009604E">
        <w:rPr>
          <w:lang w:val="es-ES"/>
        </w:rPr>
        <w:t xml:space="preserve">DateTime testDate = new DateTime(2012, 1, 1); </w:t>
      </w:r>
    </w:p>
    <w:p w:rsidR="00886D4F" w:rsidRPr="00886D4F" w:rsidRDefault="0009604E" w:rsidP="0009604E">
      <w:pPr>
        <w:pStyle w:val="ppCode"/>
        <w:rPr>
          <w:lang w:val="es-ES"/>
        </w:rPr>
      </w:pPr>
      <w:r w:rsidRPr="0009604E">
        <w:t xml:space="preserve">StubITransactionManager stubTM = new StubITransactionManager();    </w:t>
      </w:r>
    </w:p>
    <w:p w:rsidR="0009604E" w:rsidRPr="00886D4F" w:rsidRDefault="0009604E" w:rsidP="0009604E">
      <w:pPr>
        <w:pStyle w:val="ppCode"/>
      </w:pPr>
      <w:r w:rsidRPr="0009604E">
        <w:t xml:space="preserve">stubTM.GetAccountTransactionCountDateTime = (date) =&gt; (date == testDate) ? </w:t>
      </w:r>
      <w:r w:rsidRPr="00886D4F">
        <w:t>8 : default(int);</w:t>
      </w:r>
    </w:p>
    <w:p w:rsidR="0009604E" w:rsidRPr="00886D4F" w:rsidRDefault="0009604E" w:rsidP="00CD3813">
      <w:pPr>
        <w:pStyle w:val="ppBodyText"/>
      </w:pPr>
    </w:p>
    <w:p w:rsidR="00C67D8D" w:rsidRPr="00AD52BD" w:rsidRDefault="00C67D8D" w:rsidP="00CD3813">
      <w:pPr>
        <w:pStyle w:val="ppBodyText"/>
        <w:rPr>
          <w:lang w:val="es-ES"/>
        </w:rPr>
      </w:pPr>
      <w:r w:rsidRPr="00AD52BD">
        <w:rPr>
          <w:lang w:val="es-ES"/>
        </w:rPr>
        <w:t xml:space="preserve">La clase Stub que crea Fakes ofrece un miembro llamado GetAccountTransactionCountDateTime, que podemos asignar a una expresión Lambda que nos devolverá el valor que queremos. Fijaos que esta expresión lambda comprueba el parámetro de entrada de la misma manera que haría Moq. Si se le pasa un valor diferente al indicado, devolverá el valor por defecto del tipo. </w:t>
      </w:r>
    </w:p>
    <w:p w:rsidR="00C67D8D" w:rsidRDefault="00C67D8D" w:rsidP="00CD3813">
      <w:pPr>
        <w:pStyle w:val="ppBodyText"/>
      </w:pPr>
      <w:r w:rsidRPr="00AD52BD">
        <w:rPr>
          <w:lang w:val="es-ES"/>
        </w:rPr>
        <w:t xml:space="preserve">Moq también nos permite llamar al método Setup varias veces para devolver valores diferentes para diferentes entradas. </w:t>
      </w:r>
      <w:r>
        <w:t xml:space="preserve">Aquí tenéis un ejemplo: </w:t>
      </w:r>
    </w:p>
    <w:p w:rsidR="0009604E" w:rsidRDefault="0009604E" w:rsidP="0009604E">
      <w:pPr>
        <w:pStyle w:val="ppCodeLanguage"/>
      </w:pPr>
    </w:p>
    <w:p w:rsidR="0009604E" w:rsidRDefault="0009604E" w:rsidP="0009604E">
      <w:pPr>
        <w:pStyle w:val="ppCode"/>
      </w:pPr>
      <w:r w:rsidRPr="0009604E">
        <w:t xml:space="preserve">// txn1 and txn2 previously set up as mock transactions  </w:t>
      </w:r>
    </w:p>
    <w:p w:rsidR="0009604E" w:rsidRPr="0009604E" w:rsidRDefault="0009604E" w:rsidP="0009604E">
      <w:pPr>
        <w:pStyle w:val="ppCode"/>
      </w:pPr>
      <w:r w:rsidRPr="0009604E">
        <w:t>mockTM.Setup(tm =&gt; tm.GetTransaction(testDate, 0)).Returns(txn1.Object); mockTM.Setup(tm =&gt; tm.GetTransaction(testDate, 1)).Returns(txn2.Object);</w:t>
      </w:r>
    </w:p>
    <w:p w:rsidR="0009604E" w:rsidRDefault="0009604E" w:rsidP="00CD3813">
      <w:pPr>
        <w:pStyle w:val="ppBodyText"/>
      </w:pPr>
    </w:p>
    <w:p w:rsidR="00C67D8D" w:rsidRDefault="00C67D8D" w:rsidP="00CD3813">
      <w:pPr>
        <w:pStyle w:val="ppBodyText"/>
        <w:rPr>
          <w:lang w:val="es-ES"/>
        </w:rPr>
      </w:pPr>
      <w:r w:rsidRPr="00AD52BD">
        <w:rPr>
          <w:lang w:val="es-ES"/>
        </w:rPr>
        <w:t xml:space="preserve">Esto lo podemos conseguir con una expresión lambda algo más compleja como la siguiente: </w:t>
      </w:r>
    </w:p>
    <w:p w:rsidR="0009604E" w:rsidRDefault="0009604E" w:rsidP="0009604E">
      <w:pPr>
        <w:pStyle w:val="ppCodeLanguage"/>
        <w:rPr>
          <w:lang w:val="es-ES"/>
        </w:rPr>
      </w:pPr>
    </w:p>
    <w:p w:rsidR="0009604E" w:rsidRDefault="0009604E" w:rsidP="0009604E">
      <w:pPr>
        <w:pStyle w:val="ppCode"/>
      </w:pPr>
      <w:r>
        <w:t xml:space="preserve">// txn1 and txn2 previously set up as stub transactions  </w:t>
      </w:r>
    </w:p>
    <w:p w:rsidR="0009604E" w:rsidRPr="0009604E" w:rsidRDefault="0009604E" w:rsidP="0009604E">
      <w:pPr>
        <w:pStyle w:val="ppCode"/>
      </w:pPr>
      <w:r>
        <w:t>ITransaction[] stubTransactions = new ITransaction[] { txn1, txn2 }; stubTM.GetTransactionDateTimeInt32 = (date, index) =&gt; (index &gt;= 0 || index &lt; stubTransactions.Le ngth) ? stubTransactions[index] : null;</w:t>
      </w:r>
    </w:p>
    <w:p w:rsidR="0009604E" w:rsidRPr="0009604E" w:rsidRDefault="0009604E" w:rsidP="00CD3813">
      <w:pPr>
        <w:pStyle w:val="ppBodyText"/>
      </w:pPr>
    </w:p>
    <w:p w:rsidR="00C67D8D" w:rsidRPr="00AD52BD" w:rsidRDefault="00C67D8D" w:rsidP="00CD3813">
      <w:pPr>
        <w:pStyle w:val="ppBodyText"/>
        <w:rPr>
          <w:lang w:val="es-ES"/>
        </w:rPr>
      </w:pPr>
      <w:r w:rsidRPr="00AD52BD">
        <w:rPr>
          <w:lang w:val="es-ES"/>
        </w:rPr>
        <w:t xml:space="preserve">Estamos usando un array para poder corresponder los valores de entrada, de manera que la expresión lambda las busca. En este caso estamos ignorando el parámetro de fecha. </w:t>
      </w:r>
    </w:p>
    <w:p w:rsidR="00C67D8D" w:rsidRDefault="00C67D8D" w:rsidP="00CD3813">
      <w:pPr>
        <w:pStyle w:val="ppBodyText"/>
      </w:pPr>
      <w:r w:rsidRPr="00AD52BD">
        <w:rPr>
          <w:lang w:val="es-ES"/>
        </w:rPr>
        <w:t xml:space="preserve">Algunas veces, los valores que queremos no se conocen con antelación y usar una colección nos permite inicializar el diccionario dinámicamente, incluso después de que el stub se halla pasado al código que queremos testear. Un escenario en el que necesitamos hacer esto es cuando queremos centralizar la creación del código bajo test en un código de inicialización, pero cada test se ejecuta con diferentes conjuntos de valores. </w:t>
      </w:r>
      <w:r>
        <w:t xml:space="preserve">Podríamos hacer algo como esto en Stubs: </w:t>
      </w:r>
    </w:p>
    <w:p w:rsidR="0009604E" w:rsidRDefault="0009604E" w:rsidP="00B71B85">
      <w:pPr>
        <w:pStyle w:val="ppCodeLanguage"/>
      </w:pPr>
    </w:p>
    <w:p w:rsidR="00B71B85" w:rsidRDefault="00B71B85" w:rsidP="00B71B85">
      <w:pPr>
        <w:pStyle w:val="ppCode"/>
      </w:pPr>
      <w:r>
        <w:t xml:space="preserve">private StubITransactionManager stubTM = new StubITransactionManager(); private List&lt;ITransaction&gt; transactions = new List&lt;ITransaction&gt;(); private DateTime testDate = new DateTime(2012, 1, 1); private Account cut; </w:t>
      </w:r>
    </w:p>
    <w:p w:rsidR="00B71B85" w:rsidRDefault="00B71B85" w:rsidP="00B71B85">
      <w:pPr>
        <w:pStyle w:val="ppCode"/>
      </w:pPr>
      <w:r>
        <w:t xml:space="preserve">  </w:t>
      </w:r>
    </w:p>
    <w:p w:rsidR="00B71B85" w:rsidRDefault="00B71B85" w:rsidP="00B71B85">
      <w:pPr>
        <w:pStyle w:val="ppCode"/>
      </w:pPr>
      <w:r>
        <w:t xml:space="preserve">[TestInitialize] public void InitializeTest() </w:t>
      </w:r>
    </w:p>
    <w:p w:rsidR="00FF1CC5" w:rsidRDefault="00B71B85" w:rsidP="00FF1CC5">
      <w:pPr>
        <w:pStyle w:val="ppCode"/>
      </w:pPr>
      <w:r>
        <w:t>{     this.stubTM.GetTransactionDateTimeInt32 = (date, index) =&gt; (date == testDate &amp;&amp; index &gt;= 0 || ind</w:t>
      </w:r>
      <w:r w:rsidR="00FF1CC5">
        <w:t xml:space="preserve">ex &lt; this. transactions.Count) </w:t>
      </w:r>
      <w:r>
        <w:t xml:space="preserve">? this.transactions[index] : null;     </w:t>
      </w:r>
    </w:p>
    <w:p w:rsidR="00B71B85" w:rsidRDefault="00FF1CC5" w:rsidP="00FF1CC5">
      <w:pPr>
        <w:pStyle w:val="ppCode"/>
      </w:pPr>
      <w:r>
        <w:t xml:space="preserve">      </w:t>
      </w:r>
      <w:r w:rsidR="00B71B85">
        <w:t>this.stubTM.GetAccountTransa</w:t>
      </w:r>
      <w:r>
        <w:t xml:space="preserve">ctionCountDateTime = (date) =&gt; </w:t>
      </w:r>
      <w:r w:rsidR="00B71B85">
        <w:t xml:space="preserve">(date == testDate) ? this.transactions.C ount : default(int);     this.cut = new Account(stubTM); </w:t>
      </w:r>
    </w:p>
    <w:p w:rsidR="00B71B85" w:rsidRDefault="00B71B85" w:rsidP="00B71B85">
      <w:pPr>
        <w:pStyle w:val="ppCode"/>
      </w:pPr>
      <w:r>
        <w:t xml:space="preserve">} </w:t>
      </w:r>
    </w:p>
    <w:p w:rsidR="00B71B85" w:rsidRDefault="00B71B85" w:rsidP="00B71B85">
      <w:pPr>
        <w:pStyle w:val="ppCode"/>
      </w:pPr>
      <w:r>
        <w:t xml:space="preserve">  </w:t>
      </w:r>
    </w:p>
    <w:p w:rsidR="00B71B85" w:rsidRDefault="00B71B85" w:rsidP="00B71B85">
      <w:pPr>
        <w:pStyle w:val="ppCode"/>
      </w:pPr>
      <w:r>
        <w:t xml:space="preserve">[TestMethod] public void StubCreditsSumToPositiveBalance() </w:t>
      </w:r>
    </w:p>
    <w:p w:rsidR="00B71B85" w:rsidRDefault="00B71B85" w:rsidP="00B71B85">
      <w:pPr>
        <w:pStyle w:val="ppCode"/>
      </w:pPr>
      <w:r>
        <w:t xml:space="preserve">{ </w:t>
      </w:r>
    </w:p>
    <w:p w:rsidR="00FF1CC5" w:rsidRDefault="00B71B85" w:rsidP="00B71B85">
      <w:pPr>
        <w:pStyle w:val="ppCode"/>
      </w:pPr>
      <w:r>
        <w:t xml:space="preserve">    // Arrange     </w:t>
      </w:r>
    </w:p>
    <w:p w:rsidR="00FF1CC5" w:rsidRDefault="00FF1CC5" w:rsidP="00B71B85">
      <w:pPr>
        <w:pStyle w:val="ppCode"/>
      </w:pPr>
      <w:r>
        <w:t xml:space="preserve">       </w:t>
      </w:r>
      <w:r w:rsidR="00B71B85">
        <w:t xml:space="preserve">this.AddTransaction(10m, TransactionType.Credit);     </w:t>
      </w:r>
    </w:p>
    <w:p w:rsidR="00B71B85" w:rsidRDefault="00FF1CC5" w:rsidP="00B71B85">
      <w:pPr>
        <w:pStyle w:val="ppCode"/>
      </w:pPr>
      <w:r>
        <w:t xml:space="preserve">       </w:t>
      </w:r>
      <w:r w:rsidR="00B71B85">
        <w:t xml:space="preserve">this.AddTransaction(20m, TransactionType.Credit); </w:t>
      </w:r>
    </w:p>
    <w:p w:rsidR="00B71B85" w:rsidRDefault="00B71B85" w:rsidP="00B71B85">
      <w:pPr>
        <w:pStyle w:val="ppCode"/>
      </w:pPr>
      <w:r>
        <w:t xml:space="preserve">  </w:t>
      </w:r>
    </w:p>
    <w:p w:rsidR="00FF1CC5" w:rsidRDefault="00B71B85" w:rsidP="00B71B85">
      <w:pPr>
        <w:pStyle w:val="ppCode"/>
      </w:pPr>
      <w:r>
        <w:t xml:space="preserve">    // Act     </w:t>
      </w:r>
    </w:p>
    <w:p w:rsidR="00B71B85" w:rsidRDefault="00FF1CC5" w:rsidP="00B71B85">
      <w:pPr>
        <w:pStyle w:val="ppCode"/>
      </w:pPr>
      <w:r>
        <w:t xml:space="preserve">       </w:t>
      </w:r>
      <w:r w:rsidR="00B71B85">
        <w:t xml:space="preserve">decimal result = this.cut.CalculateBalance(this.testDate); </w:t>
      </w:r>
    </w:p>
    <w:p w:rsidR="00B71B85" w:rsidRDefault="00B71B85" w:rsidP="00B71B85">
      <w:pPr>
        <w:pStyle w:val="ppCode"/>
      </w:pPr>
      <w:r>
        <w:t xml:space="preserve">  </w:t>
      </w:r>
    </w:p>
    <w:p w:rsidR="00B71B85" w:rsidRDefault="00B71B85" w:rsidP="00B71B85">
      <w:pPr>
        <w:pStyle w:val="ppCode"/>
      </w:pPr>
      <w:r>
        <w:t xml:space="preserve">    // Assert </w:t>
      </w:r>
    </w:p>
    <w:p w:rsidR="00B71B85" w:rsidRDefault="00B71B85" w:rsidP="00B71B85">
      <w:pPr>
        <w:pStyle w:val="ppCode"/>
      </w:pPr>
      <w:r>
        <w:t xml:space="preserve">    Assert.AreEqual&lt;decimal&gt;(30m, result); </w:t>
      </w:r>
    </w:p>
    <w:p w:rsidR="00B71B85" w:rsidRDefault="00B71B85" w:rsidP="00B71B85">
      <w:pPr>
        <w:pStyle w:val="ppCode"/>
      </w:pPr>
      <w:r>
        <w:t xml:space="preserve">} </w:t>
      </w:r>
    </w:p>
    <w:p w:rsidR="00B71B85" w:rsidRDefault="00B71B85" w:rsidP="00B71B85">
      <w:pPr>
        <w:pStyle w:val="ppCode"/>
      </w:pPr>
      <w:r>
        <w:t xml:space="preserve">  </w:t>
      </w:r>
    </w:p>
    <w:p w:rsidR="00B71B85" w:rsidRDefault="00B71B85" w:rsidP="00B71B85">
      <w:pPr>
        <w:pStyle w:val="ppCode"/>
      </w:pPr>
      <w:r>
        <w:t xml:space="preserve">[TestMethod] public void StubDebitsAndCreditsSum() </w:t>
      </w:r>
    </w:p>
    <w:p w:rsidR="00B71B85" w:rsidRDefault="00B71B85" w:rsidP="00B71B85">
      <w:pPr>
        <w:pStyle w:val="ppCode"/>
      </w:pPr>
      <w:r>
        <w:t xml:space="preserve">{ </w:t>
      </w:r>
    </w:p>
    <w:p w:rsidR="00FF1CC5" w:rsidRDefault="00B71B85" w:rsidP="00B71B85">
      <w:pPr>
        <w:pStyle w:val="ppCode"/>
      </w:pPr>
      <w:r>
        <w:t xml:space="preserve">    // Arrange     </w:t>
      </w:r>
    </w:p>
    <w:p w:rsidR="00FF1CC5" w:rsidRDefault="00FF1CC5" w:rsidP="00B71B85">
      <w:pPr>
        <w:pStyle w:val="ppCode"/>
      </w:pPr>
      <w:r>
        <w:t xml:space="preserve">       </w:t>
      </w:r>
      <w:r w:rsidR="00B71B85">
        <w:t xml:space="preserve">this.AddTransaction(10m, TransactionType.Credit);     </w:t>
      </w:r>
    </w:p>
    <w:p w:rsidR="00B71B85" w:rsidRDefault="00FF1CC5" w:rsidP="00B71B85">
      <w:pPr>
        <w:pStyle w:val="ppCode"/>
      </w:pPr>
      <w:r>
        <w:t xml:space="preserve">       </w:t>
      </w:r>
      <w:r w:rsidR="00B71B85">
        <w:t xml:space="preserve">this.AddTransaction(20m, TransactionType.Debit); </w:t>
      </w:r>
    </w:p>
    <w:p w:rsidR="00B71B85" w:rsidRDefault="00B71B85" w:rsidP="00B71B85">
      <w:pPr>
        <w:pStyle w:val="ppCode"/>
      </w:pPr>
      <w:r>
        <w:t xml:space="preserve">  </w:t>
      </w:r>
    </w:p>
    <w:p w:rsidR="00FF1CC5" w:rsidRDefault="00B71B85" w:rsidP="00B71B85">
      <w:pPr>
        <w:pStyle w:val="ppCode"/>
      </w:pPr>
      <w:r>
        <w:t xml:space="preserve">    // Act     </w:t>
      </w:r>
    </w:p>
    <w:p w:rsidR="00B71B85" w:rsidRDefault="00FF1CC5" w:rsidP="00B71B85">
      <w:pPr>
        <w:pStyle w:val="ppCode"/>
      </w:pPr>
      <w:r>
        <w:t xml:space="preserve">       </w:t>
      </w:r>
      <w:r w:rsidR="00B71B85">
        <w:t xml:space="preserve">decimal result = this.cut.CalculateBalance(this.testDate); </w:t>
      </w:r>
    </w:p>
    <w:p w:rsidR="00B71B85" w:rsidRDefault="00B71B85" w:rsidP="00B71B85">
      <w:pPr>
        <w:pStyle w:val="ppCode"/>
      </w:pPr>
      <w:r>
        <w:t xml:space="preserve">  </w:t>
      </w:r>
    </w:p>
    <w:p w:rsidR="00B71B85" w:rsidRDefault="00B71B85" w:rsidP="00B71B85">
      <w:pPr>
        <w:pStyle w:val="ppCode"/>
      </w:pPr>
      <w:r>
        <w:t xml:space="preserve">    // Assert </w:t>
      </w:r>
    </w:p>
    <w:p w:rsidR="00B71B85" w:rsidRDefault="00B71B85" w:rsidP="00B71B85">
      <w:pPr>
        <w:pStyle w:val="ppCode"/>
      </w:pPr>
      <w:r>
        <w:t xml:space="preserve">    Assert.AreEqual&lt;decimal&gt;(-10m, result); </w:t>
      </w:r>
    </w:p>
    <w:p w:rsidR="00B71B85" w:rsidRDefault="00B71B85" w:rsidP="00B71B85">
      <w:pPr>
        <w:pStyle w:val="ppCode"/>
      </w:pPr>
      <w:r>
        <w:t xml:space="preserve">}   private void AddTransaction(decimal amount, TransactionType transactionType) </w:t>
      </w:r>
    </w:p>
    <w:p w:rsidR="00B71B85" w:rsidRDefault="00B71B85" w:rsidP="00B71B85">
      <w:pPr>
        <w:pStyle w:val="ppCode"/>
      </w:pPr>
      <w:r>
        <w:t xml:space="preserve">{     this.transactions.Add(new StubITransaction </w:t>
      </w:r>
    </w:p>
    <w:p w:rsidR="00B71B85" w:rsidRDefault="00B71B85" w:rsidP="00B71B85">
      <w:pPr>
        <w:pStyle w:val="ppCode"/>
      </w:pPr>
      <w:r>
        <w:t xml:space="preserve">                                { </w:t>
      </w:r>
    </w:p>
    <w:p w:rsidR="00B71B85" w:rsidRDefault="00B71B85" w:rsidP="00B71B85">
      <w:pPr>
        <w:pStyle w:val="ppCode"/>
      </w:pPr>
      <w:r>
        <w:t xml:space="preserve">                                    AmountGet = () =&gt; amount, </w:t>
      </w:r>
    </w:p>
    <w:p w:rsidR="00B71B85" w:rsidRDefault="00B71B85" w:rsidP="00B71B85">
      <w:pPr>
        <w:pStyle w:val="ppCode"/>
      </w:pPr>
      <w:r>
        <w:t xml:space="preserve">                                    TransactionTypeGet = () =&gt; transactionType </w:t>
      </w:r>
    </w:p>
    <w:p w:rsidR="00B71B85" w:rsidRDefault="00B71B85" w:rsidP="00B71B85">
      <w:pPr>
        <w:pStyle w:val="ppCode"/>
      </w:pPr>
      <w:r>
        <w:t xml:space="preserve">                                }); </w:t>
      </w:r>
    </w:p>
    <w:p w:rsidR="00B71B85" w:rsidRPr="00B71B85" w:rsidRDefault="00B71B85" w:rsidP="00B71B85">
      <w:pPr>
        <w:pStyle w:val="ppCode"/>
      </w:pPr>
      <w:r>
        <w:t>}</w:t>
      </w:r>
    </w:p>
    <w:p w:rsidR="0009604E" w:rsidRDefault="0009604E" w:rsidP="00CD3813">
      <w:pPr>
        <w:pStyle w:val="ppBodyText"/>
      </w:pPr>
    </w:p>
    <w:p w:rsidR="00C67D8D" w:rsidRPr="00AD52BD" w:rsidRDefault="00C67D8D" w:rsidP="00CD3813">
      <w:pPr>
        <w:pStyle w:val="ppBodyText"/>
        <w:rPr>
          <w:lang w:val="es-ES"/>
        </w:rPr>
      </w:pPr>
      <w:r w:rsidRPr="00AD52BD">
        <w:rPr>
          <w:lang w:val="es-ES"/>
        </w:rPr>
        <w:t xml:space="preserve">Por supuesto, Moq también es capaz de tratar la configuración de métodos con varios parámetros. Pero en Stub es un poco más complejo crear expresiones lambda que comprueban cada uno de los parámetros. </w:t>
      </w:r>
    </w:p>
    <w:p w:rsidR="00C67D8D" w:rsidRDefault="00C67D8D" w:rsidP="00CD3813">
      <w:pPr>
        <w:pStyle w:val="ppBodyText"/>
      </w:pPr>
      <w:r w:rsidRPr="00AD52BD">
        <w:rPr>
          <w:lang w:val="es-ES"/>
        </w:rPr>
        <w:t xml:space="preserve">Cuando tenemos varios parámetros de entrada en varios Setups, lo más simple suele ser usar un diccionario que usa como key un Tuple&lt;T,R&gt;. </w:t>
      </w:r>
      <w:r>
        <w:t xml:space="preserve">Aquí tenéis un ejemplo: </w:t>
      </w:r>
    </w:p>
    <w:p w:rsidR="00B71B85" w:rsidRDefault="00B71B85" w:rsidP="00B71B85">
      <w:pPr>
        <w:pStyle w:val="ppCodeLanguage"/>
      </w:pPr>
    </w:p>
    <w:p w:rsidR="00B71B85" w:rsidRDefault="00B71B85" w:rsidP="00B71B85">
      <w:pPr>
        <w:pStyle w:val="ppCode"/>
      </w:pPr>
      <w:r>
        <w:t xml:space="preserve">private StubITransactionManager stubTM = new StubITransactionManager(); private Dictionary&lt;Tuple&lt;DateTime, int&gt;, ITransaction&gt; transactions = new Dictionary&lt;Tuple&lt;DateT ime, int&gt;, ITransaction&gt;(); private DateTime testDate = new DateTime(2012, 1, 1); private Account cut;   </w:t>
      </w:r>
    </w:p>
    <w:p w:rsidR="00B71B85" w:rsidRDefault="00B71B85" w:rsidP="00B71B85">
      <w:pPr>
        <w:pStyle w:val="ppCode"/>
      </w:pPr>
      <w:r>
        <w:t xml:space="preserve">[TestInitialize] public void InitializeTest() </w:t>
      </w:r>
    </w:p>
    <w:p w:rsidR="00B71B85" w:rsidRDefault="00B71B85" w:rsidP="00B71B85">
      <w:pPr>
        <w:pStyle w:val="ppCode"/>
      </w:pPr>
      <w:r>
        <w:t xml:space="preserve">{     this.stubTM.GetTransactionDateTimeInt32 = </w:t>
      </w:r>
    </w:p>
    <w:p w:rsidR="00B71B85" w:rsidRDefault="00B71B85" w:rsidP="00B71B85">
      <w:pPr>
        <w:pStyle w:val="ppCode"/>
      </w:pPr>
      <w:r>
        <w:t xml:space="preserve">        (date, index) =&gt; </w:t>
      </w:r>
    </w:p>
    <w:p w:rsidR="00B71B85" w:rsidRDefault="00B71B85" w:rsidP="00B71B85">
      <w:pPr>
        <w:pStyle w:val="ppCode"/>
      </w:pPr>
      <w:r>
        <w:t xml:space="preserve">        { </w:t>
      </w:r>
    </w:p>
    <w:p w:rsidR="009D1AB3" w:rsidRDefault="00B71B85" w:rsidP="00B71B85">
      <w:pPr>
        <w:pStyle w:val="ppCode"/>
      </w:pPr>
      <w:r>
        <w:t xml:space="preserve">            ITransaction txn;             </w:t>
      </w:r>
    </w:p>
    <w:p w:rsidR="00B71B85" w:rsidRDefault="009D1AB3" w:rsidP="00B71B85">
      <w:pPr>
        <w:pStyle w:val="ppCode"/>
      </w:pPr>
      <w:r>
        <w:t xml:space="preserve">               </w:t>
      </w:r>
      <w:r w:rsidR="00B71B85">
        <w:t>if (!this.transactions.TryGetValue(new Tup</w:t>
      </w:r>
      <w:r>
        <w:t xml:space="preserve">le&lt;DateTime, int&gt;(date, index), </w:t>
      </w:r>
      <w:r w:rsidR="00B71B85">
        <w:t xml:space="preserve">out txn)) </w:t>
      </w:r>
    </w:p>
    <w:p w:rsidR="00B71B85" w:rsidRDefault="00B71B85" w:rsidP="00B71B85">
      <w:pPr>
        <w:pStyle w:val="ppCode"/>
      </w:pPr>
      <w:r>
        <w:t xml:space="preserve">            {                 txn = null; </w:t>
      </w:r>
    </w:p>
    <w:p w:rsidR="00B71B85" w:rsidRDefault="00B71B85" w:rsidP="00B71B85">
      <w:pPr>
        <w:pStyle w:val="ppCode"/>
      </w:pPr>
      <w:r>
        <w:t xml:space="preserve">            } </w:t>
      </w:r>
    </w:p>
    <w:p w:rsidR="00B71B85" w:rsidRDefault="00B71B85" w:rsidP="00B71B85">
      <w:pPr>
        <w:pStyle w:val="ppCode"/>
      </w:pPr>
      <w:r>
        <w:t xml:space="preserve">              return txn; </w:t>
      </w:r>
    </w:p>
    <w:p w:rsidR="00B71B85" w:rsidRDefault="00B71B85" w:rsidP="00B71B85">
      <w:pPr>
        <w:pStyle w:val="ppCode"/>
      </w:pPr>
      <w:r>
        <w:t xml:space="preserve">        };     stubTM.GetAccountTransactionCountDateTime = (date) =&gt; this.cut = new Account(stubTM); </w:t>
      </w:r>
    </w:p>
    <w:p w:rsidR="00B71B85" w:rsidRDefault="00B71B85" w:rsidP="00B71B85">
      <w:pPr>
        <w:pStyle w:val="ppCode"/>
      </w:pPr>
      <w:r>
        <w:t xml:space="preserve">} </w:t>
      </w:r>
    </w:p>
    <w:p w:rsidR="00B71B85" w:rsidRDefault="00B71B85" w:rsidP="00B71B85">
      <w:pPr>
        <w:pStyle w:val="ppCode"/>
      </w:pPr>
      <w:r>
        <w:t xml:space="preserve">  </w:t>
      </w:r>
    </w:p>
    <w:p w:rsidR="00B71B85" w:rsidRDefault="00B71B85" w:rsidP="00B71B85">
      <w:pPr>
        <w:pStyle w:val="ppCode"/>
      </w:pPr>
      <w:r>
        <w:t xml:space="preserve">[TestMethod] public void StubCreditsSumToPositiveBalance() </w:t>
      </w:r>
    </w:p>
    <w:p w:rsidR="00B71B85" w:rsidRDefault="00B71B85" w:rsidP="00B71B85">
      <w:pPr>
        <w:pStyle w:val="ppCode"/>
      </w:pPr>
      <w:r>
        <w:t xml:space="preserve">{ </w:t>
      </w:r>
    </w:p>
    <w:p w:rsidR="009D1AB3" w:rsidRDefault="00B71B85" w:rsidP="00B71B85">
      <w:pPr>
        <w:pStyle w:val="ppCode"/>
      </w:pPr>
      <w:r>
        <w:t xml:space="preserve">    // Arrange     </w:t>
      </w:r>
    </w:p>
    <w:p w:rsidR="009D1AB3" w:rsidRDefault="009D1AB3" w:rsidP="00B71B85">
      <w:pPr>
        <w:pStyle w:val="ppCode"/>
      </w:pPr>
      <w:r>
        <w:t xml:space="preserve">                   </w:t>
      </w:r>
      <w:r w:rsidR="00B71B85">
        <w:t xml:space="preserve">this.AddTransaction(testDate, 0, 10m, TransactionType.Credit);     </w:t>
      </w:r>
    </w:p>
    <w:p w:rsidR="00B71B85" w:rsidRDefault="009D1AB3" w:rsidP="00B71B85">
      <w:pPr>
        <w:pStyle w:val="ppCode"/>
      </w:pPr>
      <w:r>
        <w:t xml:space="preserve">                   </w:t>
      </w:r>
      <w:r w:rsidR="00B71B85">
        <w:t xml:space="preserve">this.AddTransaction(testDate, 1, 20m, TransactionType.Credit); </w:t>
      </w:r>
    </w:p>
    <w:p w:rsidR="009D1AB3" w:rsidRDefault="009D1AB3" w:rsidP="00B71B85">
      <w:pPr>
        <w:pStyle w:val="ppCode"/>
      </w:pPr>
      <w:r>
        <w:t xml:space="preserve">    </w:t>
      </w:r>
      <w:r w:rsidR="00B71B85">
        <w:t xml:space="preserve">// Act     </w:t>
      </w:r>
      <w:r>
        <w:t xml:space="preserve">    </w:t>
      </w:r>
    </w:p>
    <w:p w:rsidR="00B71B85" w:rsidRDefault="009D1AB3" w:rsidP="00B71B85">
      <w:pPr>
        <w:pStyle w:val="ppCode"/>
      </w:pPr>
      <w:r>
        <w:t xml:space="preserve">                   </w:t>
      </w:r>
      <w:r w:rsidR="00B71B85">
        <w:t xml:space="preserve">decimal result = this.cut.CalculateBalance(this.testDate); </w:t>
      </w:r>
    </w:p>
    <w:p w:rsidR="00B71B85" w:rsidRDefault="00B71B85" w:rsidP="00B71B85">
      <w:pPr>
        <w:pStyle w:val="ppCode"/>
      </w:pPr>
      <w:r>
        <w:t xml:space="preserve">  </w:t>
      </w:r>
    </w:p>
    <w:p w:rsidR="00B71B85" w:rsidRDefault="00B71B85" w:rsidP="00B71B85">
      <w:pPr>
        <w:pStyle w:val="ppCode"/>
      </w:pPr>
      <w:r>
        <w:t xml:space="preserve">    // Assert </w:t>
      </w:r>
    </w:p>
    <w:p w:rsidR="00B71B85" w:rsidRDefault="00B71B85" w:rsidP="00B71B85">
      <w:pPr>
        <w:pStyle w:val="ppCode"/>
      </w:pPr>
      <w:r>
        <w:t xml:space="preserve">    Assert.AreEqual&lt;decimal&gt;(30m, result); </w:t>
      </w:r>
    </w:p>
    <w:p w:rsidR="00B71B85" w:rsidRDefault="00B71B85" w:rsidP="00B71B85">
      <w:pPr>
        <w:pStyle w:val="ppCode"/>
      </w:pPr>
      <w:r>
        <w:t xml:space="preserve">} </w:t>
      </w:r>
    </w:p>
    <w:p w:rsidR="00B71B85" w:rsidRDefault="00B71B85" w:rsidP="00B71B85">
      <w:pPr>
        <w:pStyle w:val="ppCode"/>
      </w:pPr>
      <w:r>
        <w:t xml:space="preserve">  </w:t>
      </w:r>
    </w:p>
    <w:p w:rsidR="00B71B85" w:rsidRDefault="00B71B85" w:rsidP="00B71B85">
      <w:pPr>
        <w:pStyle w:val="ppCode"/>
      </w:pPr>
      <w:r>
        <w:t xml:space="preserve">[TestMethod] public void StubDebitsAndCreditsSum() </w:t>
      </w:r>
    </w:p>
    <w:p w:rsidR="00B71B85" w:rsidRDefault="00B71B85" w:rsidP="00B71B85">
      <w:pPr>
        <w:pStyle w:val="ppCode"/>
      </w:pPr>
      <w:r>
        <w:t xml:space="preserve">{ </w:t>
      </w:r>
    </w:p>
    <w:p w:rsidR="00B71B85" w:rsidRDefault="00B71B85" w:rsidP="00B71B85">
      <w:pPr>
        <w:pStyle w:val="ppCode"/>
      </w:pPr>
      <w:r>
        <w:t xml:space="preserve">    // Arrange     this.AddTransaction(testDate, 0, 10m, TransactionType.Credit);     this.AddTransaction(testDate, 1, 20m, TransactionType.Debit); </w:t>
      </w:r>
    </w:p>
    <w:p w:rsidR="00B71B85" w:rsidRDefault="00B71B85" w:rsidP="00B71B85">
      <w:pPr>
        <w:pStyle w:val="ppCode"/>
      </w:pPr>
      <w:r>
        <w:t xml:space="preserve">      // Act     decimal result = this.cut.CalculateBalance(this.testDate); </w:t>
      </w:r>
    </w:p>
    <w:p w:rsidR="00B71B85" w:rsidRDefault="00B71B85" w:rsidP="00B71B85">
      <w:pPr>
        <w:pStyle w:val="ppCode"/>
      </w:pPr>
      <w:r>
        <w:t xml:space="preserve">  </w:t>
      </w:r>
    </w:p>
    <w:p w:rsidR="00B71B85" w:rsidRDefault="00B71B85" w:rsidP="00B71B85">
      <w:pPr>
        <w:pStyle w:val="ppCode"/>
      </w:pPr>
      <w:r>
        <w:t xml:space="preserve">    // Assert </w:t>
      </w:r>
    </w:p>
    <w:p w:rsidR="00B71B85" w:rsidRDefault="00B71B85" w:rsidP="00B71B85">
      <w:pPr>
        <w:pStyle w:val="ppCode"/>
      </w:pPr>
      <w:r>
        <w:t xml:space="preserve">    Assert.AreEqual&lt;decimal&gt;(-10m, result); </w:t>
      </w:r>
    </w:p>
    <w:p w:rsidR="00B71B85" w:rsidRDefault="00B71B85" w:rsidP="00B71B85">
      <w:pPr>
        <w:pStyle w:val="ppCode"/>
      </w:pPr>
      <w:r>
        <w:t xml:space="preserve">}   private void AddTransaction(DateTime date, int index, decimal amount, TransactionType transactio nType) </w:t>
      </w:r>
    </w:p>
    <w:p w:rsidR="00B71B85" w:rsidRDefault="00B71B85" w:rsidP="00B71B85">
      <w:pPr>
        <w:pStyle w:val="ppCode"/>
      </w:pPr>
      <w:r>
        <w:t xml:space="preserve">{ </w:t>
      </w:r>
    </w:p>
    <w:p w:rsidR="00B71B85" w:rsidRDefault="00B71B85" w:rsidP="00B71B85">
      <w:pPr>
        <w:pStyle w:val="ppCode"/>
      </w:pPr>
      <w:r>
        <w:t xml:space="preserve">    ITransaction txn = new StubITransaction </w:t>
      </w:r>
    </w:p>
    <w:p w:rsidR="00B71B85" w:rsidRDefault="00B71B85" w:rsidP="00B71B85">
      <w:pPr>
        <w:pStyle w:val="ppCode"/>
      </w:pPr>
      <w:r>
        <w:t xml:space="preserve">    { </w:t>
      </w:r>
    </w:p>
    <w:p w:rsidR="00B71B85" w:rsidRDefault="00B71B85" w:rsidP="00B71B85">
      <w:pPr>
        <w:pStyle w:val="ppCode"/>
      </w:pPr>
      <w:r>
        <w:t xml:space="preserve">        AmountGet = () =&gt; amount, </w:t>
      </w:r>
    </w:p>
    <w:p w:rsidR="00B71B85" w:rsidRDefault="00B71B85" w:rsidP="00B71B85">
      <w:pPr>
        <w:pStyle w:val="ppCode"/>
      </w:pPr>
      <w:r>
        <w:t xml:space="preserve">        TransactionTypeGet = () =&gt; transactionType     }; </w:t>
      </w:r>
    </w:p>
    <w:p w:rsidR="00B71B85" w:rsidRPr="00B71B85" w:rsidRDefault="00B71B85" w:rsidP="00B71B85">
      <w:pPr>
        <w:pStyle w:val="ppCode"/>
      </w:pPr>
      <w:r>
        <w:t xml:space="preserve">    this.transactions.Add(new Tuple&lt;DateTime, int&gt;(date, index), txn); }</w:t>
      </w:r>
    </w:p>
    <w:p w:rsidR="00B71B85" w:rsidRDefault="00B71B85" w:rsidP="00CD3813">
      <w:pPr>
        <w:pStyle w:val="ppBodyText"/>
      </w:pPr>
    </w:p>
    <w:p w:rsidR="00C67D8D" w:rsidRDefault="00C67D8D" w:rsidP="00CD3813">
      <w:pPr>
        <w:pStyle w:val="ppBodyText"/>
        <w:rPr>
          <w:lang w:val="es-ES"/>
        </w:rPr>
      </w:pPr>
      <w:r w:rsidRPr="00AD52BD">
        <w:rPr>
          <w:lang w:val="es-ES"/>
        </w:rPr>
        <w:t xml:space="preserve">Moq también nos ofrece varias formas de enlazar varios valores de entrada en una sola llamada al Setup. </w:t>
      </w:r>
      <w:r w:rsidRPr="00B71B85">
        <w:rPr>
          <w:lang w:val="es-ES"/>
        </w:rPr>
        <w:t xml:space="preserve">Por ejemplo: </w:t>
      </w:r>
    </w:p>
    <w:p w:rsidR="001906DD" w:rsidRDefault="001906DD" w:rsidP="001906DD">
      <w:pPr>
        <w:pStyle w:val="ppCodeLanguage"/>
        <w:rPr>
          <w:lang w:val="es-ES"/>
        </w:rPr>
      </w:pPr>
    </w:p>
    <w:p w:rsidR="001906DD" w:rsidRPr="001906DD" w:rsidRDefault="001906DD" w:rsidP="001906DD">
      <w:pPr>
        <w:pStyle w:val="ppCode"/>
      </w:pPr>
      <w:r w:rsidRPr="001906DD">
        <w:t xml:space="preserve">mockTM.Setup(tm =&gt; tm.GetTransaction(It.IsAny&lt;DateTime&gt;(), It.IsAny&lt;int&gt;())) </w:t>
      </w:r>
    </w:p>
    <w:p w:rsidR="001906DD" w:rsidRPr="001906DD" w:rsidRDefault="001906DD" w:rsidP="001906DD">
      <w:pPr>
        <w:pStyle w:val="ppCode"/>
        <w:rPr>
          <w:lang w:val="es-ES"/>
        </w:rPr>
      </w:pPr>
      <w:r w:rsidRPr="001906DD">
        <w:t xml:space="preserve">            </w:t>
      </w:r>
      <w:r w:rsidRPr="001906DD">
        <w:rPr>
          <w:lang w:val="es-ES"/>
        </w:rPr>
        <w:t>.Returns(txn.Object);</w:t>
      </w:r>
    </w:p>
    <w:p w:rsidR="001906DD" w:rsidRPr="00B71B85" w:rsidRDefault="001906DD" w:rsidP="00CD3813">
      <w:pPr>
        <w:pStyle w:val="ppBodyText"/>
        <w:rPr>
          <w:lang w:val="es-ES"/>
        </w:rPr>
      </w:pPr>
    </w:p>
    <w:p w:rsidR="00C67D8D" w:rsidRDefault="00C67D8D" w:rsidP="00CD3813">
      <w:pPr>
        <w:pStyle w:val="ppBodyText"/>
        <w:rPr>
          <w:lang w:val="es-ES"/>
        </w:rPr>
      </w:pPr>
      <w:r w:rsidRPr="00AD52BD">
        <w:rPr>
          <w:lang w:val="es-ES"/>
        </w:rPr>
        <w:t xml:space="preserve">En este caso, un Stub podría simplemente ignorar el parámetro apropiado en la lambda. En el caso anterior podría ser algo así: </w:t>
      </w:r>
    </w:p>
    <w:p w:rsidR="001906DD" w:rsidRDefault="001906DD" w:rsidP="001906DD">
      <w:pPr>
        <w:pStyle w:val="ppCodeLanguage"/>
        <w:rPr>
          <w:lang w:val="es-ES"/>
        </w:rPr>
      </w:pPr>
    </w:p>
    <w:p w:rsidR="001906DD" w:rsidRPr="001906DD" w:rsidRDefault="001906DD" w:rsidP="001906DD">
      <w:pPr>
        <w:pStyle w:val="ppCode"/>
      </w:pPr>
      <w:r w:rsidRPr="001906DD">
        <w:t>stubTM.GetTransactionDateTimeInt32 = (date, index) =&gt; txn1;</w:t>
      </w:r>
    </w:p>
    <w:p w:rsidR="001906DD" w:rsidRPr="001906DD" w:rsidRDefault="001906DD" w:rsidP="00CD3813">
      <w:pPr>
        <w:pStyle w:val="ppBodyText"/>
      </w:pPr>
    </w:p>
    <w:p w:rsidR="00C67D8D" w:rsidRPr="00AD52BD" w:rsidRDefault="00CD3813" w:rsidP="00CD3813">
      <w:pPr>
        <w:pStyle w:val="Heading2"/>
        <w:rPr>
          <w:lang w:val="es-ES"/>
        </w:rPr>
      </w:pPr>
      <w:r>
        <w:rPr>
          <w:lang w:val="es-ES"/>
        </w:rPr>
        <w:t xml:space="preserve">Migrando los Callbacks </w:t>
      </w:r>
    </w:p>
    <w:p w:rsidR="00C67D8D" w:rsidRPr="00AD52BD" w:rsidRDefault="00C67D8D" w:rsidP="00CD3813">
      <w:pPr>
        <w:pStyle w:val="ppBodyText"/>
        <w:rPr>
          <w:lang w:val="es-ES"/>
        </w:rPr>
      </w:pPr>
      <w:r w:rsidRPr="00AD52BD">
        <w:rPr>
          <w:lang w:val="es-ES"/>
        </w:rPr>
        <w:t xml:space="preserve">Los Callbacks nos permiten registrar un método que se ejecutará cuando ocurra otra acción. Tanto Moq como Stubs nos permiten especificar métodos de callback en el propio test unitario. </w:t>
      </w:r>
    </w:p>
    <w:p w:rsidR="00C67D8D" w:rsidRDefault="00C67D8D" w:rsidP="00CD3813">
      <w:pPr>
        <w:pStyle w:val="ppBodyText"/>
        <w:rPr>
          <w:lang w:val="es-ES"/>
        </w:rPr>
      </w:pPr>
      <w:r w:rsidRPr="00AD52BD">
        <w:rPr>
          <w:lang w:val="es-ES"/>
        </w:rPr>
        <w:t xml:space="preserve">Si por ejemplo, queremos llamar a un método como este en nuestra clase de test: </w:t>
      </w:r>
    </w:p>
    <w:p w:rsidR="001906DD" w:rsidRDefault="001906DD" w:rsidP="001906DD">
      <w:pPr>
        <w:pStyle w:val="ppCodeLanguage"/>
        <w:rPr>
          <w:lang w:val="es-ES"/>
        </w:rPr>
      </w:pPr>
    </w:p>
    <w:p w:rsidR="001906DD" w:rsidRPr="001906DD" w:rsidRDefault="001906DD" w:rsidP="001906DD">
      <w:pPr>
        <w:pStyle w:val="ppCode"/>
        <w:rPr>
          <w:lang w:val="es-ES"/>
        </w:rPr>
      </w:pPr>
      <w:r w:rsidRPr="001906DD">
        <w:rPr>
          <w:lang w:val="es-ES"/>
        </w:rPr>
        <w:t xml:space="preserve">bool callBackCalled = false; </w:t>
      </w:r>
    </w:p>
    <w:p w:rsidR="001906DD" w:rsidRPr="001906DD" w:rsidRDefault="001906DD" w:rsidP="001906DD">
      <w:pPr>
        <w:pStyle w:val="ppCode"/>
        <w:rPr>
          <w:lang w:val="es-ES"/>
        </w:rPr>
      </w:pPr>
      <w:r w:rsidRPr="001906DD">
        <w:rPr>
          <w:lang w:val="es-ES"/>
        </w:rPr>
        <w:t xml:space="preserve">  </w:t>
      </w:r>
    </w:p>
    <w:p w:rsidR="001906DD" w:rsidRPr="001906DD" w:rsidRDefault="001906DD" w:rsidP="001906DD">
      <w:pPr>
        <w:pStyle w:val="ppCode"/>
      </w:pPr>
      <w:r w:rsidRPr="001906DD">
        <w:t xml:space="preserve">public void CallBackMethod(decimal param) </w:t>
      </w:r>
    </w:p>
    <w:p w:rsidR="001906DD" w:rsidRPr="001906DD" w:rsidRDefault="001906DD" w:rsidP="001906DD">
      <w:pPr>
        <w:pStyle w:val="ppCode"/>
        <w:rPr>
          <w:lang w:val="es-ES"/>
        </w:rPr>
      </w:pPr>
      <w:r w:rsidRPr="001906DD">
        <w:rPr>
          <w:lang w:val="es-ES"/>
        </w:rPr>
        <w:t xml:space="preserve">{ </w:t>
      </w:r>
    </w:p>
    <w:p w:rsidR="001906DD" w:rsidRPr="001906DD" w:rsidRDefault="001906DD" w:rsidP="001906DD">
      <w:pPr>
        <w:pStyle w:val="ppCode"/>
        <w:rPr>
          <w:lang w:val="es-ES"/>
        </w:rPr>
      </w:pPr>
      <w:r w:rsidRPr="001906DD">
        <w:rPr>
          <w:lang w:val="es-ES"/>
        </w:rPr>
        <w:t xml:space="preserve">    callBackCalled = true; }</w:t>
      </w:r>
    </w:p>
    <w:p w:rsidR="001906DD" w:rsidRPr="00AD52BD" w:rsidRDefault="001906DD" w:rsidP="00CD3813">
      <w:pPr>
        <w:pStyle w:val="ppBodyText"/>
        <w:rPr>
          <w:lang w:val="es-ES"/>
        </w:rPr>
      </w:pPr>
    </w:p>
    <w:p w:rsidR="00C67D8D" w:rsidRDefault="00C67D8D" w:rsidP="00CD3813">
      <w:pPr>
        <w:pStyle w:val="ppBodyText"/>
        <w:rPr>
          <w:lang w:val="es-ES"/>
        </w:rPr>
      </w:pPr>
      <w:r w:rsidRPr="00AD52BD">
        <w:rPr>
          <w:lang w:val="es-ES"/>
        </w:rPr>
        <w:t xml:space="preserve">En Moq, usaremos el método .Setup como en el ejemplo anterior. Sin embargo, en lugar de la llamada al .Returns llamaremos al .Callback para indicar cuál es el método que se tiene que ejecutar, pasando los parámetros que hagan falta de manera similar a como lo haríamos en el método Returns: </w:t>
      </w:r>
    </w:p>
    <w:p w:rsidR="001906DD" w:rsidRDefault="001906DD" w:rsidP="001906DD">
      <w:pPr>
        <w:pStyle w:val="ppCodeLanguage"/>
        <w:rPr>
          <w:lang w:val="es-ES"/>
        </w:rPr>
      </w:pPr>
    </w:p>
    <w:p w:rsidR="001906DD" w:rsidRPr="001906DD" w:rsidRDefault="001906DD" w:rsidP="001906DD">
      <w:pPr>
        <w:pStyle w:val="ppCode"/>
        <w:rPr>
          <w:lang w:val="es-ES"/>
        </w:rPr>
      </w:pPr>
      <w:r w:rsidRPr="001906DD">
        <w:rPr>
          <w:lang w:val="es-ES"/>
        </w:rPr>
        <w:t xml:space="preserve">[TestMethod] </w:t>
      </w:r>
    </w:p>
    <w:p w:rsidR="001906DD" w:rsidRPr="001906DD" w:rsidRDefault="001906DD" w:rsidP="001906DD">
      <w:pPr>
        <w:pStyle w:val="ppCode"/>
        <w:rPr>
          <w:lang w:val="es-ES"/>
        </w:rPr>
      </w:pPr>
      <w:r w:rsidRPr="001906DD">
        <w:rPr>
          <w:lang w:val="es-ES"/>
        </w:rPr>
        <w:t xml:space="preserve">public void MoqCallback() </w:t>
      </w:r>
    </w:p>
    <w:p w:rsidR="001906DD" w:rsidRPr="001906DD" w:rsidRDefault="001906DD" w:rsidP="001906DD">
      <w:pPr>
        <w:pStyle w:val="ppCode"/>
        <w:rPr>
          <w:lang w:val="es-ES"/>
        </w:rPr>
      </w:pPr>
      <w:r w:rsidRPr="001906DD">
        <w:rPr>
          <w:lang w:val="es-ES"/>
        </w:rPr>
        <w:t xml:space="preserve">{ </w:t>
      </w:r>
    </w:p>
    <w:p w:rsidR="001906DD" w:rsidRPr="001906DD" w:rsidRDefault="001906DD" w:rsidP="001906DD">
      <w:pPr>
        <w:pStyle w:val="ppCode"/>
        <w:rPr>
          <w:lang w:val="es-ES"/>
        </w:rPr>
      </w:pPr>
      <w:r w:rsidRPr="001906DD">
        <w:rPr>
          <w:lang w:val="es-ES"/>
        </w:rPr>
        <w:t xml:space="preserve">    // arrange </w:t>
      </w:r>
    </w:p>
    <w:p w:rsidR="009D1AB3" w:rsidRDefault="001906DD" w:rsidP="001906DD">
      <w:pPr>
        <w:pStyle w:val="ppCode"/>
      </w:pPr>
      <w:r w:rsidRPr="001906DD">
        <w:t xml:space="preserve">    Mock&lt;ITransactionManager&gt; mockTM = new Mock&lt;ITransactionManager&gt;();     </w:t>
      </w:r>
    </w:p>
    <w:p w:rsidR="001906DD" w:rsidRPr="009D1AB3" w:rsidRDefault="009D1AB3" w:rsidP="009D1AB3">
      <w:pPr>
        <w:pStyle w:val="ppCode"/>
      </w:pPr>
      <w:r>
        <w:t xml:space="preserve">    </w:t>
      </w:r>
      <w:r w:rsidR="001906DD" w:rsidRPr="001906DD">
        <w:t>mockTM.Setup(tm =&gt; tm.PostTr</w:t>
      </w:r>
      <w:r>
        <w:t>ansaction(It.IsAny&lt;decimal&gt;(), It.IsAny&lt;TransactionType&gt;()))</w:t>
      </w:r>
      <w:r w:rsidR="001906DD" w:rsidRPr="009D1AB3">
        <w:t>.Call</w:t>
      </w:r>
      <w:r>
        <w:t>back&lt;decimal, TransactionType&gt;</w:t>
      </w:r>
      <w:r w:rsidR="001906DD" w:rsidRPr="009D1AB3">
        <w:t xml:space="preserve"> ((amount, transType) =&gt; CallBackMethod(amount)); </w:t>
      </w:r>
    </w:p>
    <w:p w:rsidR="001906DD" w:rsidRPr="001906DD" w:rsidRDefault="001906DD" w:rsidP="001906DD">
      <w:pPr>
        <w:pStyle w:val="ppCode"/>
      </w:pPr>
      <w:r w:rsidRPr="001906DD">
        <w:t xml:space="preserve">    Account cut = new Account(mockTM.Object); </w:t>
      </w:r>
    </w:p>
    <w:p w:rsidR="001906DD" w:rsidRPr="001906DD" w:rsidRDefault="001906DD" w:rsidP="001906DD">
      <w:pPr>
        <w:pStyle w:val="ppCode"/>
      </w:pPr>
      <w:r w:rsidRPr="001906DD">
        <w:t xml:space="preserve">  </w:t>
      </w:r>
    </w:p>
    <w:p w:rsidR="001906DD" w:rsidRPr="001906DD" w:rsidRDefault="001906DD" w:rsidP="001906DD">
      <w:pPr>
        <w:pStyle w:val="ppCode"/>
        <w:rPr>
          <w:lang w:val="es-ES"/>
        </w:rPr>
      </w:pPr>
      <w:r w:rsidRPr="001906DD">
        <w:t xml:space="preserve">    </w:t>
      </w:r>
      <w:r w:rsidRPr="001906DD">
        <w:rPr>
          <w:lang w:val="es-ES"/>
        </w:rPr>
        <w:t xml:space="preserve">// act </w:t>
      </w:r>
    </w:p>
    <w:p w:rsidR="001906DD" w:rsidRPr="001906DD" w:rsidRDefault="001906DD" w:rsidP="001906DD">
      <w:pPr>
        <w:pStyle w:val="ppCode"/>
        <w:rPr>
          <w:lang w:val="es-ES"/>
        </w:rPr>
      </w:pPr>
      <w:r w:rsidRPr="001906DD">
        <w:rPr>
          <w:lang w:val="es-ES"/>
        </w:rPr>
        <w:t xml:space="preserve">    cut.AddCredit(9.99m); </w:t>
      </w:r>
    </w:p>
    <w:p w:rsidR="001906DD" w:rsidRPr="001906DD" w:rsidRDefault="001906DD" w:rsidP="001906DD">
      <w:pPr>
        <w:pStyle w:val="ppCode"/>
        <w:rPr>
          <w:lang w:val="es-ES"/>
        </w:rPr>
      </w:pPr>
      <w:r w:rsidRPr="001906DD">
        <w:rPr>
          <w:lang w:val="es-ES"/>
        </w:rPr>
        <w:t xml:space="preserve">  </w:t>
      </w:r>
    </w:p>
    <w:p w:rsidR="001906DD" w:rsidRPr="001906DD" w:rsidRDefault="001906DD" w:rsidP="001906DD">
      <w:pPr>
        <w:pStyle w:val="ppCode"/>
        <w:rPr>
          <w:lang w:val="es-ES"/>
        </w:rPr>
      </w:pPr>
      <w:r w:rsidRPr="001906DD">
        <w:rPr>
          <w:lang w:val="es-ES"/>
        </w:rPr>
        <w:t xml:space="preserve">    // assert </w:t>
      </w:r>
    </w:p>
    <w:p w:rsidR="001906DD" w:rsidRPr="001906DD" w:rsidRDefault="001906DD" w:rsidP="001906DD">
      <w:pPr>
        <w:pStyle w:val="ppCode"/>
        <w:rPr>
          <w:lang w:val="es-ES"/>
        </w:rPr>
      </w:pPr>
      <w:r w:rsidRPr="001906DD">
        <w:rPr>
          <w:lang w:val="es-ES"/>
        </w:rPr>
        <w:t xml:space="preserve">    Assert.AreEqual(true, callBackCalled); }</w:t>
      </w:r>
    </w:p>
    <w:p w:rsidR="001906DD" w:rsidRPr="00AD52BD" w:rsidRDefault="001906DD" w:rsidP="00CD3813">
      <w:pPr>
        <w:pStyle w:val="ppBodyText"/>
        <w:rPr>
          <w:lang w:val="es-ES"/>
        </w:rPr>
      </w:pPr>
    </w:p>
    <w:p w:rsidR="00C67D8D" w:rsidRDefault="00C67D8D" w:rsidP="00CD3813">
      <w:pPr>
        <w:pStyle w:val="ppBodyText"/>
        <w:rPr>
          <w:lang w:val="es-ES"/>
        </w:rPr>
      </w:pPr>
      <w:r w:rsidRPr="00AD52BD">
        <w:rPr>
          <w:lang w:val="es-ES"/>
        </w:rPr>
        <w:t xml:space="preserve">Con Stubs, el callback se declara como un delegado: </w:t>
      </w:r>
    </w:p>
    <w:p w:rsidR="001906DD" w:rsidRDefault="001906DD" w:rsidP="001906DD">
      <w:pPr>
        <w:pStyle w:val="ppCodeLanguage"/>
        <w:rPr>
          <w:lang w:val="es-ES"/>
        </w:rPr>
      </w:pPr>
    </w:p>
    <w:p w:rsidR="001906DD" w:rsidRPr="001906DD" w:rsidRDefault="001906DD" w:rsidP="001906DD">
      <w:pPr>
        <w:pStyle w:val="ppCode"/>
        <w:rPr>
          <w:lang w:val="es-ES"/>
        </w:rPr>
      </w:pPr>
      <w:r w:rsidRPr="001906DD">
        <w:rPr>
          <w:lang w:val="es-ES"/>
        </w:rPr>
        <w:t xml:space="preserve">[TestMethod] </w:t>
      </w:r>
    </w:p>
    <w:p w:rsidR="001906DD" w:rsidRPr="001906DD" w:rsidRDefault="001906DD" w:rsidP="001906DD">
      <w:pPr>
        <w:pStyle w:val="ppCode"/>
        <w:rPr>
          <w:lang w:val="es-ES"/>
        </w:rPr>
      </w:pPr>
      <w:r w:rsidRPr="001906DD">
        <w:rPr>
          <w:lang w:val="es-ES"/>
        </w:rPr>
        <w:t xml:space="preserve">public void StubCallback() </w:t>
      </w:r>
    </w:p>
    <w:p w:rsidR="001906DD" w:rsidRPr="001906DD" w:rsidRDefault="001906DD" w:rsidP="001906DD">
      <w:pPr>
        <w:pStyle w:val="ppCode"/>
        <w:rPr>
          <w:lang w:val="es-ES"/>
        </w:rPr>
      </w:pPr>
      <w:r w:rsidRPr="001906DD">
        <w:rPr>
          <w:lang w:val="es-ES"/>
        </w:rPr>
        <w:t xml:space="preserve">{ </w:t>
      </w:r>
    </w:p>
    <w:p w:rsidR="001906DD" w:rsidRPr="001906DD" w:rsidRDefault="001906DD" w:rsidP="001906DD">
      <w:pPr>
        <w:pStyle w:val="ppCode"/>
        <w:rPr>
          <w:lang w:val="es-ES"/>
        </w:rPr>
      </w:pPr>
      <w:r w:rsidRPr="001906DD">
        <w:rPr>
          <w:lang w:val="es-ES"/>
        </w:rPr>
        <w:t xml:space="preserve">    // arrange </w:t>
      </w:r>
    </w:p>
    <w:p w:rsidR="001906DD" w:rsidRPr="001906DD" w:rsidRDefault="001906DD" w:rsidP="001906DD">
      <w:pPr>
        <w:pStyle w:val="ppCode"/>
      </w:pPr>
      <w:r w:rsidRPr="001906DD">
        <w:t xml:space="preserve">    StubITransactionManager stubTM = new StubITransactionManager();     stubTM.PostTransactionDecimalTransactionType = (amount, transType) =&gt; CallBackMethod(amount); </w:t>
      </w:r>
    </w:p>
    <w:p w:rsidR="001906DD" w:rsidRPr="001906DD" w:rsidRDefault="001906DD" w:rsidP="001906DD">
      <w:pPr>
        <w:pStyle w:val="ppCode"/>
      </w:pPr>
      <w:r w:rsidRPr="001906DD">
        <w:t xml:space="preserve">    Account cut = new Account(stubTM); </w:t>
      </w:r>
    </w:p>
    <w:p w:rsidR="001906DD" w:rsidRPr="001906DD" w:rsidRDefault="001906DD" w:rsidP="001906DD">
      <w:pPr>
        <w:pStyle w:val="ppCode"/>
      </w:pPr>
      <w:r w:rsidRPr="001906DD">
        <w:t xml:space="preserve">  </w:t>
      </w:r>
    </w:p>
    <w:p w:rsidR="001906DD" w:rsidRPr="001906DD" w:rsidRDefault="001906DD" w:rsidP="001906DD">
      <w:pPr>
        <w:pStyle w:val="ppCode"/>
        <w:rPr>
          <w:lang w:val="es-ES"/>
        </w:rPr>
      </w:pPr>
      <w:r w:rsidRPr="001906DD">
        <w:t xml:space="preserve">    </w:t>
      </w:r>
      <w:r w:rsidRPr="001906DD">
        <w:rPr>
          <w:lang w:val="es-ES"/>
        </w:rPr>
        <w:t xml:space="preserve">// act </w:t>
      </w:r>
    </w:p>
    <w:p w:rsidR="001906DD" w:rsidRPr="001906DD" w:rsidRDefault="001906DD" w:rsidP="001906DD">
      <w:pPr>
        <w:pStyle w:val="ppCode"/>
        <w:rPr>
          <w:lang w:val="es-ES"/>
        </w:rPr>
      </w:pPr>
      <w:r w:rsidRPr="001906DD">
        <w:rPr>
          <w:lang w:val="es-ES"/>
        </w:rPr>
        <w:t xml:space="preserve">    cut.AddCredit(9.99m); </w:t>
      </w:r>
    </w:p>
    <w:p w:rsidR="001906DD" w:rsidRPr="001906DD" w:rsidRDefault="001906DD" w:rsidP="001906DD">
      <w:pPr>
        <w:pStyle w:val="ppCode"/>
        <w:rPr>
          <w:lang w:val="es-ES"/>
        </w:rPr>
      </w:pPr>
      <w:r w:rsidRPr="001906DD">
        <w:rPr>
          <w:lang w:val="es-ES"/>
        </w:rPr>
        <w:t xml:space="preserve">  </w:t>
      </w:r>
    </w:p>
    <w:p w:rsidR="001906DD" w:rsidRPr="001906DD" w:rsidRDefault="001906DD" w:rsidP="001906DD">
      <w:pPr>
        <w:pStyle w:val="ppCode"/>
        <w:rPr>
          <w:lang w:val="es-ES"/>
        </w:rPr>
      </w:pPr>
      <w:r w:rsidRPr="001906DD">
        <w:rPr>
          <w:lang w:val="es-ES"/>
        </w:rPr>
        <w:t xml:space="preserve">    // assert </w:t>
      </w:r>
    </w:p>
    <w:p w:rsidR="001906DD" w:rsidRPr="001906DD" w:rsidRDefault="001906DD" w:rsidP="001906DD">
      <w:pPr>
        <w:pStyle w:val="ppCode"/>
        <w:rPr>
          <w:lang w:val="es-ES"/>
        </w:rPr>
      </w:pPr>
      <w:r w:rsidRPr="001906DD">
        <w:rPr>
          <w:lang w:val="es-ES"/>
        </w:rPr>
        <w:t xml:space="preserve">    Assert.AreEqual(true, callBackCalled); }</w:t>
      </w:r>
    </w:p>
    <w:p w:rsidR="001906DD" w:rsidRPr="00AD52BD" w:rsidRDefault="001906DD" w:rsidP="00CD3813">
      <w:pPr>
        <w:pStyle w:val="ppBodyText"/>
        <w:rPr>
          <w:lang w:val="es-ES"/>
        </w:rPr>
      </w:pPr>
    </w:p>
    <w:p w:rsidR="00C67D8D" w:rsidRPr="00CD3813" w:rsidRDefault="00CD3813" w:rsidP="00CD3813">
      <w:pPr>
        <w:pStyle w:val="Heading2"/>
      </w:pPr>
      <w:r>
        <w:t xml:space="preserve">Migrando los verify </w:t>
      </w:r>
    </w:p>
    <w:p w:rsidR="00C67D8D" w:rsidRPr="00AD52BD" w:rsidRDefault="00C67D8D" w:rsidP="00CD3813">
      <w:pPr>
        <w:pStyle w:val="ppBodyText"/>
        <w:rPr>
          <w:lang w:val="es-ES"/>
        </w:rPr>
      </w:pPr>
      <w:r w:rsidRPr="00AD52BD">
        <w:rPr>
          <w:lang w:val="es-ES"/>
        </w:rPr>
        <w:t xml:space="preserve">El Verify se usa en Moq para verificar comportamientos, para asegurarse de que el código que se está testeando ha hecho ciertas llamadas con ciertos parámetros o que se han hecho ciertas llamadas un cierto número de veces. </w:t>
      </w:r>
    </w:p>
    <w:p w:rsidR="00C67D8D" w:rsidRPr="00AD52BD" w:rsidRDefault="00C67D8D" w:rsidP="00CD3813">
      <w:pPr>
        <w:pStyle w:val="ppBodyText"/>
        <w:rPr>
          <w:lang w:val="es-ES"/>
        </w:rPr>
        <w:sectPr w:rsidR="00C67D8D" w:rsidRPr="00AD52BD">
          <w:headerReference w:type="even" r:id="rId46"/>
          <w:headerReference w:type="default" r:id="rId47"/>
          <w:footerReference w:type="even" r:id="rId48"/>
          <w:footerReference w:type="default" r:id="rId49"/>
          <w:headerReference w:type="first" r:id="rId50"/>
          <w:footerReference w:type="first" r:id="rId51"/>
          <w:pgSz w:w="12240" w:h="15840"/>
          <w:pgMar w:top="1171" w:right="1134" w:bottom="1421" w:left="1133" w:header="842" w:footer="665" w:gutter="0"/>
          <w:cols w:space="720"/>
        </w:sectPr>
      </w:pPr>
    </w:p>
    <w:p w:rsidR="00C67D8D" w:rsidRDefault="00C67D8D" w:rsidP="00CD3813">
      <w:pPr>
        <w:pStyle w:val="ppBodyText"/>
        <w:rPr>
          <w:lang w:val="es-ES"/>
        </w:rPr>
      </w:pPr>
      <w:r w:rsidRPr="00AD52BD">
        <w:rPr>
          <w:lang w:val="es-ES"/>
        </w:rPr>
        <w:t xml:space="preserve">Sin embargo estas capacidades de comprobación de comportamiento son limitadas. Por ejemplo, no se puede comprobar que los métodos se ejecutan en cierto orden. Los Stubs en Microsoft Fakes no están pensados para usarlos de esa manera; sin embargo, pueden hacer verificaciones de comportamiento si es necesario. En el siguiente ejemplo, queremos testear que se ha lanzado una transacción al balance de apertura cuando se abre una cuenta. Esto puede testearse de otras maneras, pero este ejemplo muestra cómo testear un comportamiento. En Moq, el test podría ser algo parecido a esto: </w:t>
      </w:r>
    </w:p>
    <w:p w:rsidR="00753E9B" w:rsidRDefault="00753E9B" w:rsidP="00753E9B">
      <w:pPr>
        <w:pStyle w:val="ppCodeLanguage"/>
        <w:rPr>
          <w:lang w:val="es-ES"/>
        </w:rPr>
      </w:pPr>
    </w:p>
    <w:p w:rsidR="00753E9B" w:rsidRPr="00753E9B" w:rsidRDefault="00753E9B" w:rsidP="00753E9B">
      <w:pPr>
        <w:pStyle w:val="ppCode"/>
        <w:rPr>
          <w:lang w:val="es-ES"/>
        </w:rPr>
      </w:pPr>
      <w:r w:rsidRPr="00753E9B">
        <w:rPr>
          <w:lang w:val="es-ES"/>
        </w:rPr>
        <w:t xml:space="preserve">[TestMethod] </w:t>
      </w:r>
    </w:p>
    <w:p w:rsidR="00753E9B" w:rsidRPr="00753E9B" w:rsidRDefault="00753E9B" w:rsidP="00753E9B">
      <w:pPr>
        <w:pStyle w:val="ppCode"/>
        <w:rPr>
          <w:lang w:val="es-ES"/>
        </w:rPr>
      </w:pPr>
      <w:r w:rsidRPr="00753E9B">
        <w:rPr>
          <w:lang w:val="es-ES"/>
        </w:rPr>
        <w:t xml:space="preserve">public void MoqAccountOpenPostsInitialBalanceCreditTransaction() </w:t>
      </w:r>
    </w:p>
    <w:p w:rsidR="00753E9B" w:rsidRPr="00753E9B" w:rsidRDefault="00753E9B" w:rsidP="00753E9B">
      <w:pPr>
        <w:pStyle w:val="ppCode"/>
        <w:rPr>
          <w:lang w:val="es-ES"/>
        </w:rPr>
      </w:pPr>
      <w:r w:rsidRPr="00753E9B">
        <w:rPr>
          <w:lang w:val="es-ES"/>
        </w:rPr>
        <w:t xml:space="preserve">{ </w:t>
      </w:r>
    </w:p>
    <w:p w:rsidR="00753E9B" w:rsidRPr="00753E9B" w:rsidRDefault="00753E9B" w:rsidP="00753E9B">
      <w:pPr>
        <w:pStyle w:val="ppCode"/>
        <w:rPr>
          <w:lang w:val="es-ES"/>
        </w:rPr>
      </w:pPr>
      <w:r w:rsidRPr="00753E9B">
        <w:rPr>
          <w:lang w:val="es-ES"/>
        </w:rPr>
        <w:t xml:space="preserve">    // Arrange </w:t>
      </w:r>
    </w:p>
    <w:p w:rsidR="00753E9B" w:rsidRPr="00753E9B" w:rsidRDefault="00753E9B" w:rsidP="00753E9B">
      <w:pPr>
        <w:pStyle w:val="ppCode"/>
      </w:pPr>
      <w:r w:rsidRPr="00753E9B">
        <w:t xml:space="preserve">    Mock&lt;ITransactionManager&gt; mockTM = new Mock&lt;ITransactionManager&gt;();   </w:t>
      </w:r>
    </w:p>
    <w:p w:rsidR="00753E9B" w:rsidRPr="00753E9B" w:rsidRDefault="00753E9B" w:rsidP="00753E9B">
      <w:pPr>
        <w:pStyle w:val="ppCode"/>
      </w:pPr>
      <w:r w:rsidRPr="00753E9B">
        <w:t xml:space="preserve">    Account cut = new Account(mockTM.Object); </w:t>
      </w:r>
    </w:p>
    <w:p w:rsidR="00753E9B" w:rsidRPr="00753E9B" w:rsidRDefault="00753E9B" w:rsidP="00753E9B">
      <w:pPr>
        <w:pStyle w:val="ppCode"/>
      </w:pPr>
      <w:r w:rsidRPr="00753E9B">
        <w:t xml:space="preserve">  </w:t>
      </w:r>
    </w:p>
    <w:p w:rsidR="00753E9B" w:rsidRPr="00753E9B" w:rsidRDefault="00753E9B" w:rsidP="00753E9B">
      <w:pPr>
        <w:pStyle w:val="ppCode"/>
        <w:rPr>
          <w:lang w:val="es-ES"/>
        </w:rPr>
      </w:pPr>
      <w:r w:rsidRPr="00753E9B">
        <w:t xml:space="preserve">    </w:t>
      </w:r>
      <w:r w:rsidRPr="00753E9B">
        <w:rPr>
          <w:lang w:val="es-ES"/>
        </w:rPr>
        <w:t xml:space="preserve">// Act     cut.Open(10m); </w:t>
      </w:r>
    </w:p>
    <w:p w:rsidR="00753E9B" w:rsidRPr="00753E9B" w:rsidRDefault="00753E9B" w:rsidP="00753E9B">
      <w:pPr>
        <w:pStyle w:val="ppCode"/>
        <w:rPr>
          <w:lang w:val="es-ES"/>
        </w:rPr>
      </w:pPr>
      <w:r w:rsidRPr="00753E9B">
        <w:rPr>
          <w:lang w:val="es-ES"/>
        </w:rPr>
        <w:t xml:space="preserve">  </w:t>
      </w:r>
    </w:p>
    <w:p w:rsidR="00753E9B" w:rsidRPr="00753E9B" w:rsidRDefault="00753E9B" w:rsidP="00753E9B">
      <w:pPr>
        <w:pStyle w:val="ppCode"/>
        <w:rPr>
          <w:lang w:val="es-ES"/>
        </w:rPr>
      </w:pPr>
      <w:r w:rsidRPr="00753E9B">
        <w:rPr>
          <w:lang w:val="es-ES"/>
        </w:rPr>
        <w:t xml:space="preserve">    // Assert </w:t>
      </w:r>
    </w:p>
    <w:p w:rsidR="00753E9B" w:rsidRPr="00753E9B" w:rsidRDefault="00753E9B" w:rsidP="00753E9B">
      <w:pPr>
        <w:pStyle w:val="ppCode"/>
      </w:pPr>
      <w:r w:rsidRPr="00753E9B">
        <w:t xml:space="preserve">    mockTM.Verify(tm =&gt; tm.PostTransaction(10m, TransactionType.Credit), Times.Once()); }</w:t>
      </w:r>
    </w:p>
    <w:p w:rsidR="00753E9B" w:rsidRPr="00753E9B" w:rsidRDefault="00753E9B" w:rsidP="00CD3813">
      <w:pPr>
        <w:pStyle w:val="ppBodyText"/>
      </w:pPr>
    </w:p>
    <w:p w:rsidR="00C67D8D" w:rsidRDefault="00C67D8D" w:rsidP="00CD3813">
      <w:pPr>
        <w:pStyle w:val="ppBodyText"/>
        <w:rPr>
          <w:lang w:val="es-ES"/>
        </w:rPr>
      </w:pPr>
      <w:r w:rsidRPr="00AD52BD">
        <w:rPr>
          <w:lang w:val="es-ES"/>
        </w:rPr>
        <w:t xml:space="preserve">Usando Stubs en Microsoft Fakes esto necesita un poco más de código en la expresión lambda para grabar las llamadas: </w:t>
      </w:r>
    </w:p>
    <w:p w:rsidR="00753E9B" w:rsidRDefault="00753E9B" w:rsidP="00753E9B">
      <w:pPr>
        <w:pStyle w:val="ppCodeLanguage"/>
        <w:rPr>
          <w:lang w:val="es-ES"/>
        </w:rPr>
      </w:pPr>
    </w:p>
    <w:p w:rsidR="00753E9B" w:rsidRPr="00753E9B" w:rsidRDefault="00753E9B" w:rsidP="00753E9B">
      <w:pPr>
        <w:pStyle w:val="ppCode"/>
        <w:rPr>
          <w:lang w:val="es-ES"/>
        </w:rPr>
      </w:pPr>
      <w:r w:rsidRPr="00753E9B">
        <w:rPr>
          <w:lang w:val="es-ES"/>
        </w:rPr>
        <w:t xml:space="preserve">[TestMethod] </w:t>
      </w:r>
    </w:p>
    <w:p w:rsidR="00753E9B" w:rsidRPr="00753E9B" w:rsidRDefault="00753E9B" w:rsidP="00753E9B">
      <w:pPr>
        <w:pStyle w:val="ppCode"/>
        <w:rPr>
          <w:lang w:val="es-ES"/>
        </w:rPr>
      </w:pPr>
      <w:r w:rsidRPr="00753E9B">
        <w:rPr>
          <w:lang w:val="es-ES"/>
        </w:rPr>
        <w:t xml:space="preserve">public void StubAccountOpenPostsInitialBalanceCreditTransaction() </w:t>
      </w:r>
    </w:p>
    <w:p w:rsidR="00753E9B" w:rsidRPr="00753E9B" w:rsidRDefault="00753E9B" w:rsidP="00753E9B">
      <w:pPr>
        <w:pStyle w:val="ppCode"/>
        <w:rPr>
          <w:lang w:val="es-ES"/>
        </w:rPr>
      </w:pPr>
      <w:r w:rsidRPr="00753E9B">
        <w:rPr>
          <w:lang w:val="es-ES"/>
        </w:rPr>
        <w:t xml:space="preserve">{ </w:t>
      </w:r>
    </w:p>
    <w:p w:rsidR="00753E9B" w:rsidRPr="00753E9B" w:rsidRDefault="00753E9B" w:rsidP="00753E9B">
      <w:pPr>
        <w:pStyle w:val="ppCode"/>
        <w:rPr>
          <w:lang w:val="es-ES"/>
        </w:rPr>
      </w:pPr>
      <w:r w:rsidRPr="00753E9B">
        <w:rPr>
          <w:lang w:val="es-ES"/>
        </w:rPr>
        <w:t xml:space="preserve">    // Arrange     int callCount = 0; </w:t>
      </w:r>
    </w:p>
    <w:p w:rsidR="00753E9B" w:rsidRPr="00753E9B" w:rsidRDefault="00753E9B" w:rsidP="00753E9B">
      <w:pPr>
        <w:pStyle w:val="ppCode"/>
        <w:rPr>
          <w:lang w:val="es-ES"/>
        </w:rPr>
      </w:pPr>
      <w:r w:rsidRPr="00753E9B">
        <w:rPr>
          <w:lang w:val="es-ES"/>
        </w:rPr>
        <w:t xml:space="preserve">    StubITransactionManager stubTM = new StubITransactionManager     { </w:t>
      </w:r>
    </w:p>
    <w:p w:rsidR="00753E9B" w:rsidRPr="00753E9B" w:rsidRDefault="00753E9B" w:rsidP="00753E9B">
      <w:pPr>
        <w:pStyle w:val="ppCode"/>
        <w:rPr>
          <w:lang w:val="es-ES"/>
        </w:rPr>
      </w:pPr>
      <w:r w:rsidRPr="00753E9B">
        <w:rPr>
          <w:lang w:val="es-ES"/>
        </w:rPr>
        <w:t xml:space="preserve">        PostTransactionDecimalTransactionType = (amount, type) =&gt; </w:t>
      </w:r>
    </w:p>
    <w:p w:rsidR="00753E9B" w:rsidRPr="00753E9B" w:rsidRDefault="00753E9B" w:rsidP="00753E9B">
      <w:pPr>
        <w:pStyle w:val="ppCode"/>
        <w:rPr>
          <w:lang w:val="es-ES"/>
        </w:rPr>
      </w:pPr>
      <w:r w:rsidRPr="00753E9B">
        <w:rPr>
          <w:lang w:val="es-ES"/>
        </w:rPr>
        <w:t xml:space="preserve">        { </w:t>
      </w:r>
    </w:p>
    <w:p w:rsidR="00753E9B" w:rsidRPr="00753E9B" w:rsidRDefault="00753E9B" w:rsidP="00753E9B">
      <w:pPr>
        <w:pStyle w:val="ppCode"/>
      </w:pPr>
      <w:r w:rsidRPr="00753E9B">
        <w:t xml:space="preserve">            if (amount == 10m &amp;&amp; type == TransactionType.Credit) </w:t>
      </w:r>
    </w:p>
    <w:p w:rsidR="00753E9B" w:rsidRPr="00753E9B" w:rsidRDefault="00753E9B" w:rsidP="00753E9B">
      <w:pPr>
        <w:pStyle w:val="ppCode"/>
        <w:rPr>
          <w:lang w:val="es-ES"/>
        </w:rPr>
      </w:pPr>
      <w:r w:rsidRPr="00753E9B">
        <w:t xml:space="preserve">            </w:t>
      </w:r>
      <w:r w:rsidRPr="00753E9B">
        <w:rPr>
          <w:lang w:val="es-ES"/>
        </w:rPr>
        <w:t xml:space="preserve">{ </w:t>
      </w:r>
    </w:p>
    <w:p w:rsidR="00753E9B" w:rsidRPr="00753E9B" w:rsidRDefault="00753E9B" w:rsidP="00753E9B">
      <w:pPr>
        <w:pStyle w:val="ppCode"/>
        <w:rPr>
          <w:lang w:val="es-ES"/>
        </w:rPr>
      </w:pPr>
      <w:r w:rsidRPr="00753E9B">
        <w:rPr>
          <w:lang w:val="es-ES"/>
        </w:rPr>
        <w:t xml:space="preserve">                callCount++; </w:t>
      </w:r>
    </w:p>
    <w:p w:rsidR="00753E9B" w:rsidRPr="00753E9B" w:rsidRDefault="00753E9B" w:rsidP="00753E9B">
      <w:pPr>
        <w:pStyle w:val="ppCode"/>
        <w:rPr>
          <w:lang w:val="es-ES"/>
        </w:rPr>
      </w:pPr>
      <w:r w:rsidRPr="00753E9B">
        <w:rPr>
          <w:lang w:val="es-ES"/>
        </w:rPr>
        <w:t xml:space="preserve">            } </w:t>
      </w:r>
    </w:p>
    <w:p w:rsidR="00753E9B" w:rsidRPr="00753E9B" w:rsidRDefault="00753E9B" w:rsidP="00753E9B">
      <w:pPr>
        <w:pStyle w:val="ppCode"/>
        <w:rPr>
          <w:lang w:val="es-ES"/>
        </w:rPr>
      </w:pPr>
      <w:r w:rsidRPr="00753E9B">
        <w:rPr>
          <w:lang w:val="es-ES"/>
        </w:rPr>
        <w:t xml:space="preserve">        } </w:t>
      </w:r>
    </w:p>
    <w:p w:rsidR="00753E9B" w:rsidRPr="00753E9B" w:rsidRDefault="00753E9B" w:rsidP="00753E9B">
      <w:pPr>
        <w:pStyle w:val="ppCode"/>
        <w:rPr>
          <w:lang w:val="es-ES"/>
        </w:rPr>
      </w:pPr>
      <w:r w:rsidRPr="00753E9B">
        <w:rPr>
          <w:lang w:val="es-ES"/>
        </w:rPr>
        <w:t xml:space="preserve">    }; </w:t>
      </w:r>
    </w:p>
    <w:p w:rsidR="00753E9B" w:rsidRPr="00753E9B" w:rsidRDefault="00753E9B" w:rsidP="00753E9B">
      <w:pPr>
        <w:pStyle w:val="ppCode"/>
        <w:rPr>
          <w:lang w:val="es-ES"/>
        </w:rPr>
      </w:pPr>
      <w:r w:rsidRPr="00753E9B">
        <w:rPr>
          <w:lang w:val="es-ES"/>
        </w:rPr>
        <w:t xml:space="preserve">  </w:t>
      </w:r>
    </w:p>
    <w:p w:rsidR="00753E9B" w:rsidRPr="00753E9B" w:rsidRDefault="00753E9B" w:rsidP="00753E9B">
      <w:pPr>
        <w:pStyle w:val="ppCode"/>
      </w:pPr>
      <w:r w:rsidRPr="00753E9B">
        <w:t xml:space="preserve">    Account cut = new Account(stubTM); </w:t>
      </w:r>
    </w:p>
    <w:p w:rsidR="00753E9B" w:rsidRPr="00753E9B" w:rsidRDefault="00753E9B" w:rsidP="00753E9B">
      <w:pPr>
        <w:pStyle w:val="ppCode"/>
      </w:pPr>
      <w:r w:rsidRPr="00753E9B">
        <w:t xml:space="preserve">  </w:t>
      </w:r>
    </w:p>
    <w:p w:rsidR="00753E9B" w:rsidRPr="00753E9B" w:rsidRDefault="00753E9B" w:rsidP="00753E9B">
      <w:pPr>
        <w:pStyle w:val="ppCode"/>
        <w:rPr>
          <w:lang w:val="es-ES"/>
        </w:rPr>
      </w:pPr>
      <w:r w:rsidRPr="00753E9B">
        <w:t xml:space="preserve">    </w:t>
      </w:r>
      <w:r w:rsidRPr="00753E9B">
        <w:rPr>
          <w:lang w:val="es-ES"/>
        </w:rPr>
        <w:t xml:space="preserve">// Act     cut.Open(10m); </w:t>
      </w:r>
    </w:p>
    <w:p w:rsidR="00753E9B" w:rsidRPr="00753E9B" w:rsidRDefault="00753E9B" w:rsidP="00753E9B">
      <w:pPr>
        <w:pStyle w:val="ppCode"/>
        <w:rPr>
          <w:lang w:val="es-ES"/>
        </w:rPr>
      </w:pPr>
      <w:r w:rsidRPr="00753E9B">
        <w:rPr>
          <w:lang w:val="es-ES"/>
        </w:rPr>
        <w:t xml:space="preserve">  </w:t>
      </w:r>
    </w:p>
    <w:p w:rsidR="00753E9B" w:rsidRPr="00753E9B" w:rsidRDefault="00753E9B" w:rsidP="00753E9B">
      <w:pPr>
        <w:pStyle w:val="ppCode"/>
        <w:rPr>
          <w:lang w:val="es-ES"/>
        </w:rPr>
      </w:pPr>
      <w:r w:rsidRPr="00753E9B">
        <w:rPr>
          <w:lang w:val="es-ES"/>
        </w:rPr>
        <w:t xml:space="preserve">    // Assert </w:t>
      </w:r>
    </w:p>
    <w:p w:rsidR="00753E9B" w:rsidRPr="00753E9B" w:rsidRDefault="00753E9B" w:rsidP="00753E9B">
      <w:pPr>
        <w:pStyle w:val="ppCode"/>
        <w:rPr>
          <w:lang w:val="es-ES"/>
        </w:rPr>
      </w:pPr>
      <w:r w:rsidRPr="00753E9B">
        <w:rPr>
          <w:lang w:val="es-ES"/>
        </w:rPr>
        <w:t xml:space="preserve">    Assert.AreEqual&lt;int&gt;(1, callCount); }</w:t>
      </w:r>
    </w:p>
    <w:p w:rsidR="00753E9B" w:rsidRPr="00AD52BD" w:rsidRDefault="00753E9B" w:rsidP="00CD3813">
      <w:pPr>
        <w:pStyle w:val="ppBodyText"/>
        <w:rPr>
          <w:lang w:val="es-ES"/>
        </w:rPr>
      </w:pPr>
    </w:p>
    <w:p w:rsidR="00C67D8D" w:rsidRPr="00AD52BD" w:rsidRDefault="00C67D8D" w:rsidP="00CD3813">
      <w:pPr>
        <w:pStyle w:val="ppBodyText"/>
        <w:rPr>
          <w:lang w:val="es-ES"/>
        </w:rPr>
      </w:pPr>
      <w:r w:rsidRPr="00AD52BD">
        <w:rPr>
          <w:lang w:val="es-ES"/>
        </w:rPr>
        <w:t xml:space="preserve">Con Moq, el desarrollador tiene que llamar al método de verificación adecuado, dependiendo del elemento que quiera verificar: </w:t>
      </w:r>
    </w:p>
    <w:p w:rsidR="00C67D8D" w:rsidRPr="00753E9B" w:rsidRDefault="00C67D8D" w:rsidP="00CD3813">
      <w:pPr>
        <w:pStyle w:val="ppBulletList"/>
        <w:rPr>
          <w:lang w:val="es-ES"/>
        </w:rPr>
      </w:pPr>
      <w:r w:rsidRPr="00753E9B">
        <w:rPr>
          <w:lang w:val="es-ES"/>
        </w:rPr>
        <w:t xml:space="preserve">.Verify – para los métodos </w:t>
      </w:r>
    </w:p>
    <w:p w:rsidR="00753E9B" w:rsidRDefault="00C67D8D" w:rsidP="00CD3813">
      <w:pPr>
        <w:pStyle w:val="ppBulletList"/>
        <w:rPr>
          <w:rFonts w:ascii="Arial" w:eastAsia="Arial" w:hAnsi="Arial" w:cs="Arial"/>
          <w:lang w:val="es-ES"/>
        </w:rPr>
      </w:pPr>
      <w:r w:rsidRPr="00AD52BD">
        <w:rPr>
          <w:lang w:val="es-ES"/>
        </w:rPr>
        <w:t>.VerifyGet – p</w:t>
      </w:r>
      <w:r w:rsidR="00753E9B">
        <w:rPr>
          <w:lang w:val="es-ES"/>
        </w:rPr>
        <w:t>ara los Get de las propiedades</w:t>
      </w:r>
    </w:p>
    <w:p w:rsidR="00C67D8D" w:rsidRDefault="00C67D8D" w:rsidP="00CD3813">
      <w:pPr>
        <w:pStyle w:val="ppBulletList"/>
        <w:rPr>
          <w:lang w:val="es-ES"/>
        </w:rPr>
      </w:pPr>
      <w:r w:rsidRPr="00AD52BD">
        <w:rPr>
          <w:lang w:val="es-ES"/>
        </w:rPr>
        <w:t xml:space="preserve">.VerifySet – para los Set de las </w:t>
      </w:r>
      <w:r w:rsidR="00753E9B">
        <w:rPr>
          <w:lang w:val="es-ES"/>
        </w:rPr>
        <w:t>propiedades</w:t>
      </w:r>
    </w:p>
    <w:p w:rsidR="00CD3813" w:rsidRPr="00AD52BD" w:rsidRDefault="00CD3813" w:rsidP="00CD3813">
      <w:pPr>
        <w:pStyle w:val="ppListEnd"/>
        <w:rPr>
          <w:lang w:val="es-ES"/>
        </w:rPr>
      </w:pPr>
    </w:p>
    <w:p w:rsidR="00C67D8D" w:rsidRPr="00AD52BD" w:rsidRDefault="00C67D8D" w:rsidP="00CD3813">
      <w:pPr>
        <w:pStyle w:val="ppBodyText"/>
        <w:rPr>
          <w:lang w:val="es-ES"/>
        </w:rPr>
      </w:pPr>
      <w:r w:rsidRPr="00AD52BD">
        <w:rPr>
          <w:lang w:val="es-ES"/>
        </w:rPr>
        <w:t xml:space="preserve">Como Stubs no ofrece métodos de verificación, tendremos que crearnos los nuestros, de manera que no hay diferencia entre verificaciones de métodos o propiedades; es todo código personalizado. </w:t>
      </w:r>
    </w:p>
    <w:p w:rsidR="00C67D8D" w:rsidRPr="00AD52BD" w:rsidRDefault="00C67D8D" w:rsidP="00CD3813">
      <w:pPr>
        <w:pStyle w:val="ppBodyText"/>
        <w:rPr>
          <w:lang w:val="es-ES"/>
        </w:rPr>
      </w:pPr>
      <w:r w:rsidRPr="00AD52BD">
        <w:rPr>
          <w:lang w:val="es-ES"/>
        </w:rPr>
        <w:t xml:space="preserve">Obviamente, algunas veces hacen falta verificaciones más complejas. Por ejemplo, pueden ser necesarias diferentes combinaciones de parámetros. Esto se puede realizar con la técnica del Diccionario de Tuplas, similar al que vimos en la sección de Setup, para contar el número de llamadas por cada combinación de parámetros. </w:t>
      </w:r>
    </w:p>
    <w:p w:rsidR="00C67D8D" w:rsidRPr="00AD52BD" w:rsidRDefault="00CD3813" w:rsidP="00CD3813">
      <w:pPr>
        <w:pStyle w:val="Heading2"/>
        <w:rPr>
          <w:lang w:val="es-ES"/>
        </w:rPr>
      </w:pPr>
      <w:r>
        <w:rPr>
          <w:lang w:val="es-ES"/>
        </w:rPr>
        <w:t xml:space="preserve">Migrando los eventos </w:t>
      </w:r>
    </w:p>
    <w:p w:rsidR="00C67D8D" w:rsidRPr="00AD52BD" w:rsidRDefault="00C67D8D" w:rsidP="00CD3813">
      <w:pPr>
        <w:pStyle w:val="ppBodyText"/>
        <w:rPr>
          <w:lang w:val="es-ES"/>
        </w:rPr>
      </w:pPr>
      <w:r w:rsidRPr="00AD52BD">
        <w:rPr>
          <w:lang w:val="es-ES"/>
        </w:rPr>
        <w:t xml:space="preserve">En arquitecturas guiadas por eventos, es muy importante ser capaz de lanzar eventos en los tests. Esto se puede hacer tanto en Moq como en Stubs con una sintaxis muy parecida. </w:t>
      </w:r>
    </w:p>
    <w:p w:rsidR="00C67D8D" w:rsidRPr="00AD52BD" w:rsidRDefault="00C67D8D" w:rsidP="00CD3813">
      <w:pPr>
        <w:pStyle w:val="ppBodyText"/>
        <w:rPr>
          <w:lang w:val="es-ES"/>
        </w:rPr>
      </w:pPr>
      <w:r w:rsidRPr="00AD52BD">
        <w:rPr>
          <w:lang w:val="es-ES"/>
        </w:rPr>
        <w:t xml:space="preserve">En ambos casos, tendremos que registrar un delegado que será llamado cuando se lance el evento. En este ejemplo, sólo setearemos un flag booleano para indicar que el evento se ha lanzado. Sin embargo, las técnicas de verificación, como vimos antes, pueden usarse para comprobar cualquier parámetro que se halla pasado. </w:t>
      </w:r>
    </w:p>
    <w:p w:rsidR="00C67D8D" w:rsidRDefault="00C67D8D" w:rsidP="00CD3813">
      <w:pPr>
        <w:pStyle w:val="ppBodyText"/>
        <w:rPr>
          <w:lang w:val="es-ES"/>
        </w:rPr>
      </w:pPr>
      <w:r w:rsidRPr="00AD52BD">
        <w:rPr>
          <w:lang w:val="es-ES"/>
        </w:rPr>
        <w:t xml:space="preserve">En la sección de “act”, lanzamos el evento que queremos testear pasando los parámetros adecuados. Aquí es donde la sintaxis se diferencia. Con Stubs el evento se lanza con una llamada a un método: </w:t>
      </w:r>
    </w:p>
    <w:p w:rsidR="00D63881" w:rsidRDefault="00D63881" w:rsidP="00D63881">
      <w:pPr>
        <w:pStyle w:val="ppCodeLanguage"/>
        <w:rPr>
          <w:lang w:val="es-ES"/>
        </w:rPr>
      </w:pPr>
    </w:p>
    <w:p w:rsidR="00D63881" w:rsidRPr="00D63881" w:rsidRDefault="00D63881" w:rsidP="00D63881">
      <w:pPr>
        <w:pStyle w:val="ppCode"/>
        <w:rPr>
          <w:lang w:val="es-ES"/>
        </w:rPr>
      </w:pPr>
      <w:r w:rsidRPr="00D63881">
        <w:rPr>
          <w:lang w:val="es-ES"/>
        </w:rPr>
        <w:t xml:space="preserve">[TestMethod] public void StubsraiseEvent() </w:t>
      </w:r>
    </w:p>
    <w:p w:rsidR="00D63881" w:rsidRPr="00D63881" w:rsidRDefault="00D63881" w:rsidP="00D63881">
      <w:pPr>
        <w:pStyle w:val="ppCode"/>
        <w:rPr>
          <w:lang w:val="es-ES"/>
        </w:rPr>
      </w:pPr>
      <w:r w:rsidRPr="00D63881">
        <w:rPr>
          <w:lang w:val="es-ES"/>
        </w:rPr>
        <w:t xml:space="preserve">{ </w:t>
      </w:r>
    </w:p>
    <w:p w:rsidR="00D63881" w:rsidRPr="00D63881" w:rsidRDefault="00D63881" w:rsidP="00D63881">
      <w:pPr>
        <w:pStyle w:val="ppCode"/>
        <w:rPr>
          <w:lang w:val="es-ES"/>
        </w:rPr>
      </w:pPr>
      <w:r w:rsidRPr="00D63881">
        <w:rPr>
          <w:lang w:val="es-ES"/>
        </w:rPr>
        <w:t xml:space="preserve">    // arrange </w:t>
      </w:r>
    </w:p>
    <w:p w:rsidR="00D63881" w:rsidRPr="00D63881" w:rsidRDefault="00D63881" w:rsidP="00D63881">
      <w:pPr>
        <w:pStyle w:val="ppCode"/>
        <w:rPr>
          <w:lang w:val="es-ES"/>
        </w:rPr>
      </w:pPr>
      <w:r w:rsidRPr="00D63881">
        <w:rPr>
          <w:lang w:val="es-ES"/>
        </w:rPr>
        <w:t xml:space="preserve">    bool delegateCalled = false; </w:t>
      </w:r>
    </w:p>
    <w:p w:rsidR="00D63881" w:rsidRPr="00D63881" w:rsidRDefault="00D63881" w:rsidP="00D63881">
      <w:pPr>
        <w:pStyle w:val="ppCode"/>
        <w:rPr>
          <w:lang w:val="es-ES"/>
        </w:rPr>
      </w:pPr>
      <w:r w:rsidRPr="00D63881">
        <w:rPr>
          <w:lang w:val="es-ES"/>
        </w:rPr>
        <w:t xml:space="preserve">    DateTime testDate = new DateTime(2012, 1, 1); </w:t>
      </w:r>
    </w:p>
    <w:p w:rsidR="009D1AB3" w:rsidRDefault="00D63881" w:rsidP="00D63881">
      <w:pPr>
        <w:pStyle w:val="ppCode"/>
      </w:pPr>
      <w:r w:rsidRPr="00D63881">
        <w:t xml:space="preserve">    StubITransactionManager stubTM = new StubITransactionManager();     </w:t>
      </w:r>
    </w:p>
    <w:p w:rsidR="00D63881" w:rsidRPr="00D63881" w:rsidRDefault="009D1AB3" w:rsidP="00D63881">
      <w:pPr>
        <w:pStyle w:val="ppCode"/>
      </w:pPr>
      <w:r>
        <w:t xml:space="preserve">    </w:t>
      </w:r>
      <w:r w:rsidR="00D63881" w:rsidRPr="00D63881">
        <w:t xml:space="preserve">stubTM.TransactionEventEvent = (date, amount, transType) =&gt; { delegateCalled = true; }; </w:t>
      </w:r>
    </w:p>
    <w:p w:rsidR="00D63881" w:rsidRPr="00D63881" w:rsidRDefault="00D63881" w:rsidP="00D63881">
      <w:pPr>
        <w:pStyle w:val="ppCode"/>
      </w:pPr>
      <w:r w:rsidRPr="00D63881">
        <w:t xml:space="preserve">  </w:t>
      </w:r>
    </w:p>
    <w:p w:rsidR="00D63881" w:rsidRPr="00D63881" w:rsidRDefault="00D63881" w:rsidP="00D63881">
      <w:pPr>
        <w:pStyle w:val="ppCode"/>
        <w:rPr>
          <w:lang w:val="es-ES"/>
        </w:rPr>
      </w:pPr>
      <w:r w:rsidRPr="00D63881">
        <w:t xml:space="preserve">    </w:t>
      </w:r>
      <w:r w:rsidRPr="00D63881">
        <w:rPr>
          <w:lang w:val="es-ES"/>
        </w:rPr>
        <w:t xml:space="preserve">// act </w:t>
      </w:r>
    </w:p>
    <w:p w:rsidR="009D1AB3" w:rsidRDefault="00D63881" w:rsidP="00D63881">
      <w:pPr>
        <w:pStyle w:val="ppCode"/>
      </w:pPr>
      <w:r w:rsidRPr="00D63881">
        <w:t xml:space="preserve">    // Raise passing the custom arguments expected by the event delegate     </w:t>
      </w:r>
    </w:p>
    <w:p w:rsidR="00D63881" w:rsidRPr="00D63881" w:rsidRDefault="009D1AB3" w:rsidP="00D63881">
      <w:pPr>
        <w:pStyle w:val="ppCode"/>
      </w:pPr>
      <w:r>
        <w:t xml:space="preserve">    </w:t>
      </w:r>
      <w:r w:rsidR="00D63881" w:rsidRPr="00D63881">
        <w:t xml:space="preserve">stubTM.TransactionEventEvent(testDate, 9.99m, TransactionType.Credit);   </w:t>
      </w:r>
    </w:p>
    <w:p w:rsidR="00D63881" w:rsidRPr="00D63881" w:rsidRDefault="00D63881" w:rsidP="00D63881">
      <w:pPr>
        <w:pStyle w:val="ppCode"/>
        <w:rPr>
          <w:lang w:val="es-ES"/>
        </w:rPr>
      </w:pPr>
      <w:r w:rsidRPr="00D63881">
        <w:t xml:space="preserve">    </w:t>
      </w:r>
      <w:r w:rsidRPr="00D63881">
        <w:rPr>
          <w:lang w:val="es-ES"/>
        </w:rPr>
        <w:t xml:space="preserve">// assert </w:t>
      </w:r>
    </w:p>
    <w:p w:rsidR="00C67D8D" w:rsidRPr="00D63881" w:rsidRDefault="00D63881" w:rsidP="00CD3813">
      <w:pPr>
        <w:pStyle w:val="ppCode"/>
        <w:rPr>
          <w:lang w:val="es-ES"/>
        </w:rPr>
      </w:pPr>
      <w:r w:rsidRPr="00D63881">
        <w:rPr>
          <w:lang w:val="es-ES"/>
        </w:rPr>
        <w:t xml:space="preserve">    Assert.AreEqual(true, delegateCalled); }</w:t>
      </w:r>
    </w:p>
    <w:p w:rsidR="00C67D8D" w:rsidRDefault="00C67D8D" w:rsidP="00CD3813">
      <w:pPr>
        <w:pStyle w:val="ppBodyText"/>
        <w:rPr>
          <w:lang w:val="es-ES"/>
        </w:rPr>
      </w:pPr>
      <w:r w:rsidRPr="00AD52BD">
        <w:rPr>
          <w:lang w:val="es-ES"/>
        </w:rPr>
        <w:t xml:space="preserve">Mientras que en Moq tenemos que usar una expresión lambda para pasar los parámetros: </w:t>
      </w:r>
    </w:p>
    <w:p w:rsidR="00D63881" w:rsidRDefault="00D63881" w:rsidP="00D63881">
      <w:pPr>
        <w:pStyle w:val="ppCodeLanguage"/>
        <w:rPr>
          <w:lang w:val="es-ES"/>
        </w:rPr>
      </w:pPr>
    </w:p>
    <w:p w:rsidR="00D63881" w:rsidRPr="00D63881" w:rsidRDefault="00D63881" w:rsidP="00D63881">
      <w:pPr>
        <w:pStyle w:val="ppCode"/>
        <w:rPr>
          <w:lang w:val="es-ES"/>
        </w:rPr>
      </w:pPr>
      <w:r w:rsidRPr="00D63881">
        <w:rPr>
          <w:lang w:val="es-ES"/>
        </w:rPr>
        <w:t xml:space="preserve">[TestMethod] public void MoqRaiseEvent() </w:t>
      </w:r>
    </w:p>
    <w:p w:rsidR="00D63881" w:rsidRPr="00D63881" w:rsidRDefault="00D63881" w:rsidP="00D63881">
      <w:pPr>
        <w:pStyle w:val="ppCode"/>
        <w:rPr>
          <w:lang w:val="es-ES"/>
        </w:rPr>
      </w:pPr>
      <w:r w:rsidRPr="00D63881">
        <w:rPr>
          <w:lang w:val="es-ES"/>
        </w:rPr>
        <w:t xml:space="preserve">{ </w:t>
      </w:r>
    </w:p>
    <w:p w:rsidR="00D63881" w:rsidRPr="00D63881" w:rsidRDefault="00D63881" w:rsidP="00D63881">
      <w:pPr>
        <w:pStyle w:val="ppCode"/>
        <w:rPr>
          <w:lang w:val="es-ES"/>
        </w:rPr>
      </w:pPr>
      <w:r w:rsidRPr="00D63881">
        <w:rPr>
          <w:lang w:val="es-ES"/>
        </w:rPr>
        <w:t xml:space="preserve">    // arrange </w:t>
      </w:r>
    </w:p>
    <w:p w:rsidR="00D63881" w:rsidRPr="00D63881" w:rsidRDefault="00D63881" w:rsidP="00D63881">
      <w:pPr>
        <w:pStyle w:val="ppCode"/>
        <w:rPr>
          <w:lang w:val="es-ES"/>
        </w:rPr>
      </w:pPr>
      <w:r w:rsidRPr="00D63881">
        <w:rPr>
          <w:lang w:val="es-ES"/>
        </w:rPr>
        <w:t xml:space="preserve">    bool delegateCalled = false; </w:t>
      </w:r>
    </w:p>
    <w:p w:rsidR="009D1AB3" w:rsidRDefault="00D63881" w:rsidP="00D63881">
      <w:pPr>
        <w:pStyle w:val="ppCode"/>
      </w:pPr>
      <w:r w:rsidRPr="00D63881">
        <w:t xml:space="preserve">    DateTime testDate = new DateTime(2012, 1, 1);     </w:t>
      </w:r>
    </w:p>
    <w:p w:rsidR="009D1AB3" w:rsidRDefault="009D1AB3" w:rsidP="00D63881">
      <w:pPr>
        <w:pStyle w:val="ppCode"/>
      </w:pPr>
      <w:r>
        <w:t xml:space="preserve">    </w:t>
      </w:r>
      <w:r w:rsidR="00D63881" w:rsidRPr="00D63881">
        <w:t xml:space="preserve">Mock&lt;ITransactionManager&gt; mockTM = new Mock&lt;ITransactionManager&gt;();     </w:t>
      </w:r>
    </w:p>
    <w:p w:rsidR="00D63881" w:rsidRPr="00D63881" w:rsidRDefault="009D1AB3" w:rsidP="00D63881">
      <w:pPr>
        <w:pStyle w:val="ppCode"/>
      </w:pPr>
      <w:r>
        <w:t xml:space="preserve">    </w:t>
      </w:r>
      <w:r w:rsidR="00D63881" w:rsidRPr="00D63881">
        <w:t xml:space="preserve">mockTM.Object.TransactionEvent += delegate { delegateCalled = true; };   </w:t>
      </w:r>
    </w:p>
    <w:p w:rsidR="00D63881" w:rsidRPr="00D63881" w:rsidRDefault="00D63881" w:rsidP="00D63881">
      <w:pPr>
        <w:pStyle w:val="ppCode"/>
        <w:rPr>
          <w:lang w:val="es-ES"/>
        </w:rPr>
      </w:pPr>
      <w:r w:rsidRPr="00D63881">
        <w:t xml:space="preserve">    </w:t>
      </w:r>
      <w:r w:rsidRPr="00D63881">
        <w:rPr>
          <w:lang w:val="es-ES"/>
        </w:rPr>
        <w:t xml:space="preserve">// act </w:t>
      </w:r>
    </w:p>
    <w:p w:rsidR="009D1AB3" w:rsidRDefault="00D63881" w:rsidP="00D63881">
      <w:pPr>
        <w:pStyle w:val="ppCode"/>
      </w:pPr>
      <w:r w:rsidRPr="00D63881">
        <w:t xml:space="preserve">    // Raise passing the custom arguments expected by the event delegate     </w:t>
      </w:r>
    </w:p>
    <w:p w:rsidR="00D63881" w:rsidRPr="00D63881" w:rsidRDefault="009D1AB3" w:rsidP="00D63881">
      <w:pPr>
        <w:pStyle w:val="ppCode"/>
      </w:pPr>
      <w:r>
        <w:t xml:space="preserve">    </w:t>
      </w:r>
      <w:r w:rsidR="00D63881" w:rsidRPr="00D63881">
        <w:t>mockTM.Raise(tm =&gt; t</w:t>
      </w:r>
      <w:r>
        <w:t xml:space="preserve">m.TransactionEvent += null, </w:t>
      </w:r>
      <w:r w:rsidR="00D63881" w:rsidRPr="00D63881">
        <w:t xml:space="preserve">testDate, 9.99m, TransactionType.Credit); </w:t>
      </w:r>
    </w:p>
    <w:p w:rsidR="00D63881" w:rsidRPr="00D63881" w:rsidRDefault="00D63881" w:rsidP="00D63881">
      <w:pPr>
        <w:pStyle w:val="ppCode"/>
      </w:pPr>
      <w:r w:rsidRPr="00D63881">
        <w:t xml:space="preserve">  </w:t>
      </w:r>
    </w:p>
    <w:p w:rsidR="00D63881" w:rsidRPr="00D63881" w:rsidRDefault="00D63881" w:rsidP="00D63881">
      <w:pPr>
        <w:pStyle w:val="ppCode"/>
        <w:rPr>
          <w:lang w:val="es-ES"/>
        </w:rPr>
      </w:pPr>
      <w:r w:rsidRPr="00D63881">
        <w:t xml:space="preserve">    </w:t>
      </w:r>
      <w:r w:rsidRPr="00D63881">
        <w:rPr>
          <w:lang w:val="es-ES"/>
        </w:rPr>
        <w:t xml:space="preserve">// assert </w:t>
      </w:r>
    </w:p>
    <w:p w:rsidR="00D63881" w:rsidRPr="00D63881" w:rsidRDefault="00D63881" w:rsidP="00D63881">
      <w:pPr>
        <w:pStyle w:val="ppCode"/>
        <w:rPr>
          <w:lang w:val="es-ES"/>
        </w:rPr>
      </w:pPr>
      <w:r w:rsidRPr="00D63881">
        <w:rPr>
          <w:lang w:val="es-ES"/>
        </w:rPr>
        <w:t xml:space="preserve">    Assert.AreEqual(true, delegateCalled); }</w:t>
      </w:r>
    </w:p>
    <w:p w:rsidR="00D63881" w:rsidRPr="00AD52BD" w:rsidRDefault="00D63881" w:rsidP="00CD3813">
      <w:pPr>
        <w:pStyle w:val="ppBodyText"/>
        <w:rPr>
          <w:lang w:val="es-ES"/>
        </w:rPr>
      </w:pPr>
    </w:p>
    <w:p w:rsidR="00C67D8D" w:rsidRPr="00CD3813" w:rsidRDefault="00CD3813" w:rsidP="00CD3813">
      <w:pPr>
        <w:pStyle w:val="Heading2"/>
      </w:pPr>
      <w:r>
        <w:t xml:space="preserve">Fakes recursivos </w:t>
      </w:r>
    </w:p>
    <w:p w:rsidR="00C67D8D" w:rsidRPr="00AD52BD" w:rsidRDefault="00C67D8D" w:rsidP="00CD3813">
      <w:pPr>
        <w:pStyle w:val="ppBodyText"/>
        <w:rPr>
          <w:lang w:val="es-ES"/>
        </w:rPr>
      </w:pPr>
      <w:r w:rsidRPr="00AD52BD">
        <w:rPr>
          <w:lang w:val="es-ES"/>
        </w:rPr>
        <w:t xml:space="preserve">Cuando tenemos un árbol de objetos complejo que tiene que ser “fakeado”, se tarda mucho tiempo en setear todas las propiedades y suele ser innecesario. En muchos casos lo único necesario es que el objeto que se ha fakeado no lance excepciones del tipo NullReferenceException. </w:t>
      </w:r>
    </w:p>
    <w:p w:rsidR="00C67D8D" w:rsidRDefault="00C67D8D" w:rsidP="00CD3813">
      <w:pPr>
        <w:pStyle w:val="ppBodyText"/>
        <w:rPr>
          <w:lang w:val="es-ES"/>
        </w:rPr>
      </w:pPr>
      <w:r w:rsidRPr="00AD52BD">
        <w:rPr>
          <w:lang w:val="es-ES"/>
        </w:rPr>
        <w:t xml:space="preserve">Moq ofrece una manera de conseguir que esto no ocurra, seteando todas las referencias/propiedades en el árbol de objetos. Esto se hace usando las opciones de DefaultValue.Mock para los objetos mockeados y el método SetupAllProperties para las propiedades. De esta manera, el test no lanzará ningún NullReferenceException. Se devolverá el valor por defecto de cualquier objeto que haya que devolver. Por ejemplo, los enteros devolverán un 0, y los strings devolverán un String.Empty. Si hace falta algún otro valor, tendremos que indicarlo de manera explícita: </w:t>
      </w:r>
    </w:p>
    <w:p w:rsidR="00FF1CC5" w:rsidRDefault="00FF1CC5" w:rsidP="00FF1CC5">
      <w:pPr>
        <w:pStyle w:val="ppCodeLanguage"/>
        <w:rPr>
          <w:lang w:val="es-ES"/>
        </w:rPr>
      </w:pPr>
    </w:p>
    <w:p w:rsidR="00FF1CC5" w:rsidRPr="00FF1CC5" w:rsidRDefault="00FF1CC5" w:rsidP="00FF1CC5">
      <w:pPr>
        <w:pStyle w:val="ppCode"/>
      </w:pPr>
      <w:r w:rsidRPr="00FF1CC5">
        <w:t xml:space="preserve">Mock&lt;ITransaction&gt; mockTr = new Mock&lt;ITransaction&gt;() { DefaultValue = DefaultValue.Mock }; mockTr.SetupAllProperties();  </w:t>
      </w:r>
    </w:p>
    <w:p w:rsidR="00FF1CC5" w:rsidRPr="00FF1CC5" w:rsidRDefault="00FF1CC5" w:rsidP="00CD3813">
      <w:pPr>
        <w:pStyle w:val="ppBodyText"/>
      </w:pPr>
    </w:p>
    <w:p w:rsidR="00C67D8D" w:rsidRDefault="00C67D8D" w:rsidP="00CD3813">
      <w:pPr>
        <w:pStyle w:val="ppBodyText"/>
        <w:rPr>
          <w:lang w:val="es-ES"/>
        </w:rPr>
      </w:pPr>
      <w:r w:rsidRPr="00AD52BD">
        <w:rPr>
          <w:lang w:val="es-ES"/>
        </w:rPr>
        <w:t xml:space="preserve">Con Stubs, se usa una sintaxis muy similar. Simplemente seteando la propiedad InstanceBehavior al comportamiento deseado cuando se acceda a cualquier propiedad o método: </w:t>
      </w:r>
    </w:p>
    <w:p w:rsidR="00FF1CC5" w:rsidRDefault="00FF1CC5" w:rsidP="00FF1CC5">
      <w:pPr>
        <w:pStyle w:val="ppCodeLanguage"/>
        <w:numPr>
          <w:ilvl w:val="0"/>
          <w:numId w:val="0"/>
        </w:numPr>
        <w:rPr>
          <w:lang w:val="es-ES"/>
        </w:rPr>
      </w:pPr>
    </w:p>
    <w:p w:rsidR="00FF1CC5" w:rsidRPr="00FF1CC5" w:rsidRDefault="00FF1CC5" w:rsidP="00FF1CC5">
      <w:pPr>
        <w:pStyle w:val="ppCode"/>
      </w:pPr>
      <w:r w:rsidRPr="00FF1CC5">
        <w:t>StubITransaction stubTr = new StubITransaction(); stubTr.InstanceBehavior = StubBehaviors.DefaultValue;</w:t>
      </w:r>
    </w:p>
    <w:p w:rsidR="00FF1CC5" w:rsidRPr="00FF1CC5" w:rsidRDefault="00FF1CC5" w:rsidP="00CD3813">
      <w:pPr>
        <w:pStyle w:val="ppBodyText"/>
      </w:pPr>
    </w:p>
    <w:p w:rsidR="00C67D8D" w:rsidRPr="00AD52BD" w:rsidRDefault="00CD3813" w:rsidP="00CD3813">
      <w:pPr>
        <w:pStyle w:val="Heading2"/>
        <w:rPr>
          <w:lang w:val="es-ES"/>
        </w:rPr>
      </w:pPr>
      <w:r>
        <w:rPr>
          <w:lang w:val="es-ES"/>
        </w:rPr>
        <w:t xml:space="preserve">Ejemplo adicional </w:t>
      </w:r>
    </w:p>
    <w:p w:rsidR="00C67D8D" w:rsidRDefault="00C67D8D" w:rsidP="00CD3813">
      <w:pPr>
        <w:pStyle w:val="ppBodyText"/>
        <w:rPr>
          <w:lang w:val="es-ES"/>
        </w:rPr>
      </w:pPr>
      <w:r w:rsidRPr="00AD52BD">
        <w:rPr>
          <w:lang w:val="es-ES"/>
        </w:rPr>
        <w:t xml:space="preserve">Por motivos ilustrativos, vamos a ver otro ejemplo para terminar de migrar de Moq a Microsoft Fakes. Este ejemplo está basado en el post </w:t>
      </w:r>
      <w:hyperlink r:id="rId52">
        <w:r w:rsidRPr="00AD52BD">
          <w:rPr>
            <w:i/>
            <w:color w:val="0000FF"/>
            <w:u w:val="single" w:color="0000FF"/>
            <w:lang w:val="es-ES"/>
          </w:rPr>
          <w:t>Mocking HttpWebRequest using Microsoft Fakes</w:t>
        </w:r>
      </w:hyperlink>
      <w:hyperlink r:id="rId53">
        <w:r w:rsidRPr="00AD52BD">
          <w:rPr>
            <w:lang w:val="es-ES"/>
          </w:rPr>
          <w:t xml:space="preserve">, </w:t>
        </w:r>
      </w:hyperlink>
      <w:r w:rsidRPr="00AD52BD">
        <w:rPr>
          <w:lang w:val="es-ES"/>
        </w:rPr>
        <w:t xml:space="preserve">tenemos un objeto WebServiceClient que usa un HttpWebReques, que nos gustaría testear: </w:t>
      </w:r>
    </w:p>
    <w:p w:rsidR="00A252A4" w:rsidRDefault="00A252A4" w:rsidP="00A252A4">
      <w:pPr>
        <w:pStyle w:val="ppCodeLanguage"/>
        <w:rPr>
          <w:lang w:val="es-ES"/>
        </w:rPr>
      </w:pPr>
    </w:p>
    <w:p w:rsidR="00A252A4" w:rsidRPr="00A252A4" w:rsidRDefault="00A252A4" w:rsidP="00A252A4">
      <w:pPr>
        <w:pStyle w:val="ppCode"/>
        <w:rPr>
          <w:lang w:val="es-ES"/>
        </w:rPr>
      </w:pPr>
      <w:r w:rsidRPr="00A252A4">
        <w:rPr>
          <w:lang w:val="es-ES"/>
        </w:rPr>
        <w:t xml:space="preserve">public class WebServiceClient </w:t>
      </w:r>
    </w:p>
    <w:p w:rsidR="00A252A4" w:rsidRPr="00A252A4" w:rsidRDefault="00A252A4" w:rsidP="00A252A4">
      <w:pPr>
        <w:pStyle w:val="ppCode"/>
        <w:rPr>
          <w:lang w:val="es-ES"/>
        </w:rPr>
      </w:pPr>
      <w:r w:rsidRPr="00A252A4">
        <w:rPr>
          <w:lang w:val="es-ES"/>
        </w:rPr>
        <w:t xml:space="preserve">{ </w:t>
      </w:r>
    </w:p>
    <w:p w:rsidR="00A252A4" w:rsidRPr="00A252A4" w:rsidRDefault="00A252A4" w:rsidP="00A252A4">
      <w:pPr>
        <w:pStyle w:val="ppCode"/>
        <w:rPr>
          <w:lang w:val="es-ES"/>
        </w:rPr>
      </w:pPr>
      <w:r w:rsidRPr="00A252A4">
        <w:rPr>
          <w:lang w:val="es-ES"/>
        </w:rPr>
        <w:t xml:space="preserve">    /// &lt;summary&gt; </w:t>
      </w:r>
    </w:p>
    <w:p w:rsidR="00A252A4" w:rsidRPr="00A252A4" w:rsidRDefault="00A252A4" w:rsidP="00A252A4">
      <w:pPr>
        <w:pStyle w:val="ppCode"/>
      </w:pPr>
      <w:r w:rsidRPr="00A252A4">
        <w:t xml:space="preserve">    /// Calls a web service with the given URL </w:t>
      </w:r>
    </w:p>
    <w:p w:rsidR="00A252A4" w:rsidRPr="00A252A4" w:rsidRDefault="00A252A4" w:rsidP="00A252A4">
      <w:pPr>
        <w:pStyle w:val="ppCode"/>
        <w:rPr>
          <w:lang w:val="es-ES"/>
        </w:rPr>
      </w:pPr>
      <w:r w:rsidRPr="00A252A4">
        <w:t xml:space="preserve">    </w:t>
      </w:r>
      <w:r w:rsidRPr="00A252A4">
        <w:rPr>
          <w:lang w:val="es-ES"/>
        </w:rPr>
        <w:t xml:space="preserve">/// &lt;/summary&gt; </w:t>
      </w:r>
    </w:p>
    <w:p w:rsidR="00A252A4" w:rsidRPr="00A252A4" w:rsidRDefault="00A252A4" w:rsidP="00A252A4">
      <w:pPr>
        <w:pStyle w:val="ppCode"/>
      </w:pPr>
      <w:r w:rsidRPr="00A252A4">
        <w:t xml:space="preserve">    /// &lt;param name="url"&gt;The web service's URL&lt;/param&gt; </w:t>
      </w:r>
    </w:p>
    <w:p w:rsidR="00A252A4" w:rsidRPr="00A252A4" w:rsidRDefault="00A252A4" w:rsidP="00A252A4">
      <w:pPr>
        <w:pStyle w:val="ppCode"/>
        <w:rPr>
          <w:lang w:val="es-ES"/>
        </w:rPr>
      </w:pPr>
      <w:r w:rsidRPr="00A252A4">
        <w:t xml:space="preserve">    /// &lt;returns&gt;True if the services responds with an OK status code (200). </w:t>
      </w:r>
      <w:r w:rsidRPr="00A252A4">
        <w:rPr>
          <w:lang w:val="es-ES"/>
        </w:rPr>
        <w:t>False Otherwise&lt;/re turns&gt;</w:t>
      </w:r>
      <w:r w:rsidR="009D1AB3">
        <w:rPr>
          <w:lang w:val="es-ES"/>
        </w:rPr>
        <w:t xml:space="preserve"> </w:t>
      </w:r>
      <w:r w:rsidRPr="00A252A4">
        <w:rPr>
          <w:lang w:val="es-ES"/>
        </w:rPr>
        <w:t xml:space="preserve">public bool CallWebService(string url) </w:t>
      </w:r>
    </w:p>
    <w:p w:rsidR="009D1AB3" w:rsidRDefault="00A252A4" w:rsidP="00A252A4">
      <w:pPr>
        <w:pStyle w:val="ppCode"/>
      </w:pPr>
      <w:r w:rsidRPr="00A252A4">
        <w:t xml:space="preserve">    {         var request = CreateWebRequest(url);         </w:t>
      </w:r>
    </w:p>
    <w:p w:rsidR="009D1AB3" w:rsidRDefault="009D1AB3" w:rsidP="00A252A4">
      <w:pPr>
        <w:pStyle w:val="ppCode"/>
      </w:pPr>
      <w:r>
        <w:t xml:space="preserve">              </w:t>
      </w:r>
      <w:r w:rsidR="00A252A4" w:rsidRPr="00A252A4">
        <w:t xml:space="preserve">var isValid = true; </w:t>
      </w:r>
    </w:p>
    <w:p w:rsidR="009D1AB3" w:rsidRDefault="009D1AB3" w:rsidP="00A252A4">
      <w:pPr>
        <w:pStyle w:val="ppCode"/>
      </w:pPr>
      <w:r>
        <w:t xml:space="preserve">              </w:t>
      </w:r>
      <w:r w:rsidR="00A252A4" w:rsidRPr="00A252A4">
        <w:t>try</w:t>
      </w:r>
      <w:r>
        <w:t xml:space="preserve"> </w:t>
      </w:r>
      <w:r w:rsidR="00A252A4" w:rsidRPr="00A252A4">
        <w:t>{</w:t>
      </w:r>
      <w:r>
        <w:t xml:space="preserve"> </w:t>
      </w:r>
      <w:r w:rsidR="00A252A4" w:rsidRPr="00A252A4">
        <w:t>var response = request.GetResponse() as HttpWebResponse;</w:t>
      </w:r>
      <w:r>
        <w:t xml:space="preserve"> </w:t>
      </w:r>
    </w:p>
    <w:p w:rsidR="00A252A4" w:rsidRPr="00A252A4" w:rsidRDefault="009D1AB3" w:rsidP="00A252A4">
      <w:pPr>
        <w:pStyle w:val="ppCode"/>
      </w:pPr>
      <w:r>
        <w:t xml:space="preserve">              </w:t>
      </w:r>
      <w:r w:rsidR="00A252A4" w:rsidRPr="00A252A4">
        <w:t xml:space="preserve">isValid = HttpStatusCode.OK == response.StatusCode; </w:t>
      </w:r>
    </w:p>
    <w:p w:rsidR="00A252A4" w:rsidRPr="00A252A4" w:rsidRDefault="00A252A4" w:rsidP="00A252A4">
      <w:pPr>
        <w:pStyle w:val="ppCode"/>
        <w:rPr>
          <w:lang w:val="es-ES"/>
        </w:rPr>
      </w:pPr>
      <w:r w:rsidRPr="00A252A4">
        <w:t xml:space="preserve">        </w:t>
      </w:r>
      <w:r w:rsidRPr="00A252A4">
        <w:rPr>
          <w:lang w:val="es-ES"/>
        </w:rPr>
        <w:t xml:space="preserve">}         catch (Exception ex) </w:t>
      </w:r>
    </w:p>
    <w:p w:rsidR="00A252A4" w:rsidRPr="00A252A4" w:rsidRDefault="00A252A4" w:rsidP="00A252A4">
      <w:pPr>
        <w:pStyle w:val="ppCode"/>
        <w:rPr>
          <w:lang w:val="es-ES"/>
        </w:rPr>
      </w:pPr>
      <w:r w:rsidRPr="00A252A4">
        <w:rPr>
          <w:lang w:val="es-ES"/>
        </w:rPr>
        <w:t xml:space="preserve">        {             isValid = false; </w:t>
      </w:r>
    </w:p>
    <w:p w:rsidR="00A252A4" w:rsidRPr="00A252A4" w:rsidRDefault="00A252A4" w:rsidP="00A252A4">
      <w:pPr>
        <w:pStyle w:val="ppCode"/>
        <w:rPr>
          <w:lang w:val="es-ES"/>
        </w:rPr>
      </w:pPr>
      <w:r w:rsidRPr="00A252A4">
        <w:rPr>
          <w:lang w:val="es-ES"/>
        </w:rPr>
        <w:t xml:space="preserve">        }           return isValid; </w:t>
      </w:r>
    </w:p>
    <w:p w:rsidR="00A252A4" w:rsidRPr="00A252A4" w:rsidRDefault="00A252A4" w:rsidP="00A252A4">
      <w:pPr>
        <w:pStyle w:val="ppCode"/>
        <w:rPr>
          <w:lang w:val="es-ES"/>
        </w:rPr>
      </w:pPr>
      <w:r w:rsidRPr="00A252A4">
        <w:rPr>
          <w:lang w:val="es-ES"/>
        </w:rPr>
        <w:t xml:space="preserve">    } </w:t>
      </w:r>
    </w:p>
    <w:p w:rsidR="00A252A4" w:rsidRPr="00A252A4" w:rsidRDefault="00A252A4" w:rsidP="00A252A4">
      <w:pPr>
        <w:pStyle w:val="ppCode"/>
        <w:rPr>
          <w:lang w:val="es-ES"/>
        </w:rPr>
      </w:pPr>
      <w:r w:rsidRPr="00A252A4">
        <w:rPr>
          <w:lang w:val="es-ES"/>
        </w:rPr>
        <w:t xml:space="preserve">  </w:t>
      </w:r>
    </w:p>
    <w:p w:rsidR="00A252A4" w:rsidRPr="00A252A4" w:rsidRDefault="00A252A4" w:rsidP="00A252A4">
      <w:pPr>
        <w:pStyle w:val="ppCode"/>
        <w:rPr>
          <w:lang w:val="es-ES"/>
        </w:rPr>
      </w:pPr>
      <w:r w:rsidRPr="00A252A4">
        <w:rPr>
          <w:lang w:val="es-ES"/>
        </w:rPr>
        <w:t xml:space="preserve">    /// &lt;summary&gt; </w:t>
      </w:r>
    </w:p>
    <w:p w:rsidR="00A252A4" w:rsidRPr="00A252A4" w:rsidRDefault="00A252A4" w:rsidP="00A252A4">
      <w:pPr>
        <w:pStyle w:val="ppCode"/>
        <w:rPr>
          <w:lang w:val="es-ES"/>
        </w:rPr>
      </w:pPr>
      <w:r w:rsidRPr="00A252A4">
        <w:rPr>
          <w:lang w:val="es-ES"/>
        </w:rPr>
        <w:t xml:space="preserve">    /// Creates an HttpWebRequest object </w:t>
      </w:r>
    </w:p>
    <w:p w:rsidR="00A252A4" w:rsidRPr="00A252A4" w:rsidRDefault="00A252A4" w:rsidP="00A252A4">
      <w:pPr>
        <w:pStyle w:val="ppCode"/>
        <w:rPr>
          <w:lang w:val="es-ES"/>
        </w:rPr>
      </w:pPr>
      <w:r w:rsidRPr="00A252A4">
        <w:rPr>
          <w:lang w:val="es-ES"/>
        </w:rPr>
        <w:t xml:space="preserve">    /// &lt;/summary&gt; </w:t>
      </w:r>
    </w:p>
    <w:p w:rsidR="00A252A4" w:rsidRPr="00A252A4" w:rsidRDefault="00A252A4" w:rsidP="00A252A4">
      <w:pPr>
        <w:pStyle w:val="ppCode"/>
      </w:pPr>
      <w:r w:rsidRPr="00A252A4">
        <w:t xml:space="preserve">    /// &lt;param name="url"&gt;The URL to be called.&lt;/param&gt; </w:t>
      </w:r>
    </w:p>
    <w:p w:rsidR="00A252A4" w:rsidRPr="00A252A4" w:rsidRDefault="00A252A4" w:rsidP="00A252A4">
      <w:pPr>
        <w:pStyle w:val="ppCode"/>
      </w:pPr>
      <w:r w:rsidRPr="00A252A4">
        <w:t xml:space="preserve">    /// &lt;returns&gt;An HttpWebRequest.&lt;/returns&gt;     private static HttpWebRequest CreateWebRequest(string url) </w:t>
      </w:r>
    </w:p>
    <w:p w:rsidR="009D1AB3" w:rsidRDefault="00A252A4" w:rsidP="00A252A4">
      <w:pPr>
        <w:pStyle w:val="ppCode"/>
      </w:pPr>
      <w:r w:rsidRPr="00A252A4">
        <w:t xml:space="preserve">    {         var request = WebRequest.Create(url) as HttpWebRequest; </w:t>
      </w:r>
    </w:p>
    <w:p w:rsidR="009D1AB3" w:rsidRDefault="009D1AB3" w:rsidP="00A252A4">
      <w:pPr>
        <w:pStyle w:val="ppCode"/>
      </w:pPr>
      <w:r>
        <w:t xml:space="preserve">              </w:t>
      </w:r>
      <w:r w:rsidR="00A252A4" w:rsidRPr="00A252A4">
        <w:t>request.ContentType = "text/xml;charset=\"utf-8\"";</w:t>
      </w:r>
      <w:r>
        <w:t xml:space="preserve"> </w:t>
      </w:r>
    </w:p>
    <w:p w:rsidR="009D1AB3" w:rsidRDefault="009D1AB3" w:rsidP="00A252A4">
      <w:pPr>
        <w:pStyle w:val="ppCode"/>
      </w:pPr>
      <w:r>
        <w:t xml:space="preserve">              request.Method = "GET";</w:t>
      </w:r>
      <w:r w:rsidR="00A252A4" w:rsidRPr="00A252A4">
        <w:t xml:space="preserve"> </w:t>
      </w:r>
    </w:p>
    <w:p w:rsidR="009D1AB3" w:rsidRDefault="009D1AB3" w:rsidP="00A252A4">
      <w:pPr>
        <w:pStyle w:val="ppCode"/>
      </w:pPr>
      <w:r>
        <w:t xml:space="preserve">              </w:t>
      </w:r>
      <w:r w:rsidR="00A252A4" w:rsidRPr="00A252A4">
        <w:t>request.Timeout = 1000;</w:t>
      </w:r>
      <w:r>
        <w:t xml:space="preserve"> </w:t>
      </w:r>
    </w:p>
    <w:p w:rsidR="009D1AB3" w:rsidRDefault="009D1AB3" w:rsidP="00A252A4">
      <w:pPr>
        <w:pStyle w:val="ppCode"/>
      </w:pPr>
      <w:r>
        <w:t xml:space="preserve">              </w:t>
      </w:r>
      <w:r w:rsidR="00A252A4" w:rsidRPr="00A252A4">
        <w:t xml:space="preserve">request.Credentials = CredentialCache.DefaultNetworkCredentials;         </w:t>
      </w:r>
    </w:p>
    <w:p w:rsidR="00A252A4" w:rsidRPr="00A252A4" w:rsidRDefault="009D1AB3" w:rsidP="00A252A4">
      <w:pPr>
        <w:pStyle w:val="ppCode"/>
      </w:pPr>
      <w:r>
        <w:t xml:space="preserve">              </w:t>
      </w:r>
      <w:r w:rsidR="00A252A4" w:rsidRPr="00A252A4">
        <w:t xml:space="preserve">return request; </w:t>
      </w:r>
    </w:p>
    <w:p w:rsidR="00A252A4" w:rsidRPr="00A252A4" w:rsidRDefault="00A252A4" w:rsidP="00A252A4">
      <w:pPr>
        <w:pStyle w:val="ppCode"/>
        <w:rPr>
          <w:lang w:val="es-ES"/>
        </w:rPr>
      </w:pPr>
      <w:r w:rsidRPr="00A252A4">
        <w:t xml:space="preserve">    </w:t>
      </w:r>
      <w:r w:rsidRPr="00A252A4">
        <w:rPr>
          <w:lang w:val="es-ES"/>
        </w:rPr>
        <w:t xml:space="preserve">} </w:t>
      </w:r>
    </w:p>
    <w:p w:rsidR="00A252A4" w:rsidRPr="00A252A4" w:rsidRDefault="00A252A4" w:rsidP="00A252A4">
      <w:pPr>
        <w:pStyle w:val="ppCode"/>
        <w:rPr>
          <w:lang w:val="es-ES"/>
        </w:rPr>
      </w:pPr>
      <w:r w:rsidRPr="00A252A4">
        <w:rPr>
          <w:lang w:val="es-ES"/>
        </w:rPr>
        <w:t>}</w:t>
      </w:r>
    </w:p>
    <w:p w:rsidR="00A252A4" w:rsidRPr="00AD52BD" w:rsidRDefault="00A252A4" w:rsidP="00CD3813">
      <w:pPr>
        <w:pStyle w:val="ppBodyText"/>
        <w:rPr>
          <w:lang w:val="es-ES"/>
        </w:rPr>
      </w:pPr>
    </w:p>
    <w:p w:rsidR="00C67D8D" w:rsidRDefault="00C67D8D" w:rsidP="00CD3813">
      <w:pPr>
        <w:pStyle w:val="ppBodyText"/>
        <w:rPr>
          <w:lang w:val="es-ES"/>
        </w:rPr>
      </w:pPr>
      <w:r w:rsidRPr="00AD52BD">
        <w:rPr>
          <w:lang w:val="es-ES"/>
        </w:rPr>
        <w:t xml:space="preserve">Para usar Moq necesitamos crear un objeto CustomWebRequestCreate que implemente la interfaz IWebRequestCreate. </w:t>
      </w:r>
      <w:r w:rsidRPr="00A252A4">
        <w:rPr>
          <w:lang w:val="es-ES"/>
        </w:rPr>
        <w:t xml:space="preserve">Esto nos permite mockear el HttpWebResponse usando RegisterPrefix: </w:t>
      </w:r>
    </w:p>
    <w:p w:rsidR="00A252A4" w:rsidRDefault="00A252A4" w:rsidP="00A252A4">
      <w:pPr>
        <w:pStyle w:val="ppCodeLanguage"/>
        <w:rPr>
          <w:lang w:val="es-ES"/>
        </w:rPr>
      </w:pPr>
    </w:p>
    <w:p w:rsidR="00A252A4" w:rsidRPr="00A252A4" w:rsidRDefault="00A252A4" w:rsidP="00A252A4">
      <w:pPr>
        <w:pStyle w:val="ppCode"/>
        <w:rPr>
          <w:lang w:val="es-ES"/>
        </w:rPr>
      </w:pPr>
      <w:r w:rsidRPr="00A252A4">
        <w:rPr>
          <w:lang w:val="es-ES"/>
        </w:rPr>
        <w:t xml:space="preserve">/// &lt;summary&gt; </w:t>
      </w:r>
    </w:p>
    <w:p w:rsidR="00A252A4" w:rsidRPr="00A252A4" w:rsidRDefault="00A252A4" w:rsidP="00A252A4">
      <w:pPr>
        <w:pStyle w:val="ppCode"/>
      </w:pPr>
      <w:r w:rsidRPr="00A252A4">
        <w:t xml:space="preserve">/// A custom implementation of IWebRequestCreate for Web Requests. </w:t>
      </w:r>
    </w:p>
    <w:p w:rsidR="00A252A4" w:rsidRPr="00A252A4" w:rsidRDefault="00A252A4" w:rsidP="00A252A4">
      <w:pPr>
        <w:pStyle w:val="ppCode"/>
      </w:pPr>
      <w:r w:rsidRPr="00A252A4">
        <w:t xml:space="preserve"> </w:t>
      </w:r>
    </w:p>
    <w:p w:rsidR="00A252A4" w:rsidRPr="00A252A4" w:rsidRDefault="00A252A4" w:rsidP="00A252A4">
      <w:pPr>
        <w:pStyle w:val="ppCode"/>
        <w:rPr>
          <w:lang w:val="es-ES"/>
        </w:rPr>
      </w:pPr>
      <w:r w:rsidRPr="00A252A4">
        <w:rPr>
          <w:lang w:val="es-ES"/>
        </w:rPr>
        <w:t xml:space="preserve">/// &lt;/summary&gt; </w:t>
      </w:r>
    </w:p>
    <w:p w:rsidR="00A252A4" w:rsidRPr="00A252A4" w:rsidRDefault="00A252A4" w:rsidP="00A252A4">
      <w:pPr>
        <w:pStyle w:val="ppCode"/>
      </w:pPr>
      <w:r w:rsidRPr="00A252A4">
        <w:t xml:space="preserve">/// &lt;summary&gt;A web request creator for unit testing&lt;/summary&gt; public class CustomWebRequestCreate : IWebRequestCreate </w:t>
      </w:r>
    </w:p>
    <w:p w:rsidR="00A252A4" w:rsidRPr="00A252A4" w:rsidRDefault="00A252A4" w:rsidP="00A252A4">
      <w:pPr>
        <w:pStyle w:val="ppCode"/>
        <w:rPr>
          <w:lang w:val="es-ES"/>
        </w:rPr>
      </w:pPr>
      <w:r w:rsidRPr="00A252A4">
        <w:rPr>
          <w:lang w:val="es-ES"/>
        </w:rPr>
        <w:t xml:space="preserve">{ </w:t>
      </w:r>
    </w:p>
    <w:p w:rsidR="00A252A4" w:rsidRPr="00A252A4" w:rsidRDefault="00A252A4" w:rsidP="00A252A4">
      <w:pPr>
        <w:pStyle w:val="ppCode"/>
        <w:rPr>
          <w:lang w:val="es-ES"/>
        </w:rPr>
      </w:pPr>
      <w:r w:rsidRPr="00A252A4">
        <w:rPr>
          <w:lang w:val="es-ES"/>
        </w:rPr>
        <w:t xml:space="preserve">    /// &lt;summary&gt; </w:t>
      </w:r>
    </w:p>
    <w:p w:rsidR="00A252A4" w:rsidRPr="00A252A4" w:rsidRDefault="00A252A4" w:rsidP="00A252A4">
      <w:pPr>
        <w:pStyle w:val="ppCode"/>
      </w:pPr>
      <w:r w:rsidRPr="00A252A4">
        <w:t xml:space="preserve">    /// The web request.     /// &lt;/summary&gt;     private static WebRequest nextRequest; </w:t>
      </w:r>
    </w:p>
    <w:p w:rsidR="00A252A4" w:rsidRPr="00A252A4" w:rsidRDefault="00A252A4" w:rsidP="00A252A4">
      <w:pPr>
        <w:pStyle w:val="ppCode"/>
      </w:pPr>
      <w:r w:rsidRPr="00A252A4">
        <w:t xml:space="preserve">  </w:t>
      </w:r>
    </w:p>
    <w:p w:rsidR="00A252A4" w:rsidRPr="00A252A4" w:rsidRDefault="00A252A4" w:rsidP="00A252A4">
      <w:pPr>
        <w:pStyle w:val="ppCode"/>
        <w:rPr>
          <w:lang w:val="es-ES"/>
        </w:rPr>
      </w:pPr>
      <w:r w:rsidRPr="00A252A4">
        <w:t xml:space="preserve">    </w:t>
      </w:r>
      <w:r w:rsidRPr="00A252A4">
        <w:rPr>
          <w:lang w:val="es-ES"/>
        </w:rPr>
        <w:t xml:space="preserve">/// &lt;summary&gt; </w:t>
      </w:r>
    </w:p>
    <w:p w:rsidR="00A252A4" w:rsidRPr="00A252A4" w:rsidRDefault="00A252A4" w:rsidP="00A252A4">
      <w:pPr>
        <w:pStyle w:val="ppCode"/>
      </w:pPr>
      <w:r w:rsidRPr="00A252A4">
        <w:t xml:space="preserve">    /// Internally held lock object for multi-threading support. </w:t>
      </w:r>
    </w:p>
    <w:p w:rsidR="00A252A4" w:rsidRPr="00A252A4" w:rsidRDefault="00A252A4" w:rsidP="00A252A4">
      <w:pPr>
        <w:pStyle w:val="ppCode"/>
      </w:pPr>
      <w:r w:rsidRPr="00A252A4">
        <w:t xml:space="preserve">    /// &lt;/summary&gt;     private static object lockObject = new object(); </w:t>
      </w:r>
    </w:p>
    <w:p w:rsidR="00A252A4" w:rsidRPr="00A252A4" w:rsidRDefault="00A252A4" w:rsidP="00A252A4">
      <w:pPr>
        <w:pStyle w:val="ppCode"/>
      </w:pPr>
      <w:r w:rsidRPr="00A252A4">
        <w:t xml:space="preserve">  </w:t>
      </w:r>
    </w:p>
    <w:p w:rsidR="00A252A4" w:rsidRPr="00A252A4" w:rsidRDefault="00A252A4" w:rsidP="00A252A4">
      <w:pPr>
        <w:pStyle w:val="ppCode"/>
        <w:rPr>
          <w:lang w:val="es-ES"/>
        </w:rPr>
      </w:pPr>
      <w:r w:rsidRPr="00A252A4">
        <w:t xml:space="preserve">    </w:t>
      </w:r>
      <w:r w:rsidRPr="00A252A4">
        <w:rPr>
          <w:lang w:val="es-ES"/>
        </w:rPr>
        <w:t xml:space="preserve">/// &lt;summary&gt; </w:t>
      </w:r>
    </w:p>
    <w:p w:rsidR="00A252A4" w:rsidRPr="00A252A4" w:rsidRDefault="00A252A4" w:rsidP="00A252A4">
      <w:pPr>
        <w:pStyle w:val="ppCode"/>
      </w:pPr>
      <w:r w:rsidRPr="00A252A4">
        <w:t xml:space="preserve">    /// Gets or sets the next request object. </w:t>
      </w:r>
    </w:p>
    <w:p w:rsidR="00A252A4" w:rsidRPr="00A252A4" w:rsidRDefault="00A252A4" w:rsidP="00A252A4">
      <w:pPr>
        <w:pStyle w:val="ppCode"/>
        <w:rPr>
          <w:lang w:val="es-ES"/>
        </w:rPr>
      </w:pPr>
      <w:r w:rsidRPr="00A252A4">
        <w:t xml:space="preserve">    </w:t>
      </w:r>
      <w:r w:rsidRPr="00A252A4">
        <w:rPr>
          <w:lang w:val="es-ES"/>
        </w:rPr>
        <w:t xml:space="preserve">/// &lt;/summary&gt;     public static WebRequest NextRequest </w:t>
      </w:r>
    </w:p>
    <w:p w:rsidR="00A252A4" w:rsidRPr="00A252A4" w:rsidRDefault="00A252A4" w:rsidP="00A252A4">
      <w:pPr>
        <w:pStyle w:val="ppCode"/>
        <w:rPr>
          <w:lang w:val="es-ES"/>
        </w:rPr>
      </w:pPr>
      <w:r w:rsidRPr="00A252A4">
        <w:rPr>
          <w:lang w:val="es-ES"/>
        </w:rPr>
        <w:t xml:space="preserve">    {         get         {             return nextRequest; </w:t>
      </w:r>
    </w:p>
    <w:p w:rsidR="00A252A4" w:rsidRPr="00A252A4" w:rsidRDefault="00A252A4" w:rsidP="00A252A4">
      <w:pPr>
        <w:pStyle w:val="ppCode"/>
        <w:rPr>
          <w:lang w:val="es-ES"/>
        </w:rPr>
      </w:pPr>
      <w:r w:rsidRPr="00A252A4">
        <w:rPr>
          <w:lang w:val="es-ES"/>
        </w:rPr>
        <w:t xml:space="preserve">        }           set         {             lock (lockObject) </w:t>
      </w:r>
    </w:p>
    <w:p w:rsidR="00A252A4" w:rsidRPr="00A252A4" w:rsidRDefault="00A252A4" w:rsidP="00A252A4">
      <w:pPr>
        <w:pStyle w:val="ppCode"/>
        <w:rPr>
          <w:lang w:val="es-ES"/>
        </w:rPr>
      </w:pPr>
      <w:r w:rsidRPr="00A252A4">
        <w:rPr>
          <w:lang w:val="es-ES"/>
        </w:rPr>
        <w:t xml:space="preserve">            {                 nextRequest = value; </w:t>
      </w:r>
    </w:p>
    <w:p w:rsidR="00A252A4" w:rsidRPr="00A252A4" w:rsidRDefault="00A252A4" w:rsidP="00A252A4">
      <w:pPr>
        <w:pStyle w:val="ppCode"/>
        <w:rPr>
          <w:lang w:val="es-ES"/>
        </w:rPr>
      </w:pPr>
      <w:r w:rsidRPr="00A252A4">
        <w:rPr>
          <w:lang w:val="es-ES"/>
        </w:rPr>
        <w:t xml:space="preserve">            } </w:t>
      </w:r>
    </w:p>
    <w:p w:rsidR="00A252A4" w:rsidRPr="00A252A4" w:rsidRDefault="00A252A4" w:rsidP="00A252A4">
      <w:pPr>
        <w:pStyle w:val="ppCode"/>
        <w:rPr>
          <w:lang w:val="es-ES"/>
        </w:rPr>
      </w:pPr>
      <w:r w:rsidRPr="00A252A4">
        <w:rPr>
          <w:lang w:val="es-ES"/>
        </w:rPr>
        <w:t xml:space="preserve">        } </w:t>
      </w:r>
    </w:p>
    <w:p w:rsidR="00A252A4" w:rsidRPr="00A252A4" w:rsidRDefault="00A252A4" w:rsidP="00A252A4">
      <w:pPr>
        <w:pStyle w:val="ppCode"/>
        <w:rPr>
          <w:lang w:val="es-ES"/>
        </w:rPr>
      </w:pPr>
      <w:r w:rsidRPr="00A252A4">
        <w:rPr>
          <w:lang w:val="es-ES"/>
        </w:rPr>
        <w:t xml:space="preserve">    } </w:t>
      </w:r>
    </w:p>
    <w:p w:rsidR="00A252A4" w:rsidRPr="00A252A4" w:rsidRDefault="00A252A4" w:rsidP="00A252A4">
      <w:pPr>
        <w:pStyle w:val="ppCode"/>
        <w:rPr>
          <w:lang w:val="es-ES"/>
        </w:rPr>
      </w:pPr>
      <w:r w:rsidRPr="00A252A4">
        <w:rPr>
          <w:lang w:val="es-ES"/>
        </w:rPr>
        <w:t xml:space="preserve">  </w:t>
      </w:r>
    </w:p>
    <w:p w:rsidR="00A252A4" w:rsidRPr="00A252A4" w:rsidRDefault="00A252A4" w:rsidP="00A252A4">
      <w:pPr>
        <w:pStyle w:val="ppCode"/>
        <w:rPr>
          <w:lang w:val="es-ES"/>
        </w:rPr>
      </w:pPr>
      <w:r w:rsidRPr="00A252A4">
        <w:rPr>
          <w:lang w:val="es-ES"/>
        </w:rPr>
        <w:t xml:space="preserve">    /// &lt;summary&gt; </w:t>
      </w:r>
    </w:p>
    <w:p w:rsidR="00A252A4" w:rsidRPr="00A252A4" w:rsidRDefault="00A252A4" w:rsidP="00A252A4">
      <w:pPr>
        <w:pStyle w:val="ppCode"/>
      </w:pPr>
      <w:r w:rsidRPr="00A252A4">
        <w:t xml:space="preserve">    /// Creates a Mock Http Web request </w:t>
      </w:r>
    </w:p>
    <w:p w:rsidR="00A252A4" w:rsidRPr="00A252A4" w:rsidRDefault="00A252A4" w:rsidP="00A252A4">
      <w:pPr>
        <w:pStyle w:val="ppCode"/>
        <w:rPr>
          <w:lang w:val="es-ES"/>
        </w:rPr>
      </w:pPr>
      <w:r w:rsidRPr="00A252A4">
        <w:t xml:space="preserve">    </w:t>
      </w:r>
      <w:r w:rsidRPr="00A252A4">
        <w:rPr>
          <w:lang w:val="es-ES"/>
        </w:rPr>
        <w:t xml:space="preserve">/// &lt;/summary&gt; </w:t>
      </w:r>
    </w:p>
    <w:p w:rsidR="00A252A4" w:rsidRPr="00A252A4" w:rsidRDefault="00A252A4" w:rsidP="00A252A4">
      <w:pPr>
        <w:pStyle w:val="ppCode"/>
        <w:rPr>
          <w:lang w:val="es-ES"/>
        </w:rPr>
      </w:pPr>
      <w:r w:rsidRPr="00A252A4">
        <w:rPr>
          <w:lang w:val="es-ES"/>
        </w:rPr>
        <w:t xml:space="preserve">    /// &lt;param name="httpStatusCode"&gt;&lt;/param&gt; </w:t>
      </w:r>
    </w:p>
    <w:p w:rsidR="009D1AB3" w:rsidRDefault="00A252A4" w:rsidP="00A252A4">
      <w:pPr>
        <w:pStyle w:val="ppCode"/>
      </w:pPr>
      <w:r w:rsidRPr="00A252A4">
        <w:t xml:space="preserve">    /// &lt;returns&gt;The mocked HttpRequest object&lt;/returns&gt;     </w:t>
      </w:r>
    </w:p>
    <w:p w:rsidR="00A252A4" w:rsidRPr="00A252A4" w:rsidRDefault="009D1AB3" w:rsidP="00A252A4">
      <w:pPr>
        <w:pStyle w:val="ppCode"/>
      </w:pPr>
      <w:r>
        <w:t xml:space="preserve">        </w:t>
      </w:r>
      <w:r w:rsidR="00A252A4" w:rsidRPr="00A252A4">
        <w:t xml:space="preserve">public static HttpWebRequest CreateMockHttpWebRequestWithGivenResponseCode(HttpStatusCode httpStatusCode) </w:t>
      </w:r>
    </w:p>
    <w:p w:rsidR="009D1AB3" w:rsidRDefault="00A252A4" w:rsidP="00A252A4">
      <w:pPr>
        <w:pStyle w:val="ppCode"/>
      </w:pPr>
      <w:r w:rsidRPr="00A252A4">
        <w:t xml:space="preserve">    {   var response = new Mock&lt;HttpWebResponse&gt;(MockBehavior.Loose);         </w:t>
      </w:r>
    </w:p>
    <w:p w:rsidR="00A252A4" w:rsidRPr="00A252A4" w:rsidRDefault="009D1AB3" w:rsidP="00A252A4">
      <w:pPr>
        <w:pStyle w:val="ppCode"/>
      </w:pPr>
      <w:r>
        <w:t xml:space="preserve">        </w:t>
      </w:r>
      <w:r w:rsidR="00A252A4" w:rsidRPr="00A252A4">
        <w:t xml:space="preserve">response.Setup(c =&gt; c.StatusCode).Returns(httpStatusCode); </w:t>
      </w:r>
    </w:p>
    <w:p w:rsidR="00A252A4" w:rsidRPr="00A252A4" w:rsidRDefault="00A252A4" w:rsidP="00A252A4">
      <w:pPr>
        <w:pStyle w:val="ppCode"/>
      </w:pPr>
      <w:r w:rsidRPr="00A252A4">
        <w:t xml:space="preserve">  </w:t>
      </w:r>
    </w:p>
    <w:p w:rsidR="00A252A4" w:rsidRPr="00A252A4" w:rsidRDefault="00A252A4" w:rsidP="00A252A4">
      <w:pPr>
        <w:pStyle w:val="ppCode"/>
      </w:pPr>
      <w:r w:rsidRPr="00A252A4">
        <w:t xml:space="preserve">        var request = new Mock&lt;HttpWebRequest&gt;(); </w:t>
      </w:r>
    </w:p>
    <w:p w:rsidR="009D1AB3" w:rsidRDefault="00A252A4" w:rsidP="00A252A4">
      <w:pPr>
        <w:pStyle w:val="ppCode"/>
      </w:pPr>
      <w:r w:rsidRPr="00A252A4">
        <w:t xml:space="preserve">        request.Setup(s =&gt; s.GetResponse()).Returns(response.Object);         </w:t>
      </w:r>
    </w:p>
    <w:p w:rsidR="009D1AB3" w:rsidRDefault="009D1AB3" w:rsidP="00A252A4">
      <w:pPr>
        <w:pStyle w:val="ppCode"/>
      </w:pPr>
      <w:r>
        <w:t xml:space="preserve">        </w:t>
      </w:r>
      <w:r w:rsidR="00A252A4" w:rsidRPr="00A252A4">
        <w:t xml:space="preserve">NextRequest = request.Object;         </w:t>
      </w:r>
    </w:p>
    <w:p w:rsidR="00A252A4" w:rsidRPr="00A252A4" w:rsidRDefault="009D1AB3" w:rsidP="00A252A4">
      <w:pPr>
        <w:pStyle w:val="ppCode"/>
      </w:pPr>
      <w:r>
        <w:t xml:space="preserve">        </w:t>
      </w:r>
      <w:r w:rsidR="00A252A4" w:rsidRPr="00A252A4">
        <w:t xml:space="preserve">return request.Object; </w:t>
      </w:r>
    </w:p>
    <w:p w:rsidR="00A252A4" w:rsidRPr="00A252A4" w:rsidRDefault="00A252A4" w:rsidP="00A252A4">
      <w:pPr>
        <w:pStyle w:val="ppCode"/>
        <w:rPr>
          <w:lang w:val="es-ES"/>
        </w:rPr>
      </w:pPr>
      <w:r w:rsidRPr="00A252A4">
        <w:t xml:space="preserve">    </w:t>
      </w:r>
      <w:r w:rsidRPr="00A252A4">
        <w:rPr>
          <w:lang w:val="es-ES"/>
        </w:rPr>
        <w:t xml:space="preserve">} </w:t>
      </w:r>
    </w:p>
    <w:p w:rsidR="00A252A4" w:rsidRPr="00A252A4" w:rsidRDefault="00A252A4" w:rsidP="00A252A4">
      <w:pPr>
        <w:pStyle w:val="ppCode"/>
        <w:rPr>
          <w:lang w:val="es-ES"/>
        </w:rPr>
      </w:pPr>
      <w:r w:rsidRPr="00A252A4">
        <w:rPr>
          <w:lang w:val="es-ES"/>
        </w:rPr>
        <w:t xml:space="preserve">  </w:t>
      </w:r>
    </w:p>
    <w:p w:rsidR="00A252A4" w:rsidRPr="00A252A4" w:rsidRDefault="00A252A4" w:rsidP="00A252A4">
      <w:pPr>
        <w:pStyle w:val="ppCode"/>
        <w:rPr>
          <w:lang w:val="es-ES"/>
        </w:rPr>
      </w:pPr>
      <w:r w:rsidRPr="00A252A4">
        <w:rPr>
          <w:lang w:val="es-ES"/>
        </w:rPr>
        <w:t xml:space="preserve">    /// &lt;summary&gt; </w:t>
      </w:r>
    </w:p>
    <w:p w:rsidR="00A252A4" w:rsidRPr="00A252A4" w:rsidRDefault="00A252A4" w:rsidP="00A252A4">
      <w:pPr>
        <w:pStyle w:val="ppCode"/>
      </w:pPr>
      <w:r w:rsidRPr="00A252A4">
        <w:t xml:space="preserve">    /// Creates the new instance of the CustomWebRequest. </w:t>
      </w:r>
    </w:p>
    <w:p w:rsidR="00A252A4" w:rsidRPr="00A252A4" w:rsidRDefault="00A252A4" w:rsidP="00A252A4">
      <w:pPr>
        <w:pStyle w:val="ppCode"/>
        <w:rPr>
          <w:lang w:val="es-ES"/>
        </w:rPr>
      </w:pPr>
      <w:r w:rsidRPr="00A252A4">
        <w:t xml:space="preserve">    </w:t>
      </w:r>
      <w:r w:rsidRPr="00A252A4">
        <w:rPr>
          <w:lang w:val="es-ES"/>
        </w:rPr>
        <w:t xml:space="preserve">/// &lt;/summary&gt; </w:t>
      </w:r>
    </w:p>
    <w:p w:rsidR="00A252A4" w:rsidRPr="00A252A4" w:rsidRDefault="00A252A4" w:rsidP="00A252A4">
      <w:pPr>
        <w:pStyle w:val="ppCode"/>
      </w:pPr>
      <w:r w:rsidRPr="00A252A4">
        <w:t xml:space="preserve">    /// &lt;param name="uri"&gt;The given Uri&lt;/param&gt; </w:t>
      </w:r>
    </w:p>
    <w:p w:rsidR="009D1AB3" w:rsidRDefault="00A252A4" w:rsidP="00A252A4">
      <w:pPr>
        <w:pStyle w:val="ppCode"/>
      </w:pPr>
      <w:r w:rsidRPr="00A252A4">
        <w:t xml:space="preserve">    /// &lt;returns&gt;An instantiated web request object requesting from the given Uri.&lt;/returns&gt;     </w:t>
      </w:r>
    </w:p>
    <w:p w:rsidR="00A252A4" w:rsidRPr="00A252A4" w:rsidRDefault="009D1AB3" w:rsidP="00A252A4">
      <w:pPr>
        <w:pStyle w:val="ppCode"/>
      </w:pPr>
      <w:r>
        <w:t xml:space="preserve">    </w:t>
      </w:r>
      <w:r w:rsidR="00A252A4" w:rsidRPr="00A252A4">
        <w:t xml:space="preserve">public WebRequest Create(Uri uri) </w:t>
      </w:r>
    </w:p>
    <w:p w:rsidR="00A252A4" w:rsidRPr="00A252A4" w:rsidRDefault="00A252A4" w:rsidP="00A252A4">
      <w:pPr>
        <w:pStyle w:val="ppCode"/>
        <w:rPr>
          <w:lang w:val="es-ES"/>
        </w:rPr>
      </w:pPr>
      <w:r w:rsidRPr="00A252A4">
        <w:t xml:space="preserve">    </w:t>
      </w:r>
      <w:r w:rsidRPr="00A252A4">
        <w:rPr>
          <w:lang w:val="es-ES"/>
        </w:rPr>
        <w:t xml:space="preserve">{         return nextRequest; </w:t>
      </w:r>
    </w:p>
    <w:p w:rsidR="00A252A4" w:rsidRPr="00A252A4" w:rsidRDefault="00A252A4" w:rsidP="00A252A4">
      <w:pPr>
        <w:pStyle w:val="ppCode"/>
        <w:rPr>
          <w:lang w:val="es-ES"/>
        </w:rPr>
      </w:pPr>
      <w:r w:rsidRPr="00A252A4">
        <w:rPr>
          <w:lang w:val="es-ES"/>
        </w:rPr>
        <w:t xml:space="preserve">    } </w:t>
      </w:r>
    </w:p>
    <w:p w:rsidR="00A252A4" w:rsidRPr="00A252A4" w:rsidRDefault="00A252A4" w:rsidP="00A252A4">
      <w:pPr>
        <w:pStyle w:val="ppCode"/>
        <w:rPr>
          <w:lang w:val="es-ES"/>
        </w:rPr>
      </w:pPr>
      <w:r w:rsidRPr="00A252A4">
        <w:rPr>
          <w:lang w:val="es-ES"/>
        </w:rPr>
        <w:t>}</w:t>
      </w:r>
    </w:p>
    <w:p w:rsidR="00A252A4" w:rsidRPr="00A252A4" w:rsidRDefault="00A252A4" w:rsidP="00CD3813">
      <w:pPr>
        <w:pStyle w:val="ppBodyText"/>
        <w:rPr>
          <w:lang w:val="es-ES"/>
        </w:rPr>
      </w:pPr>
    </w:p>
    <w:p w:rsidR="00C67D8D" w:rsidRDefault="00C67D8D" w:rsidP="00CD3813">
      <w:pPr>
        <w:pStyle w:val="ppBodyText"/>
        <w:rPr>
          <w:lang w:val="es-ES"/>
        </w:rPr>
      </w:pPr>
      <w:r w:rsidRPr="00AD52BD">
        <w:rPr>
          <w:lang w:val="es-ES"/>
        </w:rPr>
        <w:t xml:space="preserve">Nuestro test en Moq sería algo así: </w:t>
      </w:r>
    </w:p>
    <w:p w:rsidR="00A74514" w:rsidRDefault="00A74514" w:rsidP="00A74514">
      <w:pPr>
        <w:pStyle w:val="ppCodeLanguage"/>
        <w:rPr>
          <w:lang w:val="es-ES"/>
        </w:rPr>
      </w:pPr>
    </w:p>
    <w:p w:rsidR="00A74514" w:rsidRPr="00A74514" w:rsidRDefault="00A74514" w:rsidP="00A74514">
      <w:pPr>
        <w:pStyle w:val="ppCode"/>
        <w:rPr>
          <w:lang w:val="es-ES"/>
        </w:rPr>
      </w:pPr>
      <w:r w:rsidRPr="00A74514">
        <w:rPr>
          <w:lang w:val="es-ES"/>
        </w:rPr>
        <w:t xml:space="preserve">[TestMethod] public void TestThatServiceReturnsAForbiddenStatuscode() </w:t>
      </w:r>
    </w:p>
    <w:p w:rsidR="00A74514" w:rsidRPr="00A74514" w:rsidRDefault="00A74514" w:rsidP="00A74514">
      <w:pPr>
        <w:pStyle w:val="ppCode"/>
        <w:rPr>
          <w:lang w:val="es-ES"/>
        </w:rPr>
      </w:pPr>
      <w:r w:rsidRPr="00A74514">
        <w:rPr>
          <w:lang w:val="es-ES"/>
        </w:rPr>
        <w:t xml:space="preserve">{ </w:t>
      </w:r>
    </w:p>
    <w:p w:rsidR="00A74514" w:rsidRPr="00A74514" w:rsidRDefault="00A74514" w:rsidP="00A74514">
      <w:pPr>
        <w:pStyle w:val="ppCode"/>
        <w:rPr>
          <w:lang w:val="es-ES"/>
        </w:rPr>
      </w:pPr>
      <w:r w:rsidRPr="00A74514">
        <w:rPr>
          <w:lang w:val="es-ES"/>
        </w:rPr>
        <w:t xml:space="preserve"> // Arrange  var url = "http://testService";  var expectedResult = false; </w:t>
      </w:r>
    </w:p>
    <w:p w:rsidR="00A74514" w:rsidRPr="00A74514" w:rsidRDefault="00A74514" w:rsidP="00A74514">
      <w:pPr>
        <w:pStyle w:val="ppCode"/>
      </w:pPr>
      <w:r w:rsidRPr="00A74514">
        <w:t xml:space="preserve"> WebRequest.RegisterPrefix(url, new CustomWebRequestCreate());  </w:t>
      </w:r>
    </w:p>
    <w:p w:rsidR="009D1AB3" w:rsidRDefault="00A74514" w:rsidP="009D1AB3">
      <w:pPr>
        <w:pStyle w:val="ppCode"/>
      </w:pPr>
      <w:r w:rsidRPr="00A74514">
        <w:t xml:space="preserve"> </w:t>
      </w:r>
      <w:r w:rsidRPr="009D1AB3">
        <w:t>CustomWebRequestCreate.CreateMockHttpWebRequestWithGivenRespons</w:t>
      </w:r>
      <w:r w:rsidR="009D1AB3" w:rsidRPr="009D1AB3">
        <w:t>eCode(HttpStatusCode.Forbidden)</w:t>
      </w:r>
      <w:r w:rsidRPr="009D1AB3">
        <w:t xml:space="preserve">;  </w:t>
      </w:r>
    </w:p>
    <w:p w:rsidR="00A74514" w:rsidRPr="009D1AB3" w:rsidRDefault="009D1AB3" w:rsidP="009D1AB3">
      <w:pPr>
        <w:pStyle w:val="ppCode"/>
      </w:pPr>
      <w:r>
        <w:t xml:space="preserve"> </w:t>
      </w:r>
      <w:r w:rsidR="00A74514" w:rsidRPr="009D1AB3">
        <w:t xml:space="preserve">var client = new WebServiceClient(); </w:t>
      </w:r>
    </w:p>
    <w:p w:rsidR="00A74514" w:rsidRPr="009D1AB3" w:rsidRDefault="00A74514" w:rsidP="00A74514">
      <w:pPr>
        <w:pStyle w:val="ppCode"/>
      </w:pPr>
      <w:r w:rsidRPr="009D1AB3">
        <w:t xml:space="preserve">  </w:t>
      </w:r>
    </w:p>
    <w:p w:rsidR="00A74514" w:rsidRPr="00A74514" w:rsidRDefault="00A74514" w:rsidP="00A74514">
      <w:pPr>
        <w:pStyle w:val="ppCode"/>
      </w:pPr>
      <w:r w:rsidRPr="00A74514">
        <w:t xml:space="preserve"> //Act  bool actualresult = client.CallWebService(url); </w:t>
      </w:r>
    </w:p>
    <w:p w:rsidR="00A74514" w:rsidRPr="00A74514" w:rsidRDefault="00A74514" w:rsidP="00A74514">
      <w:pPr>
        <w:pStyle w:val="ppCode"/>
      </w:pPr>
      <w:r w:rsidRPr="00A74514">
        <w:t xml:space="preserve">  </w:t>
      </w:r>
    </w:p>
    <w:p w:rsidR="00A74514" w:rsidRPr="00A74514" w:rsidRDefault="00A74514" w:rsidP="00A74514">
      <w:pPr>
        <w:pStyle w:val="ppCode"/>
        <w:rPr>
          <w:lang w:val="es-ES"/>
        </w:rPr>
      </w:pPr>
      <w:r w:rsidRPr="00A74514">
        <w:t xml:space="preserve"> </w:t>
      </w:r>
      <w:r w:rsidRPr="00A74514">
        <w:rPr>
          <w:lang w:val="es-ES"/>
        </w:rPr>
        <w:t xml:space="preserve">//Assert </w:t>
      </w:r>
    </w:p>
    <w:p w:rsidR="00A74514" w:rsidRPr="00A74514" w:rsidRDefault="00A74514" w:rsidP="00A74514">
      <w:pPr>
        <w:pStyle w:val="ppCode"/>
        <w:rPr>
          <w:lang w:val="es-ES"/>
        </w:rPr>
      </w:pPr>
      <w:r w:rsidRPr="00A74514">
        <w:rPr>
          <w:lang w:val="es-ES"/>
        </w:rPr>
        <w:t xml:space="preserve"> Assert.AreEqual(expectedResult, actualresult);             }</w:t>
      </w:r>
    </w:p>
    <w:p w:rsidR="00A74514" w:rsidRPr="00AD52BD" w:rsidRDefault="00A74514" w:rsidP="00CD3813">
      <w:pPr>
        <w:pStyle w:val="ppBodyText"/>
        <w:rPr>
          <w:lang w:val="es-ES"/>
        </w:rPr>
      </w:pPr>
    </w:p>
    <w:p w:rsidR="00C67D8D" w:rsidRPr="00A74514" w:rsidRDefault="00C67D8D" w:rsidP="00CD3813">
      <w:pPr>
        <w:pStyle w:val="ppBodyText"/>
        <w:rPr>
          <w:lang w:val="es-ES"/>
        </w:rPr>
      </w:pPr>
      <w:r w:rsidRPr="00AD52BD">
        <w:rPr>
          <w:lang w:val="es-ES"/>
        </w:rPr>
        <w:t xml:space="preserve">Con Microsoft Fakes, podemos falisificar el objeto HttpWebRequest sin tener que implementar la interfaz IWebRequestCreate. </w:t>
      </w:r>
      <w:r w:rsidRPr="00A74514">
        <w:rPr>
          <w:lang w:val="es-ES"/>
        </w:rPr>
        <w:t xml:space="preserve">El test sería algo así: </w:t>
      </w:r>
    </w:p>
    <w:p w:rsidR="00A74514" w:rsidRPr="00A74514" w:rsidRDefault="00A74514" w:rsidP="00A74514">
      <w:pPr>
        <w:pStyle w:val="ppCodeLanguage"/>
        <w:rPr>
          <w:lang w:val="es-ES"/>
        </w:rPr>
      </w:pPr>
    </w:p>
    <w:p w:rsidR="00A74514" w:rsidRDefault="00A74514" w:rsidP="00A74514">
      <w:pPr>
        <w:pStyle w:val="ppCode"/>
      </w:pPr>
      <w:r>
        <w:t xml:space="preserve">[TestMethod] public void TestThatServiceReturnsAForbiddenStatuscode() </w:t>
      </w:r>
    </w:p>
    <w:p w:rsidR="00A74514" w:rsidRDefault="00A74514" w:rsidP="00A74514">
      <w:pPr>
        <w:pStyle w:val="ppCode"/>
      </w:pPr>
      <w:r>
        <w:t xml:space="preserve">{  using (ShimsContext.Create()) </w:t>
      </w:r>
    </w:p>
    <w:p w:rsidR="00A74514" w:rsidRDefault="00A74514" w:rsidP="00A74514">
      <w:pPr>
        <w:pStyle w:val="ppCode"/>
      </w:pPr>
      <w:r>
        <w:t xml:space="preserve"> { </w:t>
      </w:r>
    </w:p>
    <w:p w:rsidR="00A74514" w:rsidRDefault="00A74514" w:rsidP="00A74514">
      <w:pPr>
        <w:pStyle w:val="ppCode"/>
      </w:pPr>
      <w:r>
        <w:tab/>
        <w:t xml:space="preserve">  </w:t>
      </w:r>
      <w:r>
        <w:tab/>
        <w:t xml:space="preserve">// Arrange </w:t>
      </w:r>
    </w:p>
    <w:p w:rsidR="00A74514" w:rsidRDefault="00A74514" w:rsidP="00A74514">
      <w:pPr>
        <w:pStyle w:val="ppCode"/>
      </w:pPr>
      <w:r>
        <w:tab/>
        <w:t xml:space="preserve">  </w:t>
      </w:r>
      <w:r>
        <w:tab/>
        <w:t xml:space="preserve">var requestShim = new ShimHttpWebRequest(); </w:t>
      </w:r>
    </w:p>
    <w:p w:rsidR="00A74514" w:rsidRDefault="00A74514" w:rsidP="00A74514">
      <w:pPr>
        <w:pStyle w:val="ppCode"/>
      </w:pPr>
      <w:r>
        <w:tab/>
        <w:t xml:space="preserve">  </w:t>
      </w:r>
      <w:r>
        <w:tab/>
        <w:t xml:space="preserve">ShimWebRequest.CreateString = (uri) =&gt; requestShim.Instance; </w:t>
      </w:r>
    </w:p>
    <w:p w:rsidR="00A74514" w:rsidRDefault="00A74514" w:rsidP="00A74514">
      <w:pPr>
        <w:pStyle w:val="ppCode"/>
      </w:pPr>
      <w:r>
        <w:t xml:space="preserve">  </w:t>
      </w:r>
      <w:r>
        <w:tab/>
      </w:r>
      <w:r>
        <w:tab/>
        <w:t xml:space="preserve">requestShim.GetResponse = () =&gt; { return new ShimHttpWebResponse() { StatusCodeGet = () =&gt; </w:t>
      </w:r>
    </w:p>
    <w:p w:rsidR="00A74514" w:rsidRDefault="00A74514" w:rsidP="00A74514">
      <w:pPr>
        <w:pStyle w:val="ppCode"/>
      </w:pPr>
      <w:r>
        <w:t xml:space="preserve">                 { return HttpStatusCode.Forbidden; } }; };   var client = new WebServiceClient();   var url = "testService";   var expectedResult = false; </w:t>
      </w:r>
    </w:p>
    <w:p w:rsidR="00A74514" w:rsidRDefault="00A74514" w:rsidP="00A74514">
      <w:pPr>
        <w:pStyle w:val="ppCode"/>
      </w:pPr>
      <w:r>
        <w:t xml:space="preserve">  </w:t>
      </w:r>
    </w:p>
    <w:p w:rsidR="00A74514" w:rsidRDefault="00A74514" w:rsidP="00A74514">
      <w:pPr>
        <w:pStyle w:val="ppCode"/>
      </w:pPr>
      <w:r>
        <w:tab/>
        <w:t xml:space="preserve">  </w:t>
      </w:r>
      <w:r>
        <w:tab/>
        <w:t xml:space="preserve">// Act </w:t>
      </w:r>
    </w:p>
    <w:p w:rsidR="00A74514" w:rsidRDefault="00A74514" w:rsidP="00A74514">
      <w:pPr>
        <w:pStyle w:val="ppCode"/>
      </w:pPr>
      <w:r>
        <w:tab/>
        <w:t xml:space="preserve">  </w:t>
      </w:r>
      <w:r>
        <w:tab/>
        <w:t xml:space="preserve">bool actualresult = client.CallWebService(url); </w:t>
      </w:r>
    </w:p>
    <w:p w:rsidR="00A74514" w:rsidRDefault="00A74514" w:rsidP="00A74514">
      <w:pPr>
        <w:pStyle w:val="ppCode"/>
      </w:pPr>
      <w:r>
        <w:t xml:space="preserve">  </w:t>
      </w:r>
      <w:r>
        <w:tab/>
        <w:t xml:space="preserve"> </w:t>
      </w:r>
    </w:p>
    <w:p w:rsidR="00A74514" w:rsidRDefault="00A74514" w:rsidP="00A74514">
      <w:pPr>
        <w:pStyle w:val="ppCode"/>
      </w:pPr>
      <w:r>
        <w:tab/>
        <w:t xml:space="preserve">  </w:t>
      </w:r>
      <w:r>
        <w:tab/>
        <w:t xml:space="preserve">// Assert </w:t>
      </w:r>
    </w:p>
    <w:p w:rsidR="00A74514" w:rsidRDefault="00A74514" w:rsidP="00A74514">
      <w:pPr>
        <w:pStyle w:val="ppCode"/>
      </w:pPr>
      <w:r>
        <w:tab/>
        <w:t xml:space="preserve">  </w:t>
      </w:r>
      <w:r>
        <w:tab/>
        <w:t xml:space="preserve">Assert.AreEqual(expectedResult, actualresult); </w:t>
      </w:r>
    </w:p>
    <w:p w:rsidR="00A74514" w:rsidRDefault="00A74514" w:rsidP="00A74514">
      <w:pPr>
        <w:pStyle w:val="ppCode"/>
      </w:pPr>
      <w:r>
        <w:t xml:space="preserve"> } </w:t>
      </w:r>
    </w:p>
    <w:p w:rsidR="00A74514" w:rsidRPr="00A74514" w:rsidRDefault="00A74514" w:rsidP="00A74514">
      <w:pPr>
        <w:pStyle w:val="ppCode"/>
      </w:pPr>
      <w:r>
        <w:t>}</w:t>
      </w:r>
    </w:p>
    <w:p w:rsidR="00A74514" w:rsidRDefault="00A74514" w:rsidP="00CD3813">
      <w:pPr>
        <w:pStyle w:val="ppBodyText"/>
      </w:pPr>
    </w:p>
    <w:p w:rsidR="00C67D8D" w:rsidRPr="00AD52BD" w:rsidRDefault="00CD3813" w:rsidP="00CD3813">
      <w:pPr>
        <w:pStyle w:val="Heading2"/>
        <w:rPr>
          <w:lang w:val="es-ES"/>
        </w:rPr>
      </w:pPr>
      <w:r>
        <w:rPr>
          <w:lang w:val="es-ES"/>
        </w:rPr>
        <w:t xml:space="preserve">Referencias </w:t>
      </w:r>
    </w:p>
    <w:p w:rsidR="00C67D8D" w:rsidRPr="00AD52BD" w:rsidRDefault="00C67D8D" w:rsidP="00CD3813">
      <w:pPr>
        <w:pStyle w:val="ppBodyText"/>
        <w:rPr>
          <w:lang w:val="es-ES"/>
        </w:rPr>
      </w:pPr>
      <w:r w:rsidRPr="00AD52BD">
        <w:rPr>
          <w:lang w:val="es-ES"/>
        </w:rPr>
        <w:t xml:space="preserve">Para ver más ejemplos de Moq visitad: </w:t>
      </w:r>
      <w:hyperlink r:id="rId54">
        <w:r w:rsidRPr="00AD52BD">
          <w:rPr>
            <w:color w:val="0000FF"/>
            <w:u w:val="single" w:color="0000FF"/>
            <w:lang w:val="es-ES"/>
          </w:rPr>
          <w:t>http://code.google.com/p/moq/wiki/QuickStart</w:t>
        </w:r>
      </w:hyperlink>
      <w:hyperlink r:id="rId55">
        <w:r w:rsidRPr="00AD52BD">
          <w:rPr>
            <w:color w:val="0000FF"/>
            <w:lang w:val="es-ES"/>
          </w:rPr>
          <w:t xml:space="preserve"> </w:t>
        </w:r>
      </w:hyperlink>
    </w:p>
    <w:p w:rsidR="00C67D8D" w:rsidRPr="00AD52BD" w:rsidRDefault="00CD3813" w:rsidP="00CD3813">
      <w:pPr>
        <w:pStyle w:val="Heading2"/>
        <w:rPr>
          <w:lang w:val="es-ES"/>
        </w:rPr>
      </w:pPr>
      <w:r>
        <w:rPr>
          <w:lang w:val="es-ES"/>
        </w:rPr>
        <w:t xml:space="preserve">Migrando desde RhinoMocks </w:t>
      </w:r>
    </w:p>
    <w:p w:rsidR="00C67D8D" w:rsidRPr="00AD52BD" w:rsidRDefault="00C67D8D" w:rsidP="00CD3813">
      <w:pPr>
        <w:pStyle w:val="ppBodyText"/>
        <w:rPr>
          <w:lang w:val="es-ES"/>
        </w:rPr>
      </w:pPr>
      <w:r w:rsidRPr="00AD52BD">
        <w:rPr>
          <w:lang w:val="es-ES"/>
        </w:rPr>
        <w:t xml:space="preserve">En esta sección veremos cómo migrar alguna de las características más usadas en la API de RhinoMocks a Microsoft Fakes. RhinoMocks es uno de muchos proyectos open source que ofrecen formas de stubbear el código bajo test. Rhinomocks usa una API para crear stubs de interfaces y clases abstractas a través de reflexión. Microsoft Fakes lo que hace es generar código para interfaces y clases abstractas. La sintaxis usada para RhinoMocks en este documento corresponde a la versión 3.5 o superior. Para los desarrolladores que quieran usar Microsoft Fakes, tan sólo tienen que hacer click derecho en el assembly para el que se quieren crear stubs y seleccionar la opción “Add Fake Assembly” del menú. </w:t>
      </w:r>
    </w:p>
    <w:p w:rsidR="00C67D8D" w:rsidRPr="00AD52BD" w:rsidRDefault="00C67D8D" w:rsidP="00CD3813">
      <w:pPr>
        <w:pStyle w:val="ppBodyText"/>
        <w:rPr>
          <w:lang w:val="es-ES"/>
        </w:rPr>
      </w:pPr>
      <w:r w:rsidRPr="00AD52BD">
        <w:rPr>
          <w:lang w:val="es-ES"/>
        </w:rPr>
        <w:t xml:space="preserve">Sólo veremos ejemplos de migración para las APIs que más se usan en RhinoMocks. El conjunto de APIs de RhinoMocks es muy amplio y no está en el alcance de este documento. Para ver detalles que no se ven aquí, ved los documentos de RhinoMocks o de Microsoft Fakes para obtener ayuda en la migración. </w:t>
      </w:r>
    </w:p>
    <w:p w:rsidR="00C67D8D" w:rsidRPr="00AD52BD" w:rsidRDefault="00CD3813" w:rsidP="00CD3813">
      <w:pPr>
        <w:pStyle w:val="Heading2"/>
        <w:rPr>
          <w:lang w:val="es-ES"/>
        </w:rPr>
      </w:pPr>
      <w:r>
        <w:rPr>
          <w:lang w:val="es-ES"/>
        </w:rPr>
        <w:t xml:space="preserve">Código de ejemplo </w:t>
      </w:r>
    </w:p>
    <w:p w:rsidR="00C67D8D" w:rsidRDefault="00C67D8D" w:rsidP="00CD3813">
      <w:pPr>
        <w:pStyle w:val="ppBodyText"/>
        <w:rPr>
          <w:lang w:val="es-ES"/>
        </w:rPr>
      </w:pPr>
      <w:r w:rsidRPr="00AD52BD">
        <w:rPr>
          <w:lang w:val="es-ES"/>
        </w:rPr>
        <w:t xml:space="preserve">La mayoría de ejemplos que vamos a ver se basan en la siguiente interfaz y clase para testear: </w:t>
      </w:r>
    </w:p>
    <w:p w:rsidR="00A74514" w:rsidRDefault="00A74514" w:rsidP="00A74514">
      <w:pPr>
        <w:pStyle w:val="ppCodeLanguage"/>
        <w:rPr>
          <w:lang w:val="es-ES"/>
        </w:rPr>
      </w:pPr>
    </w:p>
    <w:p w:rsidR="00A74514" w:rsidRPr="00A74514" w:rsidRDefault="00A74514" w:rsidP="00A74514">
      <w:pPr>
        <w:pStyle w:val="ppCode"/>
        <w:rPr>
          <w:lang w:val="es-ES"/>
        </w:rPr>
      </w:pPr>
      <w:r w:rsidRPr="00A74514">
        <w:rPr>
          <w:lang w:val="es-ES"/>
        </w:rPr>
        <w:t xml:space="preserve">public interface IDetermineTempWithWindChill </w:t>
      </w:r>
    </w:p>
    <w:p w:rsidR="00A74514" w:rsidRPr="00A74514" w:rsidRDefault="00A74514" w:rsidP="00A74514">
      <w:pPr>
        <w:pStyle w:val="ppCode"/>
      </w:pPr>
      <w:r w:rsidRPr="00A74514">
        <w:t xml:space="preserve">{     double WhatisCurrentTemp(double airTemp, double airSpeed);     double CalcSpecialCurrentTemp(double airTemp, double airSpeed, double aboveSeaLevel); </w:t>
      </w:r>
    </w:p>
    <w:p w:rsidR="00A74514" w:rsidRPr="00A74514" w:rsidRDefault="00A74514" w:rsidP="00A74514">
      <w:pPr>
        <w:pStyle w:val="ppCode"/>
        <w:rPr>
          <w:lang w:val="es-ES"/>
        </w:rPr>
      </w:pPr>
      <w:r w:rsidRPr="00A74514">
        <w:rPr>
          <w:lang w:val="es-ES"/>
        </w:rPr>
        <w:t xml:space="preserve">}   public interface IClassUnderTest </w:t>
      </w:r>
    </w:p>
    <w:p w:rsidR="00A74514" w:rsidRPr="00A74514" w:rsidRDefault="00A74514" w:rsidP="00A74514">
      <w:pPr>
        <w:pStyle w:val="ppCode"/>
      </w:pPr>
      <w:r w:rsidRPr="00A74514">
        <w:t>{     double WhatIsTheTempToday(double currentAi</w:t>
      </w:r>
      <w:r w:rsidR="009D1AB3">
        <w:t xml:space="preserve">rTemp, double currentWindSpeed, </w:t>
      </w:r>
      <w:r w:rsidRPr="00A74514">
        <w:t xml:space="preserve">double currentFeetAboveSeaLevel); </w:t>
      </w:r>
    </w:p>
    <w:p w:rsidR="00A74514" w:rsidRPr="00A74514" w:rsidRDefault="00A74514" w:rsidP="00A74514">
      <w:pPr>
        <w:pStyle w:val="ppCode"/>
        <w:rPr>
          <w:lang w:val="es-ES"/>
        </w:rPr>
      </w:pPr>
      <w:r w:rsidRPr="00A74514">
        <w:rPr>
          <w:lang w:val="es-ES"/>
        </w:rPr>
        <w:t xml:space="preserve">}   public class ClassUnderTest : IClassUnderTest </w:t>
      </w:r>
    </w:p>
    <w:p w:rsidR="00A74514" w:rsidRPr="00A74514" w:rsidRDefault="00A74514" w:rsidP="00A74514">
      <w:pPr>
        <w:pStyle w:val="ppCode"/>
        <w:rPr>
          <w:lang w:val="es-ES"/>
        </w:rPr>
      </w:pPr>
      <w:r w:rsidRPr="00A74514">
        <w:rPr>
          <w:lang w:val="es-ES"/>
        </w:rPr>
        <w:t xml:space="preserve">{     private readonly IDetermineTempWithWindChill _determineTempWithWindChill; </w:t>
      </w:r>
    </w:p>
    <w:p w:rsidR="00A74514" w:rsidRPr="00A74514" w:rsidRDefault="00A74514" w:rsidP="00A74514">
      <w:pPr>
        <w:pStyle w:val="ppCode"/>
        <w:rPr>
          <w:lang w:val="es-ES"/>
        </w:rPr>
      </w:pPr>
      <w:r w:rsidRPr="00A74514">
        <w:rPr>
          <w:lang w:val="es-ES"/>
        </w:rPr>
        <w:t xml:space="preserve">      public ClassUnderTest(IDetermineTempWithWindChill determineTempWithWindChill)     { </w:t>
      </w:r>
    </w:p>
    <w:p w:rsidR="00A74514" w:rsidRPr="00A74514" w:rsidRDefault="00A74514" w:rsidP="00A74514">
      <w:pPr>
        <w:pStyle w:val="ppCode"/>
        <w:rPr>
          <w:lang w:val="es-ES"/>
        </w:rPr>
      </w:pPr>
      <w:r w:rsidRPr="00A74514">
        <w:rPr>
          <w:lang w:val="es-ES"/>
        </w:rPr>
        <w:t xml:space="preserve">        _determineTempWithWindChill = determineTempWithWindChill; </w:t>
      </w:r>
    </w:p>
    <w:p w:rsidR="00A74514" w:rsidRPr="00A74514" w:rsidRDefault="00A74514" w:rsidP="00A74514">
      <w:pPr>
        <w:pStyle w:val="ppCode"/>
      </w:pPr>
      <w:r w:rsidRPr="00A74514">
        <w:t xml:space="preserve">    }       public double WhatIsTheTempToday(double currentAi</w:t>
      </w:r>
      <w:r w:rsidR="009D1AB3">
        <w:t xml:space="preserve">rTemp, double currentWindSpeed, </w:t>
      </w:r>
      <w:r w:rsidRPr="00A74514">
        <w:t xml:space="preserve">double currentFeetAboveSeaLevel) </w:t>
      </w:r>
    </w:p>
    <w:p w:rsidR="00A74514" w:rsidRPr="00A74514" w:rsidRDefault="00A74514" w:rsidP="00A74514">
      <w:pPr>
        <w:pStyle w:val="ppCode"/>
        <w:rPr>
          <w:lang w:val="es-ES"/>
        </w:rPr>
      </w:pPr>
      <w:r w:rsidRPr="00A74514">
        <w:t xml:space="preserve">    </w:t>
      </w:r>
      <w:r w:rsidRPr="00A74514">
        <w:rPr>
          <w:lang w:val="es-ES"/>
        </w:rPr>
        <w:t xml:space="preserve">{         return currentFeetAboveSeaLevel &gt;= 5000.0 </w:t>
      </w:r>
    </w:p>
    <w:p w:rsidR="00A74514" w:rsidRPr="00A74514" w:rsidRDefault="00A74514" w:rsidP="00A74514">
      <w:pPr>
        <w:pStyle w:val="ppCode"/>
        <w:rPr>
          <w:lang w:val="es-ES"/>
        </w:rPr>
      </w:pPr>
      <w:r w:rsidRPr="00A74514">
        <w:rPr>
          <w:lang w:val="es-ES"/>
        </w:rPr>
        <w:t xml:space="preserve">                                ? _determineTemp</w:t>
      </w:r>
      <w:r w:rsidR="009D1AB3">
        <w:rPr>
          <w:lang w:val="es-ES"/>
        </w:rPr>
        <w:t xml:space="preserve">WithWindChill.WhatisCurrentTemp </w:t>
      </w:r>
      <w:r w:rsidRPr="00A74514">
        <w:rPr>
          <w:lang w:val="es-ES"/>
        </w:rPr>
        <w:t xml:space="preserve">(currentAirTemp, currentWindSpeed) * 0.1 </w:t>
      </w:r>
    </w:p>
    <w:p w:rsidR="00A74514" w:rsidRPr="00A74514" w:rsidRDefault="00A74514" w:rsidP="00A74514">
      <w:pPr>
        <w:pStyle w:val="ppCode"/>
        <w:rPr>
          <w:lang w:val="es-ES"/>
        </w:rPr>
      </w:pPr>
      <w:r w:rsidRPr="00A74514">
        <w:rPr>
          <w:lang w:val="es-ES"/>
        </w:rPr>
        <w:t xml:space="preserve">                                : _determineTempWithWindChill.WhatisCurrentTemp </w:t>
      </w:r>
    </w:p>
    <w:p w:rsidR="00A74514" w:rsidRPr="00A74514" w:rsidRDefault="00A74514" w:rsidP="00A74514">
      <w:pPr>
        <w:pStyle w:val="ppCode"/>
        <w:rPr>
          <w:lang w:val="es-ES"/>
        </w:rPr>
      </w:pPr>
      <w:r w:rsidRPr="00A74514">
        <w:rPr>
          <w:lang w:val="es-ES"/>
        </w:rPr>
        <w:t xml:space="preserve">                                    (currentAirTemp, currentWindSpeed); </w:t>
      </w:r>
    </w:p>
    <w:p w:rsidR="00A74514" w:rsidRPr="00A74514" w:rsidRDefault="00A74514" w:rsidP="00A74514">
      <w:pPr>
        <w:pStyle w:val="ppCode"/>
        <w:rPr>
          <w:lang w:val="es-ES"/>
        </w:rPr>
      </w:pPr>
      <w:r w:rsidRPr="00A74514">
        <w:rPr>
          <w:lang w:val="es-ES"/>
        </w:rPr>
        <w:t xml:space="preserve">    } </w:t>
      </w:r>
    </w:p>
    <w:p w:rsidR="00A74514" w:rsidRPr="00A74514" w:rsidRDefault="00A74514" w:rsidP="00A74514">
      <w:pPr>
        <w:pStyle w:val="ppCode"/>
        <w:rPr>
          <w:lang w:val="es-ES"/>
        </w:rPr>
      </w:pPr>
      <w:r w:rsidRPr="00A74514">
        <w:rPr>
          <w:lang w:val="es-ES"/>
        </w:rPr>
        <w:t>}</w:t>
      </w:r>
    </w:p>
    <w:p w:rsidR="00A74514" w:rsidRPr="00AD52BD" w:rsidRDefault="00A74514" w:rsidP="00CD3813">
      <w:pPr>
        <w:pStyle w:val="ppBodyText"/>
        <w:rPr>
          <w:lang w:val="es-ES"/>
        </w:rPr>
      </w:pPr>
    </w:p>
    <w:p w:rsidR="00C67D8D" w:rsidRPr="00A74514" w:rsidRDefault="00CD3813" w:rsidP="00CD3813">
      <w:pPr>
        <w:pStyle w:val="Heading2"/>
        <w:rPr>
          <w:lang w:val="es-ES"/>
        </w:rPr>
      </w:pPr>
      <w:r w:rsidRPr="00A74514">
        <w:rPr>
          <w:lang w:val="es-ES"/>
        </w:rPr>
        <w:t xml:space="preserve">Migrando lo setups y returns </w:t>
      </w:r>
    </w:p>
    <w:p w:rsidR="00C67D8D" w:rsidRPr="00AD52BD" w:rsidRDefault="00C67D8D" w:rsidP="00CD3813">
      <w:pPr>
        <w:pStyle w:val="ppBodyText"/>
        <w:rPr>
          <w:lang w:val="es-ES"/>
        </w:rPr>
      </w:pPr>
      <w:r w:rsidRPr="00AD52BD">
        <w:rPr>
          <w:lang w:val="es-ES"/>
        </w:rPr>
        <w:t xml:space="preserve">RhinoMocks usa dos tipos de mockeo: el estricto y el dinámico. El mockeo estricto (Code 31) consiste en que el desarrollador tiene que definir las salidas de todos los métodos que se van a llamar en el test. Si no se ha definido una salida para algún método, se lanzará una excepción para ese método cuando sea llamado. Por defecto, Microsoft Fakes usa el valor por defecto para el mocking. El desarrollador puede sobrescribir este comportamiento </w:t>
      </w:r>
    </w:p>
    <w:p w:rsidR="00C67D8D" w:rsidRPr="00AD52BD" w:rsidRDefault="00C67D8D" w:rsidP="00CD3813">
      <w:pPr>
        <w:pStyle w:val="ppBodyText"/>
        <w:rPr>
          <w:lang w:val="es-ES"/>
        </w:rPr>
        <w:sectPr w:rsidR="00C67D8D" w:rsidRPr="00AD52BD">
          <w:headerReference w:type="even" r:id="rId56"/>
          <w:headerReference w:type="default" r:id="rId57"/>
          <w:footerReference w:type="even" r:id="rId58"/>
          <w:footerReference w:type="default" r:id="rId59"/>
          <w:headerReference w:type="first" r:id="rId60"/>
          <w:footerReference w:type="first" r:id="rId61"/>
          <w:pgSz w:w="12240" w:h="15840"/>
          <w:pgMar w:top="1171" w:right="1135" w:bottom="1551" w:left="1133" w:header="842" w:footer="665" w:gutter="0"/>
          <w:cols w:space="720"/>
          <w:titlePg/>
        </w:sectPr>
      </w:pPr>
    </w:p>
    <w:p w:rsidR="00C67D8D" w:rsidRDefault="00C67D8D" w:rsidP="00CD3813">
      <w:pPr>
        <w:pStyle w:val="ppBodyText"/>
        <w:rPr>
          <w:lang w:val="es-ES"/>
        </w:rPr>
      </w:pPr>
      <w:r w:rsidRPr="00AD52BD">
        <w:rPr>
          <w:lang w:val="es-ES"/>
        </w:rPr>
        <w:t xml:space="preserve">definiendo el InstanceBehavior (Code 32) en la interfaz stubbeada o en la clase abstracta. Si no se ha configurado un Stub con un valor de salida y se le llama, lanzará una excepción cuando se ejecute el test: </w:t>
      </w:r>
    </w:p>
    <w:p w:rsidR="00A74514" w:rsidRDefault="00A74514" w:rsidP="00A74514">
      <w:pPr>
        <w:pStyle w:val="ppCodeLanguage"/>
        <w:numPr>
          <w:ilvl w:val="0"/>
          <w:numId w:val="0"/>
        </w:numPr>
        <w:rPr>
          <w:lang w:val="es-ES"/>
        </w:rPr>
      </w:pPr>
    </w:p>
    <w:p w:rsidR="00A74514" w:rsidRPr="00A74514" w:rsidRDefault="00A74514" w:rsidP="00A74514">
      <w:pPr>
        <w:pStyle w:val="ppCode"/>
        <w:rPr>
          <w:lang w:val="es-ES"/>
        </w:rPr>
      </w:pPr>
      <w:r w:rsidRPr="00A74514">
        <w:rPr>
          <w:lang w:val="es-ES"/>
        </w:rPr>
        <w:t xml:space="preserve">IDetermineTempWithWindChill determineTempWithWindChill = </w:t>
      </w:r>
    </w:p>
    <w:p w:rsidR="00A74514" w:rsidRPr="00A74514" w:rsidRDefault="00A74514" w:rsidP="00A74514">
      <w:pPr>
        <w:pStyle w:val="ppCode"/>
      </w:pPr>
      <w:r w:rsidRPr="00A74514">
        <w:t xml:space="preserve">MockRepository.GenerateStrictMock&lt;IDetermineTempWithWindChill&gt;(); Code 1 – RhinoMock Strict Mocking </w:t>
      </w:r>
    </w:p>
    <w:p w:rsidR="00A74514" w:rsidRPr="00A74514" w:rsidRDefault="00A74514" w:rsidP="00A74514">
      <w:pPr>
        <w:pStyle w:val="ppCode"/>
      </w:pPr>
      <w:r w:rsidRPr="00A74514">
        <w:t>stubIDetermineTempWithWindChill.InstanceBehavior = StubBehaviors.NotImplemented; Code 2 – InstanceBehavior NotImplemented sample</w:t>
      </w:r>
    </w:p>
    <w:p w:rsidR="00A74514" w:rsidRPr="00A74514" w:rsidRDefault="00A74514" w:rsidP="00CD3813">
      <w:pPr>
        <w:pStyle w:val="ppBodyText"/>
      </w:pPr>
    </w:p>
    <w:p w:rsidR="00C67D8D" w:rsidRPr="00AD52BD" w:rsidRDefault="00C67D8D" w:rsidP="00CD3813">
      <w:pPr>
        <w:pStyle w:val="ppBodyText"/>
        <w:rPr>
          <w:lang w:val="es-ES"/>
        </w:rPr>
      </w:pPr>
      <w:r w:rsidRPr="00AD52BD">
        <w:rPr>
          <w:lang w:val="es-ES"/>
        </w:rPr>
        <w:t xml:space="preserve">Usando el </w:t>
      </w:r>
      <w:r w:rsidRPr="00AD52BD">
        <w:rPr>
          <w:b/>
          <w:lang w:val="es-ES"/>
        </w:rPr>
        <w:t xml:space="preserve">stubIDetermineTempWithWindChill.InstanceBehavior = </w:t>
      </w:r>
      <w:r w:rsidRPr="00AD52BD">
        <w:rPr>
          <w:lang w:val="es-ES"/>
        </w:rPr>
        <w:t xml:space="preserve">StubBehaviors.NotImplemented; si el desarrollador no define un valor de salida para el método </w:t>
      </w:r>
      <w:r w:rsidRPr="00AD52BD">
        <w:rPr>
          <w:i/>
          <w:lang w:val="es-ES"/>
        </w:rPr>
        <w:t>WhatIsCurrentTemp</w:t>
      </w:r>
      <w:r w:rsidRPr="00AD52BD">
        <w:rPr>
          <w:lang w:val="es-ES"/>
        </w:rPr>
        <w:t xml:space="preserve"> se lanzará una excepción cuando se ejecute el test. Para la mayoría de ejemplos, usaremos el mocking dinámico. </w:t>
      </w:r>
    </w:p>
    <w:p w:rsidR="00C67D8D" w:rsidRDefault="00C67D8D" w:rsidP="00CD3813">
      <w:pPr>
        <w:pStyle w:val="ppBodyText"/>
        <w:rPr>
          <w:lang w:val="es-ES"/>
        </w:rPr>
      </w:pPr>
      <w:r w:rsidRPr="00AD52BD">
        <w:rPr>
          <w:lang w:val="es-ES"/>
        </w:rPr>
        <w:t xml:space="preserve">Los stubs de RhinoMocks  (setup y returns) son llamadas simples a la API, como vemos en el siguiente código: </w:t>
      </w:r>
    </w:p>
    <w:p w:rsidR="00A252A4" w:rsidRDefault="00A252A4" w:rsidP="00A252A4">
      <w:pPr>
        <w:pStyle w:val="ppCodeLanguage"/>
        <w:rPr>
          <w:lang w:val="es-ES"/>
        </w:rPr>
      </w:pPr>
    </w:p>
    <w:p w:rsidR="00A74514" w:rsidRPr="00A74514" w:rsidRDefault="00A74514" w:rsidP="00A74514">
      <w:pPr>
        <w:pStyle w:val="ppCode"/>
        <w:rPr>
          <w:lang w:val="es-ES"/>
        </w:rPr>
      </w:pPr>
      <w:r w:rsidRPr="00A74514">
        <w:rPr>
          <w:lang w:val="es-ES"/>
        </w:rPr>
        <w:t xml:space="preserve">[TestMethod] public void TestSetupAndReturn() </w:t>
      </w:r>
    </w:p>
    <w:p w:rsidR="00A74514" w:rsidRPr="00A74514" w:rsidRDefault="00A74514" w:rsidP="00A74514">
      <w:pPr>
        <w:pStyle w:val="ppCode"/>
        <w:rPr>
          <w:lang w:val="es-ES"/>
        </w:rPr>
      </w:pPr>
      <w:r w:rsidRPr="00A74514">
        <w:rPr>
          <w:lang w:val="es-ES"/>
        </w:rPr>
        <w:t xml:space="preserve">{ </w:t>
      </w:r>
    </w:p>
    <w:p w:rsidR="00A74514" w:rsidRPr="00A74514" w:rsidRDefault="00A74514" w:rsidP="00A74514">
      <w:pPr>
        <w:pStyle w:val="ppCode"/>
      </w:pPr>
      <w:r w:rsidRPr="00A74514">
        <w:t xml:space="preserve">    //Arrange     double airTemp = 35;     double airSpeed = 5.0; </w:t>
      </w:r>
    </w:p>
    <w:p w:rsidR="00A74514" w:rsidRPr="00A74514" w:rsidRDefault="00A74514" w:rsidP="00A74514">
      <w:pPr>
        <w:pStyle w:val="ppCode"/>
      </w:pPr>
      <w:r w:rsidRPr="00A74514">
        <w:t xml:space="preserve">    IDetermineTempWithWindChill determineTempWithWindChill = MockRepository.GenerateStub&lt;IDetermineTempWithWindChill&gt;();     </w:t>
      </w:r>
    </w:p>
    <w:p w:rsidR="00A74514" w:rsidRPr="00A74514" w:rsidRDefault="00A74514" w:rsidP="00A74514">
      <w:pPr>
        <w:pStyle w:val="ppCode"/>
      </w:pPr>
      <w:r w:rsidRPr="00A74514">
        <w:t xml:space="preserve">    determineTempWithWindChill.Stub(x =&gt; x.WhatisCurrentTemp(airTemp, airSpeed)).Return(airTemp * airSpeed); </w:t>
      </w:r>
    </w:p>
    <w:p w:rsidR="00A74514" w:rsidRPr="00A74514" w:rsidRDefault="00A74514" w:rsidP="00A74514">
      <w:pPr>
        <w:pStyle w:val="ppCode"/>
      </w:pPr>
      <w:r w:rsidRPr="00A74514">
        <w:t xml:space="preserve">    IClassUnderTest classUnderTest = new ClassUnderTest(determineTempWithWindChill); </w:t>
      </w:r>
    </w:p>
    <w:p w:rsidR="009D1AB3" w:rsidRDefault="00A74514" w:rsidP="00A74514">
      <w:pPr>
        <w:pStyle w:val="ppCode"/>
      </w:pPr>
      <w:r w:rsidRPr="00A74514">
        <w:t xml:space="preserve">      //Act     </w:t>
      </w:r>
    </w:p>
    <w:p w:rsidR="00A74514" w:rsidRPr="00A74514" w:rsidRDefault="009D1AB3" w:rsidP="00A74514">
      <w:pPr>
        <w:pStyle w:val="ppCode"/>
      </w:pPr>
      <w:r>
        <w:t xml:space="preserve">    </w:t>
      </w:r>
      <w:r w:rsidR="00A74514" w:rsidRPr="00A74514">
        <w:t xml:space="preserve">var results = classUnderTest.WhatIsTheTempToday(airTemp, airSpeed, 2000.0); </w:t>
      </w:r>
    </w:p>
    <w:p w:rsidR="00A74514" w:rsidRPr="00A74514" w:rsidRDefault="00A74514" w:rsidP="00A74514">
      <w:pPr>
        <w:pStyle w:val="ppCode"/>
      </w:pPr>
      <w:r w:rsidRPr="00A74514">
        <w:t xml:space="preserve">  </w:t>
      </w:r>
    </w:p>
    <w:p w:rsidR="00A74514" w:rsidRPr="00A74514" w:rsidRDefault="00A74514" w:rsidP="00A74514">
      <w:pPr>
        <w:pStyle w:val="ppCode"/>
        <w:rPr>
          <w:lang w:val="es-ES"/>
        </w:rPr>
      </w:pPr>
      <w:r w:rsidRPr="00A74514">
        <w:t xml:space="preserve">    </w:t>
      </w:r>
      <w:r w:rsidRPr="00A74514">
        <w:rPr>
          <w:lang w:val="es-ES"/>
        </w:rPr>
        <w:t xml:space="preserve">//Assert </w:t>
      </w:r>
    </w:p>
    <w:p w:rsidR="00A252A4" w:rsidRPr="00A74514" w:rsidRDefault="00A74514" w:rsidP="00A74514">
      <w:pPr>
        <w:pStyle w:val="ppCode"/>
      </w:pPr>
      <w:r w:rsidRPr="00A74514">
        <w:t xml:space="preserve">    Assert.AreEqual(airTemp * airSpeed, results); }</w:t>
      </w:r>
    </w:p>
    <w:p w:rsidR="00A252A4" w:rsidRPr="00A74514" w:rsidRDefault="00A252A4" w:rsidP="00CD3813">
      <w:pPr>
        <w:pStyle w:val="ppBodyText"/>
      </w:pPr>
    </w:p>
    <w:p w:rsidR="00C67D8D" w:rsidRDefault="00C67D8D" w:rsidP="00CD3813">
      <w:pPr>
        <w:pStyle w:val="ppBodyText"/>
        <w:rPr>
          <w:lang w:val="es-ES"/>
        </w:rPr>
      </w:pPr>
      <w:r w:rsidRPr="00AD52BD">
        <w:rPr>
          <w:lang w:val="es-ES"/>
        </w:rPr>
        <w:t xml:space="preserve">En Microsoft Fakes el stub del setup y del return es un poco más evolucionado con expresiones lambda, como vemos aquí: </w:t>
      </w:r>
    </w:p>
    <w:p w:rsidR="00A252A4" w:rsidRDefault="00A252A4" w:rsidP="00A252A4">
      <w:pPr>
        <w:pStyle w:val="ppCodeLanguage"/>
        <w:rPr>
          <w:lang w:val="es-ES"/>
        </w:rPr>
      </w:pPr>
    </w:p>
    <w:p w:rsidR="00A252A4" w:rsidRPr="00A252A4" w:rsidRDefault="00A252A4" w:rsidP="00A252A4">
      <w:pPr>
        <w:pStyle w:val="ppCode"/>
        <w:rPr>
          <w:lang w:val="es-ES"/>
        </w:rPr>
      </w:pPr>
      <w:r w:rsidRPr="00A252A4">
        <w:rPr>
          <w:lang w:val="es-ES"/>
        </w:rPr>
        <w:t xml:space="preserve">[TestMethod] public void TestSetupAndReturn() </w:t>
      </w:r>
    </w:p>
    <w:p w:rsidR="00A252A4" w:rsidRPr="00A252A4" w:rsidRDefault="00A252A4" w:rsidP="00A252A4">
      <w:pPr>
        <w:pStyle w:val="ppCode"/>
        <w:rPr>
          <w:lang w:val="es-ES"/>
        </w:rPr>
      </w:pPr>
      <w:r w:rsidRPr="00A252A4">
        <w:rPr>
          <w:lang w:val="es-ES"/>
        </w:rPr>
        <w:t xml:space="preserve">{ </w:t>
      </w:r>
    </w:p>
    <w:p w:rsidR="00A252A4" w:rsidRPr="00A252A4" w:rsidRDefault="00A252A4" w:rsidP="00A252A4">
      <w:pPr>
        <w:pStyle w:val="ppCode"/>
      </w:pPr>
      <w:r w:rsidRPr="00A252A4">
        <w:t xml:space="preserve">    //Arrange     double airTemp = 35;     double airSpeed = 5.0; </w:t>
      </w:r>
    </w:p>
    <w:p w:rsidR="00A252A4" w:rsidRPr="00A252A4" w:rsidRDefault="00A252A4" w:rsidP="00A252A4">
      <w:pPr>
        <w:pStyle w:val="ppCode"/>
        <w:rPr>
          <w:lang w:val="es-ES"/>
        </w:rPr>
      </w:pPr>
      <w:r w:rsidRPr="00A252A4">
        <w:t xml:space="preserve">    </w:t>
      </w:r>
      <w:r w:rsidRPr="00A252A4">
        <w:rPr>
          <w:lang w:val="es-ES"/>
        </w:rPr>
        <w:t xml:space="preserve">StubIDetermineTempWithWindChill stubIDetermineTempWithWindChill = new StubIDetermineTempWithWindChill();     </w:t>
      </w:r>
    </w:p>
    <w:p w:rsidR="00A252A4" w:rsidRPr="00A252A4" w:rsidRDefault="00A252A4" w:rsidP="00A252A4">
      <w:pPr>
        <w:pStyle w:val="ppCode"/>
      </w:pPr>
      <w:r w:rsidRPr="00A252A4">
        <w:t xml:space="preserve">    stubIDetermineTempWithWindChill.WhatisCurrentTempDoubleDouble = (x, y) =&gt; x * y;   </w:t>
      </w:r>
    </w:p>
    <w:p w:rsidR="00A252A4" w:rsidRPr="00A252A4" w:rsidRDefault="00A252A4" w:rsidP="00A252A4">
      <w:pPr>
        <w:pStyle w:val="ppCode"/>
      </w:pPr>
      <w:r w:rsidRPr="00A252A4">
        <w:t xml:space="preserve">    IClassUnderTest classUnderTest = new ClassUnderTest(stubIDetermineTempWithWindChill); </w:t>
      </w:r>
    </w:p>
    <w:p w:rsidR="009D1AB3" w:rsidRDefault="00A252A4" w:rsidP="00A252A4">
      <w:pPr>
        <w:pStyle w:val="ppCode"/>
      </w:pPr>
      <w:r w:rsidRPr="00A252A4">
        <w:t xml:space="preserve">      //Act     </w:t>
      </w:r>
    </w:p>
    <w:p w:rsidR="00A252A4" w:rsidRPr="00A252A4" w:rsidRDefault="009D1AB3" w:rsidP="00A252A4">
      <w:pPr>
        <w:pStyle w:val="ppCode"/>
      </w:pPr>
      <w:r>
        <w:t xml:space="preserve">    </w:t>
      </w:r>
      <w:r w:rsidR="00A252A4" w:rsidRPr="00A252A4">
        <w:t xml:space="preserve">var results = classUnderTest.WhatIsTheTempToday(airTemp, airSpeed, 2000.0); </w:t>
      </w:r>
    </w:p>
    <w:p w:rsidR="00A252A4" w:rsidRPr="00A252A4" w:rsidRDefault="00A252A4" w:rsidP="00A252A4">
      <w:pPr>
        <w:pStyle w:val="ppCode"/>
      </w:pPr>
      <w:r w:rsidRPr="00A252A4">
        <w:t xml:space="preserve">  </w:t>
      </w:r>
    </w:p>
    <w:p w:rsidR="00A252A4" w:rsidRPr="00A252A4" w:rsidRDefault="00A252A4" w:rsidP="00A252A4">
      <w:pPr>
        <w:pStyle w:val="ppCode"/>
        <w:rPr>
          <w:lang w:val="es-ES"/>
        </w:rPr>
      </w:pPr>
      <w:r w:rsidRPr="00A252A4">
        <w:t xml:space="preserve">    </w:t>
      </w:r>
      <w:r w:rsidRPr="00A252A4">
        <w:rPr>
          <w:lang w:val="es-ES"/>
        </w:rPr>
        <w:t xml:space="preserve">//Assert </w:t>
      </w:r>
    </w:p>
    <w:p w:rsidR="00A252A4" w:rsidRPr="00A252A4" w:rsidRDefault="00A252A4" w:rsidP="00A252A4">
      <w:pPr>
        <w:pStyle w:val="ppCode"/>
      </w:pPr>
      <w:r w:rsidRPr="00A252A4">
        <w:t xml:space="preserve">    Assert.AreEqual(airTemp * airSpeed, results); }</w:t>
      </w:r>
    </w:p>
    <w:p w:rsidR="00A252A4" w:rsidRPr="00A252A4" w:rsidRDefault="00A252A4" w:rsidP="00CD3813">
      <w:pPr>
        <w:pStyle w:val="ppBodyText"/>
      </w:pPr>
    </w:p>
    <w:p w:rsidR="00C67D8D" w:rsidRPr="00AD52BD" w:rsidRDefault="00CD3813" w:rsidP="00CD3813">
      <w:pPr>
        <w:pStyle w:val="Heading2"/>
        <w:rPr>
          <w:lang w:val="es-ES"/>
        </w:rPr>
      </w:pPr>
      <w:r>
        <w:rPr>
          <w:lang w:val="es-ES"/>
        </w:rPr>
        <w:t xml:space="preserve">Migrando las sentencias Expect y AssertWasCalled </w:t>
      </w:r>
    </w:p>
    <w:p w:rsidR="00C67D8D" w:rsidRDefault="00C67D8D" w:rsidP="00CD3813">
      <w:pPr>
        <w:pStyle w:val="ppBodyText"/>
        <w:rPr>
          <w:lang w:val="es-ES"/>
        </w:rPr>
      </w:pPr>
      <w:r w:rsidRPr="00AD52BD">
        <w:rPr>
          <w:lang w:val="es-ES"/>
        </w:rPr>
        <w:t xml:space="preserve">RhinoMocks usa las sentencias Expect, AssertWasCalled o AssertWasNotCalled para verificar algoritmos o llamadas a métodos. La API de RhinoMocks ofrece varias opciones para administrar el nivel de detalle de cuantas veces se llamó a un método. Durante el testing, si alguna de las sentencias de verificación no se corresponde con las llamadas esperadas, se lanza una excepción: </w:t>
      </w:r>
    </w:p>
    <w:p w:rsidR="00A252A4" w:rsidRDefault="00A252A4" w:rsidP="00A252A4">
      <w:pPr>
        <w:pStyle w:val="ppCodeLanguage"/>
        <w:rPr>
          <w:lang w:val="es-ES"/>
        </w:rPr>
      </w:pPr>
    </w:p>
    <w:p w:rsidR="00A252A4" w:rsidRPr="00A252A4" w:rsidRDefault="00A252A4" w:rsidP="00A252A4">
      <w:pPr>
        <w:pStyle w:val="ppCode"/>
      </w:pPr>
      <w:r w:rsidRPr="00A252A4">
        <w:t xml:space="preserve">determineTempWithWindChill.Expect(x =&gt; x.WhatisCurrentTemp(airTemp,airSpeed)).Repeat.Times(2); </w:t>
      </w:r>
    </w:p>
    <w:p w:rsidR="00A252A4" w:rsidRPr="00A252A4" w:rsidRDefault="00A252A4" w:rsidP="00A252A4">
      <w:pPr>
        <w:pStyle w:val="ppCode"/>
      </w:pPr>
      <w:r w:rsidRPr="00A252A4">
        <w:t xml:space="preserve">determineTempWithWindChill.AssertWasCalled(x =&gt; x.WhatisCurrentTemp(airTemp, airSpeed),options =&gt; options.Repeat.Times(1)); </w:t>
      </w:r>
    </w:p>
    <w:p w:rsidR="00A252A4" w:rsidRPr="00A252A4" w:rsidRDefault="00A252A4" w:rsidP="00A252A4">
      <w:pPr>
        <w:pStyle w:val="ppCode"/>
      </w:pPr>
      <w:r w:rsidRPr="00A252A4">
        <w:t xml:space="preserve">determineTempWithWindChill.AssertWasNotCalled(x =&gt; x.CalcSpecialCurrentTemp(airTemp,airSpeed, aboveSeaLevel));  </w:t>
      </w:r>
    </w:p>
    <w:p w:rsidR="00C67D8D" w:rsidRDefault="00C67D8D" w:rsidP="00CD3813">
      <w:pPr>
        <w:pStyle w:val="ppBodyText"/>
        <w:rPr>
          <w:lang w:val="es-ES"/>
        </w:rPr>
      </w:pPr>
      <w:r w:rsidRPr="00AD52BD">
        <w:rPr>
          <w:lang w:val="es-ES"/>
        </w:rPr>
        <w:t xml:space="preserve">Con Microsoft Fakes, se usan expresiones lambda para realizar las mismas verificaciones. El siguiente código muestra una verificación para ver que </w:t>
      </w:r>
      <w:r w:rsidRPr="00AD52BD">
        <w:rPr>
          <w:i/>
          <w:lang w:val="es-ES"/>
        </w:rPr>
        <w:t xml:space="preserve">WhatIsCurrentTemp </w:t>
      </w:r>
      <w:r w:rsidRPr="00AD52BD">
        <w:rPr>
          <w:lang w:val="es-ES"/>
        </w:rPr>
        <w:t xml:space="preserve">y </w:t>
      </w:r>
      <w:r w:rsidRPr="00AD52BD">
        <w:rPr>
          <w:i/>
          <w:lang w:val="es-ES"/>
        </w:rPr>
        <w:t xml:space="preserve">CalcSpecialCurrentTemp </w:t>
      </w:r>
      <w:r w:rsidRPr="00AD52BD">
        <w:rPr>
          <w:lang w:val="es-ES"/>
        </w:rPr>
        <w:t xml:space="preserve">se han llamado una vez. En el caso de </w:t>
      </w:r>
      <w:r w:rsidRPr="00AD52BD">
        <w:rPr>
          <w:i/>
          <w:lang w:val="es-ES"/>
        </w:rPr>
        <w:t>CalcSpecialCurrentTemp</w:t>
      </w:r>
      <w:r w:rsidRPr="00AD52BD">
        <w:rPr>
          <w:lang w:val="es-ES"/>
        </w:rPr>
        <w:t xml:space="preserve"> se lanzará una excepción si no se llama al método. Con un poco más de trabajo en la expresión lambda, Microsoft Fakes ofrece el mismo nivel de opciones para verificar algoritmos y llamadas a métodos que RhinoMocks: </w:t>
      </w:r>
    </w:p>
    <w:p w:rsidR="00A252A4" w:rsidRDefault="00A252A4" w:rsidP="00A252A4">
      <w:pPr>
        <w:pStyle w:val="ppCodeLanguage"/>
        <w:rPr>
          <w:lang w:val="es-ES"/>
        </w:rPr>
      </w:pPr>
    </w:p>
    <w:p w:rsidR="00A252A4" w:rsidRPr="00A252A4" w:rsidRDefault="00A252A4" w:rsidP="00A252A4">
      <w:pPr>
        <w:pStyle w:val="ppCode"/>
        <w:rPr>
          <w:lang w:val="es-ES"/>
        </w:rPr>
      </w:pPr>
      <w:r w:rsidRPr="00A252A4">
        <w:rPr>
          <w:lang w:val="es-ES"/>
        </w:rPr>
        <w:t xml:space="preserve">[TestMethod] public void TestSetupAndReturn() </w:t>
      </w:r>
    </w:p>
    <w:p w:rsidR="00A252A4" w:rsidRPr="00A252A4" w:rsidRDefault="00A252A4" w:rsidP="00A252A4">
      <w:pPr>
        <w:pStyle w:val="ppCode"/>
        <w:rPr>
          <w:lang w:val="es-ES"/>
        </w:rPr>
      </w:pPr>
      <w:r w:rsidRPr="00A252A4">
        <w:rPr>
          <w:lang w:val="es-ES"/>
        </w:rPr>
        <w:t xml:space="preserve">{ </w:t>
      </w:r>
    </w:p>
    <w:p w:rsidR="00A252A4" w:rsidRPr="00A252A4" w:rsidRDefault="00A252A4" w:rsidP="00A252A4">
      <w:pPr>
        <w:pStyle w:val="ppCode"/>
      </w:pPr>
      <w:r w:rsidRPr="00A252A4">
        <w:t xml:space="preserve">    //Arrange     int WhatIsCurrentTempCalled = 0;     int CalcSpecialCurrentTempCalled = 0; </w:t>
      </w:r>
    </w:p>
    <w:p w:rsidR="00A252A4" w:rsidRPr="00A252A4" w:rsidRDefault="00A252A4" w:rsidP="00A252A4">
      <w:pPr>
        <w:pStyle w:val="ppCode"/>
        <w:rPr>
          <w:lang w:val="es-ES"/>
        </w:rPr>
      </w:pPr>
      <w:r w:rsidRPr="00A252A4">
        <w:t xml:space="preserve">      </w:t>
      </w:r>
      <w:r w:rsidRPr="00A252A4">
        <w:rPr>
          <w:lang w:val="es-ES"/>
        </w:rPr>
        <w:t xml:space="preserve">double airTemp = 35;     double airSpeed = 5.0; </w:t>
      </w:r>
    </w:p>
    <w:p w:rsidR="00A252A4" w:rsidRPr="00A252A4" w:rsidRDefault="00A252A4" w:rsidP="00A252A4">
      <w:pPr>
        <w:pStyle w:val="ppCode"/>
        <w:rPr>
          <w:lang w:val="es-ES"/>
        </w:rPr>
      </w:pPr>
      <w:r w:rsidRPr="00A252A4">
        <w:rPr>
          <w:lang w:val="es-ES"/>
        </w:rPr>
        <w:t xml:space="preserve">  </w:t>
      </w:r>
    </w:p>
    <w:p w:rsidR="00A252A4" w:rsidRPr="00A252A4" w:rsidRDefault="00A252A4" w:rsidP="00A252A4">
      <w:pPr>
        <w:pStyle w:val="ppCode"/>
        <w:rPr>
          <w:lang w:val="es-ES"/>
        </w:rPr>
      </w:pPr>
      <w:r w:rsidRPr="00A252A4">
        <w:rPr>
          <w:lang w:val="es-ES"/>
        </w:rPr>
        <w:t xml:space="preserve">    StubIDetermineTempWithWindChill stubIDetermineTempWithWindChill = new StubIDetermineTempWithWindChill(); </w:t>
      </w:r>
    </w:p>
    <w:p w:rsidR="00A252A4" w:rsidRPr="00A252A4" w:rsidRDefault="00A252A4" w:rsidP="00A252A4">
      <w:pPr>
        <w:pStyle w:val="ppCode"/>
        <w:rPr>
          <w:lang w:val="es-ES"/>
        </w:rPr>
      </w:pPr>
      <w:r w:rsidRPr="00A252A4">
        <w:rPr>
          <w:lang w:val="es-ES"/>
        </w:rPr>
        <w:t xml:space="preserve">      stubIDetermineTempWithWindChill.WhatisCurrentTempDoubleDouble = (x, y) =&gt;     { </w:t>
      </w:r>
    </w:p>
    <w:p w:rsidR="00A252A4" w:rsidRPr="00A252A4" w:rsidRDefault="00A252A4" w:rsidP="00A252A4">
      <w:pPr>
        <w:pStyle w:val="ppCode"/>
        <w:rPr>
          <w:lang w:val="es-ES"/>
        </w:rPr>
      </w:pPr>
      <w:r w:rsidRPr="00A252A4">
        <w:rPr>
          <w:lang w:val="es-ES"/>
        </w:rPr>
        <w:t xml:space="preserve">        WhatIsCurrentTempCalled++;         return x * y; </w:t>
      </w:r>
    </w:p>
    <w:p w:rsidR="009D1AB3" w:rsidRDefault="00A252A4" w:rsidP="009D1AB3">
      <w:pPr>
        <w:pStyle w:val="ppCode"/>
      </w:pPr>
      <w:r w:rsidRPr="00A252A4">
        <w:t xml:space="preserve">    };     stubIDetermineTempWithWindChill.CalcSpecialCurrentTempDoubleDou</w:t>
      </w:r>
      <w:r w:rsidR="009D1AB3">
        <w:t>bleDouble = (x, y, z) =&gt;  {</w:t>
      </w:r>
    </w:p>
    <w:p w:rsidR="009D1AB3" w:rsidRDefault="009D1AB3" w:rsidP="009D1AB3">
      <w:pPr>
        <w:pStyle w:val="ppCode"/>
      </w:pPr>
      <w:r>
        <w:t xml:space="preserve">        </w:t>
      </w:r>
      <w:r w:rsidR="00A252A4" w:rsidRPr="00A252A4">
        <w:t xml:space="preserve">CalcSpecialCurrentTempCalled++; </w:t>
      </w:r>
    </w:p>
    <w:p w:rsidR="00A252A4" w:rsidRPr="009D1AB3" w:rsidRDefault="009D1AB3" w:rsidP="009D1AB3">
      <w:pPr>
        <w:pStyle w:val="ppCode"/>
      </w:pPr>
      <w:r>
        <w:t xml:space="preserve">        </w:t>
      </w:r>
      <w:r w:rsidR="00A252A4" w:rsidRPr="00A252A4">
        <w:t>throw new Exception("CalcSpecialCurren</w:t>
      </w:r>
      <w:r>
        <w:t xml:space="preserve">tTemp should not have been " + </w:t>
      </w:r>
      <w:r w:rsidR="00A252A4" w:rsidRPr="009D1AB3">
        <w:t xml:space="preserve">"called"); </w:t>
      </w:r>
    </w:p>
    <w:p w:rsidR="00A252A4" w:rsidRPr="00A252A4" w:rsidRDefault="00A252A4" w:rsidP="00A252A4">
      <w:pPr>
        <w:pStyle w:val="ppCode"/>
        <w:rPr>
          <w:lang w:val="es-ES"/>
        </w:rPr>
      </w:pPr>
      <w:r w:rsidRPr="009D1AB3">
        <w:t xml:space="preserve">    </w:t>
      </w:r>
      <w:r w:rsidRPr="00A252A4">
        <w:rPr>
          <w:lang w:val="es-ES"/>
        </w:rPr>
        <w:t xml:space="preserve">}; </w:t>
      </w:r>
    </w:p>
    <w:p w:rsidR="00A252A4" w:rsidRPr="00A252A4" w:rsidRDefault="00A252A4" w:rsidP="00A252A4">
      <w:pPr>
        <w:pStyle w:val="ppCode"/>
        <w:rPr>
          <w:lang w:val="es-ES"/>
        </w:rPr>
      </w:pPr>
      <w:r w:rsidRPr="00A252A4">
        <w:rPr>
          <w:lang w:val="es-ES"/>
        </w:rPr>
        <w:t xml:space="preserve">  </w:t>
      </w:r>
    </w:p>
    <w:p w:rsidR="00A252A4" w:rsidRPr="00A252A4" w:rsidRDefault="00A252A4" w:rsidP="00A252A4">
      <w:pPr>
        <w:pStyle w:val="ppCode"/>
      </w:pPr>
      <w:r w:rsidRPr="00A252A4">
        <w:t xml:space="preserve">    IClassUnderTest classUnderTest = new ClassUnderTest(stubIDetermineTempWithWindChill); </w:t>
      </w:r>
    </w:p>
    <w:p w:rsidR="00A252A4" w:rsidRPr="00A252A4" w:rsidRDefault="00A252A4" w:rsidP="00A252A4">
      <w:pPr>
        <w:pStyle w:val="ppCode"/>
      </w:pPr>
      <w:r w:rsidRPr="00A252A4">
        <w:t xml:space="preserve">      //Act     var results = classUnderTest.WhatIsTheTempToday(airTemp, airSpeed, 2000.0); </w:t>
      </w:r>
    </w:p>
    <w:p w:rsidR="00A252A4" w:rsidRPr="00A252A4" w:rsidRDefault="00A252A4" w:rsidP="00A252A4">
      <w:pPr>
        <w:pStyle w:val="ppCode"/>
      </w:pPr>
      <w:r w:rsidRPr="00A252A4">
        <w:t xml:space="preserve">  </w:t>
      </w:r>
    </w:p>
    <w:p w:rsidR="00A252A4" w:rsidRPr="00A252A4" w:rsidRDefault="00A252A4" w:rsidP="00A252A4">
      <w:pPr>
        <w:pStyle w:val="ppCode"/>
        <w:rPr>
          <w:lang w:val="es-ES"/>
        </w:rPr>
      </w:pPr>
      <w:r w:rsidRPr="00A252A4">
        <w:t xml:space="preserve">    </w:t>
      </w:r>
      <w:r w:rsidRPr="00A252A4">
        <w:rPr>
          <w:lang w:val="es-ES"/>
        </w:rPr>
        <w:t xml:space="preserve">//Assert </w:t>
      </w:r>
    </w:p>
    <w:p w:rsidR="00A252A4" w:rsidRPr="00A252A4" w:rsidRDefault="00A252A4" w:rsidP="00A252A4">
      <w:pPr>
        <w:pStyle w:val="ppCode"/>
      </w:pPr>
      <w:r w:rsidRPr="00A252A4">
        <w:t xml:space="preserve">    Assert.AreEqual(airTemp * airSpeed, results); </w:t>
      </w:r>
    </w:p>
    <w:p w:rsidR="00A252A4" w:rsidRPr="00A252A4" w:rsidRDefault="00A252A4" w:rsidP="00A252A4">
      <w:pPr>
        <w:pStyle w:val="ppCode"/>
        <w:rPr>
          <w:lang w:val="es-ES"/>
        </w:rPr>
      </w:pPr>
      <w:r w:rsidRPr="00A252A4">
        <w:t xml:space="preserve">    </w:t>
      </w:r>
      <w:r w:rsidRPr="00A252A4">
        <w:rPr>
          <w:lang w:val="es-ES"/>
        </w:rPr>
        <w:t xml:space="preserve">Assert.AreEqual(1, WhatIsCurrentTempCalled); </w:t>
      </w:r>
    </w:p>
    <w:p w:rsidR="00A252A4" w:rsidRPr="00A252A4" w:rsidRDefault="00A252A4" w:rsidP="00A252A4">
      <w:pPr>
        <w:pStyle w:val="ppCode"/>
        <w:rPr>
          <w:lang w:val="es-ES"/>
        </w:rPr>
      </w:pPr>
      <w:r w:rsidRPr="00A252A4">
        <w:rPr>
          <w:lang w:val="es-ES"/>
        </w:rPr>
        <w:t xml:space="preserve">    Assert.AreEqual(0, CalcSpecialCurrentTempCalled); }</w:t>
      </w:r>
    </w:p>
    <w:p w:rsidR="00A252A4" w:rsidRPr="00AD52BD" w:rsidRDefault="00A252A4" w:rsidP="00CD3813">
      <w:pPr>
        <w:pStyle w:val="ppBodyText"/>
        <w:rPr>
          <w:lang w:val="es-ES"/>
        </w:rPr>
      </w:pPr>
    </w:p>
    <w:p w:rsidR="00C67D8D" w:rsidRPr="00AD52BD" w:rsidRDefault="00CD3813" w:rsidP="00CD3813">
      <w:pPr>
        <w:pStyle w:val="Heading2"/>
        <w:rPr>
          <w:lang w:val="es-ES"/>
        </w:rPr>
      </w:pPr>
      <w:r>
        <w:rPr>
          <w:lang w:val="es-ES"/>
        </w:rPr>
        <w:t xml:space="preserve">Conclusión </w:t>
      </w:r>
    </w:p>
    <w:p w:rsidR="00C67D8D" w:rsidRPr="00AD52BD" w:rsidRDefault="00C67D8D" w:rsidP="00CD3813">
      <w:pPr>
        <w:pStyle w:val="ppBodyText"/>
        <w:rPr>
          <w:lang w:val="es-ES"/>
        </w:rPr>
      </w:pPr>
      <w:r w:rsidRPr="00AD52BD">
        <w:rPr>
          <w:lang w:val="es-ES"/>
        </w:rPr>
        <w:t xml:space="preserve">Cualquier migración de test de Telerik, RhinoMocks o Typemock requerirá un gran esfuerzo. Las migraciones basadas en Buscar y Reemplazar no funcionarán bien ya que las definiciones de los comportamientos son muy diferentes. Los detalles para cada uno de esos frameworks están fuera del alcance de este documento. Para ver cómo migrar de estos productos a Microsoft Fakes, será mejor leer la documentación de cada producto. </w:t>
      </w:r>
    </w:p>
    <w:p w:rsidR="00C67D8D" w:rsidRPr="00AD52BD" w:rsidRDefault="00C67D8D" w:rsidP="00CD3813">
      <w:pPr>
        <w:pStyle w:val="ppBodyText"/>
        <w:rPr>
          <w:lang w:val="es-ES"/>
        </w:rPr>
      </w:pPr>
      <w:r w:rsidRPr="00AD52BD">
        <w:rPr>
          <w:lang w:val="es-ES"/>
        </w:rPr>
        <w:t xml:space="preserve"> </w:t>
      </w:r>
      <w:r w:rsidRPr="00AD52BD">
        <w:rPr>
          <w:lang w:val="es-ES"/>
        </w:rPr>
        <w:tab/>
        <w:t xml:space="preserve"> </w:t>
      </w:r>
      <w:r w:rsidRPr="00AD52BD">
        <w:rPr>
          <w:lang w:val="es-ES"/>
        </w:rPr>
        <w:br w:type="page"/>
      </w:r>
    </w:p>
    <w:p w:rsidR="00C67D8D" w:rsidRPr="00AD52BD" w:rsidRDefault="00C67D8D" w:rsidP="00CD3813">
      <w:pPr>
        <w:pStyle w:val="ppBodyText"/>
        <w:rPr>
          <w:lang w:val="es-ES"/>
        </w:rPr>
        <w:sectPr w:rsidR="00C67D8D" w:rsidRPr="00AD52BD">
          <w:headerReference w:type="even" r:id="rId62"/>
          <w:headerReference w:type="default" r:id="rId63"/>
          <w:footerReference w:type="even" r:id="rId64"/>
          <w:footerReference w:type="default" r:id="rId65"/>
          <w:headerReference w:type="first" r:id="rId66"/>
          <w:footerReference w:type="first" r:id="rId67"/>
          <w:pgSz w:w="12240" w:h="15840"/>
          <w:pgMar w:top="1201" w:right="1134" w:bottom="1519" w:left="1133" w:header="842" w:footer="665" w:gutter="0"/>
          <w:cols w:space="720"/>
        </w:sectPr>
      </w:pPr>
    </w:p>
    <w:p w:rsidR="00CD3813" w:rsidRDefault="00CD3813" w:rsidP="00CD3813">
      <w:pPr>
        <w:pStyle w:val="ppBodyText"/>
        <w:rPr>
          <w:lang w:val="es-ES"/>
        </w:rPr>
      </w:pPr>
      <w:r>
        <w:rPr>
          <w:lang w:val="es-ES"/>
        </w:rPr>
        <w:t xml:space="preserve">La información contenida en este documento representa la visión Microsoft Corporation sobre los asuntos analizados a la fecha de publicación. Dado que Microsoft debe responder a las condiciones cambiantes del mercado, no debe interpretarse como un compromiso por parte de Microsoft, y Microsoft no puede garantizar la exactitud de la información presentada después de la fecha de publicación. </w:t>
      </w:r>
    </w:p>
    <w:p w:rsidR="00CD3813" w:rsidRDefault="00CD3813" w:rsidP="00CD3813">
      <w:pPr>
        <w:pStyle w:val="ppBodyText"/>
        <w:rPr>
          <w:lang w:val="es-ES"/>
        </w:rPr>
      </w:pPr>
      <w:r>
        <w:rPr>
          <w:lang w:val="es-ES"/>
        </w:rPr>
        <w:t xml:space="preserve">Este documento es sólo para fines informativos. MICROSOFT NO OFRECE NINGUNA GARANTÍA, EXPRESA, IMPLÍCITA O LEGAL, EN CUANTO A LA INFORMACIÓN CONTENIDA EN ESTE DOCUMENTO. </w:t>
      </w:r>
    </w:p>
    <w:p w:rsidR="00CD3813" w:rsidRDefault="00CD3813" w:rsidP="00CD3813">
      <w:pPr>
        <w:pStyle w:val="ppBodyText"/>
        <w:rPr>
          <w:lang w:val="es-ES"/>
        </w:rPr>
      </w:pPr>
      <w:r>
        <w:rPr>
          <w:lang w:val="es-ES"/>
        </w:rPr>
        <w:t xml:space="preserve">Microsoft publica este documento bajo los términos de la licencia Creative Commons Attribution 3.0 License. Todos los demás derechos están reservados. </w:t>
      </w:r>
    </w:p>
    <w:p w:rsidR="00CD3813" w:rsidRDefault="00CD3813" w:rsidP="00CD3813">
      <w:pPr>
        <w:pStyle w:val="ppBodyText"/>
        <w:rPr>
          <w:lang w:val="es-ES"/>
        </w:rPr>
      </w:pPr>
      <w:r>
        <w:rPr>
          <w:i/>
          <w:lang w:val="es-ES"/>
        </w:rPr>
        <w:t xml:space="preserve">© 2013 Microsoft Corporation. </w:t>
      </w:r>
    </w:p>
    <w:p w:rsidR="00CD3813" w:rsidRDefault="00CD3813" w:rsidP="00CD3813">
      <w:pPr>
        <w:pStyle w:val="ppBodyText"/>
        <w:rPr>
          <w:lang w:val="es-ES"/>
        </w:rPr>
      </w:pPr>
      <w:r>
        <w:rPr>
          <w:lang w:val="es-ES"/>
        </w:rPr>
        <w:t xml:space="preserve">Microsoft, Active Directory, Excel, Internet Explorer, SQL Server, Visual Studio, and Windows son marcas comerciales del grupo de compañías de Microsoft. </w:t>
      </w:r>
    </w:p>
    <w:p w:rsidR="00CD3813" w:rsidRDefault="00CD3813" w:rsidP="00CD3813">
      <w:pPr>
        <w:pStyle w:val="ppBodyText"/>
        <w:rPr>
          <w:lang w:val="es-ES"/>
        </w:rPr>
      </w:pPr>
      <w:r>
        <w:rPr>
          <w:lang w:val="es-ES"/>
        </w:rPr>
        <w:t xml:space="preserve">Todas las demás marcas son propiedad de sus respectivos dueños </w:t>
      </w:r>
    </w:p>
    <w:p w:rsidR="00CD3813" w:rsidRDefault="00CD3813" w:rsidP="00CD3813">
      <w:pPr>
        <w:pStyle w:val="ppBodyText"/>
        <w:rPr>
          <w:lang w:val="es-ES"/>
        </w:rPr>
      </w:pPr>
      <w:r>
        <w:rPr>
          <w:lang w:val="es-ES"/>
        </w:rPr>
        <w:t xml:space="preserve"> </w:t>
      </w:r>
    </w:p>
    <w:p w:rsidR="00CD3813" w:rsidRDefault="00CD3813" w:rsidP="00CD3813">
      <w:pPr>
        <w:pStyle w:val="ppBodyText"/>
        <w:rPr>
          <w:lang w:val="es-ES"/>
        </w:rPr>
      </w:pPr>
      <w:r>
        <w:rPr>
          <w:lang w:val="es-ES"/>
        </w:rPr>
        <w:t xml:space="preserve"> </w:t>
      </w:r>
    </w:p>
    <w:p w:rsidR="00CD3813" w:rsidRDefault="00CD3813" w:rsidP="00CD3813">
      <w:pPr>
        <w:pStyle w:val="ppBodyText"/>
      </w:pPr>
      <w: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 </w:t>
      </w:r>
    </w:p>
    <w:p w:rsidR="00CD3813" w:rsidRDefault="00CD3813" w:rsidP="00CD3813">
      <w:pPr>
        <w:pStyle w:val="ppBodyText"/>
      </w:pPr>
      <w:r>
        <w:t xml:space="preserve">This document is for informational purposes only. MICROSOFT MAKES NO WARRANTIES, EXPRESS, IMPLIED OR STATUTORY, AS TO THE INFORMATION IN THIS DOCUMENT. </w:t>
      </w:r>
    </w:p>
    <w:p w:rsidR="00CD3813" w:rsidRDefault="00CD3813" w:rsidP="00CD3813">
      <w:pPr>
        <w:pStyle w:val="ppBodyText"/>
      </w:pPr>
      <w:r>
        <w:t>Microsoft grants you a license to this document under the terms of the Creative Commons Attribution 3.0 License</w:t>
      </w:r>
      <w:r>
        <w:rPr>
          <w:b/>
        </w:rPr>
        <w:t xml:space="preserve">. </w:t>
      </w:r>
      <w:r>
        <w:t xml:space="preserve">All other rights are reserved. </w:t>
      </w:r>
    </w:p>
    <w:p w:rsidR="00CD3813" w:rsidRDefault="00CD3813" w:rsidP="00CD3813">
      <w:pPr>
        <w:pStyle w:val="ppBodyText"/>
      </w:pPr>
      <w:r>
        <w:rPr>
          <w:i/>
        </w:rPr>
        <w:t xml:space="preserve">© 2013 Microsoft Corporation. </w:t>
      </w:r>
    </w:p>
    <w:p w:rsidR="00CD3813" w:rsidRDefault="00CD3813" w:rsidP="00CD3813">
      <w:pPr>
        <w:pStyle w:val="ppBodyText"/>
      </w:pPr>
      <w:r>
        <w:t xml:space="preserve">Microsoft, Active Directory, Excel, Internet Explorer, SQL Server, Visual Studio, and Windows are trademarks of the Microsoft group of companies. </w:t>
      </w:r>
    </w:p>
    <w:p w:rsidR="00CF0009" w:rsidRPr="00CD3813" w:rsidRDefault="00CD3813" w:rsidP="00CD3813">
      <w:pPr>
        <w:pStyle w:val="ppBodyText"/>
      </w:pPr>
      <w:r>
        <w:t xml:space="preserve">All other trademarks are property of their respective owners. </w:t>
      </w:r>
    </w:p>
    <w:sectPr w:rsidR="00CF0009" w:rsidRPr="00CD3813">
      <w:headerReference w:type="even" r:id="rId68"/>
      <w:headerReference w:type="default" r:id="rId69"/>
      <w:footerReference w:type="even" r:id="rId70"/>
      <w:footerReference w:type="default" r:id="rId71"/>
      <w:headerReference w:type="first" r:id="rId72"/>
      <w:footerReference w:type="firs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2C7" w:rsidRDefault="00F022C7" w:rsidP="00C67D8D">
      <w:pPr>
        <w:spacing w:after="0" w:line="240" w:lineRule="auto"/>
      </w:pPr>
      <w:r>
        <w:separator/>
      </w:r>
    </w:p>
  </w:endnote>
  <w:endnote w:type="continuationSeparator" w:id="0">
    <w:p w:rsidR="00F022C7" w:rsidRDefault="00F022C7" w:rsidP="00C6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674624" behindDoc="0" locked="0" layoutInCell="1" allowOverlap="1" wp14:anchorId="746F89D9" wp14:editId="76082E15">
              <wp:simplePos x="0" y="0"/>
              <wp:positionH relativeFrom="page">
                <wp:posOffset>571500</wp:posOffset>
              </wp:positionH>
              <wp:positionV relativeFrom="page">
                <wp:posOffset>9165336</wp:posOffset>
              </wp:positionV>
              <wp:extent cx="6561137" cy="470916"/>
              <wp:effectExtent l="0" t="0" r="0" b="0"/>
              <wp:wrapSquare wrapText="bothSides"/>
              <wp:docPr id="100596" name="Group 100596"/>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599" name="Rectangle 100599"/>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600" name="Rectangle 100600"/>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601" name="Rectangle 100601"/>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32</w:t>
                            </w:r>
                            <w:r>
                              <w:rPr>
                                <w:sz w:val="18"/>
                              </w:rPr>
                              <w:fldChar w:fldCharType="end"/>
                            </w:r>
                          </w:p>
                        </w:txbxContent>
                      </wps:txbx>
                      <wps:bodyPr horzOverflow="overflow" vert="horz" lIns="0" tIns="0" rIns="0" bIns="0" rtlCol="0">
                        <a:noAutofit/>
                      </wps:bodyPr>
                    </wps:wsp>
                    <wps:wsp>
                      <wps:cNvPr id="100602" name="Rectangle 100602"/>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603" name="Rectangle 100603"/>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604" name="Rectangle 100604"/>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32</w:t>
                            </w:r>
                            <w:r>
                              <w:rPr>
                                <w:noProof/>
                                <w:sz w:val="18"/>
                              </w:rPr>
                              <w:fldChar w:fldCharType="end"/>
                            </w:r>
                          </w:p>
                        </w:txbxContent>
                      </wps:txbx>
                      <wps:bodyPr horzOverflow="overflow" vert="horz" lIns="0" tIns="0" rIns="0" bIns="0" rtlCol="0">
                        <a:noAutofit/>
                      </wps:bodyPr>
                    </wps:wsp>
                    <wps:wsp>
                      <wps:cNvPr id="100605" name="Rectangle 100605"/>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606" name="Rectangle 100606"/>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26" name="Shape 105026"/>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607" name="Rectangle 100607"/>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598" name="Picture 100598"/>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746F89D9" id="Group 100596" o:spid="_x0000_s1026" style="position:absolute;margin-left:45pt;margin-top:721.7pt;width:516.6pt;height:37.1pt;z-index:251674624;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">
              <v:rect id="Rectangle 100599" o:spid="_x0000_s1027"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cMMA&#10;AADfAAAADwAAAGRycy9kb3ducmV2LnhtbERPXWvCMBR9H/gfwhV8m4kDh61GEafo46aC+nZprm2x&#10;uSlNtHW/fhkM9ng437NFZyvxoMaXjjWMhgoEceZMybmG42HzOgHhA7LByjFpeJKHxbz3MsPUuJa/&#10;6LEPuYgh7FPUUIRQp1L6rCCLfuhq4shdXWMxRNjk0jTYxnBbyTel3qXFkmNDgTWtCspu+7vVsJ3U&#10;y/POfbd5tb5sT5+n5OOQBK0H/W45BRGoC//iP/fOxPlKjZMEfv9EAH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PcMMAAADfAAAADwAAAAAAAAAAAAAAAACYAgAAZHJzL2Rv&#10;d25yZXYueG1sUEsFBgAAAAAEAAQA9QAAAIgDAAAAAA==&#10;" filled="f" stroked="f">
                <v:textbox inset="0,0,0,0">
                  <w:txbxContent>
                    <w:p w:rsidR="006A09F7" w:rsidRDefault="006A09F7">
                      <w:pPr>
                        <w:spacing w:after="0"/>
                      </w:pPr>
                      <w:r>
                        <w:rPr>
                          <w:sz w:val="18"/>
                        </w:rPr>
                        <w:t xml:space="preserve"> </w:t>
                      </w:r>
                    </w:p>
                  </w:txbxContent>
                </v:textbox>
              </v:rect>
              <v:rect id="Rectangle 100600" o:spid="_x0000_s1028"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7SFsYA&#10;AADfAAAADwAAAGRycy9kb3ducmV2LnhtbESPQWvCQBCF70L/wzKF3nRjD6IxGxHbosfWFKy3ITsm&#10;wexsyK4m7a/vHAo9Pua9b97LNqNr1Z360Hg2MJ8loIhLbxuuDHwWb9MlqBCRLbaeycA3BdjkD5MM&#10;U+sH/qD7MVZKIBxSNFDH2KVah7Imh2HmO2K5XXzvMIrsK217HATuWv2cJAvtsGH5UGNHu5rK6/Hm&#10;DOyX3fbr4H+Gqn0970/vp9VLsYrGPD2O2zWoSGP8N/+lD1bqCzGRBbJHBO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7SFsYAAADfAAAADwAAAAAAAAAAAAAAAACYAgAAZHJz&#10;L2Rvd25yZXYueG1sUEsFBgAAAAAEAAQA9QAAAIsDAAAAAA==&#10;" filled="f" stroked="f">
                <v:textbox inset="0,0,0,0">
                  <w:txbxContent>
                    <w:p w:rsidR="006A09F7" w:rsidRDefault="006A09F7">
                      <w:pPr>
                        <w:spacing w:after="0"/>
                      </w:pPr>
                      <w:r>
                        <w:rPr>
                          <w:sz w:val="18"/>
                        </w:rPr>
                        <w:t xml:space="preserve">Page </w:t>
                      </w:r>
                    </w:p>
                  </w:txbxContent>
                </v:textbox>
              </v:rect>
              <v:rect id="Rectangle 100601" o:spid="_x0000_s1029"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3jcQA&#10;AADfAAAADwAAAGRycy9kb3ducmV2LnhtbESPzarCMBBG9xd8hzCCu2vqXYhWo4h60aV/oO6GZmyL&#10;zaQ00Vaf3giCy8M335mZ8bQxhbhT5XLLCnrdCARxYnXOqYLD/v93AMJ5ZI2FZVLwIAfTSetnjLG2&#10;NW/pvvOpCBJ2MSrIvC9jKV2SkUHXtSVxyC62MugDVqnUFdZBbgr5F0V9aTDnsCHDkuYZJdfdzShY&#10;DcrZaW2fdVosz6vj5jhc7IdeqU67mY1AeGr8d/jTXutwfjBGPXj/EwD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yd43EAAAA3wAAAA8AAAAAAAAAAAAAAAAAmAIAAGRycy9k&#10;b3ducmV2LnhtbFBLBQYAAAAABAAEAPUAAACJAw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32</w:t>
                      </w:r>
                      <w:r>
                        <w:rPr>
                          <w:sz w:val="18"/>
                        </w:rPr>
                        <w:fldChar w:fldCharType="end"/>
                      </w:r>
                    </w:p>
                  </w:txbxContent>
                </v:textbox>
              </v:rect>
              <v:rect id="Rectangle 100602" o:spid="_x0000_s1030"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Dp+sUA&#10;AADfAAAADwAAAGRycy9kb3ducmV2LnhtbESPzarCMBBG94LvEEZwp6kuRKtRRO9Fl/5cUHdDM7bF&#10;ZlKaaKtPbwThLg/ffGdmZovGFOJBlcstKxj0IxDEidU5pwr+jr+9MQjnkTUWlknBkxws5u3WDGNt&#10;a97T4+BTESTsYlSQeV/GUrokI4Oub0vikF1tZdAHrFKpK6yD3BRyGEUjaTDnsCHDklYZJbfD3SjY&#10;jMvleWtfdVr8XDan3WmyPk68Ut1Os5yC8NT4/+Fve6vD+cEYDeHzTwC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YOn6xQAAAN8AAAAPAAAAAAAAAAAAAAAAAJgCAABkcnMv&#10;ZG93bnJldi54bWxQSwUGAAAAAAQABAD1AAAAigMAAAAA&#10;" filled="f" stroked="f">
                <v:textbox inset="0,0,0,0">
                  <w:txbxContent>
                    <w:p w:rsidR="006A09F7" w:rsidRDefault="006A09F7">
                      <w:pPr>
                        <w:spacing w:after="0"/>
                      </w:pPr>
                      <w:r>
                        <w:rPr>
                          <w:sz w:val="18"/>
                        </w:rPr>
                        <w:t xml:space="preserve"> </w:t>
                      </w:r>
                    </w:p>
                  </w:txbxContent>
                </v:textbox>
              </v:rect>
              <v:rect id="Rectangle 100603" o:spid="_x0000_s1031"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xMYccA&#10;AADfAAAADwAAAGRycy9kb3ducmV2LnhtbESPTWvCQBCG74L/YRmhN7PRQtHoKkFb4tGPQuptyE6T&#10;0OxsyG5N2l/vCoUeH955n5lZbwfTiBt1rrasYBbFIIgLq2suFbxf3qYLEM4ja2wsk4IfcrDdjEdr&#10;TLTt+US3sy9FkLBLUEHlfZtI6YqKDLrItsQh+7SdQR+wK6XusA9y08h5HL9IgzWHDRW2tKuo+Dp/&#10;GwXZok0/Dva3L5vXa5Yf8+X+svRKPU2GdAXC0+D/h//aBx3OD8b4GR7/BAC5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sTGHHAAAA3wAAAA8AAAAAAAAAAAAAAAAAmAIAAGRy&#10;cy9kb3ducmV2LnhtbFBLBQYAAAAABAAEAPUAAACMAwAAAAA=&#10;" filled="f" stroked="f">
                <v:textbox inset="0,0,0,0">
                  <w:txbxContent>
                    <w:p w:rsidR="006A09F7" w:rsidRDefault="006A09F7">
                      <w:pPr>
                        <w:spacing w:after="0"/>
                      </w:pPr>
                      <w:r>
                        <w:rPr>
                          <w:sz w:val="18"/>
                        </w:rPr>
                        <w:t xml:space="preserve">of </w:t>
                      </w:r>
                    </w:p>
                  </w:txbxContent>
                </v:textbox>
              </v:rect>
              <v:rect id="Rectangle 100604" o:spid="_x0000_s1032"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XUFccA&#10;AADfAAAADwAAAGRycy9kb3ducmV2LnhtbESPTWvCQBCG74L/YRmhN7NRStHoKkFb4tGPQuptyE6T&#10;0OxsyG5N2l/vCoUeH955n5lZbwfTiBt1rrasYBbFIIgLq2suFbxf3qYLEM4ja2wsk4IfcrDdjEdr&#10;TLTt+US3sy9FkLBLUEHlfZtI6YqKDLrItsQh+7SdQR+wK6XusA9y08h5HL9IgzWHDRW2tKuo+Dp/&#10;GwXZok0/Dva3L5vXa5Yf8+X+svRKPU2GdAXC0+D/h//aBx3OD8b4GR7/BAC5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F1BXHAAAA3wAAAA8AAAAAAAAAAAAAAAAAmAIAAGRy&#10;cy9kb3ducmV2LnhtbFBLBQYAAAAABAAEAPUAAACMAw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32</w:t>
                      </w:r>
                      <w:r>
                        <w:rPr>
                          <w:noProof/>
                          <w:sz w:val="18"/>
                        </w:rPr>
                        <w:fldChar w:fldCharType="end"/>
                      </w:r>
                    </w:p>
                  </w:txbxContent>
                </v:textbox>
              </v:rect>
              <v:rect id="Rectangle 100605" o:spid="_x0000_s1033"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lxjscA&#10;AADfAAAADwAAAGRycy9kb3ducmV2LnhtbESPTWvCQBCG74L/YRmhN7NRaNHoKkFb4tGPQuptyE6T&#10;0OxsyG5N2l/vCoUeH955n5lZbwfTiBt1rrasYBbFIIgLq2suFbxf3qYLEM4ja2wsk4IfcrDdjEdr&#10;TLTt+US3sy9FkLBLUEHlfZtI6YqKDLrItsQh+7SdQR+wK6XusA9y08h5HL9IgzWHDRW2tKuo+Dp/&#10;GwXZok0/Dva3L5vXa5Yf8+X+svRKPU2GdAXC0+D/h//aBx3OD8b4GR7/BAC5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JcY7HAAAA3wAAAA8AAAAAAAAAAAAAAAAAmAIAAGRy&#10;cy9kb3ducmV2LnhtbFBLBQYAAAAABAAEAPUAAACMAwAAAAA=&#10;" filled="f" stroked="f">
                <v:textbox inset="0,0,0,0">
                  <w:txbxContent>
                    <w:p w:rsidR="006A09F7" w:rsidRDefault="006A09F7">
                      <w:pPr>
                        <w:spacing w:after="0"/>
                      </w:pPr>
                      <w:r>
                        <w:t xml:space="preserve"> </w:t>
                      </w:r>
                    </w:p>
                  </w:txbxContent>
                </v:textbox>
              </v:rect>
              <v:rect id="Rectangle 100606" o:spid="_x0000_s1034"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v+ccA&#10;AADfAAAADwAAAGRycy9kb3ducmV2LnhtbESPwWrCQBCG74LvsEyhN920hxBT1xBqizmqKdjehuw0&#10;Cc3OhuzWpD69Kwg9fvzzfzOzzibTiTMNrrWs4GkZgSCurG65VvBRvi8SEM4ja+wsk4I/cpBt5rM1&#10;ptqOfKDz0dciSNilqKDxvk+ldFVDBt3S9sQh+7aDQR9wqKUecAxy08nnKIqlwZbDhgZ7em2o+jn+&#10;GgW7pM8/C3sZ6+7ta3fan1bbcuWVenyY8hcQnib/P3xvFzqcH4xRDLd/Ao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b7/nHAAAA3wAAAA8AAAAAAAAAAAAAAAAAmAIAAGRy&#10;cy9kb3ducmV2LnhtbFBLBQYAAAAABAAEAPUAAACMAwAAAAA=&#10;" filled="f" stroked="f">
                <v:textbox inset="0,0,0,0">
                  <w:txbxContent>
                    <w:p w:rsidR="006A09F7" w:rsidRDefault="006A09F7">
                      <w:pPr>
                        <w:spacing w:after="0"/>
                      </w:pPr>
                      <w:r>
                        <w:t xml:space="preserve"> </w:t>
                      </w:r>
                    </w:p>
                  </w:txbxContent>
                </v:textbox>
              </v:rect>
              <v:shape id="Shape 105026" o:spid="_x0000_s1035"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Xp8EA&#10;AADfAAAADwAAAGRycy9kb3ducmV2LnhtbERPXWvCMBR9H/gfwh34NpMJinRG2YSNPtYqPl+ba1PW&#10;3JQmavXXG2Gwx8P5Xq4H14oL9aHxrOF9okAQV940XGvY777fFiBCRDbYeiYNNwqwXo1elpgZf+Ut&#10;XcpYixTCIUMNNsYukzJUlhyGie+IE3fyvcOYYF9L0+M1hbtWTpWaS4cNpwaLHW0sVb/l2aUZX/nJ&#10;lrf9/ZAfCzxj/Cls4bQevw6fHyAiDfFf/OfOTfKpmZrO4fknAZ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iV6fBAAAA3wAAAA8AAAAAAAAAAAAAAAAAmAIAAGRycy9kb3du&#10;cmV2LnhtbFBLBQYAAAAABAAEAPUAAACGAwAAAAA=&#10;" path="m,l5262118,r,12192l,12192,,e" fillcolor="#404040" stroked="f" strokeweight="0">
                <v:stroke miterlimit="83231f" joinstyle="miter"/>
                <v:path arrowok="t" textboxrect="0,0,5262118,12192"/>
              </v:shape>
              <v:rect id="Rectangle 100607" o:spid="_x0000_s1036"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KYscA&#10;AADfAAAADwAAAGRycy9kb3ducmV2LnhtbESPTWvCQBCG74L/YRmhN7PRQ6vRVYK2xKMfhdTbkJ0m&#10;odnZkN2atL/eFQo9PrzzPjOz3g6mETfqXG1ZwSyKQRAXVtdcKni/vE0XIJxH1thYJgU/5GC7GY/W&#10;mGjb84luZ1+KIGGXoILK+zaR0hUVGXSRbYlD9mk7gz5gV0rdYR/kppHzOH6WBmsOGypsaVdR8XX+&#10;NgqyRZt+HOxvXzav1yw/5sv9ZemVepoM6QqEp8H/D/+1DzqcH4zxCzz+CQByc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XSmLHAAAA3wAAAA8AAAAAAAAAAAAAAAAAmAIAAGRy&#10;cy9kb3ducmV2LnhtbFBLBQYAAAAABAAEAPUAAACMAw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598" o:spid="_x0000_s1037"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hRwDBAAAA3wAAAA8AAABkcnMvZG93bnJldi54bWxET01LAzEQvQv9D2EK3mzSgotumxZpUTxq&#10;q+BxSKa7i5vJkqTd9d87B8Hj431vdlPo1ZVS7iJbWC4MKGIXfceNhY/T890DqFyQPfaRycIPZdht&#10;ZzcbrH0c+Z2ux9IoCeFco4W2lKHWOruWAuZFHIiFO8cUsAhMjfYJRwkPvV4ZU+mAHUtDiwPtW3Lf&#10;x0uwkD/zZWhO5utlPLi31bKvksPK2tv59LQGVWgq/+I/96uX+cbcP8pg+SMA9P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PhRwDBAAAA3wAAAA8AAAAAAAAAAAAAAAAAnwIA&#10;AGRycy9kb3ducmV2LnhtbFBLBQYAAAAABAAEAPcAAACNAwAAAAA=&#10;">
                <v:imagedata r:id="rId2" o:title=""/>
              </v:shape>
              <w10:wrap type="square"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712512" behindDoc="0" locked="0" layoutInCell="1" allowOverlap="1" wp14:anchorId="1A4E3776" wp14:editId="45B26031">
              <wp:simplePos x="0" y="0"/>
              <wp:positionH relativeFrom="page">
                <wp:posOffset>571500</wp:posOffset>
              </wp:positionH>
              <wp:positionV relativeFrom="page">
                <wp:posOffset>9165336</wp:posOffset>
              </wp:positionV>
              <wp:extent cx="6561137" cy="470916"/>
              <wp:effectExtent l="0" t="0" r="0" b="0"/>
              <wp:wrapSquare wrapText="bothSides"/>
              <wp:docPr id="100314" name="Group 100314"/>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317" name="Rectangle 100317"/>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318" name="Rectangle 100318"/>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319" name="Rectangle 100319"/>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16</w:t>
                            </w:r>
                            <w:r>
                              <w:rPr>
                                <w:sz w:val="18"/>
                              </w:rPr>
                              <w:fldChar w:fldCharType="end"/>
                            </w:r>
                          </w:p>
                        </w:txbxContent>
                      </wps:txbx>
                      <wps:bodyPr horzOverflow="overflow" vert="horz" lIns="0" tIns="0" rIns="0" bIns="0" rtlCol="0">
                        <a:noAutofit/>
                      </wps:bodyPr>
                    </wps:wsp>
                    <wps:wsp>
                      <wps:cNvPr id="100320" name="Rectangle 100320"/>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321" name="Rectangle 100321"/>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322" name="Rectangle 100322"/>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100</w:t>
                            </w:r>
                            <w:r>
                              <w:rPr>
                                <w:noProof/>
                                <w:sz w:val="18"/>
                              </w:rPr>
                              <w:fldChar w:fldCharType="end"/>
                            </w:r>
                          </w:p>
                        </w:txbxContent>
                      </wps:txbx>
                      <wps:bodyPr horzOverflow="overflow" vert="horz" lIns="0" tIns="0" rIns="0" bIns="0" rtlCol="0">
                        <a:noAutofit/>
                      </wps:bodyPr>
                    </wps:wsp>
                    <wps:wsp>
                      <wps:cNvPr id="100323" name="Rectangle 100323"/>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324" name="Rectangle 100324"/>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17" name="Shape 105017"/>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325" name="Rectangle 100325"/>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316" name="Picture 100316"/>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1A4E3776" id="Group 100314" o:spid="_x0000_s1134" style="position:absolute;margin-left:45pt;margin-top:721.7pt;width:516.6pt;height:37.1pt;z-index:251712512;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">
              <v:rect id="Rectangle 100317" o:spid="_x0000_s1135"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O8UA&#10;AADfAAAADwAAAGRycy9kb3ducmV2LnhtbERPW2vCMBR+H+w/hDPY20zcwEttFNkm+uh00Pl2aI5t&#10;sTkpTbR1v34RhD1+fPd00dtaXKj1lWMNw4ECQZw7U3Gh4Xu/epmA8AHZYO2YNFzJw2L++JBiYlzH&#10;X3TZhULEEPYJaihDaBIpfV6SRT9wDXHkjq61GCJsC2la7GK4reWrUiNpseLYUGJD7yXlp93ZalhP&#10;muXPxv12Rf15WGfbbPqxnwatn5/65QxEoD78i+/ujYnzlXobjuH2JwK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H87xQAAAN8AAAAPAAAAAAAAAAAAAAAAAJgCAABkcnMv&#10;ZG93bnJldi54bWxQSwUGAAAAAAQABAD1AAAAigMAAAAA&#10;" filled="f" stroked="f">
                <v:textbox inset="0,0,0,0">
                  <w:txbxContent>
                    <w:p w:rsidR="006A09F7" w:rsidRDefault="006A09F7">
                      <w:pPr>
                        <w:spacing w:after="0"/>
                      </w:pPr>
                      <w:r>
                        <w:rPr>
                          <w:sz w:val="18"/>
                        </w:rPr>
                        <w:t xml:space="preserve"> </w:t>
                      </w:r>
                    </w:p>
                  </w:txbxContent>
                </v:textbox>
              </v:rect>
              <v:rect id="Rectangle 100318" o:spid="_x0000_s1136"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rScQA&#10;AADfAAAADwAAAGRycy9kb3ducmV2LnhtbERPTWvCQBC9F/oflil4q7u2IBpdRVqLHlsVbG9DdkxC&#10;s7Mhu5ror+8cCh4f73u+7H2tLtTGKrCF0dCAIs6Dq7iwcNh/PE9AxYTssA5MFq4UYbl4fJhj5kLH&#10;X3TZpUJJCMcMLZQpNZnWMS/JYxyGhli4U2g9JoFtoV2LnYT7Wr8YM9YeK5aGEht6Kyn/3Z29hc2k&#10;WX1vw60r6vXP5vh5nL7vp8nawVO/moFK1Ke7+N+9dTLfmNeRDJY/Ak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60nEAAAA3wAAAA8AAAAAAAAAAAAAAAAAmAIAAGRycy9k&#10;b3ducmV2LnhtbFBLBQYAAAAABAAEAPUAAACJAwAAAAA=&#10;" filled="f" stroked="f">
                <v:textbox inset="0,0,0,0">
                  <w:txbxContent>
                    <w:p w:rsidR="006A09F7" w:rsidRDefault="006A09F7">
                      <w:pPr>
                        <w:spacing w:after="0"/>
                      </w:pPr>
                      <w:r>
                        <w:rPr>
                          <w:sz w:val="18"/>
                        </w:rPr>
                        <w:t xml:space="preserve">Page </w:t>
                      </w:r>
                    </w:p>
                  </w:txbxContent>
                </v:textbox>
              </v:rect>
              <v:rect id="Rectangle 100319" o:spid="_x0000_s1137"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O0sMA&#10;AADfAAAADwAAAGRycy9kb3ducmV2LnhtbERPXWvCMBR9H/gfwhX2NhMnDFuNIk7Rx00F9e3SXNti&#10;c1OaaLv9+mUg+Hg439N5Zytxp8aXjjUMBwoEceZMybmGw379NgbhA7LByjFp+CEP81nvZYqpcS1/&#10;030XchFD2KeooQihTqX0WUEW/cDVxJG7uMZiiLDJpWmwjeG2ku9KfUiLJceGAmtaFpRddzerYTOu&#10;F6et+23zanXeHL+Oyec+CVq/9rvFBESgLjzFD/fWxPlKjYYJ/P+JA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O0sMAAADfAAAADwAAAAAAAAAAAAAAAACYAgAAZHJzL2Rv&#10;d25yZXYueG1sUEsFBgAAAAAEAAQA9QAAAIgDA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16</w:t>
                      </w:r>
                      <w:r>
                        <w:rPr>
                          <w:sz w:val="18"/>
                        </w:rPr>
                        <w:fldChar w:fldCharType="end"/>
                      </w:r>
                    </w:p>
                  </w:txbxContent>
                </v:textbox>
              </v:rect>
              <v:rect id="Rectangle 100320" o:spid="_x0000_s1138"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Ut8sQA&#10;AADfAAAADwAAAGRycy9kb3ducmV2LnhtbERPTWvCQBC9F/oflin0VnerUDS6irSKHq0KtrchOyah&#10;2dmQXU3aX+8cCh4f73u26H2trtTGKrCF14EBRZwHV3Fh4XhYv4xBxYTssA5MFn4pwmL++DDDzIWO&#10;P+m6T4WSEI4ZWihTajKtY16SxzgIDbFw59B6TALbQrsWOwn3tR4a86Y9ViwNJTb0XlL+s794C5tx&#10;s/zahr+uqFffm9PuNPk4TJK1z0/9cgoqUZ/u4n/31sl8Y0ZDeSB/BIC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LfL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321" o:spid="_x0000_s1139"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mIacMA&#10;AADfAAAADwAAAGRycy9kb3ducmV2LnhtbERPW2vCMBR+F/wP4Qh700QF0c4oohN99DJwezs0x7bY&#10;nJQms52/3giDPX589/mytaW4U+0LxxqGAwWCOHWm4EzD53nbn4LwAdlg6Zg0/JKH5aLbmWNiXMNH&#10;up9CJmII+wQ15CFUiZQ+zcmiH7iKOHJXV1sMEdaZNDU2MdyWcqTURFosODbkWNE6p/R2+rEadtNq&#10;9bV3jyYrP753l8NltjnPgtZvvXb1DiJQG/7Ff+69ifOVGo+G8PoTA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mIacMAAADfAAAADwAAAAAAAAAAAAAAAACYAgAAZHJzL2Rv&#10;d25yZXYueG1sUEsFBgAAAAAEAAQA9QAAAIgDAAAAAA==&#10;" filled="f" stroked="f">
                <v:textbox inset="0,0,0,0">
                  <w:txbxContent>
                    <w:p w:rsidR="006A09F7" w:rsidRDefault="006A09F7">
                      <w:pPr>
                        <w:spacing w:after="0"/>
                      </w:pPr>
                      <w:r>
                        <w:rPr>
                          <w:sz w:val="18"/>
                        </w:rPr>
                        <w:t xml:space="preserve">of </w:t>
                      </w:r>
                    </w:p>
                  </w:txbxContent>
                </v:textbox>
              </v:rect>
              <v:rect id="Rectangle 100322" o:spid="_x0000_s1140"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sWHsMA&#10;AADfAAAADwAAAGRycy9kb3ducmV2LnhtbERPW2vCMBR+F/wP4Qh702QdDK1Gkc2hj97A7e3QHNuy&#10;5qQ00Xb79UYQfPz47rNFZytxpcaXjjW8jhQI4syZknMNx8PXcAzCB2SDlWPS8EceFvN+b4apcS3v&#10;6LoPuYgh7FPUUIRQp1L6rCCLfuRq4sidXWMxRNjk0jTYxnBbyUSpd2mx5NhQYE0fBWW/+4vVsB7X&#10;y++N+2/zavWzPm1Pk8/DJGj9MuiWUxCBuvAUP9wbE+cr9ZYkcP8TAc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sWHsMAAADfAAAADwAAAAAAAAAAAAAAAACYAgAAZHJzL2Rv&#10;d25yZXYueG1sUEsFBgAAAAAEAAQA9QAAAIgDA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100</w:t>
                      </w:r>
                      <w:r>
                        <w:rPr>
                          <w:noProof/>
                          <w:sz w:val="18"/>
                        </w:rPr>
                        <w:fldChar w:fldCharType="end"/>
                      </w:r>
                    </w:p>
                  </w:txbxContent>
                </v:textbox>
              </v:rect>
              <v:rect id="Rectangle 100323" o:spid="_x0000_s1141"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hcQA&#10;AADfAAAADwAAAGRycy9kb3ducmV2LnhtbERPXWvCMBR9H+w/hDvwbSZTEK2NIttEH50K6tuluWvL&#10;mpvSxLb6681gsMfD+U6Xva1ES40vHWt4GyoQxJkzJecajof16xSED8gGK8ek4UYelovnpxQT4zr+&#10;onYfchFD2CeooQihTqT0WUEW/dDVxJH7do3FEGGTS9NgF8NtJUdKTaTFkmNDgTW9F5T97K9Ww2Za&#10;r85bd+/y6vOyOe1Os4/DLGg9eOlXcxCB+vAv/nNvTZyv1Hg0ht8/EY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3s4XEAAAA3wAAAA8AAAAAAAAAAAAAAAAAmAIAAGRycy9k&#10;b3ducmV2LnhtbFBLBQYAAAAABAAEAPUAAACJAwAAAAA=&#10;" filled="f" stroked="f">
                <v:textbox inset="0,0,0,0">
                  <w:txbxContent>
                    <w:p w:rsidR="006A09F7" w:rsidRDefault="006A09F7">
                      <w:pPr>
                        <w:spacing w:after="0"/>
                      </w:pPr>
                      <w:r>
                        <w:t xml:space="preserve"> </w:t>
                      </w:r>
                    </w:p>
                  </w:txbxContent>
                </v:textbox>
              </v:rect>
              <v:rect id="Rectangle 100324" o:spid="_x0000_s1142"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r8cQA&#10;AADfAAAADwAAAGRycy9kb3ducmV2LnhtbERPXWvCMBR9H+w/hDvwbSbTMbQ2ikxFH50OOt8uzbUt&#10;Njelibbbr1+EwR4P5ztd9LYWN2p95VjDy1CBIM6dqbjQ8HncPE9A+IBssHZMGr7Jw2L++JBiYlzH&#10;H3Q7hELEEPYJaihDaBIpfV6SRT90DXHkzq61GCJsC2la7GK4reVIqTdpseLYUGJD7yXll8PVathO&#10;muXXzv10Rb0+bbN9Nl0dp0HrwVO/nIEI1Id/8Z97Z+J8pcajV7j/iQ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eK/HEAAAA3wAAAA8AAAAAAAAAAAAAAAAAmAIAAGRycy9k&#10;b3ducmV2LnhtbFBLBQYAAAAABAAEAPUAAACJAwAAAAA=&#10;" filled="f" stroked="f">
                <v:textbox inset="0,0,0,0">
                  <w:txbxContent>
                    <w:p w:rsidR="006A09F7" w:rsidRDefault="006A09F7">
                      <w:pPr>
                        <w:spacing w:after="0"/>
                      </w:pPr>
                      <w:r>
                        <w:t xml:space="preserve"> </w:t>
                      </w:r>
                    </w:p>
                  </w:txbxContent>
                </v:textbox>
              </v:rect>
              <v:shape id="Shape 105017" o:spid="_x0000_s1143"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4gcEA&#10;AADfAAAADwAAAGRycy9kb3ducmV2LnhtbERPXWvCMBR9H/gfwh34NhMFN+mMMgWlj10te75rrk1Z&#10;c1OaqHW/fhkM9ng43+vt6DpxpSG0njXMZwoEce1Ny42G6nR4WoEIEdlg55k03CnAdjN5WGNm/I3f&#10;6VrGRqQQDhlqsDH2mZShtuQwzHxPnLizHxzGBIdGmgFvKdx1cqHUs3TYcmqw2NPeUv1VXlyascvP&#10;trxX3x/5Z4EXjMfCFk7r6eP49goi0hj/xX/u3CSfWqr5C/z+SQD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COIHBAAAA3wAAAA8AAAAAAAAAAAAAAAAAmAIAAGRycy9kb3du&#10;cmV2LnhtbFBLBQYAAAAABAAEAPUAAACGAwAAAAA=&#10;" path="m,l5262118,r,12192l,12192,,e" fillcolor="#404040" stroked="f" strokeweight="0">
                <v:stroke miterlimit="83231f" joinstyle="miter"/>
                <v:path arrowok="t" textboxrect="0,0,5262118,12192"/>
              </v:shape>
              <v:rect id="Rectangle 100325" o:spid="_x0000_s1144"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KOasQA&#10;AADfAAAADwAAAGRycy9kb3ducmV2LnhtbERPXWvCMBR9H+w/hDvwbSZTNrQ2ikxFH50OOt8uzbUt&#10;Njelibbbr1+EwR4P5ztd9LYWN2p95VjDy1CBIM6dqbjQ8HncPE9A+IBssHZMGr7Jw2L++JBiYlzH&#10;H3Q7hELEEPYJaihDaBIpfV6SRT90DXHkzq61GCJsC2la7GK4reVIqTdpseLYUGJD7yXll8PVathO&#10;muXXzv10Rb0+bbN9Nl0dp0HrwVO/nIEI1Id/8Z97Z+J8pcajV7j/iQ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SjmrEAAAA3wAAAA8AAAAAAAAAAAAAAAAAmAIAAGRycy9k&#10;b3ducmV2LnhtbFBLBQYAAAAABAAEAPUAAACJAw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316" o:spid="_x0000_s1145"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qt0vBAAAA3wAAAA8AAABkcnMvZG93bnJldi54bWxET11rwjAUfR/sP4Q72NtM6qBIZxRRHHuc&#10;usEeL8m1LTY3JYm2/nszEHw8nO/5cnSduFCIrWcNxUSBIDbetlxr+Dls32YgYkK22HkmDVeKsFw8&#10;P82xsn7gHV32qRY5hGOFGpqU+krKaBpyGCe+J87c0QeHKcNQSxtwyOGuk1OlSumw5dzQYE/rhsxp&#10;f3Ya4m889/VB/X0OG/M9LboyGCy1fn0ZVx8gEo3pIb67v2yer9R7UcL/nwxALm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aqt0vBAAAA3wAAAA8AAAAAAAAAAAAAAAAAnwIA&#10;AGRycy9kb3ducmV2LnhtbFBLBQYAAAAABAAEAPcAAACNAwAAAAA=&#10;">
                <v:imagedata r:id="rId2" o:title=""/>
              </v:shape>
              <w10:wrap type="square" anchorx="page" anchory="page"/>
            </v:group>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713536" behindDoc="0" locked="0" layoutInCell="1" allowOverlap="1" wp14:anchorId="672105B9" wp14:editId="78E586CF">
              <wp:simplePos x="0" y="0"/>
              <wp:positionH relativeFrom="page">
                <wp:posOffset>571500</wp:posOffset>
              </wp:positionH>
              <wp:positionV relativeFrom="page">
                <wp:posOffset>9165336</wp:posOffset>
              </wp:positionV>
              <wp:extent cx="6561137" cy="470916"/>
              <wp:effectExtent l="0" t="0" r="0" b="0"/>
              <wp:wrapSquare wrapText="bothSides"/>
              <wp:docPr id="100283" name="Group 100283"/>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286" name="Rectangle 100286"/>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287" name="Rectangle 100287"/>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288" name="Rectangle 100288"/>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E253B7">
                              <w:rPr>
                                <w:noProof/>
                                <w:sz w:val="18"/>
                              </w:rPr>
                              <w:t>8</w:t>
                            </w:r>
                            <w:r>
                              <w:rPr>
                                <w:sz w:val="18"/>
                              </w:rPr>
                              <w:fldChar w:fldCharType="end"/>
                            </w:r>
                          </w:p>
                        </w:txbxContent>
                      </wps:txbx>
                      <wps:bodyPr horzOverflow="overflow" vert="horz" lIns="0" tIns="0" rIns="0" bIns="0" rtlCol="0">
                        <a:noAutofit/>
                      </wps:bodyPr>
                    </wps:wsp>
                    <wps:wsp>
                      <wps:cNvPr id="100289" name="Rectangle 100289"/>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290" name="Rectangle 100290"/>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291" name="Rectangle 100291"/>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E253B7">
                              <w:rPr>
                                <w:noProof/>
                                <w:sz w:val="18"/>
                              </w:rPr>
                              <w:t>8</w:t>
                            </w:r>
                            <w:r>
                              <w:rPr>
                                <w:noProof/>
                                <w:sz w:val="18"/>
                              </w:rPr>
                              <w:fldChar w:fldCharType="end"/>
                            </w:r>
                          </w:p>
                        </w:txbxContent>
                      </wps:txbx>
                      <wps:bodyPr horzOverflow="overflow" vert="horz" lIns="0" tIns="0" rIns="0" bIns="0" rtlCol="0">
                        <a:noAutofit/>
                      </wps:bodyPr>
                    </wps:wsp>
                    <wps:wsp>
                      <wps:cNvPr id="100292" name="Rectangle 100292"/>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293" name="Rectangle 100293"/>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16" name="Shape 105016"/>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294" name="Rectangle 100294"/>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285" name="Picture 100285"/>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672105B9" id="Group 100283" o:spid="_x0000_s1146" style="position:absolute;margin-left:45pt;margin-top:721.7pt;width:516.6pt;height:37.1pt;z-index:251713536;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">
              <v:rect id="Rectangle 100286" o:spid="_x0000_s1147"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dAusMA&#10;AADfAAAADwAAAGRycy9kb3ducmV2LnhtbERPy4rCMBTdD/gP4QruxkQXUjtGEXXQpY8BZ3aX5toW&#10;m5vSZGz1683AgMvDec8Wna3EjRpfOtYwGioQxJkzJecavk6f7wkIH5ANVo5Jw508LOa9txmmxrV8&#10;oNsx5CKGsE9RQxFCnUrps4Is+qGriSN3cY3FEGGTS9NgG8NtJcdKTaTFkmNDgTWtCsqux1+rYZvU&#10;y++de7R5tfnZnvfn6fo0DVoP+t3yA0SgLrzE/+6difOVGicT+PsTAc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dAusMAAADfAAAADwAAAAAAAAAAAAAAAACYAgAAZHJzL2Rv&#10;d25yZXYueG1sUEsFBgAAAAAEAAQA9QAAAIgDAAAAAA==&#10;" filled="f" stroked="f">
                <v:textbox inset="0,0,0,0">
                  <w:txbxContent>
                    <w:p w:rsidR="006A09F7" w:rsidRDefault="006A09F7">
                      <w:pPr>
                        <w:spacing w:after="0"/>
                      </w:pPr>
                      <w:r>
                        <w:rPr>
                          <w:sz w:val="18"/>
                        </w:rPr>
                        <w:t xml:space="preserve"> </w:t>
                      </w:r>
                    </w:p>
                  </w:txbxContent>
                </v:textbox>
              </v:rect>
              <v:rect id="Rectangle 100287" o:spid="_x0000_s1148"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vlIcQA&#10;AADfAAAADwAAAGRycy9kb3ducmV2LnhtbERPz2vCMBS+D/wfwhN2m4keXK1GEZ3ocVNBvT2aZ1ts&#10;XkqT2W5//TIQPH58v2eLzlbiTo0vHWsYDhQI4syZknMNx8PmLQHhA7LByjFp+CEPi3nvZYapcS1/&#10;0X0fchFD2KeooQihTqX0WUEW/cDVxJG7usZiiLDJpWmwjeG2kiOlxtJiybGhwJpWBWW3/bfVsE3q&#10;5Xnnftu8+rhsT5+nyfowCVq/9rvlFESgLjzFD/fOxPlKjZJ3+P8TAc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L5SHEAAAA3wAAAA8AAAAAAAAAAAAAAAAAmAIAAGRycy9k&#10;b3ducmV2LnhtbFBLBQYAAAAABAAEAPUAAACJAwAAAAA=&#10;" filled="f" stroked="f">
                <v:textbox inset="0,0,0,0">
                  <w:txbxContent>
                    <w:p w:rsidR="006A09F7" w:rsidRDefault="006A09F7">
                      <w:pPr>
                        <w:spacing w:after="0"/>
                      </w:pPr>
                      <w:r>
                        <w:rPr>
                          <w:sz w:val="18"/>
                        </w:rPr>
                        <w:t xml:space="preserve">Page </w:t>
                      </w:r>
                    </w:p>
                  </w:txbxContent>
                </v:textbox>
              </v:rect>
              <v:rect id="Rectangle 100288" o:spid="_x0000_s1149"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xU8QA&#10;AADfAAAADwAAAGRycy9kb3ducmV2LnhtbERPS2vCQBC+F/wPyxS81d16KDF1FakteqwPsL0N2WkS&#10;mp0N2a2J/fXOQfD48b3ny8E36kxdrANbeJ4YUMRFcDWXFo6Hj6cMVEzIDpvAZOFCEZaL0cMccxd6&#10;3tF5n0olIRxztFCl1OZax6Iij3ESWmLhfkLnMQnsSu067CXcN3pqzIv2WLM0VNjSW0XF7/7PW9hk&#10;7eprG/77snn/3pw+T7P1YZasHT8Oq1dQiYZ0F9/cWyfzjZlmMlj+CAC9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UcVPEAAAA3wAAAA8AAAAAAAAAAAAAAAAAmAIAAGRycy9k&#10;b3ducmV2LnhtbFBLBQYAAAAABAAEAPUAAACJAw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E253B7">
                        <w:rPr>
                          <w:noProof/>
                          <w:sz w:val="18"/>
                        </w:rPr>
                        <w:t>8</w:t>
                      </w:r>
                      <w:r>
                        <w:rPr>
                          <w:sz w:val="18"/>
                        </w:rPr>
                        <w:fldChar w:fldCharType="end"/>
                      </w:r>
                    </w:p>
                  </w:txbxContent>
                </v:textbox>
              </v:rect>
              <v:rect id="Rectangle 100289" o:spid="_x0000_s1150"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UyMMA&#10;AADfAAAADwAAAGRycy9kb3ducmV2LnhtbERPz2vCMBS+C/4P4Q28aTIP0nZGkanocVPB7fZo3tqy&#10;5qU00db99YsgePz4fs+Xva3FlVpfOdbwOlEgiHNnKi40nI7bcQLCB2SDtWPScCMPy8VwMMfMuI4/&#10;6XoIhYgh7DPUUIbQZFL6vCSLfuIa4sj9uNZiiLAtpGmxi+G2llOlZtJixbGhxIbeS8p/DxerYZc0&#10;q6+9++uKevO9O3+c0/UxDVqPXvrVG4hAfXiKH+69ifOVmiYp3P9EA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UyMMAAADfAAAADwAAAAAAAAAAAAAAAACYAgAAZHJzL2Rv&#10;d25yZXYueG1sUEsFBgAAAAAEAAQA9QAAAIgDAAAAAA==&#10;" filled="f" stroked="f">
                <v:textbox inset="0,0,0,0">
                  <w:txbxContent>
                    <w:p w:rsidR="006A09F7" w:rsidRDefault="006A09F7">
                      <w:pPr>
                        <w:spacing w:after="0"/>
                      </w:pPr>
                      <w:r>
                        <w:rPr>
                          <w:sz w:val="18"/>
                        </w:rPr>
                        <w:t xml:space="preserve"> </w:t>
                      </w:r>
                    </w:p>
                  </w:txbxContent>
                </v:textbox>
              </v:rect>
              <v:rect id="Rectangle 100290" o:spid="_x0000_s1151"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vriMQA&#10;AADfAAAADwAAAGRycy9kb3ducmV2LnhtbERPS2vCQBC+C/6HZQredLceikldRWqLHusDbG9DdpqE&#10;ZmdDdmtif71zKPT48b2X68E36kpdrANbeJwZUMRFcDWXFs6nt+kCVEzIDpvAZOFGEdar8WiJuQs9&#10;H+h6TKWSEI45WqhSanOtY1GRxzgLLbFwX6HzmAR2pXYd9hLuGz035kl7rFkaKmzppaLi+/jjLewW&#10;7eZjH377snn93F3eL9n2lCVrJw/D5hlUoiH9i//ceyfzjZln8kD+CAC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64jEAAAA3wAAAA8AAAAAAAAAAAAAAAAAmAIAAGRycy9k&#10;b3ducmV2LnhtbFBLBQYAAAAABAAEAPUAAACJAwAAAAA=&#10;" filled="f" stroked="f">
                <v:textbox inset="0,0,0,0">
                  <w:txbxContent>
                    <w:p w:rsidR="006A09F7" w:rsidRDefault="006A09F7">
                      <w:pPr>
                        <w:spacing w:after="0"/>
                      </w:pPr>
                      <w:r>
                        <w:rPr>
                          <w:sz w:val="18"/>
                        </w:rPr>
                        <w:t xml:space="preserve">of </w:t>
                      </w:r>
                    </w:p>
                  </w:txbxContent>
                </v:textbox>
              </v:rect>
              <v:rect id="Rectangle 100291" o:spid="_x0000_s1152"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OE8QA&#10;AADfAAAADwAAAGRycy9kb3ducmV2LnhtbERPz2vCMBS+D/wfwhN2m4kehu1Mi+iGHp0KutujebbF&#10;5qU0me3865fBwOPH93uRD7YRN+p87VjDdKJAEBfO1FxqOB4+XuYgfEA22DgmDT/kIc9GTwtMjev5&#10;k277UIoYwj5FDVUIbSqlLyqy6CeuJY7cxXUWQ4RdKU2HfQy3jZwp9Sot1hwbKmxpVVFx3X9bDZt5&#10;uzxv3b0vm/evzWl3StaHJGj9PB6WbyACDeEh/ndvTZyv1CyZwt+fCE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3ThPEAAAA3wAAAA8AAAAAAAAAAAAAAAAAmAIAAGRycy9k&#10;b3ducmV2LnhtbFBLBQYAAAAABAAEAPUAAACJAw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E253B7">
                        <w:rPr>
                          <w:noProof/>
                          <w:sz w:val="18"/>
                        </w:rPr>
                        <w:t>8</w:t>
                      </w:r>
                      <w:r>
                        <w:rPr>
                          <w:noProof/>
                          <w:sz w:val="18"/>
                        </w:rPr>
                        <w:fldChar w:fldCharType="end"/>
                      </w:r>
                    </w:p>
                  </w:txbxContent>
                </v:textbox>
              </v:rect>
              <v:rect id="Rectangle 100292" o:spid="_x0000_s1153"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ZMQA&#10;AADfAAAADwAAAGRycy9kb3ducmV2LnhtbERPz2vCMBS+C/4P4Q28abIehu2MpUxFj04HbrdH89aW&#10;NS+lyWz1r18Ggx0/vt+rfLStuFLvG8caHhcKBHHpTMOVhrfzbr4E4QOywdYxabiRh3w9nawwM27g&#10;V7qeQiViCPsMNdQhdJmUvqzJol+4jjhyn663GCLsK2l6HGK4bWWi1JO02HBsqLGjl5rKr9O31bBf&#10;dsX7wd2Hqt1+7C/HS7o5p0Hr2cNYPIMINIZ/8Z/7YOJ8pZI0gd8/EY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0GTEAAAA3wAAAA8AAAAAAAAAAAAAAAAAmAIAAGRycy9k&#10;b3ducmV2LnhtbFBLBQYAAAAABAAEAPUAAACJAwAAAAA=&#10;" filled="f" stroked="f">
                <v:textbox inset="0,0,0,0">
                  <w:txbxContent>
                    <w:p w:rsidR="006A09F7" w:rsidRDefault="006A09F7">
                      <w:pPr>
                        <w:spacing w:after="0"/>
                      </w:pPr>
                      <w:r>
                        <w:t xml:space="preserve"> </w:t>
                      </w:r>
                    </w:p>
                  </w:txbxContent>
                </v:textbox>
              </v:rect>
              <v:rect id="Rectangle 100293" o:spid="_x0000_s1154"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1/8MA&#10;AADfAAAADwAAAGRycy9kb3ducmV2LnhtbERPy4rCMBTdC/5DuMLsNBkHxFajyDzQpS9wZndprm2Z&#10;5qY0Gdvx640guDyc93zZ2UpcqPGlYw2vIwWCOHOm5FzD8fA1nILwAdlg5Zg0/JOH5aLfm2NqXMs7&#10;uuxDLmII+xQ1FCHUqZQ+K8iiH7maOHJn11gMETa5NA22MdxWcqzURFosOTYUWNN7Qdnv/s9qWE/r&#10;1ffGXdu8+vxZn7an5OOQBK1fBt1qBiJQF57ih3tj4nylxskb3P9EAH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l1/8MAAADfAAAADwAAAAAAAAAAAAAAAACYAgAAZHJzL2Rv&#10;d25yZXYueG1sUEsFBgAAAAAEAAQA9QAAAIgDAAAAAA==&#10;" filled="f" stroked="f">
                <v:textbox inset="0,0,0,0">
                  <w:txbxContent>
                    <w:p w:rsidR="006A09F7" w:rsidRDefault="006A09F7">
                      <w:pPr>
                        <w:spacing w:after="0"/>
                      </w:pPr>
                      <w:r>
                        <w:t xml:space="preserve"> </w:t>
                      </w:r>
                    </w:p>
                  </w:txbxContent>
                </v:textbox>
              </v:rect>
              <v:shape id="Shape 105016" o:spid="_x0000_s1155"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dGsEA&#10;AADfAAAADwAAAGRycy9kb3ducmV2LnhtbERPXWvCMBR9H+w/hDvwbSYOFOmMsgmOPnZVfL4216as&#10;uSlN1OqvNwPBx8P5XqwG14oz9aHxrGEyViCIK28arjXstpv3OYgQkQ22nknDlQKslq8vC8yMv/Av&#10;nctYixTCIUMNNsYukzJUlhyGse+IE3f0vcOYYF9L0+MlhbtWfig1kw4bTg0WO1pbqv7Kk0szvvOj&#10;La+72z4/FHjC+FPYwmk9ehu+PkFEGuJT/HDnJvnUVE1m8P8nAZ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OnRrBAAAA3wAAAA8AAAAAAAAAAAAAAAAAmAIAAGRycy9kb3du&#10;cmV2LnhtbFBLBQYAAAAABAAEAPUAAACGAwAAAAA=&#10;" path="m,l5262118,r,12192l,12192,,e" fillcolor="#404040" stroked="f" strokeweight="0">
                <v:stroke miterlimit="83231f" joinstyle="miter"/>
                <v:path arrowok="t" textboxrect="0,0,5262118,12192"/>
              </v:shape>
              <v:rect id="Rectangle 100294" o:spid="_x0000_s1156"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Dti8MA&#10;AADfAAAADwAAAGRycy9kb3ducmV2LnhtbERPy4rCMBTdC/5DuMLsNBkZxFajyDzQpS9wZndprm2Z&#10;5qY0Gdvx640guDyc93zZ2UpcqPGlYw2vIwWCOHOm5FzD8fA1nILwAdlg5Zg0/JOH5aLfm2NqXMs7&#10;uuxDLmII+xQ1FCHUqZQ+K8iiH7maOHJn11gMETa5NA22MdxWcqzURFosOTYUWNN7Qdnv/s9qWE/r&#10;1ffGXdu8+vxZn7an5OOQBK1fBt1qBiJQF57ih3tj4nylxskb3P9EAH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Dti8MAAADfAAAADwAAAAAAAAAAAAAAAACYAgAAZHJzL2Rv&#10;d25yZXYueG1sUEsFBgAAAAAEAAQA9QAAAIgDA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285" o:spid="_x0000_s1157"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TsybBAAAA3wAAAA8AAABkcnMvZG93bnJldi54bWxET1trwjAUfhf2H8IZ7E0TCxbpjCIbGz7O&#10;y2CPh+SsLTYnJYm2+/eLIPj48d1Xm9F14kohtp41zGcKBLHxtuVaw+n4MV2CiAnZYueZNPxRhM36&#10;abLCyvqB93Q9pFrkEI4VamhS6ispo2nIYZz5njhzvz44TBmGWtqAQw53nSyUKqXDlnNDgz29NWTO&#10;h4vTEL/jpa+P6udzeDdfxbwrg8FS65fncfsKItGYHuK7e2fzfKWK5QJufzIAuf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iTsybBAAAA3wAAAA8AAAAAAAAAAAAAAAAAnwIA&#10;AGRycy9kb3ducmV2LnhtbFBLBQYAAAAABAAEAPcAAACNAwAAAAA=&#10;">
                <v:imagedata r:id="rId2" o:title=""/>
              </v:shape>
              <w10:wrap type="square" anchorx="page" anchory="page"/>
            </v:group>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714560" behindDoc="0" locked="0" layoutInCell="1" allowOverlap="1" wp14:anchorId="0B4C491D" wp14:editId="089D83D4">
              <wp:simplePos x="0" y="0"/>
              <wp:positionH relativeFrom="page">
                <wp:posOffset>571500</wp:posOffset>
              </wp:positionH>
              <wp:positionV relativeFrom="page">
                <wp:posOffset>9165336</wp:posOffset>
              </wp:positionV>
              <wp:extent cx="6561137" cy="470916"/>
              <wp:effectExtent l="0" t="0" r="0" b="0"/>
              <wp:wrapSquare wrapText="bothSides"/>
              <wp:docPr id="100252" name="Group 100252"/>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255" name="Rectangle 100255"/>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256" name="Rectangle 100256"/>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257" name="Rectangle 100257"/>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wps:txbx>
                      <wps:bodyPr horzOverflow="overflow" vert="horz" lIns="0" tIns="0" rIns="0" bIns="0" rtlCol="0">
                        <a:noAutofit/>
                      </wps:bodyPr>
                    </wps:wsp>
                    <wps:wsp>
                      <wps:cNvPr id="100258" name="Rectangle 100258"/>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259" name="Rectangle 100259"/>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260" name="Rectangle 100260"/>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100</w:t>
                            </w:r>
                            <w:r>
                              <w:rPr>
                                <w:noProof/>
                                <w:sz w:val="18"/>
                              </w:rPr>
                              <w:fldChar w:fldCharType="end"/>
                            </w:r>
                          </w:p>
                        </w:txbxContent>
                      </wps:txbx>
                      <wps:bodyPr horzOverflow="overflow" vert="horz" lIns="0" tIns="0" rIns="0" bIns="0" rtlCol="0">
                        <a:noAutofit/>
                      </wps:bodyPr>
                    </wps:wsp>
                    <wps:wsp>
                      <wps:cNvPr id="100261" name="Rectangle 100261"/>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262" name="Rectangle 100262"/>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15" name="Shape 105015"/>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263" name="Rectangle 100263"/>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254" name="Picture 100254"/>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0B4C491D" id="Group 100252" o:spid="_x0000_s1158" style="position:absolute;margin-left:45pt;margin-top:721.7pt;width:516.6pt;height:37.1pt;z-index:251714560;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">
              <v:rect id="Rectangle 100255" o:spid="_x0000_s1159"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yisQA&#10;AADfAAAADwAAAGRycy9kb3ducmV2LnhtbERPXWvCMBR9H+w/hDvwbSYTFK2NIttEH50K6tuluWvL&#10;mpvSxLb6681gsMfD+U6Xva1ES40vHWt4GyoQxJkzJecajof16xSED8gGK8ek4UYelovnpxQT4zr+&#10;onYfchFD2CeooQihTqT0WUEW/dDVxJH7do3FEGGTS9NgF8NtJUdKTaTFkmNDgTW9F5T97K9Ww2Za&#10;r85bd+/y6vOyOe1Os4/DLGg9eOlXcxCB+vAv/nNvTZyv1Gg8ht8/EY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18or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256" o:spid="_x0000_s1160"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s/cQA&#10;AADfAAAADwAAAGRycy9kb3ducmV2LnhtbERPXWvCMBR9F/wP4Qp700Rhol2jiJvoo9OB29ulubbF&#10;5qY0se32681gsMfD+U7Xva1ES40vHWuYThQI4syZknMNH+fdeAHCB2SDlWPS8E0e1qvhIMXEuI7f&#10;qT2FXMQQ9glqKEKoEyl9VpBFP3E1ceSurrEYImxyaRrsYrit5EypubRYcmwosKZtQdntdLca9ot6&#10;83lwP11evX3tL8fL8vW8DFo/jfrNC4hAffgX/7kPJs5XavY8h98/EY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nbP3EAAAA3wAAAA8AAAAAAAAAAAAAAAAAmAIAAGRycy9k&#10;b3ducmV2LnhtbFBLBQYAAAAABAAEAPUAAACJAwAAAAA=&#10;" filled="f" stroked="f">
                <v:textbox inset="0,0,0,0">
                  <w:txbxContent>
                    <w:p w:rsidR="006A09F7" w:rsidRDefault="006A09F7">
                      <w:pPr>
                        <w:spacing w:after="0"/>
                      </w:pPr>
                      <w:r>
                        <w:rPr>
                          <w:sz w:val="18"/>
                        </w:rPr>
                        <w:t xml:space="preserve">Page </w:t>
                      </w:r>
                    </w:p>
                  </w:txbxContent>
                </v:textbox>
              </v:rect>
              <v:rect id="Rectangle 100257" o:spid="_x0000_s1161"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ZsQA&#10;AADfAAAADwAAAGRycy9kb3ducmV2LnhtbERPXWvCMBR9H+w/hDvwbSYT3LQ2ikxFH50OOt8uzbUt&#10;Njelibbbr1+EwR4P5ztd9LYWN2p95VjDy1CBIM6dqbjQ8HncPE9A+IBssHZMGr7Jw2L++JBiYlzH&#10;H3Q7hELEEPYJaihDaBIpfV6SRT90DXHkzq61GCJsC2la7GK4reVIqVdpseLYUGJD7yXll8PVathO&#10;muXXzv10Rb0+bbN9Nl0dp0HrwVO/nIEI1Id/8Z97Z+J8pUbjN7j/iQ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ryWbEAAAA3wAAAA8AAAAAAAAAAAAAAAAAmAIAAGRycy9k&#10;b3ducmV2LnhtbFBLBQYAAAAABAAEAPUAAACJAw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v:textbox>
              </v:rect>
              <v:rect id="Rectangle 100258" o:spid="_x0000_s1162"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dFMQA&#10;AADfAAAADwAAAGRycy9kb3ducmV2LnhtbERPTWvCQBC9F/oflin0VncrWDS6irSKHq0KtrchOyah&#10;2dmQXU3aX+8cCh4f73u26H2trtTGKrCF14EBRZwHV3Fh4XhYv4xBxYTssA5MFn4pwmL++DDDzIWO&#10;P+m6T4WSEI4ZWihTajKtY16SxzgIDbFw59B6TALbQrsWOwn3tR4a86Y9ViwNJTb0XlL+s794C5tx&#10;s/zahr+uqFffm9PuNPk4TJK1z0/9cgoqUZ/u4n/31sl8Y4YjGSx/BIC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0XRT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259" o:spid="_x0000_s1163"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4j8MA&#10;AADfAAAADwAAAGRycy9kb3ducmV2LnhtbERPy4rCMBTdC/5DuMLsNBlhxFajyDzQpS9wZndprm2Z&#10;5qY0Gdvx640guDyc93zZ2UpcqPGlYw2vIwWCOHOm5FzD8fA1nILwAdlg5Zg0/JOH5aLfm2NqXMs7&#10;uuxDLmII+xQ1FCHUqZQ+K8iiH7maOHJn11gMETa5NA22MdxWcqzURFosOTYUWNN7Qdnv/s9qWE/r&#10;1ffGXdu8+vxZn7an5OOQBK1fBt1qBiJQF57ih3tj4nylxm8J3P9EAH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j4j8MAAADfAAAADwAAAAAAAAAAAAAAAACYAgAAZHJzL2Rv&#10;d25yZXYueG1sUEsFBgAAAAAEAAQA9QAAAIgDAAAAAA==&#10;" filled="f" stroked="f">
                <v:textbox inset="0,0,0,0">
                  <w:txbxContent>
                    <w:p w:rsidR="006A09F7" w:rsidRDefault="006A09F7">
                      <w:pPr>
                        <w:spacing w:after="0"/>
                      </w:pPr>
                      <w:r>
                        <w:rPr>
                          <w:sz w:val="18"/>
                        </w:rPr>
                        <w:t xml:space="preserve">of </w:t>
                      </w:r>
                    </w:p>
                  </w:txbxContent>
                </v:textbox>
              </v:rect>
              <v:rect id="Rectangle 100260" o:spid="_x0000_s1164"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6br8QA&#10;AADfAAAADwAAAGRycy9kb3ducmV2LnhtbERPS2vCQBC+F/oflin0VnfrQTS6irQVPdYHqLchOybB&#10;7GzIribtr3cOhR4/vvds0fta3amNVWAL7wMDijgPruLCwmG/ehuDignZYR2YLPxQhMX8+WmGmQsd&#10;b+m+S4WSEI4ZWihTajKtY16SxzgIDbFwl9B6TALbQrsWOwn3tR4aM9IeK5aGEhv6KCm/7m7ewnrc&#10;LE+b8NsV9dd5ffw+Tj73k2Tt60u/nIJK1Kd/8Z9742S+McORPJA/Ak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m6/EAAAA3wAAAA8AAAAAAAAAAAAAAAAAmAIAAGRycy9k&#10;b3ducmV2LnhtbFBLBQYAAAAABAAEAPUAAACJAw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100</w:t>
                      </w:r>
                      <w:r>
                        <w:rPr>
                          <w:noProof/>
                          <w:sz w:val="18"/>
                        </w:rPr>
                        <w:fldChar w:fldCharType="end"/>
                      </w:r>
                    </w:p>
                  </w:txbxContent>
                </v:textbox>
              </v:rect>
              <v:rect id="Rectangle 100261" o:spid="_x0000_s1165"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NMQA&#10;AADfAAAADwAAAGRycy9kb3ducmV2LnhtbERPz2vCMBS+D/wfwhO8zUQPpVajyHTY42YHutujeWvL&#10;mpfSZLbur18Ggx0/vt+b3WhbcaPeN441LOYKBHHpTMOVhrfi+TEF4QOywdYxabiTh9128rDBzLiB&#10;X+l2DpWIIewz1FCH0GVS+rImi37uOuLIfbjeYoiwr6TpcYjhtpVLpRJpseHYUGNHTzWVn+cvq+GU&#10;dvtr7r6Hqj2+ny4vl9WhWAWtZ9NxvwYRaAz/4j93buJ8pZbJAn7/RA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PjTEAAAA3wAAAA8AAAAAAAAAAAAAAAAAmAIAAGRycy9k&#10;b3ducmV2LnhtbFBLBQYAAAAABAAEAPUAAACJAwAAAAA=&#10;" filled="f" stroked="f">
                <v:textbox inset="0,0,0,0">
                  <w:txbxContent>
                    <w:p w:rsidR="006A09F7" w:rsidRDefault="006A09F7">
                      <w:pPr>
                        <w:spacing w:after="0"/>
                      </w:pPr>
                      <w:r>
                        <w:t xml:space="preserve"> </w:t>
                      </w:r>
                    </w:p>
                  </w:txbxContent>
                </v:textbox>
              </v:rect>
              <v:rect id="Rectangle 100262" o:spid="_x0000_s1166"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gQ8MA&#10;AADfAAAADwAAAGRycy9kb3ducmV2LnhtbERPz2vCMBS+C/4P4Qm7abIeRKtRZCp63FRQb4/m2Rab&#10;l9JE2+2vXwYDjx/f7/mys5V4UuNLxxreRwoEceZMybmG03E7nIDwAdlg5Zg0fJOH5aLfm2NqXMtf&#10;9DyEXMQQ9ilqKEKoUyl9VpBFP3I1ceRurrEYImxyaRpsY7itZKLUWFosOTYUWNNHQdn98LAadpN6&#10;ddm7nzavNtfd+fM8XR+nQeu3QbeagQjUhZf43703cb5SyTiBvz8R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CgQ8MAAADfAAAADwAAAAAAAAAAAAAAAACYAgAAZHJzL2Rv&#10;d25yZXYueG1sUEsFBgAAAAAEAAQA9QAAAIgDAAAAAA==&#10;" filled="f" stroked="f">
                <v:textbox inset="0,0,0,0">
                  <w:txbxContent>
                    <w:p w:rsidR="006A09F7" w:rsidRDefault="006A09F7">
                      <w:pPr>
                        <w:spacing w:after="0"/>
                      </w:pPr>
                      <w:r>
                        <w:t xml:space="preserve"> </w:t>
                      </w:r>
                    </w:p>
                  </w:txbxContent>
                </v:textbox>
              </v:rect>
              <v:shape id="Shape 105015" o:spid="_x0000_s1167"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wDbcEA&#10;AADfAAAADwAAAGRycy9kb3ducmV2LnhtbERPXWvCMBR9H/gfwhV8m4mCMjqjbILSx66TPd8116as&#10;uSlN1OqvXwTBx8P5Xm0G14oz9aHxrGE2VSCIK28arjUcvnevbyBCRDbYeiYNVwqwWY9eVpgZf+Ev&#10;OpexFimEQ4YabIxdJmWoLDkMU98RJ+7oe4cxwb6WpsdLCnetnCu1lA4bTg0WO9paqv7Kk0szPvOj&#10;La+H20/+W+AJ476whdN6Mh4+3kFEGuJT/HDnJvnUQs0WcP+TA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cA23BAAAA3wAAAA8AAAAAAAAAAAAAAAAAmAIAAGRycy9kb3du&#10;cmV2LnhtbFBLBQYAAAAABAAEAPUAAACGAwAAAAA=&#10;" path="m,l5262118,r,12192l,12192,,e" fillcolor="#404040" stroked="f" strokeweight="0">
                <v:stroke miterlimit="83231f" joinstyle="miter"/>
                <v:path arrowok="t" textboxrect="0,0,5262118,12192"/>
              </v:shape>
              <v:rect id="Rectangle 100263" o:spid="_x0000_s1168"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wF2MQA&#10;AADfAAAADwAAAGRycy9kb3ducmV2LnhtbERPXWvCMBR9F/wP4Qp700QHol2jiJvoo9OB29ulubbF&#10;5qY0se32681gsMfD+U7Xva1ES40vHWuYThQI4syZknMNH+fdeAHCB2SDlWPS8E0e1qvhIMXEuI7f&#10;qT2FXMQQ9glqKEKoEyl9VpBFP3E1ceSurrEYImxyaRrsYrit5EypubRYcmwosKZtQdntdLca9ot6&#10;83lwP11evX3tL8fL8vW8DFo/jfrNC4hAffgX/7kPJs5XajZ/ht8/EY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8BdjEAAAA3wAAAA8AAAAAAAAAAAAAAAAAmAIAAGRycy9k&#10;b3ducmV2LnhtbFBLBQYAAAAABAAEAPUAAACJAw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254" o:spid="_x0000_s1169"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OvrBAAAA3wAAAA8AAABkcnMvZG93bnJldi54bWxET1tLwzAUfhf8D+EIvrlkZSujLhuiOHzc&#10;FXw8JGdtWXNSkmyt/94Iwh4/vvtyPbpO3CjE1rOG6USBIDbetlxrOB4+XxYgYkK22HkmDT8UYb16&#10;fFhiZf3AO7rtUy1yCMcKNTQp9ZWU0TTkME58T5y5sw8OU4ahljbgkMNdJwulSumw5dzQYE/vDZnL&#10;/uo0xFO89vVBfW+GD7Mtpl0ZDJZaPz+Nb68gEo3pLv53f9k8X6liPoO/PxmA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m/OvrBAAAA3wAAAA8AAAAAAAAAAAAAAAAAnwIA&#10;AGRycy9kb3ducmV2LnhtbFBLBQYAAAAABAAEAPcAAACNAwAAAAA=&#10;">
                <v:imagedata r:id="rId2" o:title=""/>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675648" behindDoc="0" locked="0" layoutInCell="1" allowOverlap="1" wp14:anchorId="32DCDD55" wp14:editId="5E23C98A">
              <wp:simplePos x="0" y="0"/>
              <wp:positionH relativeFrom="page">
                <wp:posOffset>571500</wp:posOffset>
              </wp:positionH>
              <wp:positionV relativeFrom="page">
                <wp:posOffset>9165336</wp:posOffset>
              </wp:positionV>
              <wp:extent cx="6561137" cy="470916"/>
              <wp:effectExtent l="0" t="0" r="0" b="0"/>
              <wp:wrapSquare wrapText="bothSides"/>
              <wp:docPr id="100565" name="Group 100565"/>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568" name="Rectangle 100568"/>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569" name="Rectangle 100569"/>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570" name="Rectangle 100570"/>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C67D8D">
                              <w:rPr>
                                <w:noProof/>
                                <w:sz w:val="18"/>
                              </w:rPr>
                              <w:t>11</w:t>
                            </w:r>
                            <w:r>
                              <w:rPr>
                                <w:sz w:val="18"/>
                              </w:rPr>
                              <w:fldChar w:fldCharType="end"/>
                            </w:r>
                          </w:p>
                        </w:txbxContent>
                      </wps:txbx>
                      <wps:bodyPr horzOverflow="overflow" vert="horz" lIns="0" tIns="0" rIns="0" bIns="0" rtlCol="0">
                        <a:noAutofit/>
                      </wps:bodyPr>
                    </wps:wsp>
                    <wps:wsp>
                      <wps:cNvPr id="100571" name="Rectangle 100571"/>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572" name="Rectangle 100572"/>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573" name="Rectangle 100573"/>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C67D8D">
                              <w:rPr>
                                <w:noProof/>
                                <w:sz w:val="18"/>
                              </w:rPr>
                              <w:t>23</w:t>
                            </w:r>
                            <w:r>
                              <w:rPr>
                                <w:noProof/>
                                <w:sz w:val="18"/>
                              </w:rPr>
                              <w:fldChar w:fldCharType="end"/>
                            </w:r>
                          </w:p>
                        </w:txbxContent>
                      </wps:txbx>
                      <wps:bodyPr horzOverflow="overflow" vert="horz" lIns="0" tIns="0" rIns="0" bIns="0" rtlCol="0">
                        <a:noAutofit/>
                      </wps:bodyPr>
                    </wps:wsp>
                    <wps:wsp>
                      <wps:cNvPr id="100574" name="Rectangle 100574"/>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575" name="Rectangle 100575"/>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25" name="Shape 105025"/>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576" name="Rectangle 100576"/>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567" name="Picture 100567"/>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32DCDD55" id="Group 100565" o:spid="_x0000_s1038" style="position:absolute;margin-left:45pt;margin-top:721.7pt;width:516.6pt;height:37.1pt;z-index:251675648;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">
              <v:rect id="Rectangle 100568" o:spid="_x0000_s1039"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azMQA&#10;AADfAAAADwAAAGRycy9kb3ducmV2LnhtbERPTWvCQBC9C/0PyxS86W4LikZXkbaix1YLtrchOyah&#10;2dmQXU3013cOhR4f73u57n2trtTGKrCFp7EBRZwHV3Fh4fO4Hc1AxYTssA5MFm4UYb16GCwxc6Hj&#10;D7oeUqEkhGOGFsqUmkzrmJfkMY5DQyzcObQek8C20K7FTsJ9rZ+NmWqPFUtDiQ29lJT/HC7ewm7W&#10;bL724d4V9dv37vR+mr8e58na4WO/WYBK1Kd/8Z9772S+MZOpDJY/Ak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yWsz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569" o:spid="_x0000_s1040"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7/V8QA&#10;AADfAAAADwAAAGRycy9kb3ducmV2LnhtbERPW2vCMBR+F/wP4Qh702SDia2mRXZBHzcV3N4OzbEt&#10;a05Kk9nqr18Ggo8f332VD7YRZ+p87VjD40yBIC6cqbnUcNi/TxcgfEA22DgmDRfykGfj0QpT43r+&#10;pPMulCKGsE9RQxVCm0rpi4os+plriSN3cp3FEGFXStNhH8NtI5+UmkuLNceGClt6qaj42f1aDZtF&#10;u/7aumtfNm/fm+PHMXndJ0Hrh8mwXoIINIS7+Obemjhfqed5Av9/I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1fEAAAA3wAAAA8AAAAAAAAAAAAAAAAAmAIAAGRycy9k&#10;b3ducmV2LnhtbFBLBQYAAAAABAAEAPUAAACJAwAAAAA=&#10;" filled="f" stroked="f">
                <v:textbox inset="0,0,0,0">
                  <w:txbxContent>
                    <w:p w:rsidR="006A09F7" w:rsidRDefault="006A09F7">
                      <w:pPr>
                        <w:spacing w:after="0"/>
                      </w:pPr>
                      <w:r>
                        <w:rPr>
                          <w:sz w:val="18"/>
                        </w:rPr>
                        <w:t xml:space="preserve">Page </w:t>
                      </w:r>
                    </w:p>
                  </w:txbxContent>
                </v:textbox>
              </v:rect>
              <v:rect id="Rectangle 100570" o:spid="_x0000_s1041"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AF8QA&#10;AADfAAAADwAAAGRycy9kb3ducmV2LnhtbERPTU/CQBC9m/AfNmPCTXY1QaGwEIIYOAqYILdJd2wb&#10;u7NNd6HVX+8cTDi+vO/5sve1ulIbq8AWHkcGFHEeXMWFhY/j28MEVEzIDuvAZOGHIiwXg7s5Zi50&#10;vKfrIRVKQjhmaKFMqcm0jnlJHuMoNMTCfYXWYxLYFtq12Em4r/WTMc/aY8XSUGJD65Ly78PFW9hO&#10;mtXnLvx2Rb05b0/vp+nrcZqsHd73qxmoRH26if/dOyfzjRm/yAP5IwD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dwBfEAAAA3wAAAA8AAAAAAAAAAAAAAAAAmAIAAGRycy9k&#10;b3ducmV2LnhtbFBLBQYAAAAABAAEAPUAAACJAw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C67D8D">
                        <w:rPr>
                          <w:noProof/>
                          <w:sz w:val="18"/>
                        </w:rPr>
                        <w:t>11</w:t>
                      </w:r>
                      <w:r>
                        <w:rPr>
                          <w:sz w:val="18"/>
                        </w:rPr>
                        <w:fldChar w:fldCharType="end"/>
                      </w:r>
                    </w:p>
                  </w:txbxContent>
                </v:textbox>
              </v:rect>
              <v:rect id="Rectangle 100571" o:spid="_x0000_s1042"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ljMUA&#10;AADfAAAADwAAAGRycy9kb3ducmV2LnhtbERPW2vCMBR+H+w/hDPY20wczEttFNkm+uh00Pl2aI5t&#10;sTkpTbR1v34RhD1+fPd00dtaXKj1lWMNw4ECQZw7U3Gh4Xu/epmA8AHZYO2YNFzJw2L++JBiYlzH&#10;X3TZhULEEPYJaihDaBIpfV6SRT9wDXHkjq61GCJsC2la7GK4reWrUiNpseLYUGJD7yXlp93ZalhP&#10;muXPxv12Rf15WGfbbPqxnwatn5/65QxEoD78i+/ujYnzlXobD+H2JwK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WWMxQAAAN8AAAAPAAAAAAAAAAAAAAAAAJgCAABkcnMv&#10;ZG93bnJldi54bWxQSwUGAAAAAAQABAD1AAAAigMAAAAA&#10;" filled="f" stroked="f">
                <v:textbox inset="0,0,0,0">
                  <w:txbxContent>
                    <w:p w:rsidR="006A09F7" w:rsidRDefault="006A09F7">
                      <w:pPr>
                        <w:spacing w:after="0"/>
                      </w:pPr>
                      <w:r>
                        <w:rPr>
                          <w:sz w:val="18"/>
                        </w:rPr>
                        <w:t xml:space="preserve"> </w:t>
                      </w:r>
                    </w:p>
                  </w:txbxContent>
                </v:textbox>
              </v:rect>
              <v:rect id="Rectangle 100572" o:spid="_x0000_s1043"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P7+8QA&#10;AADfAAAADwAAAGRycy9kb3ducmV2LnhtbERPXWvCMBR9H+w/hDvwbSYT3LQ2ikxFH50OOt8uzbUt&#10;Njelibbbr1+EwR4P5ztd9LYWN2p95VjDy1CBIM6dqbjQ8HncPE9A+IBssHZMGr7Jw2L++JBiYlzH&#10;H3Q7hELEEPYJaihDaBIpfV6SRT90DXHkzq61GCJsC2la7GK4reVIqVdpseLYUGJD7yXll8PVathO&#10;muXXzv10Rb0+bbN9Nl0dp0HrwVO/nIEI1Id/8Z97Z+J8pcZvI7j/iQ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D+/vEAAAA3wAAAA8AAAAAAAAAAAAAAAAAmAIAAGRycy9k&#10;b3ducmV2LnhtbFBLBQYAAAAABAAEAPUAAACJAwAAAAA=&#10;" filled="f" stroked="f">
                <v:textbox inset="0,0,0,0">
                  <w:txbxContent>
                    <w:p w:rsidR="006A09F7" w:rsidRDefault="006A09F7">
                      <w:pPr>
                        <w:spacing w:after="0"/>
                      </w:pPr>
                      <w:r>
                        <w:rPr>
                          <w:sz w:val="18"/>
                        </w:rPr>
                        <w:t xml:space="preserve">of </w:t>
                      </w:r>
                    </w:p>
                  </w:txbxContent>
                </v:textbox>
              </v:rect>
              <v:rect id="Rectangle 100573" o:spid="_x0000_s1044"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9eYMUA&#10;AADfAAAADwAAAGRycy9kb3ducmV2LnhtbERPXWvCMBR9F/Yfwh34pskm27QziqhDH10duL1dmru2&#10;rLkpTbTVX2+EgY+H8z2dd7YSJ2p86VjD01CBIM6cKTnX8LX/GIxB+IBssHJMGs7kYT576E0xMa7l&#10;TzqlIRcxhH2CGooQ6kRKnxVk0Q9dTRy5X9dYDBE2uTQNtjHcVvJZqVdpseTYUGBNy4Kyv/RoNWzG&#10;9eJ76y5tXq1/NofdYbLaT4LW/cdu8Q4iUBfu4n/31sT5Sr28jeD2JwK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15gxQAAAN8AAAAPAAAAAAAAAAAAAAAAAJgCAABkcnMv&#10;ZG93bnJldi54bWxQSwUGAAAAAAQABAD1AAAAigM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C67D8D">
                        <w:rPr>
                          <w:noProof/>
                          <w:sz w:val="18"/>
                        </w:rPr>
                        <w:t>23</w:t>
                      </w:r>
                      <w:r>
                        <w:rPr>
                          <w:noProof/>
                          <w:sz w:val="18"/>
                        </w:rPr>
                        <w:fldChar w:fldCharType="end"/>
                      </w:r>
                    </w:p>
                  </w:txbxContent>
                </v:textbox>
              </v:rect>
              <v:rect id="Rectangle 100574" o:spid="_x0000_s1045"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GFMUA&#10;AADfAAAADwAAAGRycy9kb3ducmV2LnhtbERPXWvCMBR9F/Yfwh34psmG27QziqhDH10duL1dmru2&#10;rLkpTbTVX2+EgY+H8z2dd7YSJ2p86VjD01CBIM6cKTnX8LX/GIxB+IBssHJMGs7kYT576E0xMa7l&#10;TzqlIRcxhH2CGooQ6kRKnxVk0Q9dTRy5X9dYDBE2uTQNtjHcVvJZqVdpseTYUGBNy4Kyv/RoNWzG&#10;9eJ76y5tXq1/NofdYbLaT4LW/cdu8Q4iUBfu4n/31sT5Sr28jeD2JwK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sYUxQAAAN8AAAAPAAAAAAAAAAAAAAAAAJgCAABkcnMv&#10;ZG93bnJldi54bWxQSwUGAAAAAAQABAD1AAAAigMAAAAA&#10;" filled="f" stroked="f">
                <v:textbox inset="0,0,0,0">
                  <w:txbxContent>
                    <w:p w:rsidR="006A09F7" w:rsidRDefault="006A09F7">
                      <w:pPr>
                        <w:spacing w:after="0"/>
                      </w:pPr>
                      <w:r>
                        <w:t xml:space="preserve"> </w:t>
                      </w:r>
                    </w:p>
                  </w:txbxContent>
                </v:textbox>
              </v:rect>
              <v:rect id="Rectangle 100575" o:spid="_x0000_s1046"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jj8QA&#10;AADfAAAADwAAAGRycy9kb3ducmV2LnhtbERPXWvCMBR9F/Yfwh34pskGblobRTaHPm4qVN8uzbUt&#10;NjelyWznrzeDwR4P5ztd9rYWV2p95VjD01iBIM6dqbjQcNh/jKYgfEA2WDsmDT/kYbl4GKSYGNfx&#10;F113oRAxhH2CGsoQmkRKn5dk0Y9dQxy5s2sthgjbQpoWuxhua/ms1Iu0WHFsKLGht5Lyy+7bathM&#10;m9Vx625dUa9Pm+wzm73vZ0Hr4WO/moMI1Id/8Z97a+J8pSavE/j9EwH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Y4/EAAAA3wAAAA8AAAAAAAAAAAAAAAAAmAIAAGRycy9k&#10;b3ducmV2LnhtbFBLBQYAAAAABAAEAPUAAACJAwAAAAA=&#10;" filled="f" stroked="f">
                <v:textbox inset="0,0,0,0">
                  <w:txbxContent>
                    <w:p w:rsidR="006A09F7" w:rsidRDefault="006A09F7">
                      <w:pPr>
                        <w:spacing w:after="0"/>
                      </w:pPr>
                      <w:r>
                        <w:t xml:space="preserve"> </w:t>
                      </w:r>
                    </w:p>
                  </w:txbxContent>
                </v:textbox>
              </v:rect>
              <v:shape id="Shape 105025" o:spid="_x0000_s1047"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DJ0MEA&#10;AADfAAAADwAAAGRycy9kb3ducmV2LnhtbERPXWvCMBR9H/gfwhV8m4mCMjqjbMJGH2snPl+ba1PW&#10;3JQmavXXG2Gwx8P5Xm0G14oL9aHxrGE2VSCIK28arjXsf75e30CEiGyw9UwabhRgsx69rDAz/so7&#10;upSxFimEQ4YabIxdJmWoLDkMU98RJ+7ke4cxwb6WpsdrCnetnCu1lA4bTg0WO9paqn7Ls0szPvOT&#10;LW/7+yE/FnjG+F3Ywmk9GQ8f7yAiDfFf/OfOTfKphZov4PknAZ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wydDBAAAA3wAAAA8AAAAAAAAAAAAAAAAAmAIAAGRycy9kb3du&#10;cmV2LnhtbFBLBQYAAAAABAAEAPUAAACGAwAAAAA=&#10;" path="m,l5262118,r,12192l,12192,,e" fillcolor="#404040" stroked="f" strokeweight="0">
                <v:stroke miterlimit="83231f" joinstyle="miter"/>
                <v:path arrowok="t" textboxrect="0,0,5262118,12192"/>
              </v:shape>
              <v:rect id="Rectangle 100576" o:spid="_x0000_s1048"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9+MQA&#10;AADfAAAADwAAAGRycy9kb3ducmV2LnhtbERPXWvCMBR9H/gfwhX2NhMFO+2MIurQR6dC3duluWvL&#10;mpvSZLbbr1+EwR4P53ux6m0tbtT6yrGG8UiBIM6dqbjQcDm/Ps1A+IBssHZMGr7Jw2o5eFhgalzH&#10;b3Q7hULEEPYpaihDaFIpfV6SRT9yDXHkPlxrMUTYFtK02MVwW8uJUom0WHFsKLGhTUn55+nLatjP&#10;mvX14H66ot6977NjNt+e50Hrx2G/fgERqA//4j/3wcT5Sk2fE7j/iQ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4/fjEAAAA3wAAAA8AAAAAAAAAAAAAAAAAmAIAAGRycy9k&#10;b3ducmV2LnhtbFBLBQYAAAAABAAEAPUAAACJAw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567" o:spid="_x0000_s1049"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ro1XBAAAA3wAAAA8AAABkcnMvZG93bnJldi54bWxET8tqAjEU3Rf8h3AFdzVRcCpTo4il4rL1&#10;AV1ektuZoZObIYnO+PemUOjycN6rzeBacaMQG88aZlMFgth423Cl4Xx6f16CiAnZYuuZNNwpwmY9&#10;elphaX3Pn3Q7pkrkEI4laqhT6kopo6nJYZz6jjhz3z44TBmGStqAfQ53rZwrVUiHDeeGGjva1WR+&#10;jlenIV7itatO6mvfv5mP+awtgsFC68l42L6CSDSkf/Gf+2DzfKUWxQv8/skA5P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ero1XBAAAA3wAAAA8AAAAAAAAAAAAAAAAAnwIA&#10;AGRycy9kb3ducmV2LnhtbFBLBQYAAAAABAAEAPcAAACNAwAAAAA=&#10;">
                <v:imagedata r:id="rId2" o:title=""/>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676672" behindDoc="0" locked="0" layoutInCell="1" allowOverlap="1" wp14:anchorId="6DAFD60A" wp14:editId="0DB33380">
              <wp:simplePos x="0" y="0"/>
              <wp:positionH relativeFrom="page">
                <wp:posOffset>571500</wp:posOffset>
              </wp:positionH>
              <wp:positionV relativeFrom="page">
                <wp:posOffset>9165336</wp:posOffset>
              </wp:positionV>
              <wp:extent cx="6561137" cy="470916"/>
              <wp:effectExtent l="0" t="0" r="0" b="0"/>
              <wp:wrapSquare wrapText="bothSides"/>
              <wp:docPr id="100534" name="Group 100534"/>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537" name="Rectangle 100537"/>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538" name="Rectangle 100538"/>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539" name="Rectangle 100539"/>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wps:txbx>
                      <wps:bodyPr horzOverflow="overflow" vert="horz" lIns="0" tIns="0" rIns="0" bIns="0" rtlCol="0">
                        <a:noAutofit/>
                      </wps:bodyPr>
                    </wps:wsp>
                    <wps:wsp>
                      <wps:cNvPr id="100540" name="Rectangle 100540"/>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541" name="Rectangle 100541"/>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542" name="Rectangle 100542"/>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100</w:t>
                            </w:r>
                            <w:r>
                              <w:rPr>
                                <w:noProof/>
                                <w:sz w:val="18"/>
                              </w:rPr>
                              <w:fldChar w:fldCharType="end"/>
                            </w:r>
                          </w:p>
                        </w:txbxContent>
                      </wps:txbx>
                      <wps:bodyPr horzOverflow="overflow" vert="horz" lIns="0" tIns="0" rIns="0" bIns="0" rtlCol="0">
                        <a:noAutofit/>
                      </wps:bodyPr>
                    </wps:wsp>
                    <wps:wsp>
                      <wps:cNvPr id="100543" name="Rectangle 100543"/>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544" name="Rectangle 100544"/>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24" name="Shape 105024"/>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545" name="Rectangle 100545"/>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536" name="Picture 100536"/>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6DAFD60A" id="Group 100534" o:spid="_x0000_s1050" style="position:absolute;margin-left:45pt;margin-top:721.7pt;width:516.6pt;height:37.1pt;z-index:251676672;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">
              <v:rect id="Rectangle 100537" o:spid="_x0000_s1051"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7ho8UA&#10;AADfAAAADwAAAGRycy9kb3ducmV2LnhtbERPXWvCMBR9F/Yfwh34pskm27QziqhDH10duL1dmru2&#10;rLkpTbTVX2+EgY+H8z2dd7YSJ2p86VjD01CBIM6cKTnX8LX/GIxB+IBssHJMGs7kYT576E0xMa7l&#10;TzqlIRcxhH2CGooQ6kRKnxVk0Q9dTRy5X9dYDBE2uTQNtjHcVvJZqVdpseTYUGBNy4Kyv/RoNWzG&#10;9eJ76y5tXq1/NofdYbLaT4LW/cdu8Q4iUBfu4n/31sT5Sr2M3uD2JwK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uGjxQAAAN8AAAAPAAAAAAAAAAAAAAAAAJgCAABkcnMv&#10;ZG93bnJldi54bWxQSwUGAAAAAAQABAD1AAAAigMAAAAA&#10;" filled="f" stroked="f">
                <v:textbox inset="0,0,0,0">
                  <w:txbxContent>
                    <w:p w:rsidR="006A09F7" w:rsidRDefault="006A09F7">
                      <w:pPr>
                        <w:spacing w:after="0"/>
                      </w:pPr>
                      <w:r>
                        <w:rPr>
                          <w:sz w:val="18"/>
                        </w:rPr>
                        <w:t xml:space="preserve"> </w:t>
                      </w:r>
                    </w:p>
                  </w:txbxContent>
                </v:textbox>
              </v:rect>
              <v:rect id="Rectangle 100538" o:spid="_x0000_s1052"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F10cQA&#10;AADfAAAADwAAAGRycy9kb3ducmV2LnhtbERPTU/CQBC9m/AfNmPCTXaVaKCwEIIYOAqYILdJd2wb&#10;u7NNd6HVX+8cTDi+vO/5sve1ulIbq8AWHkcGFHEeXMWFhY/j28MEVEzIDuvAZOGHIiwXg7s5Zi50&#10;vKfrIRVKQjhmaKFMqcm0jnlJHuMoNMTCfYXWYxLYFtq12Em4r/WTMS/aY8XSUGJD65Ly78PFW9hO&#10;mtXnLvx2Rb05b0/vp+nrcZqsHd73qxmoRH26if/dOyfzjXkey2D5IwD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BddHEAAAA3wAAAA8AAAAAAAAAAAAAAAAAmAIAAGRycy9k&#10;b3ducmV2LnhtbFBLBQYAAAAABAAEAPUAAACJAwAAAAA=&#10;" filled="f" stroked="f">
                <v:textbox inset="0,0,0,0">
                  <w:txbxContent>
                    <w:p w:rsidR="006A09F7" w:rsidRDefault="006A09F7">
                      <w:pPr>
                        <w:spacing w:after="0"/>
                      </w:pPr>
                      <w:r>
                        <w:rPr>
                          <w:sz w:val="18"/>
                        </w:rPr>
                        <w:t xml:space="preserve">Page </w:t>
                      </w:r>
                    </w:p>
                  </w:txbxContent>
                </v:textbox>
              </v:rect>
              <v:rect id="Rectangle 100539" o:spid="_x0000_s1053"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3QSsUA&#10;AADfAAAADwAAAGRycy9kb3ducmV2LnhtbERPW2vCMBR+H/gfwhH2NhMdG201irgNffQyUN8OzbEt&#10;NielyWy3X78Igz1+fPfZore1uFHrK8caxiMFgjh3puJCw+fh4ykB4QOywdoxafgmD4v54GGGmXEd&#10;7+i2D4WIIewz1FCG0GRS+rwki37kGuLIXVxrMUTYFtK02MVwW8uJUq/SYsWxocSGViXl1/2X1bBO&#10;muVp4366on4/r4/bY/p2SIPWj8N+OQURqA//4j/3xsT5Sr08p3D/EwH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dBKxQAAAN8AAAAPAAAAAAAAAAAAAAAAAJgCAABkcnMv&#10;ZG93bnJldi54bWxQSwUGAAAAAAQABAD1AAAAigM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v:textbox>
              </v:rect>
              <v:rect id="Rectangle 100540" o:spid="_x0000_s1054"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KqsQA&#10;AADfAAAADwAAAGRycy9kb3ducmV2LnhtbERPTU/CQBC9m/AfNmPCTXY1aKCwEIIYOAqYILdJd2wb&#10;u7NNd6HVX+8cTDi+vO/5sve1ulIbq8AWHkcGFHEeXMWFhY/j28MEVEzIDuvAZOGHIiwXg7s5Zi50&#10;vKfrIRVKQjhmaKFMqcm0jnlJHuMoNMTCfYXWYxLYFtq12Em4r/WTMS/aY8XSUGJD65Ly78PFW9hO&#10;mtXnLvx2Rb05b0/vp+nrcZqsHd73qxmoRH26if/dOyfzjXkeywP5IwD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xCqr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541" o:spid="_x0000_s1055"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McQA&#10;AADfAAAADwAAAGRycy9kb3ducmV2LnhtbERPXWvCMBR9H+w/hDvY20wcU7Q2imwTfXQ66Hy7NNe2&#10;2NyUJtq6X78Iwh4P5ztd9LYWF2p95VjDcKBAEOfOVFxo+N6vXiYgfEA2WDsmDVfysJg/PqSYGNfx&#10;F112oRAxhH2CGsoQmkRKn5dk0Q9cQxy5o2sthgjbQpoWuxhua/mq1FharDg2lNjQe0n5aXe2GtaT&#10;Zvmzcb9dUX8e1tk2m37sp0Hr56d+OQMRqA//4rt7Y+J8pUZvQ7j9iQD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9rzHEAAAA3wAAAA8AAAAAAAAAAAAAAAAAmAIAAGRycy9k&#10;b3ducmV2LnhtbFBLBQYAAAAABAAEAPUAAACJAwAAAAA=&#10;" filled="f" stroked="f">
                <v:textbox inset="0,0,0,0">
                  <w:txbxContent>
                    <w:p w:rsidR="006A09F7" w:rsidRDefault="006A09F7">
                      <w:pPr>
                        <w:spacing w:after="0"/>
                      </w:pPr>
                      <w:r>
                        <w:rPr>
                          <w:sz w:val="18"/>
                        </w:rPr>
                        <w:t xml:space="preserve">of </w:t>
                      </w:r>
                    </w:p>
                  </w:txbxContent>
                </v:textbox>
              </v:rect>
              <v:rect id="Rectangle 100542" o:spid="_x0000_s1056"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8xRsQA&#10;AADfAAAADwAAAGRycy9kb3ducmV2LnhtbERPXWvCMBR9H+w/hDvwbSYTN7Q2ikxFH50OOt8uzbUt&#10;Njelibbbr1+EwR4P5ztd9LYWN2p95VjDy1CBIM6dqbjQ8HncPE9A+IBssHZMGr7Jw2L++JBiYlzH&#10;H3Q7hELEEPYJaihDaBIpfV6SRT90DXHkzq61GCJsC2la7GK4reVIqTdpseLYUGJD7yXll8PVathO&#10;muXXzv10Rb0+bbN9Nl0dp0HrwVO/nIEI1Id/8Z97Z+J8pV7HI7j/iQ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vMUbEAAAA3wAAAA8AAAAAAAAAAAAAAAAAmAIAAGRycy9k&#10;b3ducmV2LnhtbFBLBQYAAAAABAAEAPUAAACJAw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100</w:t>
                      </w:r>
                      <w:r>
                        <w:rPr>
                          <w:noProof/>
                          <w:sz w:val="18"/>
                        </w:rPr>
                        <w:fldChar w:fldCharType="end"/>
                      </w:r>
                    </w:p>
                  </w:txbxContent>
                </v:textbox>
              </v:rect>
              <v:rect id="Rectangle 100543" o:spid="_x0000_s1057"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OU3cUA&#10;AADfAAAADwAAAGRycy9kb3ducmV2LnhtbERPXWvCMBR9F/Yfwh34psnmNrQziqhDH10duL1dmru2&#10;rLkpTbTVX2+EgY+H8z2dd7YSJ2p86VjD01CBIM6cKTnX8LX/GIxB+IBssHJMGs7kYT576E0xMa7l&#10;TzqlIRcxhH2CGooQ6kRKnxVk0Q9dTRy5X9dYDBE2uTQNtjHcVvJZqTdpseTYUGBNy4Kyv/RoNWzG&#10;9eJ76y5tXq1/NofdYbLaT4LW/cdu8Q4iUBfu4n/31sT5Sr2+jOD2JwK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5TdxQAAAN8AAAAPAAAAAAAAAAAAAAAAAJgCAABkcnMv&#10;ZG93bnJldi54bWxQSwUGAAAAAAQABAD1AAAAigMAAAAA&#10;" filled="f" stroked="f">
                <v:textbox inset="0,0,0,0">
                  <w:txbxContent>
                    <w:p w:rsidR="006A09F7" w:rsidRDefault="006A09F7">
                      <w:pPr>
                        <w:spacing w:after="0"/>
                      </w:pPr>
                      <w:r>
                        <w:t xml:space="preserve"> </w:t>
                      </w:r>
                    </w:p>
                  </w:txbxContent>
                </v:textbox>
              </v:rect>
              <v:rect id="Rectangle 100544" o:spid="_x0000_s1058"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oMqcQA&#10;AADfAAAADwAAAGRycy9kb3ducmV2LnhtbERPXWvCMBR9F/Yfwh34psmGG1obRTaHPm4qVN8uzbUt&#10;NjelyWznrzeDwR4P5ztd9rYWV2p95VjD01iBIM6dqbjQcNh/jKYgfEA2WDsmDT/kYbl4GKSYGNfx&#10;F113oRAxhH2CGsoQmkRKn5dk0Y9dQxy5s2sthgjbQpoWuxhua/ms1Ku0WHFsKLGht5Lyy+7bathM&#10;m9Vx625dUa9Pm+wzm73vZ0Hr4WO/moMI1Id/8Z97a+J8pV4mE/j9EwH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KDKnEAAAA3wAAAA8AAAAAAAAAAAAAAAAAmAIAAGRycy9k&#10;b3ducmV2LnhtbFBLBQYAAAAABAAEAPUAAACJAwAAAAA=&#10;" filled="f" stroked="f">
                <v:textbox inset="0,0,0,0">
                  <w:txbxContent>
                    <w:p w:rsidR="006A09F7" w:rsidRDefault="006A09F7">
                      <w:pPr>
                        <w:spacing w:after="0"/>
                      </w:pPr>
                      <w:r>
                        <w:t xml:space="preserve"> </w:t>
                      </w:r>
                    </w:p>
                  </w:txbxContent>
                </v:textbox>
              </v:rect>
              <v:shape id="Shape 105024" o:spid="_x0000_s1059"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xsS8EA&#10;AADfAAAADwAAAGRycy9kb3ducmV2LnhtbERPXWvCMBR9F/wP4Qp702Qyx+iMMgWlj7WTPd8116as&#10;uSlN1LpfvwjCHg/ne7keXCsu1IfGs4bnmQJBXHnTcK3h+LmbvoEIEdlg65k03CjAejUeLTEz/soH&#10;upSxFimEQ4YabIxdJmWoLDkMM98RJ+7ke4cxwb6WpsdrCnetnCv1Kh02nBosdrS1VP2UZ5dmbPKT&#10;LW/H36/8u8Azxn1hC6f102T4eAcRaYj/4oc7N8mnFmr+Avc/CY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8bEvBAAAA3wAAAA8AAAAAAAAAAAAAAAAAmAIAAGRycy9kb3du&#10;cmV2LnhtbFBLBQYAAAAABAAEAPUAAACGAwAAAAA=&#10;" path="m,l5262118,r,12192l,12192,,e" fillcolor="#404040" stroked="f" strokeweight="0">
                <v:stroke miterlimit="83231f" joinstyle="miter"/>
                <v:path arrowok="t" textboxrect="0,0,5262118,12192"/>
              </v:shape>
              <v:rect id="Rectangle 100545" o:spid="_x0000_s1060"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pMsQA&#10;AADfAAAADwAAAGRycy9kb3ducmV2LnhtbERPXWvCMBR9H/gfwhX2NhPFDu2MIurQR6dC3duluWvL&#10;mpvSZLbbr1+EwR4P53ux6m0tbtT6yrGG8UiBIM6dqbjQcDm/Ps1A+IBssHZMGr7Jw2o5eFhgalzH&#10;b3Q7hULEEPYpaihDaFIpfV6SRT9yDXHkPlxrMUTYFtK02MVwW8uJUs/SYsWxocSGNiXln6cvq2E/&#10;a9bXg/vpinr3vs+O2Xx7ngetH4f9+gVEoD78i//cBxPnK5VME7j/iQ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GqTLEAAAA3wAAAA8AAAAAAAAAAAAAAAAAmAIAAGRycy9k&#10;b3ducmV2LnhtbFBLBQYAAAAABAAEAPUAAACJAw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536" o:spid="_x0000_s1061"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UKdPBAAAA3wAAAA8AAABkcnMvZG93bnJldi54bWxET8tqAjEU3Rf8h3AFdzVR6SBTo4il4rL1&#10;AV1ektuZoZObIYnO+PemUOjycN6rzeBacaMQG88aZlMFgth423Cl4Xx6f16CiAnZYuuZNNwpwmY9&#10;elphaX3Pn3Q7pkrkEI4laqhT6kopo6nJYZz6jjhz3z44TBmGStqAfQ53rZwrVUiHDeeGGjva1WR+&#10;jlenIV7itatO6mvfv5mP+awtgsFC68l42L6CSDSkf/Gf+2DzfKVeFgX8/skA5P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UKdPBAAAA3wAAAA8AAAAAAAAAAAAAAAAAnwIA&#10;AGRycy9kb3ducmV2LnhtbFBLBQYAAAAABAAEAPcAAACNAwAAAAA=&#10;">
                <v:imagedata r:id="rId2" o:title=""/>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693056" behindDoc="0" locked="0" layoutInCell="1" allowOverlap="1" wp14:anchorId="61A51F8C" wp14:editId="16B82197">
              <wp:simplePos x="0" y="0"/>
              <wp:positionH relativeFrom="page">
                <wp:posOffset>571500</wp:posOffset>
              </wp:positionH>
              <wp:positionV relativeFrom="page">
                <wp:posOffset>9165336</wp:posOffset>
              </wp:positionV>
              <wp:extent cx="6561137" cy="470916"/>
              <wp:effectExtent l="0" t="0" r="0" b="0"/>
              <wp:wrapSquare wrapText="bothSides"/>
              <wp:docPr id="100784" name="Group 100784"/>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787" name="Rectangle 100787"/>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788" name="Rectangle 100788"/>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789" name="Rectangle 100789"/>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40</w:t>
                            </w:r>
                            <w:r>
                              <w:rPr>
                                <w:sz w:val="18"/>
                              </w:rPr>
                              <w:fldChar w:fldCharType="end"/>
                            </w:r>
                          </w:p>
                        </w:txbxContent>
                      </wps:txbx>
                      <wps:bodyPr horzOverflow="overflow" vert="horz" lIns="0" tIns="0" rIns="0" bIns="0" rtlCol="0">
                        <a:noAutofit/>
                      </wps:bodyPr>
                    </wps:wsp>
                    <wps:wsp>
                      <wps:cNvPr id="100790" name="Rectangle 100790"/>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791" name="Rectangle 100791"/>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792" name="Rectangle 100792"/>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40</w:t>
                            </w:r>
                            <w:r>
                              <w:rPr>
                                <w:noProof/>
                                <w:sz w:val="18"/>
                              </w:rPr>
                              <w:fldChar w:fldCharType="end"/>
                            </w:r>
                          </w:p>
                        </w:txbxContent>
                      </wps:txbx>
                      <wps:bodyPr horzOverflow="overflow" vert="horz" lIns="0" tIns="0" rIns="0" bIns="0" rtlCol="0">
                        <a:noAutofit/>
                      </wps:bodyPr>
                    </wps:wsp>
                    <wps:wsp>
                      <wps:cNvPr id="100793" name="Rectangle 100793"/>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794" name="Rectangle 100794"/>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32" name="Shape 105032"/>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795" name="Rectangle 100795"/>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786" name="Picture 100786"/>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61A51F8C" id="Group 100784" o:spid="_x0000_s1062" style="position:absolute;margin-left:45pt;margin-top:721.7pt;width:516.6pt;height:37.1pt;z-index:251693056;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">
              <v:rect id="Rectangle 100787" o:spid="_x0000_s1063"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GpcQA&#10;AADfAAAADwAAAGRycy9kb3ducmV2LnhtbERPz2vCMBS+D/wfwhN2m4k7zFqNIjrR46aCens0z7bY&#10;vJQm2m5//TIQPH58v6fzzlbiTo0vHWsYDhQI4syZknMNh/36LQHhA7LByjFp+CEP81nvZYqpcS1/&#10;030XchFD2KeooQihTqX0WUEW/cDVxJG7uMZiiLDJpWmwjeG2ku9KfUiLJceGAmtaFpRddzerYZPU&#10;i9PW/bZ59XneHL+O49V+HLR+7XeLCYhAXXiKH+6tifOVGiUj+P8TAc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lRqX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788" o:spid="_x0000_s1064"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S18QA&#10;AADfAAAADwAAAGRycy9kb3ducmV2LnhtbERPTU/CQBC9k/gfNmPiDXb1gKWyEKIQOCKYoLdJd2wb&#10;u7NNd6HVX88cTDi+vO/5cvCNulAX68AWHicGFHERXM2lhY/jZpyBignZYROYLPxShOXibjTH3IWe&#10;3+lySKWSEI45WqhSanOtY1GRxzgJLbFw36HzmAR2pXYd9hLuG/1kzFR7rFkaKmzptaLi53D2FrZZ&#10;u/rchb++bNZf29P+NHs7zpK1D/fD6gVUoiHdxP/unZP5xjxnMlj+CAC9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60tfEAAAA3wAAAA8AAAAAAAAAAAAAAAAAmAIAAGRycy9k&#10;b3ducmV2LnhtbFBLBQYAAAAABAAEAPUAAACJAwAAAAA=&#10;" filled="f" stroked="f">
                <v:textbox inset="0,0,0,0">
                  <w:txbxContent>
                    <w:p w:rsidR="006A09F7" w:rsidRDefault="006A09F7">
                      <w:pPr>
                        <w:spacing w:after="0"/>
                      </w:pPr>
                      <w:r>
                        <w:rPr>
                          <w:sz w:val="18"/>
                        </w:rPr>
                        <w:t xml:space="preserve">Page </w:t>
                      </w:r>
                    </w:p>
                  </w:txbxContent>
                </v:textbox>
              </v:rect>
              <v:rect id="Rectangle 100789" o:spid="_x0000_s1065"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TMQA&#10;AADfAAAADwAAAGRycy9kb3ducmV2LnhtbERPz2vCMBS+C/sfwhN200QPs61GkbmhR6cD5+3RvLVl&#10;zUtpMtv515uB4PHj+71Y9bYWF2p95VjDZKxAEOfOVFxo+Dy+jxIQPiAbrB2Thj/ysFo+DRaYGdfx&#10;B10OoRAxhH2GGsoQmkxKn5dk0Y9dQxy5b9daDBG2hTQtdjHc1nKq1Iu0WHFsKLGh15Lyn8Ov1bBN&#10;mvXXzl27on47b0/7U7o5pkHr52G/noMI1IeH+O7emThfqVmSwv+fC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2d0zEAAAA3wAAAA8AAAAAAAAAAAAAAAAAmAIAAGRycy9k&#10;b3ducmV2LnhtbFBLBQYAAAAABAAEAPUAAACJAw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40</w:t>
                      </w:r>
                      <w:r>
                        <w:rPr>
                          <w:sz w:val="18"/>
                        </w:rPr>
                        <w:fldChar w:fldCharType="end"/>
                      </w:r>
                    </w:p>
                  </w:txbxContent>
                </v:textbox>
              </v:rect>
              <v:rect id="Rectangle 100790" o:spid="_x0000_s1066"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VIDMQA&#10;AADfAAAADwAAAGRycy9kb3ducmV2LnhtbERPTU/CQBC9k/gfNmPiDXb1gLSyEKIQOCKYoLdJd2wb&#10;u7NNd6HVX88cTDi+vO/5cvCNulAX68AWHicGFHERXM2lhY/jZjwDFROywyYwWfilCMvF3WiOuQs9&#10;v9PlkEolIRxztFCl1OZax6Iij3ESWmLhvkPnMQnsSu067CXcN/rJmKn2WLM0VNjSa0XFz+HsLWxn&#10;7epzF/76sll/bU/7U/Z2zJK1D/fD6gVUoiHdxP/unZP5xjxn8kD+CAC9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SAz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791" o:spid="_x0000_s1067"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tl8QA&#10;AADfAAAADwAAAGRycy9kb3ducmV2LnhtbERPz2vCMBS+D/wfwhN2m4k7OFuNIk7R46aCens0z7bY&#10;vJQm2m5//TIQPH58v6fzzlbiTo0vHWsYDhQI4syZknMNh/36bQzCB2SDlWPS8EMe5rPeyxRT41r+&#10;pvsu5CKGsE9RQxFCnUrps4Is+oGriSN3cY3FEGGTS9NgG8NtJd+VGkmLJceGAmtaFpRddzerYTOu&#10;F6et+23zanXeHL+Oyec+CVq/9rvFBESgLjzFD/fWxPlKfSRD+P8TAc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Z7ZfEAAAA3wAAAA8AAAAAAAAAAAAAAAAAmAIAAGRycy9k&#10;b3ducmV2LnhtbFBLBQYAAAAABAAEAPUAAACJAwAAAAA=&#10;" filled="f" stroked="f">
                <v:textbox inset="0,0,0,0">
                  <w:txbxContent>
                    <w:p w:rsidR="006A09F7" w:rsidRDefault="006A09F7">
                      <w:pPr>
                        <w:spacing w:after="0"/>
                      </w:pPr>
                      <w:r>
                        <w:rPr>
                          <w:sz w:val="18"/>
                        </w:rPr>
                        <w:t xml:space="preserve">of </w:t>
                      </w:r>
                    </w:p>
                  </w:txbxContent>
                </v:textbox>
              </v:rect>
              <v:rect id="Rectangle 100792" o:spid="_x0000_s1068"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z4MMA&#10;AADfAAAADwAAAGRycy9kb3ducmV2LnhtbERPy4rCMBTdC/5DuMLsNBkXo61GkXmgS1/gzO7SXNsy&#10;zU1pMrbj1xtBcHk47/mys5W4UONLxxpeRwoEceZMybmG4+FrOAXhA7LByjFp+CcPy0W/N8fUuJZ3&#10;dNmHXMQQ9ilqKEKoUyl9VpBFP3I1ceTOrrEYImxyaRpsY7it5FipN2mx5NhQYE3vBWW/+z+rYT2t&#10;V98bd23z6vNnfdqeko9DErR+GXSrGYhAXXiKH+6NifOVmiRjuP+JA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z4MMAAADfAAAADwAAAAAAAAAAAAAAAACYAgAAZHJzL2Rv&#10;d25yZXYueG1sUEsFBgAAAAAEAAQA9QAAAIgDA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40</w:t>
                      </w:r>
                      <w:r>
                        <w:rPr>
                          <w:noProof/>
                          <w:sz w:val="18"/>
                        </w:rPr>
                        <w:fldChar w:fldCharType="end"/>
                      </w:r>
                    </w:p>
                  </w:txbxContent>
                </v:textbox>
              </v:rect>
              <v:rect id="Rectangle 100793" o:spid="_x0000_s1069"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fWe8UA&#10;AADfAAAADwAAAGRycy9kb3ducmV2LnhtbERPW2vCMBR+H/gfwhH2NhMdbG01irgNffQyUN8OzbEt&#10;NielyWy3X78Igz1+fPfZore1uFHrK8caxiMFgjh3puJCw+fh4ykB4QOywdoxafgmD4v54GGGmXEd&#10;7+i2D4WIIewz1FCG0GRS+rwki37kGuLIXVxrMUTYFtK02MVwW8uJUi/SYsWxocSGViXl1/2X1bBO&#10;muVp4366on4/r4/bY/p2SIPWj8N+OQURqA//4j/3xsT5Sr2mz3D/EwH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9Z7xQAAAN8AAAAPAAAAAAAAAAAAAAAAAJgCAABkcnMv&#10;ZG93bnJldi54bWxQSwUGAAAAAAQABAD1AAAAigMAAAAA&#10;" filled="f" stroked="f">
                <v:textbox inset="0,0,0,0">
                  <w:txbxContent>
                    <w:p w:rsidR="006A09F7" w:rsidRDefault="006A09F7">
                      <w:pPr>
                        <w:spacing w:after="0"/>
                      </w:pPr>
                      <w:r>
                        <w:t xml:space="preserve"> </w:t>
                      </w:r>
                    </w:p>
                  </w:txbxContent>
                </v:textbox>
              </v:rect>
              <v:rect id="Rectangle 100794" o:spid="_x0000_s1070"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5OD8UA&#10;AADfAAAADwAAAGRycy9kb3ducmV2LnhtbERPW2vCMBR+H/gfwhH2NhNlbG01irgNffQyUN8OzbEt&#10;NielyWy3X78Igz1+fPfZore1uFHrK8caxiMFgjh3puJCw+fh4ykB4QOywdoxafgmD4v54GGGmXEd&#10;7+i2D4WIIewz1FCG0GRS+rwki37kGuLIXVxrMUTYFtK02MVwW8uJUi/SYsWxocSGViXl1/2X1bBO&#10;muVp4366on4/r4/bY/p2SIPWj8N+OQURqA//4j/3xsT5Sr2mz3D/EwH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k4PxQAAAN8AAAAPAAAAAAAAAAAAAAAAAJgCAABkcnMv&#10;ZG93bnJldi54bWxQSwUGAAAAAAQABAD1AAAAigMAAAAA&#10;" filled="f" stroked="f">
                <v:textbox inset="0,0,0,0">
                  <w:txbxContent>
                    <w:p w:rsidR="006A09F7" w:rsidRDefault="006A09F7">
                      <w:pPr>
                        <w:spacing w:after="0"/>
                      </w:pPr>
                      <w:r>
                        <w:t xml:space="preserve"> </w:t>
                      </w:r>
                    </w:p>
                  </w:txbxContent>
                </v:textbox>
              </v:rect>
              <v:shape id="Shape 105032" o:spid="_x0000_s1071"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HecEA&#10;AADfAAAADwAAAGRycy9kb3ducmV2LnhtbERPXWvCMBR9F/wP4Qp702QOx+iMMgWlj7WTPd8116as&#10;uSlN1LpfvwjCHg/ne7keXCsu1IfGs4bnmQJBXHnTcK3h+LmbvoEIEdlg65k03CjAejUeLTEz/soH&#10;upSxFimEQ4YabIxdJmWoLDkMM98RJ+7ke4cxwb6WpsdrCnetnCv1Kh02nBosdrS1VP2UZ5dmbPKT&#10;LW/H36/8u8Azxn1hC6f102T4eAcRaYj/4oc7N8mnFuplDvc/CY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Ax3nBAAAA3wAAAA8AAAAAAAAAAAAAAAAAmAIAAGRycy9kb3du&#10;cmV2LnhtbFBLBQYAAAAABAAEAPUAAACGAwAAAAA=&#10;" path="m,l5262118,r,12192l,12192,,e" fillcolor="#404040" stroked="f" strokeweight="0">
                <v:stroke miterlimit="83231f" joinstyle="miter"/>
                <v:path arrowok="t" textboxrect="0,0,5262118,12192"/>
              </v:shape>
              <v:rect id="Rectangle 100795" o:spid="_x0000_s1072"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LrlMUA&#10;AADfAAAADwAAAGRycy9kb3ducmV2LnhtbERPW2vCMBR+H/gfwhH2NhOFbW01irgNffQyUN8OzbEt&#10;NielyWy3X78Igz1+fPfZore1uFHrK8caxiMFgjh3puJCw+fh4ykB4QOywdoxafgmD4v54GGGmXEd&#10;7+i2D4WIIewz1FCG0GRS+rwki37kGuLIXVxrMUTYFtK02MVwW8uJUi/SYsWxocSGViXl1/2X1bBO&#10;muVp4366on4/r4/bY/p2SIPWj8N+OQURqA//4j/3xsT5Sr2mz3D/EwH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uuUxQAAAN8AAAAPAAAAAAAAAAAAAAAAAJgCAABkcnMv&#10;ZG93bnJldi54bWxQSwUGAAAAAAQABAD1AAAAigM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786" o:spid="_x0000_s1073"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vjtXBAAAA3wAAAA8AAABkcnMvZG93bnJldi54bWxET8tqAjEU3Rf8h3CF7mqii1GmRimK0qWv&#10;QpeX5HZm6ORmSKIz/ftGEFweznu5HlwrbhRi41nDdKJAEBtvG640XM67twWImJAttp5Jwx9FWK9G&#10;L0ssre/5SLdTqkQO4ViihjqlrpQympocxonviDP344PDlGGopA3Y53DXyplShXTYcG6osaNNTeb3&#10;dHUa4le8dtVZfe/7rTnMpm0RDBZav46Hj3cQiYb0FD/cnzbPV2q+KOD+JwO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UvjtXBAAAA3wAAAA8AAAAAAAAAAAAAAAAAnwIA&#10;AGRycy9kb3ducmV2LnhtbFBLBQYAAAAABAAEAPcAAACNAwAAAAA=&#10;">
                <v:imagedata r:id="rId2" o:title=""/>
              </v:shape>
              <w10:wrap type="square"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694080" behindDoc="0" locked="0" layoutInCell="1" allowOverlap="1" wp14:anchorId="30ED6EA1" wp14:editId="1FB9E8FD">
              <wp:simplePos x="0" y="0"/>
              <wp:positionH relativeFrom="page">
                <wp:posOffset>571500</wp:posOffset>
              </wp:positionH>
              <wp:positionV relativeFrom="page">
                <wp:posOffset>9165336</wp:posOffset>
              </wp:positionV>
              <wp:extent cx="6561137" cy="470916"/>
              <wp:effectExtent l="0" t="0" r="0" b="0"/>
              <wp:wrapSquare wrapText="bothSides"/>
              <wp:docPr id="100753" name="Group 100753"/>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756" name="Rectangle 100756"/>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757" name="Rectangle 100757"/>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758" name="Rectangle 100758"/>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C67D8D">
                              <w:rPr>
                                <w:noProof/>
                                <w:sz w:val="18"/>
                              </w:rPr>
                              <w:t>19</w:t>
                            </w:r>
                            <w:r>
                              <w:rPr>
                                <w:sz w:val="18"/>
                              </w:rPr>
                              <w:fldChar w:fldCharType="end"/>
                            </w:r>
                          </w:p>
                        </w:txbxContent>
                      </wps:txbx>
                      <wps:bodyPr horzOverflow="overflow" vert="horz" lIns="0" tIns="0" rIns="0" bIns="0" rtlCol="0">
                        <a:noAutofit/>
                      </wps:bodyPr>
                    </wps:wsp>
                    <wps:wsp>
                      <wps:cNvPr id="100759" name="Rectangle 100759"/>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760" name="Rectangle 100760"/>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761" name="Rectangle 100761"/>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C67D8D">
                              <w:rPr>
                                <w:noProof/>
                                <w:sz w:val="18"/>
                              </w:rPr>
                              <w:t>23</w:t>
                            </w:r>
                            <w:r>
                              <w:rPr>
                                <w:noProof/>
                                <w:sz w:val="18"/>
                              </w:rPr>
                              <w:fldChar w:fldCharType="end"/>
                            </w:r>
                          </w:p>
                        </w:txbxContent>
                      </wps:txbx>
                      <wps:bodyPr horzOverflow="overflow" vert="horz" lIns="0" tIns="0" rIns="0" bIns="0" rtlCol="0">
                        <a:noAutofit/>
                      </wps:bodyPr>
                    </wps:wsp>
                    <wps:wsp>
                      <wps:cNvPr id="100762" name="Rectangle 100762"/>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763" name="Rectangle 100763"/>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31" name="Shape 105031"/>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764" name="Rectangle 100764"/>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755" name="Picture 100755"/>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30ED6EA1" id="Group 100753" o:spid="_x0000_s1074" style="position:absolute;margin-left:45pt;margin-top:721.7pt;width:516.6pt;height:37.1pt;z-index:251694080;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">
              <v:rect id="Rectangle 100756" o:spid="_x0000_s1075"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PecQA&#10;AADfAAAADwAAAGRycy9kb3ducmV2LnhtbERPXWvCMBR9H/gfwhX2NhMFO+2MIurQR6dC3duluWvL&#10;mpvSZLbbr1+EwR4P53ux6m0tbtT6yrGG8UiBIM6dqbjQcDm/Ps1A+IBssHZMGr7Jw2o5eFhgalzH&#10;b3Q7hULEEPYpaihDaFIpfV6SRT9yDXHkPlxrMUTYFtK02MVwW8uJUom0WHFsKLGhTUn55+nLatjP&#10;mvX14H66ot6977NjNt+e50Hrx2G/fgERqA//4j/3wcT5Sj1PE7j/iQ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z3n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757" o:spid="_x0000_s1076"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Vq4sUA&#10;AADfAAAADwAAAGRycy9kb3ducmV2LnhtbERPW2vCMBR+H/gfwhH2NhMHm1obRdyGPnoZdL4dmrO2&#10;rDkpTWa7/XojCD5+fPd02dtanKn1lWMN45ECQZw7U3Gh4fP48TQF4QOywdoxafgjD8vF4CHFxLiO&#10;93Q+hELEEPYJaihDaBIpfV6SRT9yDXHkvl1rMUTYFtK02MVwW8tnpV6lxYpjQ4kNrUvKfw6/VsNm&#10;2qy+tu6/K+r30ybbZbO34yxo/TjsV3MQgfpwF9/cWxPnKzV5mcD1TwQ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WrixQAAAN8AAAAPAAAAAAAAAAAAAAAAAJgCAABkcnMv&#10;ZG93bnJldi54bWxQSwUGAAAAAAQABAD1AAAAigMAAAAA&#10;" filled="f" stroked="f">
                <v:textbox inset="0,0,0,0">
                  <w:txbxContent>
                    <w:p w:rsidR="006A09F7" w:rsidRDefault="006A09F7">
                      <w:pPr>
                        <w:spacing w:after="0"/>
                      </w:pPr>
                      <w:r>
                        <w:rPr>
                          <w:sz w:val="18"/>
                        </w:rPr>
                        <w:t xml:space="preserve">Page </w:t>
                      </w:r>
                    </w:p>
                  </w:txbxContent>
                </v:textbox>
              </v:rect>
              <v:rect id="Rectangle 100758" o:spid="_x0000_s1077"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kMQA&#10;AADfAAAADwAAAGRycy9kb3ducmV2LnhtbERPTU/CQBC9m/AfNmPCTXY1QaGwEIIYOAqYILdJd2wb&#10;u7NNd6HVX+8cTDi+vO/5sve1ulIbq8AWHkcGFHEeXMWFhY/j28MEVEzIDuvAZOGHIiwXg7s5Zi50&#10;vKfrIRVKQjhmaKFMqcm0jnlJHuMoNMTCfYXWYxLYFtq12Em4r/WTMc/aY8XSUGJD65Ly78PFW9hO&#10;mtXnLvx2Rb05b0/vp+nrcZqsHd73qxmoRH26if/dOyfzjXkZy2D5IwD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a/pDEAAAA3wAAAA8AAAAAAAAAAAAAAAAAmAIAAGRycy9k&#10;b3ducmV2LnhtbFBLBQYAAAAABAAEAPUAAACJAw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C67D8D">
                        <w:rPr>
                          <w:noProof/>
                          <w:sz w:val="18"/>
                        </w:rPr>
                        <w:t>19</w:t>
                      </w:r>
                      <w:r>
                        <w:rPr>
                          <w:sz w:val="18"/>
                        </w:rPr>
                        <w:fldChar w:fldCharType="end"/>
                      </w:r>
                    </w:p>
                  </w:txbxContent>
                </v:textbox>
              </v:rect>
              <v:rect id="Rectangle 100759" o:spid="_x0000_s1078"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bC8UA&#10;AADfAAAADwAAAGRycy9kb3ducmV2LnhtbERPW2vCMBR+H/gfwhH2NhOFbW01irgNffQyUN8OzbEt&#10;NielyWy3X78Igz1+fPfZore1uFHrK8caxiMFgjh3puJCw+fh4ykB4QOywdoxafgmD4v54GGGmXEd&#10;7+i2D4WIIewz1FCG0GRS+rwki37kGuLIXVxrMUTYFtK02MVwW8uJUi/SYsWxocSGViXl1/2X1bBO&#10;muVp4366on4/r4/bY/p2SIPWj8N+OQURqA//4j/3xsT5Sr0+p3D/EwH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lsLxQAAAN8AAAAPAAAAAAAAAAAAAAAAAJgCAABkcnMv&#10;ZG93bnJldi54bWxQSwUGAAAAAAQABAD1AAAAigMAAAAA&#10;" filled="f" stroked="f">
                <v:textbox inset="0,0,0,0">
                  <w:txbxContent>
                    <w:p w:rsidR="006A09F7" w:rsidRDefault="006A09F7">
                      <w:pPr>
                        <w:spacing w:after="0"/>
                      </w:pPr>
                      <w:r>
                        <w:rPr>
                          <w:sz w:val="18"/>
                        </w:rPr>
                        <w:t xml:space="preserve"> </w:t>
                      </w:r>
                    </w:p>
                  </w:txbxContent>
                </v:textbox>
              </v:rect>
              <v:rect id="Rectangle 100760" o:spid="_x0000_s1079"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4K8QA&#10;AADfAAAADwAAAGRycy9kb3ducmV2LnhtbERPO2/CMBDeK/U/WFepW7HbgUfAINQWwUgBiXY7xUcS&#10;NT5HsSEpv54bKjF++t6zRe9rdaE2VoEtvA4MKOI8uIoLC4f96mUMKiZkh3VgsvBHERbzx4cZZi50&#10;/EWXXSqUhHDM0EKZUpNpHfOSPMZBaIiFO4XWYxLYFtq12Em4r/WbMUPtsWJpKLGh95Ly393ZW1iP&#10;m+X3Jly7ov78WR+3x8nHfpKsfX7ql1NQifp0F/+7N07mGzMaygP5IwD0/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AOCvEAAAA3wAAAA8AAAAAAAAAAAAAAAAAmAIAAGRycy9k&#10;b3ducmV2LnhtbFBLBQYAAAAABAAEAPUAAACJAwAAAAA=&#10;" filled="f" stroked="f">
                <v:textbox inset="0,0,0,0">
                  <w:txbxContent>
                    <w:p w:rsidR="006A09F7" w:rsidRDefault="006A09F7">
                      <w:pPr>
                        <w:spacing w:after="0"/>
                      </w:pPr>
                      <w:r>
                        <w:rPr>
                          <w:sz w:val="18"/>
                        </w:rPr>
                        <w:t xml:space="preserve">of </w:t>
                      </w:r>
                    </w:p>
                  </w:txbxContent>
                </v:textbox>
              </v:rect>
              <v:rect id="Rectangle 100761" o:spid="_x0000_s1080"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dsMUA&#10;AADfAAAADwAAAGRycy9kb3ducmV2LnhtbERPy2rCQBTdF/oPwy10V2fswkfMKNIHulRTsO4umdsk&#10;NHMnZKZJ6tc7guDycN7parC16Kj1lWMN45ECQZw7U3Gh4Sv7fJmB8AHZYO2YNPyTh9Xy8SHFxLie&#10;99QdQiFiCPsENZQhNImUPi/Joh+5hjhyP661GCJsC2la7GO4reWrUhNpseLYUGJDbyXlv4c/q2Ez&#10;a9bfW3fui/rjtDnujvP3bB60fn4a1gsQgYZwF9/cWxPnKzWdjOH6JwK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J2wxQAAAN8AAAAPAAAAAAAAAAAAAAAAAJgCAABkcnMv&#10;ZG93bnJldi54bWxQSwUGAAAAAAQABAD1AAAAigM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C67D8D">
                        <w:rPr>
                          <w:noProof/>
                          <w:sz w:val="18"/>
                        </w:rPr>
                        <w:t>23</w:t>
                      </w:r>
                      <w:r>
                        <w:rPr>
                          <w:noProof/>
                          <w:sz w:val="18"/>
                        </w:rPr>
                        <w:fldChar w:fldCharType="end"/>
                      </w:r>
                    </w:p>
                  </w:txbxContent>
                </v:textbox>
              </v:rect>
              <v:rect id="Rectangle 100762" o:spid="_x0000_s1081"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4Dx8QA&#10;AADfAAAADwAAAGRycy9kb3ducmV2LnhtbERPy2rCQBTdF/oPwy24qzN14SNmFGkrurQqqLtL5jYJ&#10;zdwJmTGJfr1TKHR5OO902dtKtNT40rGGt6ECQZw5U3Ku4XhYv05B+IBssHJMGm7kYbl4fkoxMa7j&#10;L2r3IRcxhH2CGooQ6kRKnxVk0Q9dTRy5b9dYDBE2uTQNdjHcVnKk1FhaLDk2FFjTe0HZz/5qNWym&#10;9eq8dfcurz4vm9PuNPs4zILWg5d+NQcRqA//4j/31sT5Sk3GI/j9EwH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eA8fEAAAA3wAAAA8AAAAAAAAAAAAAAAAAmAIAAGRycy9k&#10;b3ducmV2LnhtbFBLBQYAAAAABAAEAPUAAACJAwAAAAA=&#10;" filled="f" stroked="f">
                <v:textbox inset="0,0,0,0">
                  <w:txbxContent>
                    <w:p w:rsidR="006A09F7" w:rsidRDefault="006A09F7">
                      <w:pPr>
                        <w:spacing w:after="0"/>
                      </w:pPr>
                      <w:r>
                        <w:t xml:space="preserve"> </w:t>
                      </w:r>
                    </w:p>
                  </w:txbxContent>
                </v:textbox>
              </v:rect>
              <v:rect id="Rectangle 100763" o:spid="_x0000_s1082"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mXMQA&#10;AADfAAAADwAAAGRycy9kb3ducmV2LnhtbERPXWvCMBR9H/gfwhX2NhMVOu2MIurQR6dC3duluWvL&#10;mpvSZLbbr1+EwR4P53ux6m0tbtT6yrGG8UiBIM6dqbjQcDm/Ps1A+IBssHZMGr7Jw2o5eFhgalzH&#10;b3Q7hULEEPYpaihDaFIpfV6SRT9yDXHkPlxrMUTYFtK02MVwW8uJUom0WHFsKLGhTUn55+nLatjP&#10;mvX14H66ot6977NjNt+e50Hrx2G/fgERqA//4j/3wcT5Sj0nU7j/iQ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SplzEAAAA3wAAAA8AAAAAAAAAAAAAAAAAmAIAAGRycy9k&#10;b3ducmV2LnhtbFBLBQYAAAAABAAEAPUAAACJAwAAAAA=&#10;" filled="f" stroked="f">
                <v:textbox inset="0,0,0,0">
                  <w:txbxContent>
                    <w:p w:rsidR="006A09F7" w:rsidRDefault="006A09F7">
                      <w:pPr>
                        <w:spacing w:after="0"/>
                      </w:pPr>
                      <w:r>
                        <w:t xml:space="preserve"> </w:t>
                      </w:r>
                    </w:p>
                  </w:txbxContent>
                </v:textbox>
              </v:rect>
              <v:shape id="Shape 105031" o:spid="_x0000_s1083"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JZDsEA&#10;AADfAAAADwAAAGRycy9kb3ducmV2LnhtbERPXWvCMBR9H/gfwh34NhOVDemMMgWlj10te75rrk1Z&#10;c1OaqHW/fhkM9ng43+vt6DpxpSG0njXMZwoEce1Ny42G6nR4WoEIEdlg55k03CnAdjN5WGNm/I3f&#10;6VrGRqQQDhlqsDH2mZShtuQwzHxPnLizHxzGBIdGmgFvKdx1cqHUi3TYcmqw2NPeUv1VXlyascvP&#10;trxX3x/5Z4EXjMfCFk7r6eP49goi0hj/xX/u3CSfelbLOfz+SQD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SWQ7BAAAA3wAAAA8AAAAAAAAAAAAAAAAAmAIAAGRycy9kb3du&#10;cmV2LnhtbFBLBQYAAAAABAAEAPUAAACGAwAAAAA=&#10;" path="m,l5262118,r,12192l,12192,,e" fillcolor="#404040" stroked="f" strokeweight="0">
                <v:stroke miterlimit="83231f" joinstyle="miter"/>
                <v:path arrowok="t" textboxrect="0,0,5262118,12192"/>
              </v:shape>
              <v:rect id="Rectangle 100764" o:spid="_x0000_s1084"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KMQA&#10;AADfAAAADwAAAGRycy9kb3ducmV2LnhtbERPXWvCMBR9H/gfwhX2NhNFOu2MIurQR6dC3duluWvL&#10;mpvSZLbbr1+EwR4P53ux6m0tbtT6yrGG8UiBIM6dqbjQcDm/Ps1A+IBssHZMGr7Jw2o5eFhgalzH&#10;b3Q7hULEEPYpaihDaFIpfV6SRT9yDXHkPlxrMUTYFtK02MVwW8uJUom0WHFsKLGhTUn55+nLatjP&#10;mvX14H66ot6977NjNt+e50Hrx2G/fgERqA//4j/3wcT5Sj0nU7j/iQ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7PijEAAAA3wAAAA8AAAAAAAAAAAAAAAAAmAIAAGRycy9k&#10;b3ducmV2LnhtbFBLBQYAAAAABAAEAPUAAACJAw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755" o:spid="_x0000_s1085"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dPOXCAAAA3wAAAA8AAABkcnMvZG93bnJldi54bWxET11rwjAUfR/sP4Q72NtMFKyjGkWUDR83&#10;u8EeL8m1LTY3JYm2+/dmMPDxcL5Xm9F14kohtp41TCcKBLHxtuVaw1f19vIKIiZki51n0vBLETbr&#10;x4cVltYP/EnXY6pFDuFYooYmpb6UMpqGHMaJ74kzd/LBYcow1NIGHHK46+RMqUI6bDk3NNjTriFz&#10;Pl6chvgdL31dqZ/3YW8+ZtOuCAYLrZ+fxu0SRKIx3cX/7oPN85VazOfw9ycDkO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nTzlwgAAAN8AAAAPAAAAAAAAAAAAAAAAAJ8C&#10;AABkcnMvZG93bnJldi54bWxQSwUGAAAAAAQABAD3AAAAjgMAAAAA&#10;">
                <v:imagedata r:id="rId2" o:title=""/>
              </v:shape>
              <w10:wrap type="square" anchorx="page" anchory="pag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695104" behindDoc="0" locked="0" layoutInCell="1" allowOverlap="1" wp14:anchorId="3EEF8604" wp14:editId="05F51130">
              <wp:simplePos x="0" y="0"/>
              <wp:positionH relativeFrom="page">
                <wp:posOffset>571500</wp:posOffset>
              </wp:positionH>
              <wp:positionV relativeFrom="page">
                <wp:posOffset>9165336</wp:posOffset>
              </wp:positionV>
              <wp:extent cx="6561137" cy="470916"/>
              <wp:effectExtent l="0" t="0" r="0" b="0"/>
              <wp:wrapSquare wrapText="bothSides"/>
              <wp:docPr id="100722" name="Group 100722"/>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725" name="Rectangle 100725"/>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726" name="Rectangle 100726"/>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727" name="Rectangle 100727"/>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C67D8D">
                              <w:rPr>
                                <w:noProof/>
                                <w:sz w:val="18"/>
                              </w:rPr>
                              <w:t>16</w:t>
                            </w:r>
                            <w:r>
                              <w:rPr>
                                <w:sz w:val="18"/>
                              </w:rPr>
                              <w:fldChar w:fldCharType="end"/>
                            </w:r>
                          </w:p>
                        </w:txbxContent>
                      </wps:txbx>
                      <wps:bodyPr horzOverflow="overflow" vert="horz" lIns="0" tIns="0" rIns="0" bIns="0" rtlCol="0">
                        <a:noAutofit/>
                      </wps:bodyPr>
                    </wps:wsp>
                    <wps:wsp>
                      <wps:cNvPr id="100728" name="Rectangle 100728"/>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729" name="Rectangle 100729"/>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730" name="Rectangle 100730"/>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C67D8D">
                              <w:rPr>
                                <w:noProof/>
                                <w:sz w:val="18"/>
                              </w:rPr>
                              <w:t>23</w:t>
                            </w:r>
                            <w:r>
                              <w:rPr>
                                <w:noProof/>
                                <w:sz w:val="18"/>
                              </w:rPr>
                              <w:fldChar w:fldCharType="end"/>
                            </w:r>
                          </w:p>
                        </w:txbxContent>
                      </wps:txbx>
                      <wps:bodyPr horzOverflow="overflow" vert="horz" lIns="0" tIns="0" rIns="0" bIns="0" rtlCol="0">
                        <a:noAutofit/>
                      </wps:bodyPr>
                    </wps:wsp>
                    <wps:wsp>
                      <wps:cNvPr id="100731" name="Rectangle 100731"/>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732" name="Rectangle 100732"/>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30" name="Shape 105030"/>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733" name="Rectangle 100733"/>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724" name="Picture 100724"/>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3EEF8604" id="Group 100722" o:spid="_x0000_s1086" style="position:absolute;margin-left:45pt;margin-top:721.7pt;width:516.6pt;height:37.1pt;z-index:251695104;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">
              <v:rect id="Rectangle 100725" o:spid="_x0000_s1087"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0ic8QA&#10;AADfAAAADwAAAGRycy9kb3ducmV2LnhtbERPXWvCMBR9H+w/hDvwbSYT3LQ2ikxFH50OOt8uzbUt&#10;Njelibbbr1+EwR4P5ztd9LYWN2p95VjDy1CBIM6dqbjQ8HncPE9A+IBssHZMGr7Jw2L++JBiYlzH&#10;H3Q7hELEEPYJaihDaBIpfV6SRT90DXHkzq61GCJsC2la7GK4reVIqVdpseLYUGJD7yXll8PVathO&#10;muXXzv10Rb0+bbN9Nl0dp0HrwVO/nIEI1Id/8Z97Z+J8pd5GY7j/iQ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InP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726" o:spid="_x0000_s1088"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8BMQA&#10;AADfAAAADwAAAGRycy9kb3ducmV2LnhtbERPy2rCQBTdF/oPwy24qzN14SNmFGkrurQqqLtL5jYJ&#10;zdwJmTGJfr1TKHR5OO902dtKtNT40rGGt6ECQZw5U3Ku4XhYv05B+IBssHJMGm7kYbl4fkoxMa7j&#10;L2r3IRcxhH2CGooQ6kRKnxVk0Q9dTRy5b9dYDBE2uTQNdjHcVnKk1FhaLDk2FFjTe0HZz/5qNWym&#10;9eq8dfcurz4vm9PuNPs4zILWg5d+NQcRqA//4j/31sT5Sk1GY/j9EwH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vATEAAAA3wAAAA8AAAAAAAAAAAAAAAAAmAIAAGRycy9k&#10;b3ducmV2LnhtbFBLBQYAAAAABAAEAPUAAACJAwAAAAA=&#10;" filled="f" stroked="f">
                <v:textbox inset="0,0,0,0">
                  <w:txbxContent>
                    <w:p w:rsidR="006A09F7" w:rsidRDefault="006A09F7">
                      <w:pPr>
                        <w:spacing w:after="0"/>
                      </w:pPr>
                      <w:r>
                        <w:rPr>
                          <w:sz w:val="18"/>
                        </w:rPr>
                        <w:t xml:space="preserve">Page </w:t>
                      </w:r>
                    </w:p>
                  </w:txbxContent>
                </v:textbox>
              </v:rect>
              <v:rect id="Rectangle 100727" o:spid="_x0000_s1089"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MZn8QA&#10;AADfAAAADwAAAGRycy9kb3ducmV2LnhtbERPz2vCMBS+C/4P4Qm7aaKHqV2jiJvo0enA7fZonm2x&#10;eSlNbLv99WYw2PHj+52ue1uJlhpfOtYwnSgQxJkzJecaPs678QKED8gGK8ek4Zs8rFfDQYqJcR2/&#10;U3sKuYgh7BPUUIRQJ1L6rCCLfuJq4shdXWMxRNjk0jTYxXBbyZlSz9JiybGhwJq2BWW3091q2C/q&#10;zefB/XR59fa1vxwvy9fzMmj9NOo3LyAC9eFf/Oc+mDhfqflsDr9/I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GZ/EAAAA3wAAAA8AAAAAAAAAAAAAAAAAmAIAAGRycy9k&#10;b3ducmV2LnhtbFBLBQYAAAAABAAEAPUAAACJAw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C67D8D">
                        <w:rPr>
                          <w:noProof/>
                          <w:sz w:val="18"/>
                        </w:rPr>
                        <w:t>16</w:t>
                      </w:r>
                      <w:r>
                        <w:rPr>
                          <w:sz w:val="18"/>
                        </w:rPr>
                        <w:fldChar w:fldCharType="end"/>
                      </w:r>
                    </w:p>
                  </w:txbxContent>
                </v:textbox>
              </v:rect>
              <v:rect id="Rectangle 100728" o:spid="_x0000_s1090"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N7cQA&#10;AADfAAAADwAAAGRycy9kb3ducmV2LnhtbERPPW/CMBDdK/U/WFepW7HLQCFgEGpBMFJAot1O8ZFE&#10;jc9RbEjaX88NlRif3vds0ftaXamNVWALrwMDijgPruLCwvGwfhmDignZYR2YLPxShMX88WGGmQsd&#10;f9J1nwolIRwztFCm1GRax7wkj3EQGmLhzqH1mAS2hXYtdhLuaz00ZqQ9ViwNJTb0XlL+s794C5tx&#10;s/zahr+uqFffm9PuNPk4TJK1z0/9cgoqUZ/u4n/31sl8Y96GMlj+CAA9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cje3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729" o:spid="_x0000_s1091"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AodsMA&#10;AADfAAAADwAAAGRycy9kb3ducmV2LnhtbERPy4rCMBTdC/5DuMLsNBkXo61GkXmgS1/gzO7SXNsy&#10;zU1pMrbj1xtBcHk47/mys5W4UONLxxpeRwoEceZMybmG4+FrOAXhA7LByjFp+CcPy0W/N8fUuJZ3&#10;dNmHXMQQ9ilqKEKoUyl9VpBFP3I1ceTOrrEYImxyaRpsY7it5FipN2mx5NhQYE3vBWW/+z+rYT2t&#10;V98bd23z6vNnfdqeko9DErR+GXSrGYhAXXiKH+6NifOVmowTuP+JA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AodsMAAADfAAAADwAAAAAAAAAAAAAAAACYAgAAZHJzL2Rv&#10;d25yZXYueG1sUEsFBgAAAAAEAAQA9QAAAIgDAAAAAA==&#10;" filled="f" stroked="f">
                <v:textbox inset="0,0,0,0">
                  <w:txbxContent>
                    <w:p w:rsidR="006A09F7" w:rsidRDefault="006A09F7">
                      <w:pPr>
                        <w:spacing w:after="0"/>
                      </w:pPr>
                      <w:r>
                        <w:rPr>
                          <w:sz w:val="18"/>
                        </w:rPr>
                        <w:t xml:space="preserve">of </w:t>
                      </w:r>
                    </w:p>
                  </w:txbxContent>
                </v:textbox>
              </v:rect>
              <v:rect id="Rectangle 100730" o:spid="_x0000_s1092"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MXNsQA&#10;AADfAAAADwAAAGRycy9kb3ducmV2LnhtbERPTU/CQBC9m/AfNmPCTXaVRKGwEIIYOAqYILdJd2wb&#10;u7NNd6HVX+8cTDi+vO/5sve1ulIbq8AWHkcGFHEeXMWFhY/j28MEVEzIDuvAZOGHIiwXg7s5Zi50&#10;vKfrIRVKQjhmaKFMqcm0jnlJHuMoNMTCfYXWYxLYFtq12Em4r/WTMc/aY8XSUGJD65Ly78PFW9hO&#10;mtXnLvx2Rb05b0/vp+nrcZqsHd73qxmoRH26if/dOyfzjXkZywP5IwD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zFzbEAAAA3wAAAA8AAAAAAAAAAAAAAAAAmAIAAGRycy9k&#10;b3ducmV2LnhtbFBLBQYAAAAABAAEAPUAAACJAw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C67D8D">
                        <w:rPr>
                          <w:noProof/>
                          <w:sz w:val="18"/>
                        </w:rPr>
                        <w:t>23</w:t>
                      </w:r>
                      <w:r>
                        <w:rPr>
                          <w:noProof/>
                          <w:sz w:val="18"/>
                        </w:rPr>
                        <w:fldChar w:fldCharType="end"/>
                      </w:r>
                    </w:p>
                  </w:txbxContent>
                </v:textbox>
              </v:rect>
              <v:rect id="Rectangle 100731" o:spid="_x0000_s1093"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rcUA&#10;AADfAAAADwAAAGRycy9kb3ducmV2LnhtbERPW2vCMBR+H+w/hDPY20zcwEttFNkm+uh00Pl2aI5t&#10;sTkpTbR1v34RhD1+fPd00dtaXKj1lWMNw4ECQZw7U3Gh4Xu/epmA8AHZYO2YNFzJw2L++JBiYlzH&#10;X3TZhULEEPYJaihDaBIpfV6SRT9wDXHkjq61GCJsC2la7GK4reWrUiNpseLYUGJD7yXlp93ZalhP&#10;muXPxv12Rf15WGfbbPqxnwatn5/65QxEoD78i+/ujYnzlRq/DeH2JwK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7KtxQAAAN8AAAAPAAAAAAAAAAAAAAAAAJgCAABkcnMv&#10;ZG93bnJldi54bWxQSwUGAAAAAAQABAD1AAAAigMAAAAA&#10;" filled="f" stroked="f">
                <v:textbox inset="0,0,0,0">
                  <w:txbxContent>
                    <w:p w:rsidR="006A09F7" w:rsidRDefault="006A09F7">
                      <w:pPr>
                        <w:spacing w:after="0"/>
                      </w:pPr>
                      <w:r>
                        <w:t xml:space="preserve"> </w:t>
                      </w:r>
                    </w:p>
                  </w:txbxContent>
                </v:textbox>
              </v:rect>
              <v:rect id="Rectangle 100732" o:spid="_x0000_s1094"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0s2sQA&#10;AADfAAAADwAAAGRycy9kb3ducmV2LnhtbERPXWvCMBR9H+w/hDvwbSZT2LQ2ikxFH50OOt8uzbUt&#10;Njelibbbr1+EwR4P5ztd9LYWN2p95VjDy1CBIM6dqbjQ8HncPE9A+IBssHZMGr7Jw2L++JBiYlzH&#10;H3Q7hELEEPYJaihDaBIpfV6SRT90DXHkzq61GCJsC2la7GK4reVIqVdpseLYUGJD7yXll8PVathO&#10;muXXzv10Rb0+bbN9Nl0dp0HrwVO/nIEI1Id/8Z97Z+J8pd7GI7j/iQ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tLNrEAAAA3wAAAA8AAAAAAAAAAAAAAAAAmAIAAGRycy9k&#10;b3ducmV2LnhtbFBLBQYAAAAABAAEAPUAAACJAwAAAAA=&#10;" filled="f" stroked="f">
                <v:textbox inset="0,0,0,0">
                  <w:txbxContent>
                    <w:p w:rsidR="006A09F7" w:rsidRDefault="006A09F7">
                      <w:pPr>
                        <w:spacing w:after="0"/>
                      </w:pPr>
                      <w:r>
                        <w:t xml:space="preserve"> </w:t>
                      </w:r>
                    </w:p>
                  </w:txbxContent>
                </v:textbox>
              </v:rect>
              <v:shape id="Shape 105030" o:spid="_x0000_s1095"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78lcEA&#10;AADfAAAADwAAAGRycy9kb3ducmV2LnhtbERPTUvDQBC9C/0PyxR6s7sqiqTdFhWUHGMsnsfsNBua&#10;nQ3ZbZv21zsHwePjfa+3U+jVicbURbZwtzSgiJvoOm4t7L7eb59BpYzssI9MFi6UYLuZ3ayxcPHM&#10;n3Sqc6skhFOBFnzOQ6F1ajwFTMs4EAu3j2PALHBstRvxLOGh1/fGPOmAHUuDx4HePDWH+hhkxmu5&#10;9/Vld/0ufyo8Yv6ofBWsXcynlxWoTFP+F/+5Syc+82ge5IH8EQB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e/JXBAAAA3wAAAA8AAAAAAAAAAAAAAAAAmAIAAGRycy9kb3du&#10;cmV2LnhtbFBLBQYAAAAABAAEAPUAAACGAwAAAAA=&#10;" path="m,l5262118,r,12192l,12192,,e" fillcolor="#404040" stroked="f" strokeweight="0">
                <v:stroke miterlimit="83231f" joinstyle="miter"/>
                <v:path arrowok="t" textboxrect="0,0,5262118,12192"/>
              </v:shape>
              <v:rect id="Rectangle 100733" o:spid="_x0000_s1096"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JQcQA&#10;AADfAAAADwAAAGRycy9kb3ducmV2LnhtbERPXWvCMBR9F/Yfwh34pskmbFobRTaHPm4qVN8uzbUt&#10;NjelyWznrzeDwR4P5ztd9rYWV2p95VjD01iBIM6dqbjQcNh/jKYgfEA2WDsmDT/kYbl4GKSYGNfx&#10;F113oRAxhH2CGsoQmkRKn5dk0Y9dQxy5s2sthgjbQpoWuxhua/ms1Iu0WHFsKLGht5Lyy+7bathM&#10;m9Vx625dUa9Pm+wzm73vZ0Hr4WO/moMI1Id/8Z97a+J8pV4nE/j9EwH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iUHEAAAA3wAAAA8AAAAAAAAAAAAAAAAAmAIAAGRycy9k&#10;b3ducmV2LnhtbFBLBQYAAAAABAAEAPUAAACJAw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724" o:spid="_x0000_s1097"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X6gPCAAAA3wAAAA8AAABkcnMvZG93bnJldi54bWxET1trwjAUfhf2H8IZ7E0Ti3TSGWVsTPbo&#10;vMAeD8mxLTYnJYm2+/eLMNjjx3dfbUbXiRuF2HrWMJ8pEMTG25ZrDcfDx3QJIiZki51n0vBDETbr&#10;h8kKK+sH/qLbPtUih3CsUEOTUl9JGU1DDuPM98SZO/vgMGUYamkDDjncdbJQqpQOW84NDfb01pC5&#10;7K9OQzzFa18f1Pd2eDe7Yt6VwWCp9dPj+PoCItGY/sV/7k+b5yv1XCzg/icD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1+oDwgAAAN8AAAAPAAAAAAAAAAAAAAAAAJ8C&#10;AABkcnMvZG93bnJldi54bWxQSwUGAAAAAAQABAD3AAAAjgMAAAAA&#10;">
                <v:imagedata r:id="rId2" o:title=""/>
              </v:shape>
              <w10:wrap type="square" anchorx="page" anchory="pag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702272" behindDoc="0" locked="0" layoutInCell="1" allowOverlap="1" wp14:anchorId="2D3DBC7E" wp14:editId="34750451">
              <wp:simplePos x="0" y="0"/>
              <wp:positionH relativeFrom="page">
                <wp:posOffset>571500</wp:posOffset>
              </wp:positionH>
              <wp:positionV relativeFrom="page">
                <wp:posOffset>9165336</wp:posOffset>
              </wp:positionV>
              <wp:extent cx="6561137" cy="470916"/>
              <wp:effectExtent l="0" t="0" r="0" b="0"/>
              <wp:wrapSquare wrapText="bothSides"/>
              <wp:docPr id="100878" name="Group 100878"/>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881" name="Rectangle 100881"/>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882" name="Rectangle 100882"/>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883" name="Rectangle 100883"/>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42</w:t>
                            </w:r>
                            <w:r>
                              <w:rPr>
                                <w:sz w:val="18"/>
                              </w:rPr>
                              <w:fldChar w:fldCharType="end"/>
                            </w:r>
                          </w:p>
                        </w:txbxContent>
                      </wps:txbx>
                      <wps:bodyPr horzOverflow="overflow" vert="horz" lIns="0" tIns="0" rIns="0" bIns="0" rtlCol="0">
                        <a:noAutofit/>
                      </wps:bodyPr>
                    </wps:wsp>
                    <wps:wsp>
                      <wps:cNvPr id="100884" name="Rectangle 100884"/>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885" name="Rectangle 100885"/>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886" name="Rectangle 100886"/>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42</w:t>
                            </w:r>
                            <w:r>
                              <w:rPr>
                                <w:noProof/>
                                <w:sz w:val="18"/>
                              </w:rPr>
                              <w:fldChar w:fldCharType="end"/>
                            </w:r>
                          </w:p>
                        </w:txbxContent>
                      </wps:txbx>
                      <wps:bodyPr horzOverflow="overflow" vert="horz" lIns="0" tIns="0" rIns="0" bIns="0" rtlCol="0">
                        <a:noAutofit/>
                      </wps:bodyPr>
                    </wps:wsp>
                    <wps:wsp>
                      <wps:cNvPr id="100887" name="Rectangle 100887"/>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888" name="Rectangle 100888"/>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35" name="Shape 105035"/>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889" name="Rectangle 100889"/>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880" name="Picture 100880"/>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2D3DBC7E" id="Group 100878" o:spid="_x0000_s1098" style="position:absolute;margin-left:45pt;margin-top:721.7pt;width:516.6pt;height:37.1pt;z-index:251702272;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">
              <v:rect id="Rectangle 100881" o:spid="_x0000_s1099"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vHMQA&#10;AADfAAAADwAAAGRycy9kb3ducmV2LnhtbERPy2rCQBTdC/7DcIXudEYXJUZHER/oslUhdnfJ3CbB&#10;zJ2QmZq0X98pFFweznu57m0tHtT6yrGG6USBIM6dqbjQcL0cxgkIH5AN1o5Jwzd5WK+GgyWmxnX8&#10;To9zKEQMYZ+ihjKEJpXS5yVZ9BPXEEfu07UWQ4RtIU2LXQy3tZwp9SotVhwbSmxoW1J+P39ZDcek&#10;2dxO7qcr6v3HMXvL5rvLPGj9Muo3CxCB+vAU/7tPJs5XKkmm8PcnA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07xz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882" o:spid="_x0000_s1100"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a8MA&#10;AADfAAAADwAAAGRycy9kb3ducmV2LnhtbERPy2rCQBTdF/yH4Qrd1RldlBgdRbRFl74gdnfJ3CbB&#10;zJ2QmZrUr3cKBZeH854ve1uLG7W+cqxhPFIgiHNnKi40nE+fbwkIH5AN1o5Jwy95WC4GL3NMjev4&#10;QLdjKEQMYZ+ihjKEJpXS5yVZ9CPXEEfu27UWQ4RtIU2LXQy3tZwo9S4tVhwbSmxoXVJ+Pf5YDduk&#10;WV127t4V9cfXNttn081pGrR+HfarGYhAfXiK/907E+crlSQT+PsTA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a8MAAADfAAAADwAAAAAAAAAAAAAAAACYAgAAZHJzL2Rv&#10;d25yZXYueG1sUEsFBgAAAAAEAAQA9QAAAIgDAAAAAA==&#10;" filled="f" stroked="f">
                <v:textbox inset="0,0,0,0">
                  <w:txbxContent>
                    <w:p w:rsidR="006A09F7" w:rsidRDefault="006A09F7">
                      <w:pPr>
                        <w:spacing w:after="0"/>
                      </w:pPr>
                      <w:r>
                        <w:rPr>
                          <w:sz w:val="18"/>
                        </w:rPr>
                        <w:t xml:space="preserve">Page </w:t>
                      </w:r>
                    </w:p>
                  </w:txbxContent>
                </v:textbox>
              </v:rect>
              <v:rect id="Rectangle 100883" o:spid="_x0000_s1101"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rU8MQA&#10;AADfAAAADwAAAGRycy9kb3ducmV2LnhtbERPW2vCMBR+H/gfwhH2NhMVRu1MRXSij/MCurdDc9aW&#10;NSelydpuv34RBnv8+O7L1WBr0VHrK8caphMFgjh3puJCw+W8e0pA+IBssHZMGr7JwyobPSwxNa7n&#10;I3WnUIgYwj5FDWUITSqlz0uy6CeuIY7ch2sthgjbQpoW+xhuazlT6llarDg2lNjQpqT88/RlNeyT&#10;Zn07uJ++qF/f99e362J7XgStH8fD+gVEoCH8i//cBxPnK5Ukc7j/iQB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q1PDEAAAA3wAAAA8AAAAAAAAAAAAAAAAAmAIAAGRycy9k&#10;b3ducmV2LnhtbFBLBQYAAAAABAAEAPUAAACJAw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42</w:t>
                      </w:r>
                      <w:r>
                        <w:rPr>
                          <w:sz w:val="18"/>
                        </w:rPr>
                        <w:fldChar w:fldCharType="end"/>
                      </w:r>
                    </w:p>
                  </w:txbxContent>
                </v:textbox>
              </v:rect>
              <v:rect id="Rectangle 100884" o:spid="_x0000_s1102"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NMhMQA&#10;AADfAAAADwAAAGRycy9kb3ducmV2LnhtbERPW2vCMBR+H/gfwhH2NhNFRu1MRXSij/MCurdDc9aW&#10;NSelydpuv34RBnv8+O7L1WBr0VHrK8caphMFgjh3puJCw+W8e0pA+IBssHZMGr7JwyobPSwxNa7n&#10;I3WnUIgYwj5FDWUITSqlz0uy6CeuIY7ch2sthgjbQpoW+xhuazlT6llarDg2lNjQpqT88/RlNeyT&#10;Zn07uJ++qF/f99e362J7XgStH8fD+gVEoCH8i//cBxPnK5Ukc7j/iQB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DTIT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885" o:spid="_x0000_s1103"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H8QA&#10;AADfAAAADwAAAGRycy9kb3ducmV2LnhtbERPW2vCMBR+H/gfwhH2NhMFR+1MRXSij/MCurdDc9aW&#10;NSelydpuv34RBnv8+O7L1WBr0VHrK8caphMFgjh3puJCw+W8e0pA+IBssHZMGr7JwyobPSwxNa7n&#10;I3WnUIgYwj5FDWUITSqlz0uy6CeuIY7ch2sthgjbQpoW+xhuazlT6llarDg2lNjQpqT88/RlNeyT&#10;Zn07uJ++qF/f99e362J7XgStH8fD+gVEoCH8i//cBxPnK5Ukc7j/iQB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P6R/EAAAA3wAAAA8AAAAAAAAAAAAAAAAAmAIAAGRycy9k&#10;b3ducmV2LnhtbFBLBQYAAAAABAAEAPUAAACJAwAAAAA=&#10;" filled="f" stroked="f">
                <v:textbox inset="0,0,0,0">
                  <w:txbxContent>
                    <w:p w:rsidR="006A09F7" w:rsidRDefault="006A09F7">
                      <w:pPr>
                        <w:spacing w:after="0"/>
                      </w:pPr>
                      <w:r>
                        <w:rPr>
                          <w:sz w:val="18"/>
                        </w:rPr>
                        <w:t xml:space="preserve">of </w:t>
                      </w:r>
                    </w:p>
                  </w:txbxContent>
                </v:textbox>
              </v:rect>
              <v:rect id="Rectangle 100886" o:spid="_x0000_s1104"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13aMMA&#10;AADfAAAADwAAAGRycy9kb3ducmV2LnhtbERPy4rCMBTdC/5DuMLsNHEWUqtRRGfQpY8BdXdprm2x&#10;uSlNxnb8ejMwMMvDec+Xna3EgxpfOtYwHikQxJkzJecavk6fwwSED8gGK8ek4Yc8LBf93hxT41o+&#10;0OMYchFD2KeooQihTqX0WUEW/cjVxJG7ucZiiLDJpWmwjeG2ku9KTaTFkmNDgTWtC8rux2+rYZvU&#10;q8vOPdu8+rhuz/vzdHOaBq3fBt1qBiJQF/7Ff+6difOVSpIJ/P6JA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13aMMAAADfAAAADwAAAAAAAAAAAAAAAACYAgAAZHJzL2Rv&#10;d25yZXYueG1sUEsFBgAAAAAEAAQA9QAAAIgDA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42</w:t>
                      </w:r>
                      <w:r>
                        <w:rPr>
                          <w:noProof/>
                          <w:sz w:val="18"/>
                        </w:rPr>
                        <w:fldChar w:fldCharType="end"/>
                      </w:r>
                    </w:p>
                  </w:txbxContent>
                </v:textbox>
              </v:rect>
              <v:rect id="Rectangle 100887" o:spid="_x0000_s1105"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HS88UA&#10;AADfAAAADwAAAGRycy9kb3ducmV2LnhtbERPy2rCQBTdF/yH4Qrd1Rld2Jg6EdGKLusDtLtL5jYJ&#10;zdwJmWmS9us7QqHLw3kvV4OtRUetrxxrmE4UCOLcmYoLDZfz7ikB4QOywdoxafgmD6ts9LDE1Lie&#10;j9SdQiFiCPsUNZQhNKmUPi/Jop+4hjhyH661GCJsC2la7GO4reVMqbm0WHFsKLGhTUn55+nLatgn&#10;zfp2cD99Ub++769v18X2vAhaP46H9QuIQEP4F/+5DybOVypJnuH+JwK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kdLzxQAAAN8AAAAPAAAAAAAAAAAAAAAAAJgCAABkcnMv&#10;ZG93bnJldi54bWxQSwUGAAAAAAQABAD1AAAAigMAAAAA&#10;" filled="f" stroked="f">
                <v:textbox inset="0,0,0,0">
                  <w:txbxContent>
                    <w:p w:rsidR="006A09F7" w:rsidRDefault="006A09F7">
                      <w:pPr>
                        <w:spacing w:after="0"/>
                      </w:pPr>
                      <w:r>
                        <w:t xml:space="preserve"> </w:t>
                      </w:r>
                    </w:p>
                  </w:txbxContent>
                </v:textbox>
              </v:rect>
              <v:rect id="Rectangle 100888" o:spid="_x0000_s1106"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5GgcQA&#10;AADfAAAADwAAAGRycy9kb3ducmV2LnhtbERPTWvCQBC9F/oflin0VnfrQWLqKtJW9Fi1YHsbsmMS&#10;zM6G7GrS/nrnIHh8vO/ZYvCNulAX68AWXkcGFHERXM2lhe/96iUDFROywyYwWfijCIv548MMcxd6&#10;3tJll0olIRxztFCl1OZax6Iij3EUWmLhjqHzmAR2pXYd9hLuGz02ZqI91iwNFbb0XlFx2p29hXXW&#10;Ln824b8vm8/f9eHrMP3YT5O1z0/D8g1UoiHdxTf3xsl8Y7JMBssfAa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ORoHEAAAA3wAAAA8AAAAAAAAAAAAAAAAAmAIAAGRycy9k&#10;b3ducmV2LnhtbFBLBQYAAAAABAAEAPUAAACJAwAAAAA=&#10;" filled="f" stroked="f">
                <v:textbox inset="0,0,0,0">
                  <w:txbxContent>
                    <w:p w:rsidR="006A09F7" w:rsidRDefault="006A09F7">
                      <w:pPr>
                        <w:spacing w:after="0"/>
                      </w:pPr>
                      <w:r>
                        <w:t xml:space="preserve"> </w:t>
                      </w:r>
                    </w:p>
                  </w:txbxContent>
                </v:textbox>
              </v:rect>
              <v:shape id="Shape 105035" o:spid="_x0000_s1107"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lfDcEA&#10;AADfAAAADwAAAGRycy9kb3ducmV2LnhtbERPXWvCMBR9F/wP4Qp708QNZVSjqLDRx66TPd8116bY&#10;3JQmat2vXwYDHw/ne70dXCuu1IfGs4b5TIEgrrxpuNZw/HybvoIIEdlg65k03CnAdjMerTEz/sYf&#10;dC1jLVIIhww12Bi7TMpQWXIYZr4jTtzJ9w5jgn0tTY+3FO5a+azUUjpsODVY7OhgqTqXF5dm7POT&#10;Le/Hn6/8u8ALxvfCFk7rp8mwW4GINMSH+N+dm+RTC/WygL8/CY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pXw3BAAAA3wAAAA8AAAAAAAAAAAAAAAAAmAIAAGRycy9kb3du&#10;cmV2LnhtbFBLBQYAAAAABAAEAPUAAACGAwAAAAA=&#10;" path="m,l5262118,r,12192l,12192,,e" fillcolor="#404040" stroked="f" strokeweight="0">
                <v:stroke miterlimit="83231f" joinstyle="miter"/>
                <v:path arrowok="t" textboxrect="0,0,5262118,12192"/>
              </v:shape>
              <v:rect id="Rectangle 100889" o:spid="_x0000_s1108"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jGsQA&#10;AADfAAAADwAAAGRycy9kb3ducmV2LnhtbERPyWrDMBC9F/oPYgq9NVJzKLYbxZi2ITlmg6S3wZrY&#10;JtbIWGrs5uujQiHHx9tn+WhbcaHeN441vE4UCOLSmYYrDfvd4iUB4QOywdYxafglD/n88WGGmXED&#10;b+iyDZWIIewz1FCH0GVS+rImi37iOuLInVxvMUTYV9L0OMRw28qpUm/SYsOxocaOPmoqz9sfq2GZ&#10;dMVx5a5D1X59Lw/rQ/q5S4PWz09j8Q4i0Bju4n/3ysT5SiVJCn9/Ig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C4xrEAAAA3wAAAA8AAAAAAAAAAAAAAAAAmAIAAGRycy9k&#10;b3ducmV2LnhtbFBLBQYAAAAABAAEAPUAAACJAw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880" o:spid="_x0000_s1109"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J2zBAAAA3wAAAA8AAABkcnMvZG93bnJldi54bWxET01LAzEQvQv+hzAFbzZpD8uybVrEonjU&#10;1kKPQzLuLm4mS5J213/vHASPj/e93c9hUDdKuY9sYbU0oIhd9D23Fj5PL481qFyQPQ6RycIPZdjv&#10;7u+22Pg48QfdjqVVEsK5QQtdKWOjdXYdBczLOBIL9xVTwCIwtdonnCQ8DHptTKUD9iwNHY703JH7&#10;Pl6DhXzO17E9mcvrdHDv69VQJYeVtQ+L+WkDqtBc/sV/7jcv842pa3kgfwSA3v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M+J2zBAAAA3wAAAA8AAAAAAAAAAAAAAAAAnwIA&#10;AGRycy9kb3ducmV2LnhtbFBLBQYAAAAABAAEAPcAAACNAwAAAAA=&#10;">
                <v:imagedata r:id="rId2" o:title=""/>
              </v:shape>
              <w10:wrap type="square" anchorx="page" anchory="pag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703296" behindDoc="0" locked="0" layoutInCell="1" allowOverlap="1" wp14:anchorId="08336967" wp14:editId="375F3CF4">
              <wp:simplePos x="0" y="0"/>
              <wp:positionH relativeFrom="page">
                <wp:posOffset>571500</wp:posOffset>
              </wp:positionH>
              <wp:positionV relativeFrom="page">
                <wp:posOffset>9165336</wp:posOffset>
              </wp:positionV>
              <wp:extent cx="6561137" cy="470916"/>
              <wp:effectExtent l="0" t="0" r="0" b="0"/>
              <wp:wrapSquare wrapText="bothSides"/>
              <wp:docPr id="100847" name="Group 100847"/>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850" name="Rectangle 100850"/>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851" name="Rectangle 100851"/>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852" name="Rectangle 100852"/>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C67D8D">
                              <w:rPr>
                                <w:noProof/>
                                <w:sz w:val="18"/>
                              </w:rPr>
                              <w:t>21</w:t>
                            </w:r>
                            <w:r>
                              <w:rPr>
                                <w:sz w:val="18"/>
                              </w:rPr>
                              <w:fldChar w:fldCharType="end"/>
                            </w:r>
                          </w:p>
                        </w:txbxContent>
                      </wps:txbx>
                      <wps:bodyPr horzOverflow="overflow" vert="horz" lIns="0" tIns="0" rIns="0" bIns="0" rtlCol="0">
                        <a:noAutofit/>
                      </wps:bodyPr>
                    </wps:wsp>
                    <wps:wsp>
                      <wps:cNvPr id="100853" name="Rectangle 100853"/>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854" name="Rectangle 100854"/>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855" name="Rectangle 100855"/>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C67D8D">
                              <w:rPr>
                                <w:noProof/>
                                <w:sz w:val="18"/>
                              </w:rPr>
                              <w:t>23</w:t>
                            </w:r>
                            <w:r>
                              <w:rPr>
                                <w:noProof/>
                                <w:sz w:val="18"/>
                              </w:rPr>
                              <w:fldChar w:fldCharType="end"/>
                            </w:r>
                          </w:p>
                        </w:txbxContent>
                      </wps:txbx>
                      <wps:bodyPr horzOverflow="overflow" vert="horz" lIns="0" tIns="0" rIns="0" bIns="0" rtlCol="0">
                        <a:noAutofit/>
                      </wps:bodyPr>
                    </wps:wsp>
                    <wps:wsp>
                      <wps:cNvPr id="100856" name="Rectangle 100856"/>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857" name="Rectangle 100857"/>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34" name="Shape 105034"/>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858" name="Rectangle 100858"/>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849" name="Picture 100849"/>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08336967" id="Group 100847" o:spid="_x0000_s1110" style="position:absolute;margin-left:45pt;margin-top:721.7pt;width:516.6pt;height:37.1pt;z-index:251703296;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">
              <v:rect id="Rectangle 100850" o:spid="_x0000_s1111"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mwMQA&#10;AADfAAAADwAAAGRycy9kb3ducmV2LnhtbERPTWvCQBC9C/0PyxR6090WLDF1FWkVPVot2N6G7DQJ&#10;zc6G7GrS/nrnUPD4eN/z5eAbdaEu1oEtPE4MKOIiuJpLCx/HzTgDFROywyYwWfilCMvF3WiOuQs9&#10;v9PlkEolIRxztFCl1OZax6Iij3ESWmLhvkPnMQnsSu067CXcN/rJmGftsWZpqLCl14qKn8PZW9hm&#10;7epzF/76sll/bU/70+ztOEvWPtwPqxdQiYZ0E/+7d07mG5NN5YH8EQB6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YZsD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851" o:spid="_x0000_s1112"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TDW8MA&#10;AADfAAAADwAAAGRycy9kb3ducmV2LnhtbERPXWvCMBR9H/gfwhX2NhMHjlqNIk7Rx00F9e3SXNti&#10;c1OaaLv9+mUg+Hg439N5Zytxp8aXjjUMBwoEceZMybmGw379loDwAdlg5Zg0/JCH+az3MsXUuJa/&#10;6b4LuYgh7FPUUIRQp1L6rCCLfuBq4shdXGMxRNjk0jTYxnBbyXelPqTFkmNDgTUtC8quu5vVsEnq&#10;xWnrftu8Wp03x6/j+HM/Dlq/9rvFBESgLjzFD/fWxPlKJaMh/P+JA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TDW8MAAADfAAAADwAAAAAAAAAAAAAAAACYAgAAZHJzL2Rv&#10;d25yZXYueG1sUEsFBgAAAAAEAAQA9QAAAIgDAAAAAA==&#10;" filled="f" stroked="f">
                <v:textbox inset="0,0,0,0">
                  <w:txbxContent>
                    <w:p w:rsidR="006A09F7" w:rsidRDefault="006A09F7">
                      <w:pPr>
                        <w:spacing w:after="0"/>
                      </w:pPr>
                      <w:r>
                        <w:rPr>
                          <w:sz w:val="18"/>
                        </w:rPr>
                        <w:t xml:space="preserve">Page </w:t>
                      </w:r>
                    </w:p>
                  </w:txbxContent>
                </v:textbox>
              </v:rect>
              <v:rect id="Rectangle 100852" o:spid="_x0000_s1113"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LMMA&#10;AADfAAAADwAAAGRycy9kb3ducmV2LnhtbERPXWvCMBR9H/gfwhX2NhMFR61GEZ3o46aC+nZprm2x&#10;uSlNZrv9+mUg+Hg437NFZytxp8aXjjUMBwoEceZMybmG42HzloDwAdlg5Zg0/JCHxbz3MsPUuJa/&#10;6L4PuYgh7FPUUIRQp1L6rCCLfuBq4shdXWMxRNjk0jTYxnBbyZFS79JiybGhwJpWBWW3/bfVsE3q&#10;5Xnnftu8+rhsT5+nyfowCVq/9rvlFESgLjzFD/fOxPlKJeMR/P+JA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ZdLMMAAADfAAAADwAAAAAAAAAAAAAAAACYAgAAZHJzL2Rv&#10;d25yZXYueG1sUEsFBgAAAAAEAAQA9QAAAIgDA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C67D8D">
                        <w:rPr>
                          <w:noProof/>
                          <w:sz w:val="18"/>
                        </w:rPr>
                        <w:t>21</w:t>
                      </w:r>
                      <w:r>
                        <w:rPr>
                          <w:sz w:val="18"/>
                        </w:rPr>
                        <w:fldChar w:fldCharType="end"/>
                      </w:r>
                    </w:p>
                  </w:txbxContent>
                </v:textbox>
              </v:rect>
              <v:rect id="Rectangle 100853" o:spid="_x0000_s1114"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4t8QA&#10;AADfAAAADwAAAGRycy9kb3ducmV2LnhtbERPXWvCMBR9H+w/hDvY20zccNRqFJmKPs46UN8uzbUt&#10;Njelibbu1y+DwR4P53s6720tbtT6yrGG4UCBIM6dqbjQ8LVfvyQgfEA2WDsmDXfyMJ89PkwxNa7j&#10;Hd2yUIgYwj5FDWUITSqlz0uy6AeuIY7c2bUWQ4RtIU2LXQy3tXxV6l1arDg2lNjQR0n5JbtaDZuk&#10;WRy37rsr6tVpc/g8jJf7cdD6+alfTEAE6sO/+M+9NXG+UsnoDX7/RAB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K+Lf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854" o:spid="_x0000_s1115"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gw8QA&#10;AADfAAAADwAAAGRycy9kb3ducmV2LnhtbERPXWvCMBR9H+w/hDvY20wcc9RqFJmKPs46UN8uzbUt&#10;Njelibbu1y+DwR4P53s6720tbtT6yrGG4UCBIM6dqbjQ8LVfvyQgfEA2WDsmDXfyMJ89PkwxNa7j&#10;Hd2yUIgYwj5FDWUITSqlz0uy6AeuIY7c2bUWQ4RtIU2LXQy3tXxV6l1arDg2lNjQR0n5JbtaDZuk&#10;WRy37rsr6tVpc/g8jJf7cdD6+alfTEAE6sO/+M+9NXG+UsnoDX7/RAB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YMPEAAAA3wAAAA8AAAAAAAAAAAAAAAAAmAIAAGRycy9k&#10;b3ducmV2LnhtbFBLBQYAAAAABAAEAPUAAACJAwAAAAA=&#10;" filled="f" stroked="f">
                <v:textbox inset="0,0,0,0">
                  <w:txbxContent>
                    <w:p w:rsidR="006A09F7" w:rsidRDefault="006A09F7">
                      <w:pPr>
                        <w:spacing w:after="0"/>
                      </w:pPr>
                      <w:r>
                        <w:rPr>
                          <w:sz w:val="18"/>
                        </w:rPr>
                        <w:t xml:space="preserve">of </w:t>
                      </w:r>
                    </w:p>
                  </w:txbxContent>
                </v:textbox>
              </v:rect>
              <v:rect id="Rectangle 100855" o:spid="_x0000_s1116"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FWMMA&#10;AADfAAAADwAAAGRycy9kb3ducmV2LnhtbERPy4rCMBTdD/gP4QqzGxMHlFqNIvNAlz4G1N2lubbF&#10;5qY0Gdvx640gzPJw3rNFZytxpcaXjjUMBwoEceZMybmGn/33WwLCB2SDlWPS8EceFvPeywxT41re&#10;0nUXchFD2KeooQihTqX0WUEW/cDVxJE7u8ZiiLDJpWmwjeG2ku9KjaXFkmNDgTV9FJRddr9Wwyqp&#10;l8e1u7V59XVaHTaHyed+ErR+7XfLKYhAXfgXP91rE+crlYxG8PgTAc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FWMMAAADfAAAADwAAAAAAAAAAAAAAAACYAgAAZHJzL2Rv&#10;d25yZXYueG1sUEsFBgAAAAAEAAQA9QAAAIgDA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C67D8D">
                        <w:rPr>
                          <w:noProof/>
                          <w:sz w:val="18"/>
                        </w:rPr>
                        <w:t>23</w:t>
                      </w:r>
                      <w:r>
                        <w:rPr>
                          <w:noProof/>
                          <w:sz w:val="18"/>
                        </w:rPr>
                        <w:fldChar w:fldCharType="end"/>
                      </w:r>
                    </w:p>
                  </w:txbxContent>
                </v:textbox>
              </v:rect>
              <v:rect id="Rectangle 100856" o:spid="_x0000_s1117"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1bL8MA&#10;AADfAAAADwAAAGRycy9kb3ducmV2LnhtbERPXWvCMBR9H/gfwhX2NhMHk1qNIjrRx00F9e3SXNti&#10;c1OaaLv9+mUg+Hg439N5Zytxp8aXjjUMBwoEceZMybmGw379loDwAdlg5Zg0/JCH+az3MsXUuJa/&#10;6b4LuYgh7FPUUIRQp1L6rCCLfuBq4shdXGMxRNjk0jTYxnBbyXelRtJiybGhwJqWBWXX3c1q2CT1&#10;4rR1v21efZ43x6/jeLUfB61f+91iAiJQF57ih3tr4nylko8R/P+JA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1bL8MAAADfAAAADwAAAAAAAAAAAAAAAACYAgAAZHJzL2Rv&#10;d25yZXYueG1sUEsFBgAAAAAEAAQA9QAAAIgDAAAAAA==&#10;" filled="f" stroked="f">
                <v:textbox inset="0,0,0,0">
                  <w:txbxContent>
                    <w:p w:rsidR="006A09F7" w:rsidRDefault="006A09F7">
                      <w:pPr>
                        <w:spacing w:after="0"/>
                      </w:pPr>
                      <w:r>
                        <w:t xml:space="preserve"> </w:t>
                      </w:r>
                    </w:p>
                  </w:txbxContent>
                </v:textbox>
              </v:rect>
              <v:rect id="Rectangle 100857" o:spid="_x0000_s1118"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H+tMQA&#10;AADfAAAADwAAAGRycy9kb3ducmV2LnhtbERPXWvCMBR9H+w/hDvY20wczNVqFJmKPs46UN8uzbUt&#10;Njelibbu1y+DwR4P53s6720tbtT6yrGG4UCBIM6dqbjQ8LVfvyQgfEA2WDsmDXfyMJ89PkwxNa7j&#10;Hd2yUIgYwj5FDWUITSqlz0uy6AeuIY7c2bUWQ4RtIU2LXQy3tXxVaiQtVhwbSmzoo6T8kl2thk3S&#10;LI5b990V9eq0OXwexsv9OGj9/NQvJiAC9eFf/OfemjhfqeTtHX7/RAB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x/rTEAAAA3wAAAA8AAAAAAAAAAAAAAAAAmAIAAGRycy9k&#10;b3ducmV2LnhtbFBLBQYAAAAABAAEAPUAAACJAwAAAAA=&#10;" filled="f" stroked="f">
                <v:textbox inset="0,0,0,0">
                  <w:txbxContent>
                    <w:p w:rsidR="006A09F7" w:rsidRDefault="006A09F7">
                      <w:pPr>
                        <w:spacing w:after="0"/>
                      </w:pPr>
                      <w:r>
                        <w:t xml:space="preserve"> </w:t>
                      </w:r>
                    </w:p>
                  </w:txbxContent>
                </v:textbox>
              </v:rect>
              <v:shape id="Shape 105034" o:spid="_x0000_s1119"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X6lsIA&#10;AADfAAAADwAAAGRycy9kb3ducmV2LnhtbERPXWvCMBR9F/wP4Q72psmcG6Mzig4mfew62fNdc23K&#10;mpvSRK3+eiMIezyc78VqcK04Uh8azxqepgoEceVNw7WG3ffn5A1EiMgGW8+k4UwBVsvxaIGZ8Sf+&#10;omMZa5FCOGSowcbYZVKGypLDMPUdceL2vncYE+xraXo8pXDXyplSr9Jhw6nBYkcflqq/8uDSjE2+&#10;t+V5d/nJfws8YNwWtnBaPz4M63cQkYb4L767c5N86kU9z+H2JwG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fqWwgAAAN8AAAAPAAAAAAAAAAAAAAAAAJgCAABkcnMvZG93&#10;bnJldi54bWxQSwUGAAAAAAQABAD1AAAAhwMAAAAA&#10;" path="m,l5262118,r,12192l,12192,,e" fillcolor="#404040" stroked="f" strokeweight="0">
                <v:stroke miterlimit="83231f" joinstyle="miter"/>
                <v:path arrowok="t" textboxrect="0,0,5262118,12192"/>
              </v:shape>
              <v:rect id="Rectangle 100858" o:spid="_x0000_s1120"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5qxsQA&#10;AADfAAAADwAAAGRycy9kb3ducmV2LnhtbERPTWvCQBC9C/0PyxR6090WLDF1FWkVPVot2N6G7DQJ&#10;zc6G7GrS/nrnUPD4eN/z5eAbdaEu1oEtPE4MKOIiuJpLCx/HzTgDFROywyYwWfilCMvF3WiOuQs9&#10;v9PlkEolIRxztFCl1OZax6Iij3ESWmLhvkPnMQnsSu067CXcN/rJmGftsWZpqLCl14qKn8PZW9hm&#10;7epzF/76sll/bU/70+ztOEvWPtwPqxdQiYZ0E/+7d07mG5NNZbD8EQB6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asbEAAAA3wAAAA8AAAAAAAAAAAAAAAAAmAIAAGRycy9k&#10;b3ducmV2LnhtbFBLBQYAAAAABAAEAPUAAACJAw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849" o:spid="_x0000_s1121"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9NGvCAAAA3wAAAA8AAABkcnMvZG93bnJldi54bWxET11rwjAUfR/sP4Q72NtMlFG0GkWUDR83&#10;62CPl+TaFpubkkRb//0yGOzxcL5Xm9F14kYhtp41TCcKBLHxtuVaw6l6e5mDiAnZYueZNNwpwmb9&#10;+LDC0vqBP+l2TLXIIRxL1NCk1JdSRtOQwzjxPXHmzj44TBmGWtqAQw53nZwpVUiHLeeGBnvaNWQu&#10;x6vTEL/ita8r9f0+7M3HbNoVwWCh9fPTuF2CSDSmf/Gf+2DzfKXmrwv4/ZMByPU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TRrwgAAAN8AAAAPAAAAAAAAAAAAAAAAAJ8C&#10;AABkcnMvZG93bnJldi54bWxQSwUGAAAAAAQABAD3AAAAjgMAAAAA&#10;">
                <v:imagedata r:id="rId2" o:title=""/>
              </v:shape>
              <w10:wrap type="square" anchorx="page" anchory="pag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Default="006A09F7">
    <w:pPr>
      <w:spacing w:after="0"/>
    </w:pPr>
    <w:r>
      <w:rPr>
        <w:rFonts w:ascii="Calibri" w:eastAsia="Calibri" w:hAnsi="Calibri" w:cs="Calibri"/>
        <w:noProof/>
        <w:lang w:bidi="ar-SA"/>
      </w:rPr>
      <mc:AlternateContent>
        <mc:Choice Requires="wpg">
          <w:drawing>
            <wp:anchor distT="0" distB="0" distL="114300" distR="114300" simplePos="0" relativeHeight="251704320" behindDoc="0" locked="0" layoutInCell="1" allowOverlap="1" wp14:anchorId="51B187BE" wp14:editId="22B166EE">
              <wp:simplePos x="0" y="0"/>
              <wp:positionH relativeFrom="page">
                <wp:posOffset>571500</wp:posOffset>
              </wp:positionH>
              <wp:positionV relativeFrom="page">
                <wp:posOffset>9165336</wp:posOffset>
              </wp:positionV>
              <wp:extent cx="6561137" cy="470916"/>
              <wp:effectExtent l="0" t="0" r="0" b="0"/>
              <wp:wrapSquare wrapText="bothSides"/>
              <wp:docPr id="100816" name="Group 100816"/>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819" name="Rectangle 100819"/>
                      <wps:cNvSpPr/>
                      <wps:spPr>
                        <a:xfrm>
                          <a:off x="1257554"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820" name="Rectangle 100820"/>
                      <wps:cNvSpPr/>
                      <wps:spPr>
                        <a:xfrm>
                          <a:off x="5792470" y="123746"/>
                          <a:ext cx="371990" cy="148827"/>
                        </a:xfrm>
                        <a:prstGeom prst="rect">
                          <a:avLst/>
                        </a:prstGeom>
                        <a:ln>
                          <a:noFill/>
                        </a:ln>
                      </wps:spPr>
                      <wps:txbx>
                        <w:txbxContent>
                          <w:p w:rsidR="006A09F7" w:rsidRDefault="006A09F7">
                            <w:pPr>
                              <w:spacing w:after="0"/>
                            </w:pPr>
                            <w:r>
                              <w:rPr>
                                <w:sz w:val="18"/>
                              </w:rPr>
                              <w:t xml:space="preserve">Page </w:t>
                            </w:r>
                          </w:p>
                        </w:txbxContent>
                      </wps:txbx>
                      <wps:bodyPr horzOverflow="overflow" vert="horz" lIns="0" tIns="0" rIns="0" bIns="0" rtlCol="0">
                        <a:noAutofit/>
                      </wps:bodyPr>
                    </wps:wsp>
                    <wps:wsp>
                      <wps:cNvPr id="100821" name="Rectangle 100821"/>
                      <wps:cNvSpPr/>
                      <wps:spPr>
                        <a:xfrm>
                          <a:off x="6073140" y="123746"/>
                          <a:ext cx="163015" cy="148827"/>
                        </a:xfrm>
                        <a:prstGeom prst="rect">
                          <a:avLst/>
                        </a:prstGeom>
                        <a:ln>
                          <a:noFill/>
                        </a:ln>
                      </wps:spPr>
                      <wps:txbx>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wps:txbx>
                      <wps:bodyPr horzOverflow="overflow" vert="horz" lIns="0" tIns="0" rIns="0" bIns="0" rtlCol="0">
                        <a:noAutofit/>
                      </wps:bodyPr>
                    </wps:wsp>
                    <wps:wsp>
                      <wps:cNvPr id="100822" name="Rectangle 100822"/>
                      <wps:cNvSpPr/>
                      <wps:spPr>
                        <a:xfrm>
                          <a:off x="6195060" y="123746"/>
                          <a:ext cx="41653" cy="148827"/>
                        </a:xfrm>
                        <a:prstGeom prst="rect">
                          <a:avLst/>
                        </a:prstGeom>
                        <a:ln>
                          <a:noFill/>
                        </a:ln>
                      </wps:spPr>
                      <wps:txbx>
                        <w:txbxContent>
                          <w:p w:rsidR="006A09F7" w:rsidRDefault="006A09F7">
                            <w:pPr>
                              <w:spacing w:after="0"/>
                            </w:pPr>
                            <w:r>
                              <w:rPr>
                                <w:sz w:val="18"/>
                              </w:rPr>
                              <w:t xml:space="preserve"> </w:t>
                            </w:r>
                          </w:p>
                        </w:txbxContent>
                      </wps:txbx>
                      <wps:bodyPr horzOverflow="overflow" vert="horz" lIns="0" tIns="0" rIns="0" bIns="0" rtlCol="0">
                        <a:noAutofit/>
                      </wps:bodyPr>
                    </wps:wsp>
                    <wps:wsp>
                      <wps:cNvPr id="100823" name="Rectangle 100823"/>
                      <wps:cNvSpPr/>
                      <wps:spPr>
                        <a:xfrm>
                          <a:off x="6227064" y="123746"/>
                          <a:ext cx="177406" cy="148827"/>
                        </a:xfrm>
                        <a:prstGeom prst="rect">
                          <a:avLst/>
                        </a:prstGeom>
                        <a:ln>
                          <a:noFill/>
                        </a:ln>
                      </wps:spPr>
                      <wps:txbx>
                        <w:txbxContent>
                          <w:p w:rsidR="006A09F7" w:rsidRDefault="006A09F7">
                            <w:pPr>
                              <w:spacing w:after="0"/>
                            </w:pPr>
                            <w:r>
                              <w:rPr>
                                <w:sz w:val="18"/>
                              </w:rPr>
                              <w:t xml:space="preserve">of </w:t>
                            </w:r>
                          </w:p>
                        </w:txbxContent>
                      </wps:txbx>
                      <wps:bodyPr horzOverflow="overflow" vert="horz" lIns="0" tIns="0" rIns="0" bIns="0" rtlCol="0">
                        <a:noAutofit/>
                      </wps:bodyPr>
                    </wps:wsp>
                    <wps:wsp>
                      <wps:cNvPr id="100824" name="Rectangle 100824"/>
                      <wps:cNvSpPr/>
                      <wps:spPr>
                        <a:xfrm>
                          <a:off x="6361176" y="123746"/>
                          <a:ext cx="163015" cy="148827"/>
                        </a:xfrm>
                        <a:prstGeom prst="rect">
                          <a:avLst/>
                        </a:prstGeom>
                        <a:ln>
                          <a:noFill/>
                        </a:ln>
                      </wps:spPr>
                      <wps:txbx>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100</w:t>
                            </w:r>
                            <w:r>
                              <w:rPr>
                                <w:noProof/>
                                <w:sz w:val="18"/>
                              </w:rPr>
                              <w:fldChar w:fldCharType="end"/>
                            </w:r>
                          </w:p>
                        </w:txbxContent>
                      </wps:txbx>
                      <wps:bodyPr horzOverflow="overflow" vert="horz" lIns="0" tIns="0" rIns="0" bIns="0" rtlCol="0">
                        <a:noAutofit/>
                      </wps:bodyPr>
                    </wps:wsp>
                    <wps:wsp>
                      <wps:cNvPr id="100825" name="Rectangle 100825"/>
                      <wps:cNvSpPr/>
                      <wps:spPr>
                        <a:xfrm>
                          <a:off x="6483096"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0826" name="Rectangle 100826"/>
                      <wps:cNvSpPr/>
                      <wps:spPr>
                        <a:xfrm>
                          <a:off x="6522720" y="104884"/>
                          <a:ext cx="51095" cy="182561"/>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wps:wsp>
                      <wps:cNvPr id="105033" name="Shape 105033"/>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827" name="Rectangle 100827"/>
                      <wps:cNvSpPr/>
                      <wps:spPr>
                        <a:xfrm>
                          <a:off x="1257554" y="319086"/>
                          <a:ext cx="46096" cy="164702"/>
                        </a:xfrm>
                        <a:prstGeom prst="rect">
                          <a:avLst/>
                        </a:prstGeom>
                        <a:ln>
                          <a:noFill/>
                        </a:ln>
                      </wps:spPr>
                      <wps:txbx>
                        <w:txbxContent>
                          <w:p w:rsidR="006A09F7" w:rsidRDefault="006A09F7">
                            <w:pPr>
                              <w:spacing w:after="0"/>
                            </w:pPr>
                            <w:r>
                              <w:t xml:space="preserve"> </w:t>
                            </w:r>
                          </w:p>
                        </w:txbxContent>
                      </wps:txbx>
                      <wps:bodyPr horzOverflow="overflow" vert="horz" lIns="0" tIns="0" rIns="0" bIns="0" rtlCol="0">
                        <a:noAutofit/>
                      </wps:bodyPr>
                    </wps:wsp>
                    <pic:pic xmlns:pic="http://schemas.openxmlformats.org/drawingml/2006/picture">
                      <pic:nvPicPr>
                        <pic:cNvPr id="100818" name="Picture 100818"/>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51B187BE" id="Group 100816" o:spid="_x0000_s1122" style="position:absolute;margin-left:45pt;margin-top:721.7pt;width:516.6pt;height:37.1pt;z-index:251704320;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">
              <v:rect id="Rectangle 100819" o:spid="_x0000_s1123"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2ncQA&#10;AADfAAAADwAAAGRycy9kb3ducmV2LnhtbERPy2rCQBTdF/oPwy24qzN2UZLUUUQtuvRRsO4umWsS&#10;zNwJmamJfr0jCF0ezns87W0tLtT6yrGG0VCBIM6dqbjQ8LP/fk9A+IBssHZMGq7kYTp5fRljZlzH&#10;W7rsQiFiCPsMNZQhNJmUPi/Joh+6hjhyJ9daDBG2hTQtdjHc1vJDqU9pseLYUGJD85Ly8+7Palgl&#10;zex37W5dUS+Pq8PmkC72adB68NbPvkAE6sO/+OlemzhfqWSUwuNPB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dp3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820" o:spid="_x0000_s1124"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VvcQA&#10;AADfAAAADwAAAGRycy9kb3ducmV2LnhtbERPS2vCQBC+F/wPyxS81d16KDF1FakteqwPsL0N2WkS&#10;mp0N2a2J/fXOQfD48b3ny8E36kxdrANbeJ4YUMRFcDWXFo6Hj6cMVEzIDpvAZOFCEZaL0cMccxd6&#10;3tF5n0olIRxztFCl1OZax6Iij3ESWmLhfkLnMQnsSu067CXcN3pqzIv2WLM0VNjSW0XF7/7PW9hk&#10;7eprG/77snn/3pw+T7P1YZasHT8Oq1dQiYZ0F9/cWyfzjcmm8kD+CAC9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eFb3EAAAA3wAAAA8AAAAAAAAAAAAAAAAAmAIAAGRycy9k&#10;b3ducmV2LnhtbFBLBQYAAAAABAAEAPUAAACJAwAAAAA=&#10;" filled="f" stroked="f">
                <v:textbox inset="0,0,0,0">
                  <w:txbxContent>
                    <w:p w:rsidR="006A09F7" w:rsidRDefault="006A09F7">
                      <w:pPr>
                        <w:spacing w:after="0"/>
                      </w:pPr>
                      <w:r>
                        <w:rPr>
                          <w:sz w:val="18"/>
                        </w:rPr>
                        <w:t xml:space="preserve">Page </w:t>
                      </w:r>
                    </w:p>
                  </w:txbxContent>
                </v:textbox>
              </v:rect>
              <v:rect id="Rectangle 100821" o:spid="_x0000_s1125"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KwJsMA&#10;AADfAAAADwAAAGRycy9kb3ducmV2LnhtbERPz2vCMBS+D/wfwhO8zUQPUqtRRDf0uKmg3h7Nsy02&#10;L6WJtu6vXwYDjx/f7/mys5V4UONLxxpGQwWCOHOm5FzD8fD5noDwAdlg5Zg0PMnDctF7m2NqXMvf&#10;9NiHXMQQ9ilqKEKoUyl9VpBFP3Q1ceSurrEYImxyaRpsY7it5FipibRYcmwosKZ1Qdltf7catkm9&#10;Ou/cT5tXH5ft6es03RymQetBv1vNQATqwkv8796ZOF+pZDyCvz8R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KwJsMAAADfAAAADwAAAAAAAAAAAAAAAACYAgAAZHJzL2Rv&#10;d25yZXYueG1sUEsFBgAAAAAEAAQA9QAAAIgDAAAAAA==&#10;" filled="f" stroked="f">
                <v:textbox inset="0,0,0,0">
                  <w:txbxContent>
                    <w:p w:rsidR="006A09F7" w:rsidRDefault="006A09F7">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v:textbox>
              </v:rect>
              <v:rect id="Rectangle 100822" o:spid="_x0000_s1126"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uUcQA&#10;AADfAAAADwAAAGRycy9kb3ducmV2LnhtbERPz2vCMBS+D/wfwht4m8l6kNoZS5mKHjcV3G6P5q0t&#10;a15KE23dX78MBh4/vt/LfLStuFLvG8canmcKBHHpTMOVhtNx+5SC8AHZYOuYNNzIQ76aPCwxM27g&#10;d7oeQiViCPsMNdQhdJmUvqzJop+5jjhyX663GCLsK2l6HGK4bWWi1FxabDg21NjRa03l9+FiNezS&#10;rvjYu5+hajefu/PbebE+LoLW08exeAERaAx38b97b+J8pdIkgb8/EY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ALlHEAAAA3wAAAA8AAAAAAAAAAAAAAAAAmAIAAGRycy9k&#10;b3ducmV2LnhtbFBLBQYAAAAABAAEAPUAAACJAwAAAAA=&#10;" filled="f" stroked="f">
                <v:textbox inset="0,0,0,0">
                  <w:txbxContent>
                    <w:p w:rsidR="006A09F7" w:rsidRDefault="006A09F7">
                      <w:pPr>
                        <w:spacing w:after="0"/>
                      </w:pPr>
                      <w:r>
                        <w:rPr>
                          <w:sz w:val="18"/>
                        </w:rPr>
                        <w:t xml:space="preserve"> </w:t>
                      </w:r>
                    </w:p>
                  </w:txbxContent>
                </v:textbox>
              </v:rect>
              <v:rect id="Rectangle 100823" o:spid="_x0000_s1127"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ysMA&#10;AADfAAAADwAAAGRycy9kb3ducmV2LnhtbERPXWvCMBR9H/gfwhX2NhMVRq1GEZ3o46aC+nZprm2x&#10;uSlNZrv9+mUg+Hg437NFZytxp8aXjjUMBwoEceZMybmG42HzloDwAdlg5Zg0/JCHxbz3MsPUuJa/&#10;6L4PuYgh7FPUUIRQp1L6rCCLfuBq4shdXWMxRNjk0jTYxnBbyZFS79JiybGhwJpWBWW3/bfVsE3q&#10;5Xnnftu8+rhsT5+nyfowCVq/9rvlFESgLjzFD/fOxPlKJaMx/P+JA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ysMAAADfAAAADwAAAAAAAAAAAAAAAACYAgAAZHJzL2Rv&#10;d25yZXYueG1sUEsFBgAAAAAEAAQA9QAAAIgDAAAAAA==&#10;" filled="f" stroked="f">
                <v:textbox inset="0,0,0,0">
                  <w:txbxContent>
                    <w:p w:rsidR="006A09F7" w:rsidRDefault="006A09F7">
                      <w:pPr>
                        <w:spacing w:after="0"/>
                      </w:pPr>
                      <w:r>
                        <w:rPr>
                          <w:sz w:val="18"/>
                        </w:rPr>
                        <w:t xml:space="preserve">of </w:t>
                      </w:r>
                    </w:p>
                  </w:txbxContent>
                </v:textbox>
              </v:rect>
              <v:rect id="Rectangle 100824" o:spid="_x0000_s1128"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TvsMA&#10;AADfAAAADwAAAGRycy9kb3ducmV2LnhtbERPXWvCMBR9H/gfwhX2NhNFRq1GEZ3o46aC+nZprm2x&#10;uSlNZrv9+mUg+Hg437NFZytxp8aXjjUMBwoEceZMybmG42HzloDwAdlg5Zg0/JCHxbz3MsPUuJa/&#10;6L4PuYgh7FPUUIRQp1L6rCCLfuBq4shdXWMxRNjk0jTYxnBbyZFS79JiybGhwJpWBWW3/bfVsE3q&#10;5Xnnftu8+rhsT5+nyfowCVq/9rvlFESgLjzFD/fOxPlKJaMx/P+JA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UTvsMAAADfAAAADwAAAAAAAAAAAAAAAACYAgAAZHJzL2Rv&#10;d25yZXYueG1sUEsFBgAAAAAEAAQA9QAAAIgDAAAAAA==&#10;" filled="f" stroked="f">
                <v:textbox inset="0,0,0,0">
                  <w:txbxContent>
                    <w:p w:rsidR="006A09F7" w:rsidRDefault="00F022C7">
                      <w:pPr>
                        <w:spacing w:after="0"/>
                      </w:pPr>
                      <w:r>
                        <w:fldChar w:fldCharType="begin"/>
                      </w:r>
                      <w:r>
                        <w:instrText xml:space="preserve"> NUMPAGES   \* MERGEFORMAT </w:instrText>
                      </w:r>
                      <w:r>
                        <w:fldChar w:fldCharType="separate"/>
                      </w:r>
                      <w:r w:rsidR="006A09F7" w:rsidRPr="00AD52BD">
                        <w:rPr>
                          <w:noProof/>
                          <w:sz w:val="18"/>
                        </w:rPr>
                        <w:t>100</w:t>
                      </w:r>
                      <w:r>
                        <w:rPr>
                          <w:noProof/>
                          <w:sz w:val="18"/>
                        </w:rPr>
                        <w:fldChar w:fldCharType="end"/>
                      </w:r>
                    </w:p>
                  </w:txbxContent>
                </v:textbox>
              </v:rect>
              <v:rect id="Rectangle 100825" o:spid="_x0000_s1129"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2JcMA&#10;AADfAAAADwAAAGRycy9kb3ducmV2LnhtbERPXWvCMBR9H/gfwhX2NhMFR61GEZ3o46aC+nZprm2x&#10;uSlNZrv9+mUg+Hg437NFZytxp8aXjjUMBwoEceZMybmG42HzloDwAdlg5Zg0/JCHxbz3MsPUuJa/&#10;6L4PuYgh7FPUUIRQp1L6rCCLfuBq4shdXWMxRNjk0jTYxnBbyZFS79JiybGhwJpWBWW3/bfVsE3q&#10;5Xnnftu8+rhsT5+nyfowCVq/9rvlFESgLjzFD/fOxPlKJaMx/P+JA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m2JcMAAADfAAAADwAAAAAAAAAAAAAAAACYAgAAZHJzL2Rv&#10;d25yZXYueG1sUEsFBgAAAAAEAAQA9QAAAIgDAAAAAA==&#10;" filled="f" stroked="f">
                <v:textbox inset="0,0,0,0">
                  <w:txbxContent>
                    <w:p w:rsidR="006A09F7" w:rsidRDefault="006A09F7">
                      <w:pPr>
                        <w:spacing w:after="0"/>
                      </w:pPr>
                      <w:r>
                        <w:t xml:space="preserve"> </w:t>
                      </w:r>
                    </w:p>
                  </w:txbxContent>
                </v:textbox>
              </v:rect>
              <v:rect id="Rectangle 100826" o:spid="_x0000_s1130"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soUsMA&#10;AADfAAAADwAAAGRycy9kb3ducmV2LnhtbERPy4rCMBTdD/gP4QruxkQXUjtGEXXQpY8BZ3aX5toW&#10;m5vSZGz1683AgMvDec8Wna3EjRpfOtYwGioQxJkzJecavk6f7wkIH5ANVo5Jw508LOa9txmmxrV8&#10;oNsx5CKGsE9RQxFCnUrps4Is+qGriSN3cY3FEGGTS9NgG8NtJcdKTaTFkmNDgTWtCsqux1+rYZvU&#10;y++de7R5tfnZnvfn6fo0DVoP+t3yA0SgLrzE/+6difOVSsYT+PsTAc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soUsMAAADfAAAADwAAAAAAAAAAAAAAAACYAgAAZHJzL2Rv&#10;d25yZXYueG1sUEsFBgAAAAAEAAQA9QAAAIgDAAAAAA==&#10;" filled="f" stroked="f">
                <v:textbox inset="0,0,0,0">
                  <w:txbxContent>
                    <w:p w:rsidR="006A09F7" w:rsidRDefault="006A09F7">
                      <w:pPr>
                        <w:spacing w:after="0"/>
                      </w:pPr>
                      <w:r>
                        <w:t xml:space="preserve"> </w:t>
                      </w:r>
                    </w:p>
                  </w:txbxContent>
                </v:textbox>
              </v:rect>
              <v:shape id="Shape 105033" o:spid="_x0000_s1131"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i4sEA&#10;AADfAAAADwAAAGRycy9kb3ducmV2LnhtbERPXWvCMBR9F/wP4Qp708SJY1SjqLDRx66TPd8116bY&#10;3JQmat2vX4TBHg/ne70dXCuu1IfGs4b5TIEgrrxpuNZw/HybvoIIEdlg65k03CnAdjMerTEz/sYf&#10;dC1jLVIIhww12Bi7TMpQWXIYZr4jTtzJ9w5jgn0tTY+3FO5a+azUi3TYcGqw2NHBUnUuLy7N2Ocn&#10;W96PP1/5d4EXjO+FLZzWT5NhtwIRaYj/4j93bpJPLdViAY8/CY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MYuLBAAAA3wAAAA8AAAAAAAAAAAAAAAAAmAIAAGRycy9kb3du&#10;cmV2LnhtbFBLBQYAAAAABAAEAPUAAACGAwAAAAA=&#10;" path="m,l5262118,r,12192l,12192,,e" fillcolor="#404040" stroked="f" strokeweight="0">
                <v:stroke miterlimit="83231f" joinstyle="miter"/>
                <v:path arrowok="t" textboxrect="0,0,5262118,12192"/>
              </v:shape>
              <v:rect id="Rectangle 100827" o:spid="_x0000_s1132"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NycQA&#10;AADfAAAADwAAAGRycy9kb3ducmV2LnhtbERPz2vCMBS+D/wfwhN2m4keXK1GEZ3ocVNBvT2aZ1ts&#10;XkqT2W5//TIQPH58v2eLzlbiTo0vHWsYDhQI4syZknMNx8PmLQHhA7LByjFp+CEPi3nvZYapcS1/&#10;0X0fchFD2KeooQihTqX0WUEW/cDVxJG7usZiiLDJpWmwjeG2kiOlxtJiybGhwJpWBWW3/bfVsE3q&#10;5Xnnftu8+rhsT5+nyfowCVq/9rvlFESgLjzFD/fOxPlKJaN3+P8TAc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3jcnEAAAA3wAAAA8AAAAAAAAAAAAAAAAAmAIAAGRycy9k&#10;b3ducmV2LnhtbFBLBQYAAAAABAAEAPUAAACJAwAAAAA=&#10;" filled="f" stroked="f">
                <v:textbox inset="0,0,0,0">
                  <w:txbxContent>
                    <w:p w:rsidR="006A09F7" w:rsidRDefault="006A09F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818" o:spid="_x0000_s1133"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Cvu3BAAAA3wAAAA8AAABkcnMvZG93bnJldi54bWxET01LAzEQvRf8D2EK3tpke1jK2rSIRfGo&#10;rQWPQzLuLm4mS5J213/vHASPj/e9O8xhUDdKuY9soVobUMQu+p5bCx/n59UWVC7IHofIZOGHMhz2&#10;d4sdNj5O/E63U2mVhHBu0EJXythonV1HAfM6jsTCfcUUsAhMrfYJJwkPg94YU+uAPUtDhyM9deS+&#10;T9dgIV/ydWzP5vNlOrq3TTXUyWFt7f1yfnwAVWgu/+I/96uX+cZsKxksfwSA3v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VCvu3BAAAA3wAAAA8AAAAAAAAAAAAAAAAAnwIA&#10;AGRycy9kb3ducmV2LnhtbFBLBQYAAAAABAAEAPcAAACNAwAAAAA=&#10;">
                <v:imagedata r:id="rId2" o:title=""/>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2C7" w:rsidRDefault="00F022C7" w:rsidP="00C67D8D">
      <w:pPr>
        <w:spacing w:after="0" w:line="240" w:lineRule="auto"/>
      </w:pPr>
      <w:r>
        <w:separator/>
      </w:r>
    </w:p>
  </w:footnote>
  <w:footnote w:type="continuationSeparator" w:id="0">
    <w:p w:rsidR="00F022C7" w:rsidRDefault="00F022C7" w:rsidP="00C67D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3920FB" w:rsidRDefault="006A09F7">
    <w:pPr>
      <w:spacing w:after="12" w:line="240" w:lineRule="auto"/>
      <w:jc w:val="center"/>
      <w:rPr>
        <w:lang w:val="es-ES"/>
      </w:rPr>
    </w:pPr>
    <w:r w:rsidRPr="003920FB">
      <w:rPr>
        <w:lang w:val="es-ES"/>
      </w:rPr>
      <w:t xml:space="preserve">Testing Unitario con Microsoft Fakes - Capítulo 3: Migrando a Microsoft Fakes </w:t>
    </w:r>
  </w:p>
  <w:p w:rsidR="006A09F7" w:rsidRPr="003920FB"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68480" behindDoc="0" locked="0" layoutInCell="1" allowOverlap="1" wp14:anchorId="719336AF" wp14:editId="37A5CAE4">
              <wp:simplePos x="0" y="0"/>
              <wp:positionH relativeFrom="page">
                <wp:posOffset>701040</wp:posOffset>
              </wp:positionH>
              <wp:positionV relativeFrom="page">
                <wp:posOffset>687324</wp:posOffset>
              </wp:positionV>
              <wp:extent cx="6370320" cy="12192"/>
              <wp:effectExtent l="0" t="0" r="0" b="0"/>
              <wp:wrapSquare wrapText="bothSides"/>
              <wp:docPr id="100589" name="Group 100589"/>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84" name="Shape 104984"/>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413AC3FF" id="Group 100589" o:spid="_x0000_s1026" style="position:absolute;margin-left:55.2pt;margin-top:54.1pt;width:501.6pt;height:.95pt;z-index:251668480;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F0eNdR/&#10;AgAAYwYAAA4AAAAAAAAAAAAAAAAALgIAAGRycy9lMm9Eb2MueG1sUEsBAi0AFAAGAAgAAAAhADdB&#10;owjgAAAADAEAAA8AAAAAAAAAAAAAAAAA2QQAAGRycy9kb3ducmV2LnhtbFBLBQYAAAAABAAEAPMA&#10;AADmBQAAAAA=&#10;">
              <v:shape id="Shape 104984"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BFvsUA&#10;AADfAAAADwAAAGRycy9kb3ducmV2LnhtbERPW2vCMBR+H+w/hDPwZWjqkKGdUUQ2EHHgpS++HZqz&#10;tticlCazqb/eCIM9fnz3+TKYWlypdZVlBeNRAoI4t7riQkF2+hpOQTiPrLG2TAp6crBcPD/NMdW2&#10;4wNdj74QMYRdigpK75tUSpeXZNCNbEMcuR/bGvQRtoXULXYx3NTyLUnepcGKY0OJDa1Lyi/HX6Og&#10;y25dWGf29Xu7z863Plx2pv9UavASVh8gPAX/L/5zb3Scn0xm0wk8/kQA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EW+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669504" behindDoc="1" locked="0" layoutInCell="1" allowOverlap="1" wp14:anchorId="6E655548" wp14:editId="40859DCC">
              <wp:simplePos x="0" y="0"/>
              <wp:positionH relativeFrom="page">
                <wp:posOffset>0</wp:posOffset>
              </wp:positionH>
              <wp:positionV relativeFrom="page">
                <wp:posOffset>0</wp:posOffset>
              </wp:positionV>
              <wp:extent cx="1" cy="1"/>
              <wp:effectExtent l="0" t="0" r="0" b="0"/>
              <wp:wrapNone/>
              <wp:docPr id="100591" name="Group 1005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D1D4DD3" id="Group 100591" o:spid="_x0000_s1026" style="position:absolute;margin-left:0;margin-top:0;width:0;height:0;z-index:-25164697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stEQvl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E253B7" w:rsidRDefault="006A09F7">
    <w:pPr>
      <w:spacing w:after="12" w:line="240" w:lineRule="auto"/>
      <w:jc w:val="center"/>
      <w:rPr>
        <w:lang w:val="es-ES"/>
      </w:rPr>
    </w:pPr>
    <w:r w:rsidRPr="00E253B7">
      <w:rPr>
        <w:lang w:val="es-ES"/>
      </w:rPr>
      <w:t xml:space="preserve">Testing Unitario con Microsoft Fakes - Capítulo 1: Breve teoría sobre Testing Unitario </w:t>
    </w:r>
  </w:p>
  <w:p w:rsidR="006A09F7" w:rsidRPr="00E253B7"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706368" behindDoc="0" locked="0" layoutInCell="1" allowOverlap="1" wp14:anchorId="3C8954CC" wp14:editId="7B86EA1A">
              <wp:simplePos x="0" y="0"/>
              <wp:positionH relativeFrom="page">
                <wp:posOffset>701040</wp:posOffset>
              </wp:positionH>
              <wp:positionV relativeFrom="page">
                <wp:posOffset>687324</wp:posOffset>
              </wp:positionV>
              <wp:extent cx="6370320" cy="12192"/>
              <wp:effectExtent l="0" t="0" r="0" b="0"/>
              <wp:wrapSquare wrapText="bothSides"/>
              <wp:docPr id="100307" name="Group 100307"/>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75" name="Shape 104975"/>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73843B10" id="Group 100307" o:spid="_x0000_s1026" style="position:absolute;margin-left:55.2pt;margin-top:54.1pt;width:501.6pt;height:.95pt;z-index:251706368;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P2gLj1/&#10;AgAAYwYAAA4AAAAAAAAAAAAAAAAALgIAAGRycy9lMm9Eb2MueG1sUEsBAi0AFAAGAAgAAAAhADdB&#10;owjgAAAADAEAAA8AAAAAAAAAAAAAAAAA2QQAAGRycy9kb3ducmV2LnhtbFBLBQYAAAAABAAEAPMA&#10;AADmBQAAAAA=&#10;">
              <v:shape id="Shape 104975"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QAsYA&#10;AADfAAAADwAAAGRycy9kb3ducmV2LnhtbERPW0vDMBR+F/YfwhF8GVu64W3d0jGGgoiCbn3x7dAc&#10;29LmpDRxTffrjTDw8eO7b7bBtOJEvastK1jMExDEhdU1lwry4/PsEYTzyBpby6RgJAfbbHK1wVTb&#10;gT/pdPCliCHsUlRQed+lUrqiIoNubjviyH3b3qCPsC+l7nGI4aaVyyS5lwZrjg0VdrSvqGgOP0bB&#10;kJ+HsM/t9P31I/86j6F5M+OTUjfXYbcG4Sn4f/HF/aLj/OR29XAHf38iAJ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mQAsYAAADfAAAADwAAAAAAAAAAAAAAAACYAgAAZHJz&#10;L2Rvd25yZXYueG1sUEsFBgAAAAAEAAQA9QAAAIsDA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707392" behindDoc="1" locked="0" layoutInCell="1" allowOverlap="1" wp14:anchorId="01CFD90A" wp14:editId="1DC61633">
              <wp:simplePos x="0" y="0"/>
              <wp:positionH relativeFrom="page">
                <wp:posOffset>0</wp:posOffset>
              </wp:positionH>
              <wp:positionV relativeFrom="page">
                <wp:posOffset>0</wp:posOffset>
              </wp:positionV>
              <wp:extent cx="1" cy="1"/>
              <wp:effectExtent l="0" t="0" r="0" b="0"/>
              <wp:wrapNone/>
              <wp:docPr id="100309" name="Group 1003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3E5B4C1" id="Group 100309" o:spid="_x0000_s1026" style="position:absolute;margin-left:0;margin-top:0;width:0;height:0;z-index:-25160908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hslixl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E253B7" w:rsidRDefault="006A09F7">
    <w:pPr>
      <w:spacing w:after="12" w:line="240" w:lineRule="auto"/>
      <w:jc w:val="center"/>
      <w:rPr>
        <w:lang w:val="es-ES"/>
      </w:rPr>
    </w:pPr>
    <w:r w:rsidRPr="00E253B7">
      <w:rPr>
        <w:lang w:val="es-ES"/>
      </w:rPr>
      <w:t xml:space="preserve">Testing Unitario con Microsoft Fakes - Capítulo 1: Breve teoría sobre Testing Unitario </w:t>
    </w:r>
  </w:p>
  <w:p w:rsidR="006A09F7" w:rsidRPr="00E253B7"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708416" behindDoc="0" locked="0" layoutInCell="1" allowOverlap="1" wp14:anchorId="534E5388" wp14:editId="7EE7714D">
              <wp:simplePos x="0" y="0"/>
              <wp:positionH relativeFrom="page">
                <wp:posOffset>701040</wp:posOffset>
              </wp:positionH>
              <wp:positionV relativeFrom="page">
                <wp:posOffset>687324</wp:posOffset>
              </wp:positionV>
              <wp:extent cx="6370320" cy="12192"/>
              <wp:effectExtent l="0" t="0" r="0" b="0"/>
              <wp:wrapSquare wrapText="bothSides"/>
              <wp:docPr id="100276" name="Group 100276"/>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74" name="Shape 104974"/>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36217FA1" id="Group 100276" o:spid="_x0000_s1026" style="position:absolute;margin-left:55.2pt;margin-top:54.1pt;width:501.6pt;height:.95pt;z-index:251708416;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L60DnJ/&#10;AgAAYwYAAA4AAAAAAAAAAAAAAAAALgIAAGRycy9lMm9Eb2MueG1sUEsBAi0AFAAGAAgAAAAhADdB&#10;owjgAAAADAEAAA8AAAAAAAAAAAAAAAAA2QQAAGRycy9kb3ducmV2LnhtbFBLBQYAAAAABAAEAPMA&#10;AADmBQAAAAA=&#10;">
              <v:shape id="Shape 104974"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1mcUA&#10;AADfAAAADwAAAGRycy9kb3ducmV2LnhtbERPXWvCMBR9H/gfwh34IjNVZJudUUQUxnCwaV/2dmnu&#10;2mJzU5poU3+9GQh7PJzvxSqYWlyodZVlBZNxAoI4t7riQkF23D29gnAeWWNtmRT05GC1HDwsMNW2&#10;42+6HHwhYgi7FBWU3jeplC4vyaAb24Y4cr+2NegjbAupW+xiuKnlNEmepcGKY0OJDW1Kyk+Hs1HQ&#10;ZdcubDI7+vz4yn6ufTjtTb9VavgY1m8gPAX/L76733Wcn8zmLzP4+xMB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TWZ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709440" behindDoc="1" locked="0" layoutInCell="1" allowOverlap="1" wp14:anchorId="0FF2A291" wp14:editId="6A53576F">
              <wp:simplePos x="0" y="0"/>
              <wp:positionH relativeFrom="page">
                <wp:posOffset>0</wp:posOffset>
              </wp:positionH>
              <wp:positionV relativeFrom="page">
                <wp:posOffset>0</wp:posOffset>
              </wp:positionV>
              <wp:extent cx="1" cy="1"/>
              <wp:effectExtent l="0" t="0" r="0" b="0"/>
              <wp:wrapNone/>
              <wp:docPr id="100278" name="Group 1002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75175D4" id="Group 100278" o:spid="_x0000_s1026" style="position:absolute;margin-left:0;margin-top:0;width:0;height:0;z-index:-2516070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nma6VF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E253B7" w:rsidRDefault="006A09F7">
    <w:pPr>
      <w:spacing w:after="12" w:line="240" w:lineRule="auto"/>
      <w:jc w:val="center"/>
      <w:rPr>
        <w:lang w:val="es-ES"/>
      </w:rPr>
    </w:pPr>
    <w:r w:rsidRPr="00E253B7">
      <w:rPr>
        <w:lang w:val="es-ES"/>
      </w:rPr>
      <w:t xml:space="preserve">Testing Unitario con Microsoft Fakes - Capítulo 1: Breve teoría sobre Testing Unitario </w:t>
    </w:r>
  </w:p>
  <w:p w:rsidR="006A09F7" w:rsidRPr="00E253B7"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710464" behindDoc="0" locked="0" layoutInCell="1" allowOverlap="1" wp14:anchorId="1871B607" wp14:editId="5D60E3B6">
              <wp:simplePos x="0" y="0"/>
              <wp:positionH relativeFrom="page">
                <wp:posOffset>701040</wp:posOffset>
              </wp:positionH>
              <wp:positionV relativeFrom="page">
                <wp:posOffset>687324</wp:posOffset>
              </wp:positionV>
              <wp:extent cx="6370320" cy="12192"/>
              <wp:effectExtent l="0" t="0" r="0" b="0"/>
              <wp:wrapSquare wrapText="bothSides"/>
              <wp:docPr id="100245" name="Group 100245"/>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73" name="Shape 104973"/>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7384F792" id="Group 100245" o:spid="_x0000_s1026" style="position:absolute;margin-left:55.2pt;margin-top:54.1pt;width:501.6pt;height:.95pt;z-index:251710464;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">
              <v:shape id="Shape 104973"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yt7cYA&#10;AADfAAAADwAAAGRycy9kb3ducmV2LnhtbERPXUvDMBR9F/YfwhV8GVu6Keq6pWMMBREF3fri26W5&#10;tqXNTWnimu7XG2Hg4+F8b7bBtOJEvastK1jMExDEhdU1lwry4/PsEYTzyBpby6RgJAfbbHK1wVTb&#10;gT/pdPCliCHsUlRQed+lUrqiIoNubjviyH3b3qCPsC+l7nGI4aaVyyS5lwZrjg0VdrSvqGgOP0bB&#10;kJ+HsM/t9P31I/86j6F5M+OTUjfXYbcG4Sn4f/HF/aLj/ORu9XALf38iAJ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yt7cYAAADfAAAADwAAAAAAAAAAAAAAAACYAgAAZHJz&#10;L2Rvd25yZXYueG1sUEsFBgAAAAAEAAQA9QAAAIsDA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711488" behindDoc="1" locked="0" layoutInCell="1" allowOverlap="1" wp14:anchorId="690CADA8" wp14:editId="266EFF7E">
              <wp:simplePos x="0" y="0"/>
              <wp:positionH relativeFrom="page">
                <wp:posOffset>0</wp:posOffset>
              </wp:positionH>
              <wp:positionV relativeFrom="page">
                <wp:posOffset>0</wp:posOffset>
              </wp:positionV>
              <wp:extent cx="1" cy="1"/>
              <wp:effectExtent l="0" t="0" r="0" b="0"/>
              <wp:wrapNone/>
              <wp:docPr id="100247" name="Group 1002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A895FB7" id="Group 100247" o:spid="_x0000_s1026" style="position:absolute;margin-left:0;margin-top:0;width:0;height:0;z-index:-2516049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O6LCP5RAQAAsgIAAA4AAAAAAAAAAAAAAAAALgIAAGRy&#10;cy9lMm9Eb2MueG1sUEsBAi0AFAAGAAgAAAAhAD+lQGrWAAAA/wAAAA8AAAAAAAAAAAAAAAAAqwMA&#10;AGRycy9kb3ducmV2LnhtbFBLBQYAAAAABAAEAPMAAACuB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3920FB" w:rsidRDefault="006A09F7">
    <w:pPr>
      <w:spacing w:after="12" w:line="240" w:lineRule="auto"/>
      <w:jc w:val="center"/>
      <w:rPr>
        <w:lang w:val="es-ES"/>
      </w:rPr>
    </w:pPr>
    <w:r w:rsidRPr="003920FB">
      <w:rPr>
        <w:lang w:val="es-ES"/>
      </w:rPr>
      <w:t xml:space="preserve">Testing Unitario con Microsoft Fakes - Capítulo 3: Migrando a Microsoft Fakes </w:t>
    </w:r>
  </w:p>
  <w:p w:rsidR="006A09F7" w:rsidRPr="003920FB"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70528" behindDoc="0" locked="0" layoutInCell="1" allowOverlap="1" wp14:anchorId="610371A6" wp14:editId="5C2BE5A3">
              <wp:simplePos x="0" y="0"/>
              <wp:positionH relativeFrom="page">
                <wp:posOffset>701040</wp:posOffset>
              </wp:positionH>
              <wp:positionV relativeFrom="page">
                <wp:posOffset>687324</wp:posOffset>
              </wp:positionV>
              <wp:extent cx="6370320" cy="12192"/>
              <wp:effectExtent l="0" t="0" r="0" b="0"/>
              <wp:wrapSquare wrapText="bothSides"/>
              <wp:docPr id="100558" name="Group 100558"/>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83" name="Shape 104983"/>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3E08F858" id="Group 100558" o:spid="_x0000_s1026" style="position:absolute;margin-left:55.2pt;margin-top:54.1pt;width:501.6pt;height:.95pt;z-index:251670528;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AUH8uJ/&#10;AgAAYwYAAA4AAAAAAAAAAAAAAAAALgIAAGRycy9lMm9Eb2MueG1sUEsBAi0AFAAGAAgAAAAhADdB&#10;owjgAAAADAEAAA8AAAAAAAAAAAAAAAAA2QQAAGRycy9kb3ducmV2LnhtbFBLBQYAAAAABAAEAPMA&#10;AADmBQAAAAA=&#10;">
              <v:shape id="Shape 104983"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ndysUA&#10;AADfAAAADwAAAGRycy9kb3ducmV2LnhtbERPXWvCMBR9H+w/hDvYy5ipOkQ7o4goiDiYri++XZq7&#10;ttjclCazqb/eDAZ7PJzv+TKYWlypdZVlBcNBAoI4t7riQkH2tX2dgnAeWWNtmRT05GC5eHyYY6pt&#10;x0e6nnwhYgi7FBWU3jeplC4vyaAb2IY4ct+2NegjbAupW+xiuKnlKEkm0mDFsaHEhtYl5ZfTj1HQ&#10;ZbcurDP78rH/zM63PlwOpt8o9fwUVu8gPAX/L/5z73Scn7zNpmP4/RMB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3K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671552" behindDoc="1" locked="0" layoutInCell="1" allowOverlap="1" wp14:anchorId="1B15937B" wp14:editId="25C7936D">
              <wp:simplePos x="0" y="0"/>
              <wp:positionH relativeFrom="page">
                <wp:posOffset>0</wp:posOffset>
              </wp:positionH>
              <wp:positionV relativeFrom="page">
                <wp:posOffset>0</wp:posOffset>
              </wp:positionV>
              <wp:extent cx="1" cy="1"/>
              <wp:effectExtent l="0" t="0" r="0" b="0"/>
              <wp:wrapNone/>
              <wp:docPr id="100560" name="Group 1005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78CF5AD" id="Group 100560" o:spid="_x0000_s1026" style="position:absolute;margin-left:0;margin-top:0;width:0;height:0;z-index:-25164492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JcYzpV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3920FB" w:rsidRDefault="006A09F7">
    <w:pPr>
      <w:spacing w:after="12" w:line="240" w:lineRule="auto"/>
      <w:jc w:val="center"/>
      <w:rPr>
        <w:lang w:val="es-ES"/>
      </w:rPr>
    </w:pPr>
    <w:r w:rsidRPr="003920FB">
      <w:rPr>
        <w:lang w:val="es-ES"/>
      </w:rPr>
      <w:t xml:space="preserve">Testing Unitario con Microsoft Fakes - Capítulo 3: Migrando a Microsoft Fakes </w:t>
    </w:r>
  </w:p>
  <w:p w:rsidR="006A09F7" w:rsidRPr="003920FB"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72576" behindDoc="0" locked="0" layoutInCell="1" allowOverlap="1" wp14:anchorId="1DF78DCC" wp14:editId="3D079CB5">
              <wp:simplePos x="0" y="0"/>
              <wp:positionH relativeFrom="page">
                <wp:posOffset>701040</wp:posOffset>
              </wp:positionH>
              <wp:positionV relativeFrom="page">
                <wp:posOffset>687324</wp:posOffset>
              </wp:positionV>
              <wp:extent cx="6370320" cy="12192"/>
              <wp:effectExtent l="0" t="0" r="0" b="0"/>
              <wp:wrapSquare wrapText="bothSides"/>
              <wp:docPr id="100527" name="Group 100527"/>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82" name="Shape 104982"/>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1E6026B4" id="Group 100527" o:spid="_x0000_s1026" style="position:absolute;margin-left:55.2pt;margin-top:54.1pt;width:501.6pt;height:.95pt;z-index:251672576;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PpmoTh/&#10;AgAAYwYAAA4AAAAAAAAAAAAAAAAALgIAAGRycy9lMm9Eb2MueG1sUEsBAi0AFAAGAAgAAAAhADdB&#10;owjgAAAADAEAAA8AAAAAAAAAAAAAAAAA2QQAAGRycy9kb3ducmV2LnhtbFBLBQYAAAAABAAEAPMA&#10;AADmBQAAAAA=&#10;">
              <v:shape id="Shape 104982"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4UcUA&#10;AADfAAAADwAAAGRycy9kb3ducmV2LnhtbERPXWvCMBR9H/gfwhX2MjRVxtBqFBEHYzjYtC++XZpr&#10;W2xuShNt6q9fhMEeD+d7uQ6mFjdqXWVZwWScgCDOra64UJAd30czEM4ja6wtk4KeHKxXg6clptp2&#10;/EO3gy9EDGGXooLS+yaV0uUlGXRj2xBH7mxbgz7CtpC6xS6Gm1pOk+RNGqw4NpTY0Lak/HK4GgVd&#10;du/CNrMvX5/f2eneh8ve9DulnodhswDhKfh/8Z/7Q8f5yet8NoXHnwh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XhR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673600" behindDoc="1" locked="0" layoutInCell="1" allowOverlap="1" wp14:anchorId="68139E2C" wp14:editId="53A7F6B1">
              <wp:simplePos x="0" y="0"/>
              <wp:positionH relativeFrom="page">
                <wp:posOffset>0</wp:posOffset>
              </wp:positionH>
              <wp:positionV relativeFrom="page">
                <wp:posOffset>0</wp:posOffset>
              </wp:positionV>
              <wp:extent cx="1" cy="1"/>
              <wp:effectExtent l="0" t="0" r="0" b="0"/>
              <wp:wrapNone/>
              <wp:docPr id="100529" name="Group 1005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9A9B6CD" id="Group 100529" o:spid="_x0000_s1026" style="position:absolute;margin-left:0;margin-top:0;width:0;height:0;z-index:-25164288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AK5iONRAQAAsg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3920FB" w:rsidRDefault="006A09F7">
    <w:pPr>
      <w:spacing w:after="12" w:line="240" w:lineRule="auto"/>
      <w:jc w:val="center"/>
      <w:rPr>
        <w:lang w:val="es-ES"/>
      </w:rPr>
    </w:pPr>
    <w:r w:rsidRPr="003920FB">
      <w:rPr>
        <w:lang w:val="es-ES"/>
      </w:rPr>
      <w:t xml:space="preserve">Testing Unitario con Microsoft Fakes - Capítulo 3: Migrando a Microsoft Fakes </w:t>
    </w:r>
  </w:p>
  <w:p w:rsidR="006A09F7" w:rsidRPr="003920FB"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86912" behindDoc="0" locked="0" layoutInCell="1" allowOverlap="1" wp14:anchorId="6E5F0791" wp14:editId="4EB23ACA">
              <wp:simplePos x="0" y="0"/>
              <wp:positionH relativeFrom="page">
                <wp:posOffset>701040</wp:posOffset>
              </wp:positionH>
              <wp:positionV relativeFrom="page">
                <wp:posOffset>687324</wp:posOffset>
              </wp:positionV>
              <wp:extent cx="6370320" cy="12192"/>
              <wp:effectExtent l="0" t="0" r="0" b="0"/>
              <wp:wrapSquare wrapText="bothSides"/>
              <wp:docPr id="100777" name="Group 100777"/>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90" name="Shape 104990"/>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3B685BB4" id="Group 100777" o:spid="_x0000_s1026" style="position:absolute;margin-left:55.2pt;margin-top:54.1pt;width:501.6pt;height:.95pt;z-index:251686912;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">
              <v:shape id="Shape 104990"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LVYMUA&#10;AADfAAAADwAAAGRycy9kb3ducmV2LnhtbERPTUvDQBC9C/6HZYRexG6UIjZ2W6RUKKWC1ly8Ddkx&#10;Cc3Ohuy22fTXdw6Cx8f7XqySa9WZ+tB4NvA4zUARl942XBkovt8fXkCFiGyx9UwGRgqwWt7eLDC3&#10;fuAvOh9ipSSEQ44G6hi7XOtQ1uQwTH1HLNyv7x1GgX2lbY+DhLtWP2XZs3bYsDTU2NG6pvJ4ODkD&#10;Q3EZ0rrw9x+7z+LnMqbj3o0bYyZ36e0VVKQU/8V/7q2V+dlsPpcH8kcA6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8tVg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687936" behindDoc="1" locked="0" layoutInCell="1" allowOverlap="1" wp14:anchorId="26862DA1" wp14:editId="04912F97">
              <wp:simplePos x="0" y="0"/>
              <wp:positionH relativeFrom="page">
                <wp:posOffset>0</wp:posOffset>
              </wp:positionH>
              <wp:positionV relativeFrom="page">
                <wp:posOffset>0</wp:posOffset>
              </wp:positionV>
              <wp:extent cx="1" cy="1"/>
              <wp:effectExtent l="0" t="0" r="0" b="0"/>
              <wp:wrapNone/>
              <wp:docPr id="100779" name="Group 1007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7B59934" id="Group 100779" o:spid="_x0000_s1026" style="position:absolute;margin-left:0;margin-top:0;width:0;height:0;z-index:-2516285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ATx0IV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3920FB" w:rsidRDefault="006A09F7">
    <w:pPr>
      <w:spacing w:after="12" w:line="240" w:lineRule="auto"/>
      <w:jc w:val="center"/>
      <w:rPr>
        <w:lang w:val="es-ES"/>
      </w:rPr>
    </w:pPr>
    <w:r w:rsidRPr="003920FB">
      <w:rPr>
        <w:lang w:val="es-ES"/>
      </w:rPr>
      <w:t xml:space="preserve">Testing Unitario con Microsoft Fakes - Capítulo 3: Migrando a Microsoft Fakes </w:t>
    </w:r>
  </w:p>
  <w:p w:rsidR="006A09F7" w:rsidRPr="003920FB"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88960" behindDoc="0" locked="0" layoutInCell="1" allowOverlap="1" wp14:anchorId="50DB6CE0" wp14:editId="0CECAFFC">
              <wp:simplePos x="0" y="0"/>
              <wp:positionH relativeFrom="page">
                <wp:posOffset>701040</wp:posOffset>
              </wp:positionH>
              <wp:positionV relativeFrom="page">
                <wp:posOffset>687324</wp:posOffset>
              </wp:positionV>
              <wp:extent cx="6370320" cy="12192"/>
              <wp:effectExtent l="0" t="0" r="0" b="0"/>
              <wp:wrapSquare wrapText="bothSides"/>
              <wp:docPr id="100746" name="Group 100746"/>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89" name="Shape 104989"/>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3196863C" id="Group 100746" o:spid="_x0000_s1026" style="position:absolute;margin-left:55.2pt;margin-top:54.1pt;width:501.6pt;height:.95pt;z-index:251688960;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I0mx/Z/&#10;AgAAYwYAAA4AAAAAAAAAAAAAAAAALgIAAGRycy9lMm9Eb2MueG1sUEsBAi0AFAAGAAgAAAAhADdB&#10;owjgAAAADAEAAA8AAAAAAAAAAAAAAAAA2QQAAGRycy9kb3ducmV2LnhtbFBLBQYAAAAABAAEAPMA&#10;AADmBQAAAAA=&#10;">
              <v:shape id="Shape 104989"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qIMUA&#10;AADfAAAADwAAAGRycy9kb3ducmV2LnhtbERPXWvCMBR9H+w/hCv4IppOxtBqlCETRDbYtC++XZpr&#10;W2xuShNt6q9fBsIeD+d7uQ6mFjdqXWVZwcskAUGcW11xoSA7bsczEM4ja6wtk4KeHKxXz09LTLXt&#10;+IduB1+IGMIuRQWl900qpctLMugmtiGO3Nm2Bn2EbSF1i10MN7WcJsmbNFhxbCixoU1J+eVwNQq6&#10;7N6FTWZHX/vv7HTvw+XT9B9KDQfhfQHCU/D/4od7p+P85HU+m8Pfnwh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eog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689984" behindDoc="1" locked="0" layoutInCell="1" allowOverlap="1" wp14:anchorId="6F280B85" wp14:editId="6E4ED743">
              <wp:simplePos x="0" y="0"/>
              <wp:positionH relativeFrom="page">
                <wp:posOffset>0</wp:posOffset>
              </wp:positionH>
              <wp:positionV relativeFrom="page">
                <wp:posOffset>0</wp:posOffset>
              </wp:positionV>
              <wp:extent cx="1" cy="1"/>
              <wp:effectExtent l="0" t="0" r="0" b="0"/>
              <wp:wrapNone/>
              <wp:docPr id="100748" name="Group 1007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0FD0E69" id="Group 100748" o:spid="_x0000_s1026" style="position:absolute;margin-left:0;margin-top:0;width:0;height:0;z-index:-2516264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WC6lY1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3920FB" w:rsidRDefault="006A09F7">
    <w:pPr>
      <w:spacing w:after="12" w:line="240" w:lineRule="auto"/>
      <w:jc w:val="center"/>
      <w:rPr>
        <w:lang w:val="es-ES"/>
      </w:rPr>
    </w:pPr>
    <w:r w:rsidRPr="003920FB">
      <w:rPr>
        <w:lang w:val="es-ES"/>
      </w:rPr>
      <w:t xml:space="preserve">Testing Unitario con Microsoft Fakes - Capítulo 3: Migrando a Microsoft Fakes </w:t>
    </w:r>
  </w:p>
  <w:p w:rsidR="006A09F7" w:rsidRPr="003920FB"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91008" behindDoc="0" locked="0" layoutInCell="1" allowOverlap="1" wp14:anchorId="3A2BE4DD" wp14:editId="40F7B98B">
              <wp:simplePos x="0" y="0"/>
              <wp:positionH relativeFrom="page">
                <wp:posOffset>701040</wp:posOffset>
              </wp:positionH>
              <wp:positionV relativeFrom="page">
                <wp:posOffset>687324</wp:posOffset>
              </wp:positionV>
              <wp:extent cx="6370320" cy="12192"/>
              <wp:effectExtent l="0" t="0" r="0" b="0"/>
              <wp:wrapSquare wrapText="bothSides"/>
              <wp:docPr id="100715" name="Group 100715"/>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88" name="Shape 104988"/>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61236C62" id="Group 100715" o:spid="_x0000_s1026" style="position:absolute;margin-left:55.2pt;margin-top:54.1pt;width:501.6pt;height:.95pt;z-index:251691008;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">
              <v:shape id="Shape 104988"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Pu8UA&#10;AADfAAAADwAAAGRycy9kb3ducmV2LnhtbERPTUvDQBC9C/6HZYRexG6UIjV2W6RUKKWC1ly8Ddkx&#10;Cc3Ohuy22fTXdw6Cx8f7XqySa9WZ+tB4NvA4zUARl942XBkovt8f5qBCRLbYeiYDIwVYLW9vFphb&#10;P/AXnQ+xUhLCIUcDdYxdrnUoa3IYpr4jFu7X9w6jwL7StsdBwl2rn7LsWTtsWBpq7GhdU3k8nJyB&#10;obgMaV34+4/dZ/FzGdNx78aNMZO79PYKKlKK/+I/99bK/Gz2MpfB8kcA6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U+7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692032" behindDoc="1" locked="0" layoutInCell="1" allowOverlap="1" wp14:anchorId="7A95D95E" wp14:editId="61C0DD1D">
              <wp:simplePos x="0" y="0"/>
              <wp:positionH relativeFrom="page">
                <wp:posOffset>0</wp:posOffset>
              </wp:positionH>
              <wp:positionV relativeFrom="page">
                <wp:posOffset>0</wp:posOffset>
              </wp:positionV>
              <wp:extent cx="1" cy="1"/>
              <wp:effectExtent l="0" t="0" r="0" b="0"/>
              <wp:wrapNone/>
              <wp:docPr id="100717" name="Group 1007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B314E7D" id="Group 100717" o:spid="_x0000_s1026" style="position:absolute;margin-left:0;margin-top:0;width:0;height:0;z-index:-25162444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z8Hu5V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3920FB" w:rsidRDefault="006A09F7">
    <w:pPr>
      <w:spacing w:after="12" w:line="240" w:lineRule="auto"/>
      <w:jc w:val="center"/>
      <w:rPr>
        <w:lang w:val="es-ES"/>
      </w:rPr>
    </w:pPr>
    <w:r w:rsidRPr="003920FB">
      <w:rPr>
        <w:lang w:val="es-ES"/>
      </w:rPr>
      <w:t xml:space="preserve">Testing Unitario con Microsoft Fakes - Capítulo 3: Migrando a Microsoft Fakes </w:t>
    </w:r>
  </w:p>
  <w:p w:rsidR="006A09F7" w:rsidRPr="003920FB"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96128" behindDoc="0" locked="0" layoutInCell="1" allowOverlap="1" wp14:anchorId="354C77D8" wp14:editId="519E576F">
              <wp:simplePos x="0" y="0"/>
              <wp:positionH relativeFrom="page">
                <wp:posOffset>701040</wp:posOffset>
              </wp:positionH>
              <wp:positionV relativeFrom="page">
                <wp:posOffset>687324</wp:posOffset>
              </wp:positionV>
              <wp:extent cx="6370320" cy="12192"/>
              <wp:effectExtent l="0" t="0" r="0" b="0"/>
              <wp:wrapSquare wrapText="bothSides"/>
              <wp:docPr id="100871" name="Group 100871"/>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93" name="Shape 104993"/>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5ED2FD70" id="Group 100871" o:spid="_x0000_s1026" style="position:absolute;margin-left:55.2pt;margin-top:54.1pt;width:501.6pt;height:.95pt;z-index:251696128;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Dwtz3V/&#10;AgAAYwYAAA4AAAAAAAAAAAAAAAAALgIAAGRycy9lMm9Eb2MueG1sUEsBAi0AFAAGAAgAAAAhADdB&#10;owjgAAAADAEAAA8AAAAAAAAAAAAAAAAA2QQAAGRycy9kb3ducmV2LnhtbFBLBQYAAAAABAAEAPMA&#10;AADmBQAAAAA=&#10;">
              <v:shape id="Shape 104993"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BLF8UA&#10;AADfAAAADwAAAGRycy9kb3ducmV2LnhtbERPXWvCMBR9H/gfwhV8GTOdjjE7owxREHGwaV98uzR3&#10;bbG5KU20qb/eDAZ7PJzv+TKYWlypdZVlBc/jBARxbnXFhYLsuHl6A+E8ssbaMinoycFyMXiYY6pt&#10;x990PfhCxBB2KSoovW9SKV1ekkE3tg1x5H5sa9BH2BZSt9jFcFPLSZK8SoMVx4YSG1qVlJ8PF6Og&#10;y25dWGX28XP3lZ1ufTjvTb9WajQMH+8gPAX/L/5zb3Wcn7zMZlP4/RMB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IEsX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697152" behindDoc="1" locked="0" layoutInCell="1" allowOverlap="1" wp14:anchorId="428D1F7B" wp14:editId="3AFD8993">
              <wp:simplePos x="0" y="0"/>
              <wp:positionH relativeFrom="page">
                <wp:posOffset>0</wp:posOffset>
              </wp:positionH>
              <wp:positionV relativeFrom="page">
                <wp:posOffset>0</wp:posOffset>
              </wp:positionV>
              <wp:extent cx="1" cy="1"/>
              <wp:effectExtent l="0" t="0" r="0" b="0"/>
              <wp:wrapNone/>
              <wp:docPr id="100873" name="Group 1008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4AFBD15" id="Group 100873" o:spid="_x0000_s1026" style="position:absolute;margin-left:0;margin-top:0;width:0;height:0;z-index:-25161932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D1QzM5RAQAAsgIAAA4AAAAAAAAAAAAAAAAALgIAAGRy&#10;cy9lMm9Eb2MueG1sUEsBAi0AFAAGAAgAAAAhAD+lQGrWAAAA/wAAAA8AAAAAAAAAAAAAAAAAqwMA&#10;AGRycy9kb3ducmV2LnhtbFBLBQYAAAAABAAEAPMAAACuBAAAAAA=&#10;">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3920FB" w:rsidRDefault="006A09F7">
    <w:pPr>
      <w:spacing w:after="12" w:line="240" w:lineRule="auto"/>
      <w:jc w:val="center"/>
      <w:rPr>
        <w:lang w:val="es-ES"/>
      </w:rPr>
    </w:pPr>
    <w:r w:rsidRPr="003920FB">
      <w:rPr>
        <w:lang w:val="es-ES"/>
      </w:rPr>
      <w:t xml:space="preserve">Testing Unitario con Microsoft Fakes - Capítulo 3: Migrando a Microsoft Fakes </w:t>
    </w:r>
  </w:p>
  <w:p w:rsidR="006A09F7" w:rsidRPr="003920FB"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98176" behindDoc="0" locked="0" layoutInCell="1" allowOverlap="1" wp14:anchorId="2B93A8B7" wp14:editId="5ABC45ED">
              <wp:simplePos x="0" y="0"/>
              <wp:positionH relativeFrom="page">
                <wp:posOffset>701040</wp:posOffset>
              </wp:positionH>
              <wp:positionV relativeFrom="page">
                <wp:posOffset>687324</wp:posOffset>
              </wp:positionV>
              <wp:extent cx="6370320" cy="12192"/>
              <wp:effectExtent l="0" t="0" r="0" b="0"/>
              <wp:wrapSquare wrapText="bothSides"/>
              <wp:docPr id="100840" name="Group 100840"/>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92" name="Shape 104992"/>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511F3650" id="Group 100840" o:spid="_x0000_s1026" style="position:absolute;margin-left:55.2pt;margin-top:54.1pt;width:501.6pt;height:.95pt;z-index:251698176;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">
              <v:shape id="Shape 104992"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ujMUA&#10;AADfAAAADwAAAGRycy9kb3ducmV2LnhtbERPXWvCMBR9H/gfwhX2MjRVxtBqFBEHYzjYtC++XZpr&#10;W2xuShNt6q9fhMEeD+d7uQ6mFjdqXWVZwWScgCDOra64UJAd30czEM4ja6wtk4KeHKxXg6clptp2&#10;/EO3gy9EDGGXooLS+yaV0uUlGXRj2xBH7mxbgz7CtpC6xS6Gm1pOk+RNGqw4NpTY0Lak/HK4GgVd&#10;du/CNrMvX5/f2eneh8ve9DulnodhswDhKfh/8Z/7Q8f5yet8PoXHnwh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O6M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699200" behindDoc="1" locked="0" layoutInCell="1" allowOverlap="1" wp14:anchorId="03D37FF3" wp14:editId="63E04180">
              <wp:simplePos x="0" y="0"/>
              <wp:positionH relativeFrom="page">
                <wp:posOffset>0</wp:posOffset>
              </wp:positionH>
              <wp:positionV relativeFrom="page">
                <wp:posOffset>0</wp:posOffset>
              </wp:positionV>
              <wp:extent cx="1" cy="1"/>
              <wp:effectExtent l="0" t="0" r="0" b="0"/>
              <wp:wrapNone/>
              <wp:docPr id="100842" name="Group 1008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7D3EA0A" id="Group 100842" o:spid="_x0000_s1026" style="position:absolute;margin-left:0;margin-top:0;width:0;height:0;z-index:-25161728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GRCHYxRAQAAsgIAAA4AAAAAAAAAAAAAAAAALgIAAGRy&#10;cy9lMm9Eb2MueG1sUEsBAi0AFAAGAAgAAAAhAD+lQGrWAAAA/wAAAA8AAAAAAAAAAAAAAAAAqwMA&#10;AGRycy9kb3ducmV2LnhtbFBLBQYAAAAABAAEAPMAAACuBAAAAAA=&#10;">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9F7" w:rsidRPr="003920FB" w:rsidRDefault="006A09F7">
    <w:pPr>
      <w:spacing w:after="12" w:line="240" w:lineRule="auto"/>
      <w:jc w:val="center"/>
      <w:rPr>
        <w:lang w:val="es-ES"/>
      </w:rPr>
    </w:pPr>
    <w:r w:rsidRPr="003920FB">
      <w:rPr>
        <w:lang w:val="es-ES"/>
      </w:rPr>
      <w:t xml:space="preserve">Testing Unitario con Microsoft Fakes - Capítulo 3: Migrando a Microsoft Fakes </w:t>
    </w:r>
  </w:p>
  <w:p w:rsidR="006A09F7" w:rsidRPr="003920FB" w:rsidRDefault="006A09F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700224" behindDoc="0" locked="0" layoutInCell="1" allowOverlap="1" wp14:anchorId="5BB240BE" wp14:editId="606AACA3">
              <wp:simplePos x="0" y="0"/>
              <wp:positionH relativeFrom="page">
                <wp:posOffset>701040</wp:posOffset>
              </wp:positionH>
              <wp:positionV relativeFrom="page">
                <wp:posOffset>687324</wp:posOffset>
              </wp:positionV>
              <wp:extent cx="6370320" cy="12192"/>
              <wp:effectExtent l="0" t="0" r="0" b="0"/>
              <wp:wrapSquare wrapText="bothSides"/>
              <wp:docPr id="100809" name="Group 100809"/>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91" name="Shape 104991"/>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7127E02D" id="Group 100809" o:spid="_x0000_s1026" style="position:absolute;margin-left:55.2pt;margin-top:54.1pt;width:501.6pt;height:.95pt;z-index:251700224;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B1JBV9/&#10;AgAAYwYAAA4AAAAAAAAAAAAAAAAALgIAAGRycy9lMm9Eb2MueG1sUEsBAi0AFAAGAAgAAAAhADdB&#10;owjgAAAADAEAAA8AAAAAAAAAAAAAAAAA2QQAAGRycy9kb3ducmV2LnhtbFBLBQYAAAAABAAEAPMA&#10;AADmBQAAAAA=&#10;">
              <v:shape id="Shape 104991"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8UA&#10;AADfAAAADwAAAGRycy9kb3ducmV2LnhtbERPXWvCMBR9H/gfwhV8GZoqY2g1ioiDMRxs2hffLs21&#10;LTY3pcls6q9fhMEeD+d7tQmmFjdqXWVZwXSSgCDOra64UJCd3sZzEM4ja6wtk4KeHGzWg6cVptp2&#10;/E23oy9EDGGXooLS+yaV0uUlGXQT2xBH7mJbgz7CtpC6xS6Gm1rOkuRVGqw4NpTY0K6k/Hr8MQq6&#10;7N6FXWafPz++svO9D9eD6fdKjYZhuwThKfh/8Z/7Xcf5yctiMYXHnwh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D7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6A09F7" w:rsidRDefault="006A09F7">
    <w:r>
      <w:rPr>
        <w:rFonts w:ascii="Calibri" w:eastAsia="Calibri" w:hAnsi="Calibri" w:cs="Calibri"/>
        <w:noProof/>
        <w:lang w:bidi="ar-SA"/>
      </w:rPr>
      <mc:AlternateContent>
        <mc:Choice Requires="wpg">
          <w:drawing>
            <wp:anchor distT="0" distB="0" distL="114300" distR="114300" simplePos="0" relativeHeight="251701248" behindDoc="1" locked="0" layoutInCell="1" allowOverlap="1" wp14:anchorId="776DCD77" wp14:editId="4A704FC8">
              <wp:simplePos x="0" y="0"/>
              <wp:positionH relativeFrom="page">
                <wp:posOffset>0</wp:posOffset>
              </wp:positionH>
              <wp:positionV relativeFrom="page">
                <wp:posOffset>0</wp:posOffset>
              </wp:positionV>
              <wp:extent cx="1" cy="1"/>
              <wp:effectExtent l="0" t="0" r="0" b="0"/>
              <wp:wrapNone/>
              <wp:docPr id="100811" name="Group 10081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E1F2406" id="Group 100811" o:spid="_x0000_s1026" style="position:absolute;margin-left:0;margin-top:0;width:0;height:0;z-index:-2516152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PdG5LTwEAALI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498237A3"/>
    <w:multiLevelType w:val="hybridMultilevel"/>
    <w:tmpl w:val="73C83374"/>
    <w:lvl w:ilvl="0" w:tplc="3E6C2CA6">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B006E10">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AE68784">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97637EC">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9CCE6E">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48C775E">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2EF1D2">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06703A">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27ED626">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
  </w:num>
  <w:num w:numId="2">
    <w:abstractNumId w:val="8"/>
  </w:num>
  <w:num w:numId="3">
    <w:abstractNumId w:val="4"/>
  </w:num>
  <w:num w:numId="4">
    <w:abstractNumId w:val="5"/>
  </w:num>
  <w:num w:numId="5">
    <w:abstractNumId w:val="1"/>
  </w:num>
  <w:num w:numId="6">
    <w:abstractNumId w:val="7"/>
  </w:num>
  <w:num w:numId="7">
    <w:abstractNumId w:val="0"/>
  </w:num>
  <w:num w:numId="8">
    <w:abstractNumId w:val="6"/>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8D"/>
    <w:rsid w:val="0009604E"/>
    <w:rsid w:val="001906DD"/>
    <w:rsid w:val="006A09F7"/>
    <w:rsid w:val="006A3937"/>
    <w:rsid w:val="00753E9B"/>
    <w:rsid w:val="007843D9"/>
    <w:rsid w:val="007D6398"/>
    <w:rsid w:val="00886D4F"/>
    <w:rsid w:val="009D1AB3"/>
    <w:rsid w:val="00A252A4"/>
    <w:rsid w:val="00A74514"/>
    <w:rsid w:val="00B71B85"/>
    <w:rsid w:val="00C67D8D"/>
    <w:rsid w:val="00CD3813"/>
    <w:rsid w:val="00CF0009"/>
    <w:rsid w:val="00D63881"/>
    <w:rsid w:val="00EF39F5"/>
    <w:rsid w:val="00F022C7"/>
    <w:rsid w:val="00F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FB085-CA59-4F39-81F3-28127575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C67D8D"/>
    <w:pPr>
      <w:spacing w:after="120" w:line="276" w:lineRule="auto"/>
    </w:pPr>
    <w:rPr>
      <w:rFonts w:eastAsiaTheme="minorEastAsia"/>
      <w:lang w:bidi="en-US"/>
    </w:rPr>
  </w:style>
  <w:style w:type="paragraph" w:styleId="Heading1">
    <w:name w:val="heading 1"/>
    <w:basedOn w:val="Normal"/>
    <w:next w:val="ppBodyText"/>
    <w:link w:val="Heading1Char"/>
    <w:qFormat/>
    <w:rsid w:val="00C67D8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C67D8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C67D8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C67D8D"/>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7D8D"/>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C67D8D"/>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C67D8D"/>
    <w:rPr>
      <w:rFonts w:asciiTheme="majorHAnsi" w:eastAsiaTheme="majorEastAsia" w:hAnsiTheme="majorHAnsi" w:cstheme="majorBidi"/>
      <w:b/>
      <w:bCs/>
      <w:color w:val="5B9BD5" w:themeColor="accent1"/>
      <w:lang w:bidi="en-US"/>
    </w:rPr>
  </w:style>
  <w:style w:type="paragraph" w:customStyle="1" w:styleId="footnotedescription">
    <w:name w:val="footnote description"/>
    <w:next w:val="Normal"/>
    <w:link w:val="footnotedescriptionChar"/>
    <w:hidden/>
    <w:rsid w:val="00C67D8D"/>
    <w:pPr>
      <w:spacing w:after="90" w:line="240" w:lineRule="auto"/>
    </w:pPr>
    <w:rPr>
      <w:rFonts w:ascii="Segoe UI" w:eastAsia="Segoe UI" w:hAnsi="Segoe UI" w:cs="Segoe UI"/>
      <w:color w:val="000000"/>
      <w:sz w:val="12"/>
    </w:rPr>
  </w:style>
  <w:style w:type="character" w:customStyle="1" w:styleId="footnotedescriptionChar">
    <w:name w:val="footnote description Char"/>
    <w:link w:val="footnotedescription"/>
    <w:rsid w:val="00C67D8D"/>
    <w:rPr>
      <w:rFonts w:ascii="Segoe UI" w:eastAsia="Segoe UI" w:hAnsi="Segoe UI" w:cs="Segoe UI"/>
      <w:color w:val="000000"/>
      <w:sz w:val="12"/>
    </w:rPr>
  </w:style>
  <w:style w:type="paragraph" w:styleId="TOC1">
    <w:name w:val="toc 1"/>
    <w:hidden/>
    <w:uiPriority w:val="39"/>
    <w:rsid w:val="00C67D8D"/>
    <w:pPr>
      <w:spacing w:after="155" w:line="240" w:lineRule="auto"/>
      <w:ind w:left="25" w:right="15" w:hanging="10"/>
    </w:pPr>
    <w:rPr>
      <w:rFonts w:ascii="Segoe UI" w:eastAsia="Segoe UI" w:hAnsi="Segoe UI" w:cs="Segoe UI"/>
      <w:color w:val="000000"/>
      <w:sz w:val="18"/>
    </w:rPr>
  </w:style>
  <w:style w:type="paragraph" w:styleId="TOC2">
    <w:name w:val="toc 2"/>
    <w:hidden/>
    <w:uiPriority w:val="39"/>
    <w:rsid w:val="00C67D8D"/>
    <w:pPr>
      <w:spacing w:after="158" w:line="252" w:lineRule="auto"/>
      <w:ind w:left="231" w:right="15" w:hanging="10"/>
      <w:jc w:val="both"/>
    </w:pPr>
    <w:rPr>
      <w:rFonts w:ascii="Segoe UI" w:eastAsia="Segoe UI" w:hAnsi="Segoe UI" w:cs="Segoe UI"/>
      <w:color w:val="000000"/>
      <w:sz w:val="20"/>
    </w:rPr>
  </w:style>
  <w:style w:type="paragraph" w:styleId="TOC3">
    <w:name w:val="toc 3"/>
    <w:hidden/>
    <w:uiPriority w:val="39"/>
    <w:rsid w:val="00C67D8D"/>
    <w:pPr>
      <w:spacing w:after="158" w:line="252" w:lineRule="auto"/>
      <w:ind w:left="450" w:right="15" w:hanging="10"/>
      <w:jc w:val="both"/>
    </w:pPr>
    <w:rPr>
      <w:rFonts w:ascii="Segoe UI" w:eastAsia="Segoe UI" w:hAnsi="Segoe UI" w:cs="Segoe UI"/>
      <w:color w:val="000000"/>
      <w:sz w:val="20"/>
    </w:rPr>
  </w:style>
  <w:style w:type="character" w:customStyle="1" w:styleId="footnotemark">
    <w:name w:val="footnote mark"/>
    <w:hidden/>
    <w:rsid w:val="00C67D8D"/>
    <w:rPr>
      <w:rFonts w:ascii="Segoe UI" w:eastAsia="Segoe UI" w:hAnsi="Segoe UI" w:cs="Segoe UI"/>
      <w:color w:val="000000"/>
      <w:sz w:val="12"/>
      <w:vertAlign w:val="superscript"/>
    </w:rPr>
  </w:style>
  <w:style w:type="table" w:customStyle="1" w:styleId="TableGrid">
    <w:name w:val="TableGrid"/>
    <w:rsid w:val="00C67D8D"/>
    <w:pPr>
      <w:spacing w:after="0" w:line="240" w:lineRule="auto"/>
    </w:pPr>
    <w:rPr>
      <w:rFonts w:eastAsiaTheme="minorEastAsia"/>
    </w:rPr>
    <w:tblPr>
      <w:tblCellMar>
        <w:top w:w="0" w:type="dxa"/>
        <w:left w:w="0" w:type="dxa"/>
        <w:bottom w:w="0" w:type="dxa"/>
        <w:right w:w="0" w:type="dxa"/>
      </w:tblCellMar>
    </w:tblPr>
  </w:style>
  <w:style w:type="paragraph" w:styleId="TOC4">
    <w:name w:val="toc 4"/>
    <w:basedOn w:val="Normal"/>
    <w:next w:val="Normal"/>
    <w:autoRedefine/>
    <w:uiPriority w:val="39"/>
    <w:unhideWhenUsed/>
    <w:rsid w:val="00C67D8D"/>
    <w:pPr>
      <w:spacing w:after="100" w:line="259" w:lineRule="auto"/>
      <w:ind w:left="660"/>
    </w:pPr>
  </w:style>
  <w:style w:type="paragraph" w:styleId="TOC5">
    <w:name w:val="toc 5"/>
    <w:basedOn w:val="Normal"/>
    <w:next w:val="Normal"/>
    <w:autoRedefine/>
    <w:uiPriority w:val="39"/>
    <w:unhideWhenUsed/>
    <w:rsid w:val="00C67D8D"/>
    <w:pPr>
      <w:spacing w:after="100" w:line="259" w:lineRule="auto"/>
      <w:ind w:left="880"/>
    </w:pPr>
  </w:style>
  <w:style w:type="paragraph" w:styleId="TOC6">
    <w:name w:val="toc 6"/>
    <w:basedOn w:val="Normal"/>
    <w:next w:val="Normal"/>
    <w:autoRedefine/>
    <w:uiPriority w:val="39"/>
    <w:unhideWhenUsed/>
    <w:rsid w:val="00C67D8D"/>
    <w:pPr>
      <w:spacing w:after="100" w:line="259" w:lineRule="auto"/>
      <w:ind w:left="1100"/>
    </w:pPr>
  </w:style>
  <w:style w:type="paragraph" w:styleId="TOC7">
    <w:name w:val="toc 7"/>
    <w:basedOn w:val="Normal"/>
    <w:next w:val="Normal"/>
    <w:autoRedefine/>
    <w:uiPriority w:val="39"/>
    <w:unhideWhenUsed/>
    <w:rsid w:val="00C67D8D"/>
    <w:pPr>
      <w:spacing w:after="100" w:line="259" w:lineRule="auto"/>
      <w:ind w:left="1320"/>
    </w:pPr>
  </w:style>
  <w:style w:type="paragraph" w:styleId="TOC8">
    <w:name w:val="toc 8"/>
    <w:basedOn w:val="Normal"/>
    <w:next w:val="Normal"/>
    <w:autoRedefine/>
    <w:uiPriority w:val="39"/>
    <w:unhideWhenUsed/>
    <w:rsid w:val="00C67D8D"/>
    <w:pPr>
      <w:spacing w:after="100" w:line="259" w:lineRule="auto"/>
      <w:ind w:left="1540"/>
    </w:pPr>
  </w:style>
  <w:style w:type="paragraph" w:styleId="TOC9">
    <w:name w:val="toc 9"/>
    <w:basedOn w:val="Normal"/>
    <w:next w:val="Normal"/>
    <w:autoRedefine/>
    <w:uiPriority w:val="39"/>
    <w:unhideWhenUsed/>
    <w:rsid w:val="00C67D8D"/>
    <w:pPr>
      <w:spacing w:after="100" w:line="259" w:lineRule="auto"/>
      <w:ind w:left="1760"/>
    </w:pPr>
  </w:style>
  <w:style w:type="character" w:styleId="Hyperlink">
    <w:name w:val="Hyperlink"/>
    <w:basedOn w:val="DefaultParagraphFont"/>
    <w:uiPriority w:val="99"/>
    <w:unhideWhenUsed/>
    <w:rsid w:val="00C67D8D"/>
    <w:rPr>
      <w:color w:val="0563C1" w:themeColor="hyperlink"/>
      <w:u w:val="single"/>
    </w:rPr>
  </w:style>
  <w:style w:type="character" w:customStyle="1" w:styleId="Heading4Char">
    <w:name w:val="Heading 4 Char"/>
    <w:basedOn w:val="DefaultParagraphFont"/>
    <w:link w:val="Heading4"/>
    <w:rsid w:val="00C67D8D"/>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C67D8D"/>
    <w:pPr>
      <w:spacing w:after="120" w:line="276" w:lineRule="auto"/>
    </w:pPr>
    <w:rPr>
      <w:rFonts w:eastAsiaTheme="minorEastAsia"/>
      <w:lang w:bidi="en-US"/>
    </w:rPr>
  </w:style>
  <w:style w:type="paragraph" w:customStyle="1" w:styleId="ppBodyTextIndent">
    <w:name w:val="pp Body Text Indent"/>
    <w:basedOn w:val="ppBodyText"/>
    <w:rsid w:val="00C67D8D"/>
    <w:pPr>
      <w:numPr>
        <w:ilvl w:val="2"/>
      </w:numPr>
      <w:ind w:left="720"/>
    </w:pPr>
  </w:style>
  <w:style w:type="paragraph" w:customStyle="1" w:styleId="ppBodyTextIndent2">
    <w:name w:val="pp Body Text Indent 2"/>
    <w:basedOn w:val="ppBodyTextIndent"/>
    <w:rsid w:val="00C67D8D"/>
    <w:pPr>
      <w:numPr>
        <w:ilvl w:val="3"/>
      </w:numPr>
      <w:ind w:left="1440"/>
    </w:pPr>
  </w:style>
  <w:style w:type="paragraph" w:customStyle="1" w:styleId="ppBulletList">
    <w:name w:val="pp Bullet List"/>
    <w:basedOn w:val="ppNumberList"/>
    <w:link w:val="ppBulletListChar"/>
    <w:qFormat/>
    <w:rsid w:val="00C67D8D"/>
    <w:pPr>
      <w:numPr>
        <w:ilvl w:val="0"/>
        <w:numId w:val="0"/>
      </w:numPr>
      <w:tabs>
        <w:tab w:val="clear" w:pos="1440"/>
        <w:tab w:val="num" w:pos="1037"/>
      </w:tabs>
      <w:ind w:left="754" w:hanging="357"/>
    </w:pPr>
  </w:style>
  <w:style w:type="paragraph" w:customStyle="1" w:styleId="ppBulletListIndent">
    <w:name w:val="pp Bullet List Indent"/>
    <w:basedOn w:val="ppBulletList"/>
    <w:rsid w:val="00C67D8D"/>
    <w:pPr>
      <w:tabs>
        <w:tab w:val="clear" w:pos="1037"/>
        <w:tab w:val="num" w:pos="1757"/>
      </w:tabs>
      <w:ind w:left="1434"/>
    </w:pPr>
  </w:style>
  <w:style w:type="paragraph" w:customStyle="1" w:styleId="ppChapterNumber">
    <w:name w:val="pp Chapter Number"/>
    <w:next w:val="Normal"/>
    <w:uiPriority w:val="14"/>
    <w:rsid w:val="00C67D8D"/>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67D8D"/>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67D8D"/>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67D8D"/>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67D8D"/>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67D8D"/>
    <w:pPr>
      <w:numPr>
        <w:ilvl w:val="2"/>
      </w:numPr>
      <w:ind w:left="720"/>
    </w:pPr>
  </w:style>
  <w:style w:type="paragraph" w:customStyle="1" w:styleId="ppCodeIndent2">
    <w:name w:val="pp Code Indent 2"/>
    <w:basedOn w:val="ppCodeIndent"/>
    <w:rsid w:val="00C67D8D"/>
    <w:pPr>
      <w:numPr>
        <w:ilvl w:val="3"/>
      </w:numPr>
      <w:ind w:left="1440"/>
    </w:pPr>
  </w:style>
  <w:style w:type="paragraph" w:customStyle="1" w:styleId="ppCodeLanguage">
    <w:name w:val="pp Code Language"/>
    <w:basedOn w:val="Normal"/>
    <w:next w:val="ppCode"/>
    <w:qFormat/>
    <w:rsid w:val="00C67D8D"/>
    <w:pPr>
      <w:keepNext/>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67D8D"/>
    <w:pPr>
      <w:numPr>
        <w:ilvl w:val="2"/>
      </w:numPr>
      <w:ind w:left="720"/>
    </w:pPr>
  </w:style>
  <w:style w:type="paragraph" w:customStyle="1" w:styleId="ppCodeLanguageIndent2">
    <w:name w:val="pp Code Language Indent 2"/>
    <w:basedOn w:val="ppCodeLanguageIndent"/>
    <w:next w:val="ppCodeIndent2"/>
    <w:rsid w:val="00C67D8D"/>
    <w:pPr>
      <w:numPr>
        <w:ilvl w:val="3"/>
      </w:numPr>
      <w:ind w:left="1440"/>
    </w:pPr>
  </w:style>
  <w:style w:type="paragraph" w:customStyle="1" w:styleId="ppFigure">
    <w:name w:val="pp Figure"/>
    <w:basedOn w:val="Normal"/>
    <w:next w:val="Normal"/>
    <w:qFormat/>
    <w:rsid w:val="00C67D8D"/>
    <w:pPr>
      <w:numPr>
        <w:ilvl w:val="1"/>
        <w:numId w:val="5"/>
      </w:numPr>
      <w:spacing w:after="240"/>
      <w:ind w:left="0"/>
    </w:pPr>
  </w:style>
  <w:style w:type="paragraph" w:customStyle="1" w:styleId="ppFigureCaption">
    <w:name w:val="pp Figure Caption"/>
    <w:basedOn w:val="Normal"/>
    <w:next w:val="ppBodyText"/>
    <w:qFormat/>
    <w:rsid w:val="00C67D8D"/>
    <w:pPr>
      <w:numPr>
        <w:ilvl w:val="1"/>
        <w:numId w:val="4"/>
      </w:numPr>
      <w:ind w:left="0"/>
    </w:pPr>
    <w:rPr>
      <w:b/>
      <w:color w:val="003399"/>
    </w:rPr>
  </w:style>
  <w:style w:type="paragraph" w:customStyle="1" w:styleId="ppFigureCaptionIndent">
    <w:name w:val="pp Figure Caption Indent"/>
    <w:basedOn w:val="ppFigureCaption"/>
    <w:next w:val="ppBodyTextIndent"/>
    <w:rsid w:val="00C67D8D"/>
    <w:pPr>
      <w:numPr>
        <w:ilvl w:val="2"/>
      </w:numPr>
      <w:ind w:left="720"/>
    </w:pPr>
  </w:style>
  <w:style w:type="paragraph" w:customStyle="1" w:styleId="ppFigureCaptionIndent2">
    <w:name w:val="pp Figure Caption Indent 2"/>
    <w:basedOn w:val="ppFigureCaptionIndent"/>
    <w:next w:val="ppBodyTextIndent2"/>
    <w:rsid w:val="00C67D8D"/>
    <w:pPr>
      <w:numPr>
        <w:ilvl w:val="3"/>
      </w:numPr>
      <w:ind w:left="1440"/>
    </w:pPr>
  </w:style>
  <w:style w:type="paragraph" w:customStyle="1" w:styleId="ppFigureIndent">
    <w:name w:val="pp Figure Indent"/>
    <w:basedOn w:val="ppFigure"/>
    <w:next w:val="Normal"/>
    <w:rsid w:val="00C67D8D"/>
    <w:pPr>
      <w:numPr>
        <w:ilvl w:val="2"/>
      </w:numPr>
      <w:ind w:left="720"/>
    </w:pPr>
  </w:style>
  <w:style w:type="paragraph" w:customStyle="1" w:styleId="ppFigureIndent2">
    <w:name w:val="pp Figure Indent 2"/>
    <w:basedOn w:val="ppFigureIndent"/>
    <w:next w:val="Normal"/>
    <w:rsid w:val="00C67D8D"/>
    <w:pPr>
      <w:numPr>
        <w:ilvl w:val="3"/>
      </w:numPr>
      <w:ind w:left="1440"/>
    </w:pPr>
  </w:style>
  <w:style w:type="paragraph" w:customStyle="1" w:styleId="ppFigureNumber">
    <w:name w:val="pp Figure Number"/>
    <w:basedOn w:val="Normal"/>
    <w:next w:val="ppFigureCaption"/>
    <w:rsid w:val="00C67D8D"/>
    <w:pPr>
      <w:numPr>
        <w:ilvl w:val="1"/>
        <w:numId w:val="6"/>
      </w:numPr>
      <w:spacing w:after="0"/>
      <w:ind w:left="0"/>
    </w:pPr>
    <w:rPr>
      <w:b/>
    </w:rPr>
  </w:style>
  <w:style w:type="paragraph" w:customStyle="1" w:styleId="ppFigureNumberIndent">
    <w:name w:val="pp Figure Number Indent"/>
    <w:basedOn w:val="ppFigureNumber"/>
    <w:next w:val="ppFigureCaptionIndent"/>
    <w:rsid w:val="00C67D8D"/>
    <w:pPr>
      <w:numPr>
        <w:ilvl w:val="2"/>
      </w:numPr>
      <w:ind w:left="720"/>
    </w:pPr>
  </w:style>
  <w:style w:type="paragraph" w:customStyle="1" w:styleId="ppFigureNumberIndent2">
    <w:name w:val="pp Figure Number Indent 2"/>
    <w:basedOn w:val="ppFigureNumberIndent"/>
    <w:next w:val="ppFigureCaptionIndent2"/>
    <w:rsid w:val="00C67D8D"/>
    <w:pPr>
      <w:numPr>
        <w:ilvl w:val="3"/>
      </w:numPr>
      <w:ind w:left="1440"/>
    </w:pPr>
  </w:style>
  <w:style w:type="paragraph" w:customStyle="1" w:styleId="ppNumberList">
    <w:name w:val="pp Number List"/>
    <w:basedOn w:val="Normal"/>
    <w:rsid w:val="00C67D8D"/>
    <w:pPr>
      <w:numPr>
        <w:ilvl w:val="1"/>
        <w:numId w:val="8"/>
      </w:numPr>
      <w:tabs>
        <w:tab w:val="left" w:pos="1440"/>
      </w:tabs>
      <w:ind w:left="754" w:hanging="357"/>
    </w:pPr>
  </w:style>
  <w:style w:type="paragraph" w:customStyle="1" w:styleId="ppListEnd">
    <w:name w:val="pp List End"/>
    <w:basedOn w:val="ppNumberList"/>
    <w:next w:val="ppBodyText"/>
    <w:rsid w:val="00C67D8D"/>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67D8D"/>
    <w:pPr>
      <w:numPr>
        <w:ilvl w:val="1"/>
        <w:numId w:val="7"/>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C67D8D"/>
    <w:pPr>
      <w:numPr>
        <w:ilvl w:val="0"/>
        <w:numId w:val="9"/>
      </w:numPr>
      <w:ind w:left="426" w:hanging="284"/>
    </w:pPr>
  </w:style>
  <w:style w:type="paragraph" w:customStyle="1" w:styleId="ppNoteIndent">
    <w:name w:val="pp Note Indent"/>
    <w:basedOn w:val="ppNote"/>
    <w:rsid w:val="00C67D8D"/>
    <w:pPr>
      <w:numPr>
        <w:ilvl w:val="2"/>
      </w:numPr>
      <w:ind w:left="862"/>
    </w:pPr>
  </w:style>
  <w:style w:type="paragraph" w:customStyle="1" w:styleId="ppNoteIndent2">
    <w:name w:val="pp Note Indent 2"/>
    <w:basedOn w:val="ppNoteIndent"/>
    <w:rsid w:val="00C67D8D"/>
    <w:pPr>
      <w:numPr>
        <w:ilvl w:val="3"/>
      </w:numPr>
      <w:ind w:left="1584"/>
    </w:pPr>
  </w:style>
  <w:style w:type="paragraph" w:customStyle="1" w:styleId="ppNumberListIndent">
    <w:name w:val="pp Number List Indent"/>
    <w:basedOn w:val="ppNumberList"/>
    <w:rsid w:val="00C67D8D"/>
    <w:pPr>
      <w:numPr>
        <w:ilvl w:val="2"/>
      </w:numPr>
      <w:tabs>
        <w:tab w:val="clear" w:pos="1440"/>
        <w:tab w:val="left" w:pos="2160"/>
      </w:tabs>
      <w:ind w:left="1434" w:hanging="357"/>
    </w:pPr>
  </w:style>
  <w:style w:type="paragraph" w:customStyle="1" w:styleId="ppNumberListTable">
    <w:name w:val="pp Number List Table"/>
    <w:basedOn w:val="ppNumberList"/>
    <w:rsid w:val="00C67D8D"/>
    <w:pPr>
      <w:numPr>
        <w:ilvl w:val="0"/>
        <w:numId w:val="0"/>
      </w:numPr>
      <w:tabs>
        <w:tab w:val="left" w:pos="403"/>
      </w:tabs>
    </w:pPr>
    <w:rPr>
      <w:sz w:val="18"/>
    </w:rPr>
  </w:style>
  <w:style w:type="paragraph" w:customStyle="1" w:styleId="ppProcedureStart">
    <w:name w:val="pp Procedure Start"/>
    <w:basedOn w:val="Normal"/>
    <w:next w:val="ppNumberList"/>
    <w:rsid w:val="00C67D8D"/>
    <w:pPr>
      <w:spacing w:before="80" w:after="80"/>
    </w:pPr>
    <w:rPr>
      <w:rFonts w:cs="Arial"/>
      <w:b/>
      <w:szCs w:val="20"/>
    </w:rPr>
  </w:style>
  <w:style w:type="paragraph" w:customStyle="1" w:styleId="ppSection">
    <w:name w:val="pp Section"/>
    <w:basedOn w:val="Heading1"/>
    <w:next w:val="Normal"/>
    <w:rsid w:val="00C67D8D"/>
    <w:rPr>
      <w:color w:val="333399"/>
    </w:rPr>
  </w:style>
  <w:style w:type="table" w:customStyle="1" w:styleId="ppTableGrid">
    <w:name w:val="pp Table Grid"/>
    <w:basedOn w:val="ppTableList"/>
    <w:rsid w:val="00C67D8D"/>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67D8D"/>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67D8D"/>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67D8D"/>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67D8D"/>
  </w:style>
  <w:style w:type="table" w:styleId="TableGrid0">
    <w:name w:val="Table Grid"/>
    <w:basedOn w:val="TableNormal"/>
    <w:rsid w:val="00C67D8D"/>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67D8D"/>
    <w:rPr>
      <w:szCs w:val="20"/>
    </w:rPr>
  </w:style>
  <w:style w:type="character" w:customStyle="1" w:styleId="FootnoteTextChar">
    <w:name w:val="Footnote Text Char"/>
    <w:basedOn w:val="DefaultParagraphFont"/>
    <w:link w:val="FootnoteText"/>
    <w:uiPriority w:val="99"/>
    <w:rsid w:val="00C67D8D"/>
    <w:rPr>
      <w:rFonts w:eastAsiaTheme="minorEastAsia"/>
      <w:szCs w:val="20"/>
      <w:lang w:bidi="en-US"/>
    </w:rPr>
  </w:style>
  <w:style w:type="paragraph" w:styleId="Header">
    <w:name w:val="header"/>
    <w:basedOn w:val="Normal"/>
    <w:link w:val="HeaderChar"/>
    <w:uiPriority w:val="99"/>
    <w:semiHidden/>
    <w:unhideWhenUsed/>
    <w:rsid w:val="00C67D8D"/>
    <w:pPr>
      <w:tabs>
        <w:tab w:val="center" w:pos="4680"/>
        <w:tab w:val="right" w:pos="9360"/>
      </w:tabs>
    </w:pPr>
  </w:style>
  <w:style w:type="character" w:customStyle="1" w:styleId="HeaderChar">
    <w:name w:val="Header Char"/>
    <w:basedOn w:val="DefaultParagraphFont"/>
    <w:link w:val="Header"/>
    <w:uiPriority w:val="99"/>
    <w:semiHidden/>
    <w:rsid w:val="00C67D8D"/>
    <w:rPr>
      <w:rFonts w:eastAsiaTheme="minorEastAsia"/>
      <w:lang w:bidi="en-US"/>
    </w:rPr>
  </w:style>
  <w:style w:type="paragraph" w:styleId="Footer">
    <w:name w:val="footer"/>
    <w:basedOn w:val="Normal"/>
    <w:link w:val="FooterChar"/>
    <w:uiPriority w:val="99"/>
    <w:semiHidden/>
    <w:unhideWhenUsed/>
    <w:rsid w:val="00C67D8D"/>
    <w:pPr>
      <w:tabs>
        <w:tab w:val="center" w:pos="4680"/>
        <w:tab w:val="right" w:pos="9360"/>
      </w:tabs>
    </w:pPr>
  </w:style>
  <w:style w:type="character" w:customStyle="1" w:styleId="FooterChar">
    <w:name w:val="Footer Char"/>
    <w:basedOn w:val="DefaultParagraphFont"/>
    <w:link w:val="Footer"/>
    <w:uiPriority w:val="99"/>
    <w:semiHidden/>
    <w:rsid w:val="00C67D8D"/>
    <w:rPr>
      <w:rFonts w:eastAsiaTheme="minorEastAsia"/>
      <w:lang w:bidi="en-US"/>
    </w:rPr>
  </w:style>
  <w:style w:type="character" w:customStyle="1" w:styleId="ppBulletListChar">
    <w:name w:val="pp Bullet List Char"/>
    <w:basedOn w:val="DefaultParagraphFont"/>
    <w:link w:val="ppBulletList"/>
    <w:rsid w:val="00C67D8D"/>
    <w:rPr>
      <w:rFonts w:eastAsiaTheme="minorEastAsia"/>
      <w:lang w:bidi="en-US"/>
    </w:rPr>
  </w:style>
  <w:style w:type="paragraph" w:styleId="Title">
    <w:name w:val="Title"/>
    <w:basedOn w:val="Normal"/>
    <w:next w:val="Normal"/>
    <w:link w:val="TitleChar"/>
    <w:uiPriority w:val="10"/>
    <w:qFormat/>
    <w:rsid w:val="00C67D8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7D8D"/>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C67D8D"/>
    <w:rPr>
      <w:color w:val="808080"/>
    </w:rPr>
  </w:style>
  <w:style w:type="paragraph" w:styleId="BalloonText">
    <w:name w:val="Balloon Text"/>
    <w:basedOn w:val="Normal"/>
    <w:link w:val="BalloonTextChar"/>
    <w:uiPriority w:val="99"/>
    <w:semiHidden/>
    <w:unhideWhenUsed/>
    <w:rsid w:val="00C67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D8D"/>
    <w:rPr>
      <w:rFonts w:ascii="Tahoma" w:eastAsiaTheme="minorEastAsia" w:hAnsi="Tahoma" w:cs="Tahoma"/>
      <w:sz w:val="16"/>
      <w:szCs w:val="16"/>
      <w:lang w:bidi="en-US"/>
    </w:rPr>
  </w:style>
  <w:style w:type="paragraph" w:styleId="Caption">
    <w:name w:val="caption"/>
    <w:basedOn w:val="Normal"/>
    <w:next w:val="Normal"/>
    <w:uiPriority w:val="35"/>
    <w:unhideWhenUsed/>
    <w:qFormat/>
    <w:rsid w:val="00C67D8D"/>
    <w:pPr>
      <w:spacing w:after="200" w:line="240" w:lineRule="auto"/>
    </w:pPr>
    <w:rPr>
      <w:b/>
      <w:bCs/>
      <w:color w:val="5B9BD5" w:themeColor="accent1"/>
      <w:sz w:val="18"/>
      <w:szCs w:val="18"/>
    </w:rPr>
  </w:style>
  <w:style w:type="table" w:customStyle="1" w:styleId="ppTable">
    <w:name w:val="pp Table"/>
    <w:basedOn w:val="TableNormal"/>
    <w:uiPriority w:val="99"/>
    <w:rsid w:val="00C67D8D"/>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67D8D"/>
    <w:pPr>
      <w:numPr>
        <w:ilvl w:val="4"/>
      </w:numPr>
      <w:ind w:left="2160"/>
    </w:pPr>
  </w:style>
  <w:style w:type="paragraph" w:customStyle="1" w:styleId="ppBulletListIndent2">
    <w:name w:val="pp Bullet List Indent 2"/>
    <w:basedOn w:val="ppBulletListIndent"/>
    <w:qFormat/>
    <w:rsid w:val="00C67D8D"/>
    <w:pPr>
      <w:tabs>
        <w:tab w:val="clear" w:pos="1757"/>
        <w:tab w:val="num" w:pos="2520"/>
      </w:tabs>
      <w:ind w:left="2115"/>
    </w:pPr>
  </w:style>
  <w:style w:type="paragraph" w:customStyle="1" w:styleId="ppNumberListIndent2">
    <w:name w:val="pp Number List Indent 2"/>
    <w:basedOn w:val="ppNumberListIndent"/>
    <w:qFormat/>
    <w:rsid w:val="00C67D8D"/>
    <w:pPr>
      <w:numPr>
        <w:ilvl w:val="3"/>
      </w:numPr>
      <w:ind w:left="2115" w:hanging="357"/>
    </w:pPr>
  </w:style>
  <w:style w:type="paragraph" w:customStyle="1" w:styleId="ppCodeIndent3">
    <w:name w:val="pp Code Indent 3"/>
    <w:basedOn w:val="ppCodeIndent2"/>
    <w:qFormat/>
    <w:rsid w:val="00C67D8D"/>
    <w:pPr>
      <w:numPr>
        <w:ilvl w:val="4"/>
      </w:numPr>
    </w:pPr>
  </w:style>
  <w:style w:type="paragraph" w:customStyle="1" w:styleId="ppCodeLanguageIndent3">
    <w:name w:val="pp Code Language Indent 3"/>
    <w:basedOn w:val="ppCodeLanguageIndent2"/>
    <w:next w:val="ppCodeIndent3"/>
    <w:qFormat/>
    <w:rsid w:val="00C67D8D"/>
    <w:pPr>
      <w:numPr>
        <w:ilvl w:val="4"/>
      </w:numPr>
    </w:pPr>
  </w:style>
  <w:style w:type="paragraph" w:customStyle="1" w:styleId="ppNoteIndent3">
    <w:name w:val="pp Note Indent 3"/>
    <w:basedOn w:val="ppNoteIndent2"/>
    <w:qFormat/>
    <w:rsid w:val="00C67D8D"/>
    <w:pPr>
      <w:numPr>
        <w:ilvl w:val="4"/>
      </w:numPr>
    </w:pPr>
  </w:style>
  <w:style w:type="paragraph" w:customStyle="1" w:styleId="ppFigureIndent3">
    <w:name w:val="pp Figure Indent 3"/>
    <w:basedOn w:val="ppFigureIndent2"/>
    <w:qFormat/>
    <w:rsid w:val="00C67D8D"/>
    <w:pPr>
      <w:numPr>
        <w:ilvl w:val="4"/>
      </w:numPr>
    </w:pPr>
  </w:style>
  <w:style w:type="paragraph" w:customStyle="1" w:styleId="ppFigureCaptionIndent3">
    <w:name w:val="pp Figure Caption Indent 3"/>
    <w:basedOn w:val="ppFigureCaptionIndent2"/>
    <w:qFormat/>
    <w:rsid w:val="00C67D8D"/>
    <w:pPr>
      <w:numPr>
        <w:ilvl w:val="4"/>
      </w:numPr>
    </w:pPr>
  </w:style>
  <w:style w:type="paragraph" w:customStyle="1" w:styleId="ppFigureNumberIndent3">
    <w:name w:val="pp Figure Number Indent 3"/>
    <w:basedOn w:val="ppFigureNumberIndent2"/>
    <w:qFormat/>
    <w:rsid w:val="00C67D8D"/>
    <w:pPr>
      <w:numPr>
        <w:ilvl w:val="4"/>
      </w:numPr>
      <w:ind w:left="2160" w:firstLine="0"/>
    </w:pPr>
  </w:style>
  <w:style w:type="paragraph" w:customStyle="1" w:styleId="ppBodyAfterTableText">
    <w:name w:val="pp Body After Table Text"/>
    <w:basedOn w:val="ppBodyText"/>
    <w:next w:val="BodyText"/>
    <w:qFormat/>
    <w:rsid w:val="00C67D8D"/>
    <w:pPr>
      <w:spacing w:before="240"/>
    </w:pPr>
  </w:style>
  <w:style w:type="paragraph" w:styleId="BodyText">
    <w:name w:val="Body Text"/>
    <w:basedOn w:val="Normal"/>
    <w:link w:val="BodyTextChar"/>
    <w:semiHidden/>
    <w:unhideWhenUsed/>
    <w:rsid w:val="00C67D8D"/>
  </w:style>
  <w:style w:type="character" w:customStyle="1" w:styleId="BodyTextChar">
    <w:name w:val="Body Text Char"/>
    <w:basedOn w:val="DefaultParagraphFont"/>
    <w:link w:val="BodyText"/>
    <w:semiHidden/>
    <w:rsid w:val="00C67D8D"/>
    <w:rPr>
      <w:rFonts w:eastAsiaTheme="minorEastAsia"/>
      <w:lang w:bidi="en-US"/>
    </w:rPr>
  </w:style>
  <w:style w:type="paragraph" w:customStyle="1" w:styleId="ppNoteBulletIndent">
    <w:name w:val="pp Note Bullet Indent"/>
    <w:basedOn w:val="ppNoteBullet"/>
    <w:qFormat/>
    <w:rsid w:val="00C67D8D"/>
    <w:pPr>
      <w:ind w:left="1146"/>
    </w:pPr>
  </w:style>
  <w:style w:type="paragraph" w:customStyle="1" w:styleId="ppNoteBulletIndent2">
    <w:name w:val="pp Note Bullet Indent 2"/>
    <w:basedOn w:val="ppNoteBulletIndent"/>
    <w:qFormat/>
    <w:rsid w:val="00C67D8D"/>
    <w:pPr>
      <w:ind w:left="1866"/>
    </w:pPr>
  </w:style>
  <w:style w:type="paragraph" w:customStyle="1" w:styleId="ppNoteBulletIndent3">
    <w:name w:val="pp Note Bullet Indent 3"/>
    <w:basedOn w:val="ppNoteBulletIndent2"/>
    <w:qFormat/>
    <w:rsid w:val="00C67D8D"/>
    <w:pPr>
      <w:ind w:left="2580"/>
    </w:pPr>
  </w:style>
  <w:style w:type="paragraph" w:styleId="ListParagraph">
    <w:name w:val="List Paragraph"/>
    <w:basedOn w:val="Normal"/>
    <w:uiPriority w:val="34"/>
    <w:qFormat/>
    <w:rsid w:val="00096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65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search.microsoft.com/en-us/projects/moles/" TargetMode="External"/><Relationship Id="rId18" Type="http://schemas.openxmlformats.org/officeDocument/2006/relationships/hyperlink" Target="http://research.microsoft.com/en-us/projects/moles/molesdev11.aspx" TargetMode="External"/><Relationship Id="rId26" Type="http://schemas.openxmlformats.org/officeDocument/2006/relationships/hyperlink" Target="http://research.microsoft.com/en-us/projects/pex/pexsharepointbehaviors.pdf" TargetMode="External"/><Relationship Id="rId39" Type="http://schemas.openxmlformats.org/officeDocument/2006/relationships/hyperlink" Target="http://www.typemock.com/isolator-product-page" TargetMode="External"/><Relationship Id="rId21" Type="http://schemas.openxmlformats.org/officeDocument/2006/relationships/hyperlink" Target="http://research.microsoft.com/en-us/projects/pex/" TargetMode="External"/><Relationship Id="rId34" Type="http://schemas.openxmlformats.org/officeDocument/2006/relationships/hyperlink" Target="http://blogs.msdn.com/b/visualstudioalm/archive/2012/11/26/introducing-sharepoint-emulators.aspx" TargetMode="External"/><Relationship Id="rId42" Type="http://schemas.openxmlformats.org/officeDocument/2006/relationships/hyperlink" Target="http://www.typemock.com/isolator-product-page" TargetMode="External"/><Relationship Id="rId47" Type="http://schemas.openxmlformats.org/officeDocument/2006/relationships/header" Target="header2.xml"/><Relationship Id="rId50" Type="http://schemas.openxmlformats.org/officeDocument/2006/relationships/header" Target="header3.xml"/><Relationship Id="rId55" Type="http://schemas.openxmlformats.org/officeDocument/2006/relationships/hyperlink" Target="http://code.google.com/p/moq/wiki/QuickStart" TargetMode="External"/><Relationship Id="rId63" Type="http://schemas.openxmlformats.org/officeDocument/2006/relationships/header" Target="header8.xml"/><Relationship Id="rId68" Type="http://schemas.openxmlformats.org/officeDocument/2006/relationships/header" Target="header10.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yperlink" Target="http://research.microsoft.com/en-us/projects/moles/molesdev11.aspx" TargetMode="External"/><Relationship Id="rId29" Type="http://schemas.openxmlformats.org/officeDocument/2006/relationships/hyperlink" Target="http://blogs.msdn.com/b/visualstudioalm/archive/2012/11/26/introducing-sharepoint-emulators.aspx" TargetMode="External"/><Relationship Id="rId11" Type="http://schemas.openxmlformats.org/officeDocument/2006/relationships/hyperlink" Target="http://research.microsoft.com/en-us/projects/moles/" TargetMode="External"/><Relationship Id="rId24" Type="http://schemas.openxmlformats.org/officeDocument/2006/relationships/hyperlink" Target="http://research.microsoft.com/en-us/projects/pex/pexsharepointbehaviors.pdf" TargetMode="External"/><Relationship Id="rId32" Type="http://schemas.openxmlformats.org/officeDocument/2006/relationships/hyperlink" Target="http://blogs.msdn.com/b/visualstudioalm/archive/2012/11/26/introducing-sharepoint-emulators.aspx" TargetMode="External"/><Relationship Id="rId37" Type="http://schemas.openxmlformats.org/officeDocument/2006/relationships/hyperlink" Target="http://www.telerik.com/products/mocking.aspx" TargetMode="External"/><Relationship Id="rId40" Type="http://schemas.openxmlformats.org/officeDocument/2006/relationships/hyperlink" Target="http://www.typemock.com/isolator-product-page" TargetMode="External"/><Relationship Id="rId45" Type="http://schemas.openxmlformats.org/officeDocument/2006/relationships/hyperlink" Target="http://www.typemock.com/isolator-product-page" TargetMode="External"/><Relationship Id="rId53" Type="http://schemas.openxmlformats.org/officeDocument/2006/relationships/hyperlink" Target="http://hamidshahid.blogspot.co.uk/2013/01/mocking-httpwebrequest-using-microsoft.html" TargetMode="External"/><Relationship Id="rId58" Type="http://schemas.openxmlformats.org/officeDocument/2006/relationships/footer" Target="footer4.xml"/><Relationship Id="rId66" Type="http://schemas.openxmlformats.org/officeDocument/2006/relationships/header" Target="header9.xm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esearch.microsoft.com/en-us/projects/moles/" TargetMode="External"/><Relationship Id="rId23" Type="http://schemas.openxmlformats.org/officeDocument/2006/relationships/hyperlink" Target="http://research.microsoft.com/en-us/projects/pex/" TargetMode="External"/><Relationship Id="rId28" Type="http://schemas.openxmlformats.org/officeDocument/2006/relationships/hyperlink" Target="http://research.microsoft.com/en-us/projects/pex/pexsharepointbehaviors.pdf" TargetMode="External"/><Relationship Id="rId36" Type="http://schemas.openxmlformats.org/officeDocument/2006/relationships/hyperlink" Target="http://www.telerik.com/products/mocking.aspx" TargetMode="External"/><Relationship Id="rId49" Type="http://schemas.openxmlformats.org/officeDocument/2006/relationships/footer" Target="footer2.xml"/><Relationship Id="rId57" Type="http://schemas.openxmlformats.org/officeDocument/2006/relationships/header" Target="header5.xml"/><Relationship Id="rId61" Type="http://schemas.openxmlformats.org/officeDocument/2006/relationships/footer" Target="footer6.xml"/><Relationship Id="rId10" Type="http://schemas.openxmlformats.org/officeDocument/2006/relationships/hyperlink" Target="http://speakingin.net/" TargetMode="External"/><Relationship Id="rId19" Type="http://schemas.openxmlformats.org/officeDocument/2006/relationships/hyperlink" Target="http://research.microsoft.com/en-us/projects/moles/molesdev11.aspx" TargetMode="External"/><Relationship Id="rId31" Type="http://schemas.openxmlformats.org/officeDocument/2006/relationships/hyperlink" Target="http://blogs.msdn.com/b/visualstudioalm/archive/2012/11/26/introducing-sharepoint-emulators.aspx" TargetMode="External"/><Relationship Id="rId44" Type="http://schemas.openxmlformats.org/officeDocument/2006/relationships/hyperlink" Target="http://www.typemock.com/isolator-product-page" TargetMode="External"/><Relationship Id="rId52" Type="http://schemas.openxmlformats.org/officeDocument/2006/relationships/hyperlink" Target="http://hamidshahid.blogspot.co.uk/2013/01/mocking-httpwebrequest-using-microsoft.html" TargetMode="External"/><Relationship Id="rId60" Type="http://schemas.openxmlformats.org/officeDocument/2006/relationships/header" Target="header6.xml"/><Relationship Id="rId65" Type="http://schemas.openxmlformats.org/officeDocument/2006/relationships/footer" Target="footer8.xml"/><Relationship Id="rId73"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file:///C:\Users\andygon\Desktop\TestArticle\Articles\HXS\Microsoft%20Fakes\Intro\Juan.png" TargetMode="External"/><Relationship Id="rId14" Type="http://schemas.openxmlformats.org/officeDocument/2006/relationships/hyperlink" Target="http://research.microsoft.com/en-us/projects/moles/" TargetMode="External"/><Relationship Id="rId22" Type="http://schemas.openxmlformats.org/officeDocument/2006/relationships/hyperlink" Target="http://research.microsoft.com/en-us/projects/pex/" TargetMode="External"/><Relationship Id="rId27" Type="http://schemas.openxmlformats.org/officeDocument/2006/relationships/hyperlink" Target="http://research.microsoft.com/en-us/projects/pex/pexsharepointbehaviors.pdf" TargetMode="External"/><Relationship Id="rId30" Type="http://schemas.openxmlformats.org/officeDocument/2006/relationships/hyperlink" Target="http://blogs.msdn.com/b/visualstudioalm/archive/2012/11/26/introducing-sharepoint-emulators.aspx" TargetMode="External"/><Relationship Id="rId35" Type="http://schemas.openxmlformats.org/officeDocument/2006/relationships/hyperlink" Target="http://blogs.msdn.com/b/visualstudioalm/archive/2012/11/26/introducing-sharepoint-emulators.aspx" TargetMode="External"/><Relationship Id="rId43" Type="http://schemas.openxmlformats.org/officeDocument/2006/relationships/hyperlink" Target="http://www.typemock.com/isolator-product-page" TargetMode="External"/><Relationship Id="rId48" Type="http://schemas.openxmlformats.org/officeDocument/2006/relationships/footer" Target="footer1.xml"/><Relationship Id="rId56" Type="http://schemas.openxmlformats.org/officeDocument/2006/relationships/header" Target="header4.xml"/><Relationship Id="rId64" Type="http://schemas.openxmlformats.org/officeDocument/2006/relationships/footer" Target="footer7.xml"/><Relationship Id="rId69" Type="http://schemas.openxmlformats.org/officeDocument/2006/relationships/header" Target="header11.xml"/><Relationship Id="rId8" Type="http://schemas.openxmlformats.org/officeDocument/2006/relationships/image" Target="media/image1.png"/><Relationship Id="rId51" Type="http://schemas.openxmlformats.org/officeDocument/2006/relationships/footer" Target="footer3.xml"/><Relationship Id="rId72" Type="http://schemas.openxmlformats.org/officeDocument/2006/relationships/header" Target="header12.xml"/><Relationship Id="rId3" Type="http://schemas.openxmlformats.org/officeDocument/2006/relationships/styles" Target="styles.xml"/><Relationship Id="rId12" Type="http://schemas.openxmlformats.org/officeDocument/2006/relationships/hyperlink" Target="http://research.microsoft.com/en-us/projects/moles/" TargetMode="External"/><Relationship Id="rId17" Type="http://schemas.openxmlformats.org/officeDocument/2006/relationships/hyperlink" Target="http://research.microsoft.com/en-us/projects/moles/molesdev11.aspx" TargetMode="External"/><Relationship Id="rId25" Type="http://schemas.openxmlformats.org/officeDocument/2006/relationships/hyperlink" Target="http://research.microsoft.com/en-us/projects/pex/pexsharepointbehaviors.pdf" TargetMode="External"/><Relationship Id="rId33" Type="http://schemas.openxmlformats.org/officeDocument/2006/relationships/hyperlink" Target="http://blogs.msdn.com/b/visualstudioalm/archive/2012/11/26/introducing-sharepoint-emulators.aspx" TargetMode="External"/><Relationship Id="rId38" Type="http://schemas.openxmlformats.org/officeDocument/2006/relationships/hyperlink" Target="http://www.telerik.com/products/mocking.aspx" TargetMode="External"/><Relationship Id="rId46" Type="http://schemas.openxmlformats.org/officeDocument/2006/relationships/header" Target="header1.xml"/><Relationship Id="rId59" Type="http://schemas.openxmlformats.org/officeDocument/2006/relationships/footer" Target="footer5.xml"/><Relationship Id="rId67" Type="http://schemas.openxmlformats.org/officeDocument/2006/relationships/footer" Target="footer9.xml"/><Relationship Id="rId20" Type="http://schemas.openxmlformats.org/officeDocument/2006/relationships/hyperlink" Target="http://research.microsoft.com/en-us/projects/pex/" TargetMode="External"/><Relationship Id="rId41" Type="http://schemas.openxmlformats.org/officeDocument/2006/relationships/hyperlink" Target="http://www.typemock.com/isolator-product-page" TargetMode="External"/><Relationship Id="rId54" Type="http://schemas.openxmlformats.org/officeDocument/2006/relationships/hyperlink" Target="http://code.google.com/p/moq/wiki/QuickStart" TargetMode="External"/><Relationship Id="rId62" Type="http://schemas.openxmlformats.org/officeDocument/2006/relationships/header" Target="header7.xml"/><Relationship Id="rId70" Type="http://schemas.openxmlformats.org/officeDocument/2006/relationships/footer" Target="footer10.xm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0149F4EC-7F96-464C-AB1F-E96122971334}"/>
      </w:docPartPr>
      <w:docPartBody>
        <w:p w:rsidR="00316417" w:rsidRDefault="00705974">
          <w:r w:rsidRPr="009C684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74"/>
    <w:rsid w:val="00316417"/>
    <w:rsid w:val="00705974"/>
    <w:rsid w:val="009A10CB"/>
    <w:rsid w:val="00D4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9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a 3 0 d 7 6 e 3 - d 1 2 6 - 4 3 2 0 - 8 3 5 a - 8 f 5 b c 6 3 1 0 6 d 8 "   t i t l e = " C a p � t u l o   3 :   M i g r a n d o   a   M i c r o s o f t   F a k e s "   s t y l e = " T o p i c " / >  
 < / t o c > 
</file>

<file path=customXml/itemProps1.xml><?xml version="1.0" encoding="utf-8"?>
<ds:datastoreItem xmlns:ds="http://schemas.openxmlformats.org/officeDocument/2006/customXml" ds:itemID="{E1877D1E-F93A-48BA-9833-1846F6A52B5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35</TotalTime>
  <Pages>1</Pages>
  <Words>6214</Words>
  <Characters>35424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14</cp:revision>
  <dcterms:created xsi:type="dcterms:W3CDTF">2013-08-27T20:26:00Z</dcterms:created>
  <dcterms:modified xsi:type="dcterms:W3CDTF">2013-08-29T14:06:00Z</dcterms:modified>
</cp:coreProperties>
</file>