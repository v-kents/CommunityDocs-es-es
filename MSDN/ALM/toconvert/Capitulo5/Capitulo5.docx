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ab3bf616-41e3-4cb5-a6bc-182c98ec0b94"/>
        <w:id w:val="-1435975946"/>
        <w:placeholder>
          <w:docPart w:val="DefaultPlaceholder_1081868574"/>
        </w:placeholder>
        <w:text/>
      </w:sdtPr>
      <w:sdtEndPr/>
      <w:sdtContent>
        <w:p w:rsidR="007830E8" w:rsidRDefault="007830E8" w:rsidP="007830E8">
          <w:pPr>
            <w:pStyle w:val="ppTopic"/>
            <w:rPr>
              <w:lang w:val="es-ES"/>
            </w:rPr>
          </w:pPr>
          <w:r>
            <w:rPr>
              <w:lang w:val="es-ES"/>
            </w:rPr>
            <w:t>Capítulo 5: Técnicas avanzadas</w:t>
          </w:r>
        </w:p>
      </w:sdtContent>
    </w:sdt>
    <w:p w:rsidR="007830E8" w:rsidRDefault="007830E8" w:rsidP="007830E8">
      <w:pPr>
        <w:pStyle w:val="ppBodyText"/>
        <w:rPr>
          <w:lang w:val="es-ES"/>
        </w:rPr>
      </w:pPr>
      <w:r>
        <w:rPr>
          <w:lang w:val="es-ES"/>
        </w:rPr>
        <w:t xml:space="preserve">Traducción por </w:t>
      </w:r>
      <w:r w:rsidRPr="00323A5A">
        <w:rPr>
          <w:rFonts w:eastAsia="Times New Roman"/>
          <w:spacing w:val="5"/>
          <w:lang w:val="es-ES"/>
        </w:rPr>
        <w:t>Juan María Laó Ramos</w:t>
      </w:r>
    </w:p>
    <w:p w:rsidR="007830E8" w:rsidRPr="00323A5A" w:rsidRDefault="007830E8" w:rsidP="007830E8">
      <w:pPr>
        <w:pStyle w:val="ppFigure"/>
        <w:rPr>
          <w:lang w:val="es-ES"/>
        </w:rPr>
      </w:pPr>
      <w:r>
        <w:rPr>
          <w:noProof/>
          <w:lang w:bidi="ar-SA"/>
        </w:rPr>
        <w:drawing>
          <wp:inline distT="0" distB="0" distL="0" distR="0" wp14:anchorId="668D482B" wp14:editId="551696C0">
            <wp:extent cx="733425" cy="6572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r:link="rId9" cstate="print">
                      <a:extLst>
                        <a:ext uri="{28A0092B-C50C-407E-A947-70E740481C1C}">
                          <a14:useLocalDpi xmlns:a14="http://schemas.microsoft.com/office/drawing/2010/main" val="0"/>
                        </a:ext>
                      </a:extLst>
                    </a:blip>
                    <a:stretch>
                      <a:fillRect/>
                    </a:stretch>
                  </pic:blipFill>
                  <pic:spPr>
                    <a:xfrm>
                      <a:off x="0" y="0"/>
                      <a:ext cx="733494" cy="657287"/>
                    </a:xfrm>
                    <a:prstGeom prst="rect">
                      <a:avLst/>
                    </a:prstGeom>
                  </pic:spPr>
                </pic:pic>
              </a:graphicData>
            </a:graphic>
          </wp:inline>
        </w:drawing>
      </w:r>
    </w:p>
    <w:p w:rsidR="007830E8" w:rsidRPr="00BA64B5" w:rsidRDefault="007830E8" w:rsidP="007830E8">
      <w:pPr>
        <w:pStyle w:val="ppBodyText"/>
        <w:rPr>
          <w:rFonts w:eastAsiaTheme="minorHAnsi"/>
          <w:lang w:bidi="ar-SA"/>
        </w:rPr>
      </w:pPr>
      <w:r w:rsidRPr="00BA64B5">
        <w:t>Twitter: @juanlao</w:t>
      </w:r>
    </w:p>
    <w:p w:rsidR="007830E8" w:rsidRDefault="007830E8" w:rsidP="007830E8">
      <w:pPr>
        <w:pStyle w:val="ppBodyText"/>
      </w:pPr>
      <w:r>
        <w:t xml:space="preserve">Linkedin: </w:t>
      </w:r>
      <w:bookmarkStart w:id="0" w:name="webProfileURL"/>
      <w:bookmarkEnd w:id="0"/>
      <w:r>
        <w:fldChar w:fldCharType="begin"/>
      </w:r>
      <w:r>
        <w:instrText xml:space="preserve"> HYPERLINK "http://es.linkedin.com/in/juanlao/" \o "http://es.linkedin.com/in/juanlao/" \t "_parent" </w:instrText>
      </w:r>
      <w:r>
        <w:fldChar w:fldCharType="separate"/>
      </w:r>
      <w:r>
        <w:rPr>
          <w:rStyle w:val="Hyperlink"/>
          <w:rFonts w:ascii="Arial" w:hAnsi="Arial" w:cs="Arial"/>
          <w:lang w:val="en"/>
        </w:rPr>
        <w:t>es.linkedin.com/in/juanlao/</w:t>
      </w:r>
      <w:r>
        <w:fldChar w:fldCharType="end"/>
      </w:r>
    </w:p>
    <w:p w:rsidR="006A30B6" w:rsidRDefault="006A30B6" w:rsidP="006A30B6">
      <w:pPr>
        <w:pStyle w:val="ppBodyText"/>
        <w:rPr>
          <w:lang w:val="es-ES"/>
        </w:rPr>
      </w:pPr>
      <w:r>
        <w:rPr>
          <w:rFonts w:ascii="Arial" w:hAnsi="Arial" w:cs="Arial"/>
          <w:lang w:val="es-ES"/>
        </w:rPr>
        <w:t xml:space="preserve">Blog: </w:t>
      </w:r>
      <w:hyperlink r:id="rId10" w:history="1">
        <w:r>
          <w:rPr>
            <w:rStyle w:val="Hyperlink"/>
            <w:lang w:val="es-ES"/>
          </w:rPr>
          <w:t>http://speakingin.net/</w:t>
        </w:r>
      </w:hyperlink>
      <w:r>
        <w:rPr>
          <w:lang w:val="es-ES"/>
        </w:rPr>
        <w:t xml:space="preserve"> </w:t>
      </w:r>
    </w:p>
    <w:p w:rsidR="007830E8" w:rsidRPr="007830E8" w:rsidRDefault="007830E8" w:rsidP="00B31059">
      <w:pPr>
        <w:pStyle w:val="ppBodyText"/>
        <w:rPr>
          <w:lang w:val="es-ES"/>
        </w:rPr>
      </w:pPr>
      <w:bookmarkStart w:id="1" w:name="_GoBack"/>
      <w:bookmarkEnd w:id="1"/>
    </w:p>
    <w:p w:rsidR="007830E8" w:rsidRPr="00AD52BD" w:rsidRDefault="007830E8" w:rsidP="00B31059">
      <w:pPr>
        <w:pStyle w:val="ppBodyText"/>
        <w:rPr>
          <w:lang w:val="es-ES"/>
        </w:rPr>
      </w:pPr>
      <w:r w:rsidRPr="00AD52BD">
        <w:rPr>
          <w:lang w:val="es-ES"/>
        </w:rPr>
        <w:t xml:space="preserve">El tema central de este capítulo no es estrictamente el testing unitario, sino algunos escenarios en los que podemos aprovechar más de lo que ofrece Fakes. Siguiendo los principios establecidos del Test-Driven Development suele ser la mejor opción cuando empezamos un nuevo proyecto. Sin embargo, cuando tratamos con código heredado (legacy code) que no fue diseñado para que fuese testable, se presentan muchas situaciones que tenemos que solventar. En muchos casos, el equipo de desarrollo original no está ya disponible, y los detalles de la implementación, como la documentación, no está accesible. </w:t>
      </w:r>
    </w:p>
    <w:p w:rsidR="007830E8" w:rsidRPr="00AD52BD" w:rsidRDefault="007830E8" w:rsidP="00B31059">
      <w:pPr>
        <w:pStyle w:val="ppBodyText"/>
        <w:rPr>
          <w:lang w:val="es-ES"/>
        </w:rPr>
      </w:pPr>
      <w:r w:rsidRPr="00AD52BD">
        <w:rPr>
          <w:lang w:val="es-ES"/>
        </w:rPr>
        <w:t xml:space="preserve">En estas circunstancias, suele ser necesario entender el comportamiento de la implementación. El framework de testing unitario que ofrece Visual Studio, junto a Microsoft Fakes, son un conjunto de herramientas perfectas para esto. Además, la habilidad inherente de ejecutar los tests de manera selectiva para obtener información adicional sobre lo que está ocurriendo en diferentes condiciones, aumenta el proceso de aprendizaje. Como también veremos, el código resultante generará muchos artefactos, normalmente conocidos como “Emuladores”, que pueden ser muy útiles para un testing unitario “convencional” y se podrán usar en desarrollos posteriores, lo que incluirá un refactoring para mejorar la testabilidad. </w:t>
      </w:r>
    </w:p>
    <w:p w:rsidR="007830E8" w:rsidRPr="00AD52BD" w:rsidRDefault="007830E8" w:rsidP="00B31059">
      <w:pPr>
        <w:pStyle w:val="ppBodyText"/>
        <w:rPr>
          <w:lang w:val="es-ES"/>
        </w:rPr>
      </w:pPr>
      <w:r w:rsidRPr="00AD52BD">
        <w:rPr>
          <w:lang w:val="es-ES"/>
        </w:rPr>
        <w:t xml:space="preserve">El código de referencia es el simulador de tráfico que usamos en el Ejercicio 4. Tiene un número de elementos que están altamente acoplados. Vamos a trabajar sobre algunos de los retos que nos ofrece esta aplicación. </w:t>
      </w:r>
    </w:p>
    <w:p w:rsidR="007830E8" w:rsidRDefault="00B31059" w:rsidP="00B31059">
      <w:pPr>
        <w:pStyle w:val="Heading2"/>
      </w:pPr>
      <w:r>
        <w:t xml:space="preserve">Tratando con servicios Windows Communication Foundation (WCF)  </w:t>
      </w:r>
    </w:p>
    <w:p w:rsidR="007830E8" w:rsidRPr="00AD52BD" w:rsidRDefault="007830E8" w:rsidP="00B31059">
      <w:pPr>
        <w:pStyle w:val="ppBodyText"/>
        <w:rPr>
          <w:lang w:val="es-ES"/>
        </w:rPr>
      </w:pPr>
      <w:r w:rsidRPr="00AD52BD">
        <w:rPr>
          <w:lang w:val="es-ES"/>
        </w:rPr>
        <w:t xml:space="preserve">Muchas aplicaciones se implementan como varios procesos que se comunican a través de servicios. Podemos configurar un entorno para el sistema completo usando Microsoft Test Manager y la característica de Lab Management, pero esto no es recomendable para tareas de testing unitario. </w:t>
      </w:r>
    </w:p>
    <w:p w:rsidR="007830E8" w:rsidRDefault="007830E8" w:rsidP="00B31059">
      <w:pPr>
        <w:pStyle w:val="ppBodyText"/>
        <w:rPr>
          <w:lang w:val="es-ES"/>
        </w:rPr>
      </w:pPr>
      <w:r w:rsidRPr="00AD52BD">
        <w:rPr>
          <w:lang w:val="es-ES"/>
        </w:rPr>
        <w:t xml:space="preserve">Si en el lado del cliente tenemos una instancia de la interfaz (contrato) que se obtiene de una clase factoría, es un problema sencillo el hacer que la factoría devuelva un objeto que queramos. Sin embargo, si el cliente WCF se instancia internamente, no hay forma de reemplazar las llamadas: </w:t>
      </w:r>
    </w:p>
    <w:p w:rsidR="00C005BB" w:rsidRDefault="00C005BB" w:rsidP="00C005BB">
      <w:pPr>
        <w:pStyle w:val="ppCodeLanguage"/>
        <w:numPr>
          <w:ilvl w:val="0"/>
          <w:numId w:val="0"/>
        </w:numPr>
        <w:rPr>
          <w:lang w:val="es-ES"/>
        </w:rPr>
      </w:pPr>
    </w:p>
    <w:p w:rsidR="00C005BB" w:rsidRPr="00C005BB" w:rsidRDefault="00C005BB" w:rsidP="00C005BB">
      <w:pPr>
        <w:pStyle w:val="ppCode"/>
        <w:rPr>
          <w:lang w:val="es-ES"/>
        </w:rPr>
      </w:pPr>
      <w:r w:rsidRPr="00C005BB">
        <w:rPr>
          <w:lang w:val="es-ES"/>
        </w:rPr>
        <w:t xml:space="preserve">private void UpdateRoadwork() </w:t>
      </w:r>
    </w:p>
    <w:p w:rsidR="00C005BB" w:rsidRPr="00C005BB" w:rsidRDefault="00C005BB" w:rsidP="00C005BB">
      <w:pPr>
        <w:pStyle w:val="ppCode"/>
      </w:pPr>
      <w:r w:rsidRPr="00C005BB">
        <w:t xml:space="preserve">{     var client = new RoadworkServiceReference.RoadworkServiceClient();     </w:t>
      </w:r>
    </w:p>
    <w:p w:rsidR="00C005BB" w:rsidRPr="00C005BB" w:rsidRDefault="00C005BB" w:rsidP="00C005BB">
      <w:pPr>
        <w:pStyle w:val="ppCode"/>
      </w:pPr>
      <w:r>
        <w:t xml:space="preserve">      </w:t>
      </w:r>
      <w:r w:rsidRPr="00C005BB">
        <w:t xml:space="preserve">var locations = new List&lt;RoadworkServiceReference.Block&gt;(); </w:t>
      </w:r>
    </w:p>
    <w:p w:rsidR="00C005BB" w:rsidRPr="00C005BB" w:rsidRDefault="00C005BB" w:rsidP="00C005BB">
      <w:pPr>
        <w:pStyle w:val="ppCode"/>
      </w:pPr>
      <w:r w:rsidRPr="00C005BB">
        <w:t xml:space="preserve">  </w:t>
      </w:r>
    </w:p>
    <w:p w:rsidR="00C005BB" w:rsidRPr="00C005BB" w:rsidRDefault="00C005BB" w:rsidP="00C005BB">
      <w:pPr>
        <w:pStyle w:val="ppCode"/>
      </w:pPr>
      <w:r w:rsidRPr="00C005BB">
        <w:t xml:space="preserve">    // Initialization of locations removed for clarity…     </w:t>
      </w:r>
    </w:p>
    <w:p w:rsidR="00C005BB" w:rsidRDefault="00C005BB" w:rsidP="00C005BB">
      <w:pPr>
        <w:pStyle w:val="ppCode"/>
      </w:pPr>
      <w:r>
        <w:t xml:space="preserve">    </w:t>
      </w:r>
      <w:r w:rsidRPr="00C005BB">
        <w:t>var impediments = client.RetrieveCurrent(locations.ToArray());</w:t>
      </w:r>
    </w:p>
    <w:p w:rsidR="00C005BB" w:rsidRPr="00C005BB" w:rsidRDefault="00C005BB" w:rsidP="00C005BB">
      <w:pPr>
        <w:pStyle w:val="ppCode"/>
      </w:pPr>
      <w:r>
        <w:t>}</w:t>
      </w:r>
    </w:p>
    <w:p w:rsidR="007830E8" w:rsidRPr="00AD52BD" w:rsidRDefault="007830E8" w:rsidP="00B31059">
      <w:pPr>
        <w:pStyle w:val="ppBodyText"/>
        <w:rPr>
          <w:lang w:val="es-ES"/>
        </w:rPr>
      </w:pPr>
      <w:r w:rsidRPr="00AD52BD">
        <w:rPr>
          <w:lang w:val="es-ES"/>
        </w:rPr>
        <w:t xml:space="preserve">Si queremos testear este código, o cualquier otro código que llame al método </w:t>
      </w:r>
      <w:r w:rsidRPr="00AD52BD">
        <w:rPr>
          <w:i/>
          <w:lang w:val="es-ES"/>
        </w:rPr>
        <w:t>UpdateRoadword()</w:t>
      </w:r>
      <w:r w:rsidRPr="00AD52BD">
        <w:rPr>
          <w:lang w:val="es-ES"/>
        </w:rPr>
        <w:t xml:space="preserve">, tendremos que tratar con esta situación. La mejor opción sería refactorizar para tratarlo bien, pero hay ocasiones en las que eso no es posible o deseable. </w:t>
      </w:r>
    </w:p>
    <w:p w:rsidR="007830E8" w:rsidRPr="00AD52BD" w:rsidRDefault="00B31059" w:rsidP="00B31059">
      <w:pPr>
        <w:pStyle w:val="Heading2"/>
        <w:rPr>
          <w:lang w:val="es-ES"/>
        </w:rPr>
      </w:pPr>
      <w:r>
        <w:rPr>
          <w:lang w:val="es-ES"/>
        </w:rPr>
        <w:t xml:space="preserve">Rompiendo la dependencia </w:t>
      </w:r>
    </w:p>
    <w:p w:rsidR="007830E8" w:rsidRDefault="007830E8" w:rsidP="00B31059">
      <w:pPr>
        <w:pStyle w:val="ppBodyText"/>
        <w:rPr>
          <w:lang w:val="es-ES"/>
        </w:rPr>
      </w:pPr>
      <w:r w:rsidRPr="00AD52BD">
        <w:rPr>
          <w:lang w:val="es-ES"/>
        </w:rPr>
        <w:t xml:space="preserve">La solución más simple es hacer un Shim del cliente WCF y ofrecer nuestra propia implementación. Esto no requiere ejecutar una instancia del servicio: </w:t>
      </w:r>
    </w:p>
    <w:p w:rsidR="00C005BB" w:rsidRDefault="00C005BB" w:rsidP="00C005BB">
      <w:pPr>
        <w:pStyle w:val="ppCodeLanguage"/>
        <w:rPr>
          <w:lang w:val="es-ES"/>
        </w:rPr>
      </w:pPr>
    </w:p>
    <w:p w:rsidR="00C005BB" w:rsidRPr="00C005BB" w:rsidRDefault="00C005BB" w:rsidP="00C005BB">
      <w:pPr>
        <w:pStyle w:val="ppCode"/>
        <w:rPr>
          <w:lang w:val="es-ES"/>
        </w:rPr>
      </w:pPr>
      <w:r w:rsidRPr="00C005BB">
        <w:rPr>
          <w:lang w:val="es-ES"/>
        </w:rPr>
        <w:t xml:space="preserve">using (ShimsContext.Create()) </w:t>
      </w:r>
    </w:p>
    <w:p w:rsidR="00C005BB" w:rsidRPr="00C005BB" w:rsidRDefault="00C005BB" w:rsidP="00C005BB">
      <w:pPr>
        <w:pStyle w:val="ppCode"/>
        <w:rPr>
          <w:lang w:val="es-ES"/>
        </w:rPr>
      </w:pPr>
      <w:r w:rsidRPr="00C005BB">
        <w:rPr>
          <w:lang w:val="es-ES"/>
        </w:rPr>
        <w:t xml:space="preserve">{ </w:t>
      </w:r>
    </w:p>
    <w:p w:rsidR="00C005BB" w:rsidRPr="00C005BB" w:rsidRDefault="00C005BB" w:rsidP="00C005BB">
      <w:pPr>
        <w:pStyle w:val="ppCode"/>
      </w:pPr>
      <w:r w:rsidRPr="00C005BB">
        <w:t xml:space="preserve">    RoadworkServiceReference.Fakes.ShimRoadworkServiceClient.Constructor =  (real) =&gt; { }; </w:t>
      </w:r>
    </w:p>
    <w:p w:rsidR="00C005BB" w:rsidRPr="00C005BB" w:rsidRDefault="00C005BB" w:rsidP="00C005BB">
      <w:pPr>
        <w:pStyle w:val="ppCode"/>
        <w:rPr>
          <w:lang w:val="es-ES"/>
        </w:rPr>
      </w:pPr>
      <w:r w:rsidRPr="00C005BB">
        <w:t xml:space="preserve">      </w:t>
      </w:r>
      <w:r w:rsidRPr="00C005BB">
        <w:rPr>
          <w:lang w:val="es-ES"/>
        </w:rPr>
        <w:t xml:space="preserve">var intercept = new </w:t>
      </w:r>
    </w:p>
    <w:p w:rsidR="00C005BB" w:rsidRPr="00C005BB" w:rsidRDefault="00C005BB" w:rsidP="00C005BB">
      <w:pPr>
        <w:pStyle w:val="ppCode"/>
        <w:rPr>
          <w:lang w:val="es-ES"/>
        </w:rPr>
      </w:pPr>
      <w:r w:rsidRPr="00C005BB">
        <w:rPr>
          <w:lang w:val="es-ES"/>
        </w:rPr>
        <w:t xml:space="preserve">        FakesDelegates.Func&lt;RoadworkServiceReference.RoadworkServiceClient, </w:t>
      </w:r>
    </w:p>
    <w:p w:rsidR="00C005BB" w:rsidRPr="00C005BB" w:rsidRDefault="00C005BB" w:rsidP="00C005BB">
      <w:pPr>
        <w:pStyle w:val="ppCode"/>
      </w:pPr>
      <w:r w:rsidRPr="00C005BB">
        <w:t xml:space="preserve">        RoadworkServiceReference.Block[], RoadworkServiceReference.Impediment[]&gt;((instance, blocks) =&gt; </w:t>
      </w:r>
    </w:p>
    <w:p w:rsidR="00C005BB" w:rsidRPr="00C005BB" w:rsidRDefault="00C005BB" w:rsidP="00C005BB">
      <w:pPr>
        <w:pStyle w:val="ppCode"/>
        <w:rPr>
          <w:lang w:val="es-ES"/>
        </w:rPr>
      </w:pPr>
      <w:r w:rsidRPr="00C005BB">
        <w:t xml:space="preserve">            </w:t>
      </w:r>
      <w:r w:rsidRPr="00C005BB">
        <w:rPr>
          <w:lang w:val="es-ES"/>
        </w:rPr>
        <w:t xml:space="preserve">{ </w:t>
      </w:r>
    </w:p>
    <w:p w:rsidR="00C005BB" w:rsidRPr="00C005BB" w:rsidRDefault="00C005BB" w:rsidP="00C005BB">
      <w:pPr>
        <w:pStyle w:val="ppCode"/>
      </w:pPr>
      <w:r w:rsidRPr="00C005BB">
        <w:t xml:space="preserve">                // Body of Shim removed for brevity… </w:t>
      </w:r>
    </w:p>
    <w:p w:rsidR="00C005BB" w:rsidRPr="00C005BB" w:rsidRDefault="00C005BB" w:rsidP="00C005BB">
      <w:pPr>
        <w:pStyle w:val="ppCode"/>
        <w:rPr>
          <w:lang w:val="es-ES"/>
        </w:rPr>
      </w:pPr>
      <w:r w:rsidRPr="00C005BB">
        <w:t xml:space="preserve">            </w:t>
      </w:r>
      <w:r w:rsidRPr="00C005BB">
        <w:rPr>
          <w:lang w:val="es-ES"/>
        </w:rPr>
        <w:t xml:space="preserve">}); </w:t>
      </w:r>
    </w:p>
    <w:p w:rsidR="00C005BB" w:rsidRDefault="00C005BB" w:rsidP="00C005BB">
      <w:pPr>
        <w:pStyle w:val="ppCode"/>
      </w:pPr>
      <w:r w:rsidRPr="00C005BB">
        <w:t xml:space="preserve">    </w:t>
      </w:r>
      <w:r>
        <w:t xml:space="preserve">    </w:t>
      </w:r>
      <w:r w:rsidRPr="00C005BB">
        <w:t>RoadworkServiceReference.Fakes.ShimRoadworkServiceClient.AllInstances.RetrieveCurrentBlockAr ray = intercept;</w:t>
      </w:r>
    </w:p>
    <w:p w:rsidR="00C005BB" w:rsidRPr="00C005BB" w:rsidRDefault="00C005BB" w:rsidP="00C005BB">
      <w:pPr>
        <w:pStyle w:val="ppCode"/>
      </w:pPr>
      <w:r>
        <w:t>}</w:t>
      </w:r>
    </w:p>
    <w:p w:rsidR="00C005BB" w:rsidRPr="00C005BB" w:rsidRDefault="00C005BB" w:rsidP="00B31059">
      <w:pPr>
        <w:pStyle w:val="ppBodyText"/>
      </w:pPr>
    </w:p>
    <w:p w:rsidR="007830E8" w:rsidRPr="00AD52BD" w:rsidRDefault="007830E8" w:rsidP="00B31059">
      <w:pPr>
        <w:pStyle w:val="ppBodyText"/>
        <w:rPr>
          <w:lang w:val="es-ES"/>
        </w:rPr>
      </w:pPr>
      <w:r w:rsidRPr="00AD52BD">
        <w:rPr>
          <w:lang w:val="es-ES"/>
        </w:rPr>
        <w:t xml:space="preserve">Es importante ver que además de crear un shim en la operación especificada, también se ha creado uno para el constructor. Esto es debido a que un constructor real de WCF lanzará una excepción debido a la falta de configuración del servidor. </w:t>
      </w:r>
    </w:p>
    <w:p w:rsidR="007830E8" w:rsidRPr="00AD52BD" w:rsidRDefault="007830E8" w:rsidP="00B31059">
      <w:pPr>
        <w:pStyle w:val="ppBodyText"/>
        <w:rPr>
          <w:lang w:val="es-ES"/>
        </w:rPr>
      </w:pPr>
      <w:r w:rsidRPr="00AD52BD">
        <w:rPr>
          <w:lang w:val="es-ES"/>
        </w:rPr>
        <w:t xml:space="preserve">Esta aproximación puede tener algunas limitaciones. Primero, la lógica requerida para ofrecer una implementación simple puede que no lo sea tanto, y segundo, esta aproximación enmascarará cualquier problema de serialización que pueda ocurrir, como pasar una clase derivada que no sea reconocida como un tipo válido (known type). </w:t>
      </w:r>
    </w:p>
    <w:p w:rsidR="007830E8" w:rsidRPr="00AD52BD" w:rsidRDefault="00B31059" w:rsidP="00B31059">
      <w:pPr>
        <w:pStyle w:val="Heading2"/>
        <w:rPr>
          <w:lang w:val="es-ES"/>
        </w:rPr>
      </w:pPr>
      <w:r>
        <w:rPr>
          <w:lang w:val="es-ES"/>
        </w:rPr>
        <w:t xml:space="preserve">Mejorando la situación </w:t>
      </w:r>
    </w:p>
    <w:p w:rsidR="007830E8" w:rsidRPr="00AD52BD" w:rsidRDefault="007830E8" w:rsidP="00B31059">
      <w:pPr>
        <w:pStyle w:val="ppBodyText"/>
        <w:rPr>
          <w:lang w:val="es-ES"/>
        </w:rPr>
      </w:pPr>
      <w:r w:rsidRPr="00AD52BD">
        <w:rPr>
          <w:lang w:val="es-ES"/>
        </w:rPr>
        <w:t xml:space="preserve">Si el assembly con la implementación actual del servicio es parte de la solución, hay una solución que solventará ambas limitaciones. Crearemos una instancia actual y usaremos la lógica real, pero evitaremos los aspectos del servicio actual. </w:t>
      </w:r>
    </w:p>
    <w:p w:rsidR="007830E8" w:rsidRDefault="007830E8" w:rsidP="00B31059">
      <w:pPr>
        <w:pStyle w:val="ppBodyText"/>
        <w:rPr>
          <w:lang w:val="es-ES"/>
        </w:rPr>
      </w:pPr>
      <w:r w:rsidRPr="00AD52BD">
        <w:rPr>
          <w:lang w:val="es-ES"/>
        </w:rPr>
        <w:t xml:space="preserve">Como el cliente y el servidor no comparten la implementación de los tipos, tendremos que transformar los parámetros y la salida. Usando un </w:t>
      </w:r>
      <w:r w:rsidRPr="00AD52BD">
        <w:rPr>
          <w:i/>
          <w:lang w:val="es-ES"/>
        </w:rPr>
        <w:t>DataContractSerializer</w:t>
      </w:r>
      <w:r w:rsidRPr="00AD52BD">
        <w:rPr>
          <w:lang w:val="es-ES"/>
        </w:rPr>
        <w:t xml:space="preserve">, también veremos cualquier problema de serialización: </w:t>
      </w:r>
    </w:p>
    <w:p w:rsidR="00921166" w:rsidRDefault="00921166" w:rsidP="00921166">
      <w:pPr>
        <w:pStyle w:val="ppCodeLanguage"/>
        <w:rPr>
          <w:lang w:val="es-ES"/>
        </w:rPr>
      </w:pPr>
    </w:p>
    <w:p w:rsidR="00921166" w:rsidRPr="00921166" w:rsidRDefault="00921166" w:rsidP="00921166">
      <w:pPr>
        <w:pStyle w:val="ppCode"/>
      </w:pPr>
      <w:r w:rsidRPr="00921166">
        <w:t xml:space="preserve">var services = new Dictionary&lt;RoadworkServiceReference.RoadworkServiceClient, </w:t>
      </w:r>
    </w:p>
    <w:p w:rsidR="00921166" w:rsidRPr="00921166" w:rsidRDefault="00921166" w:rsidP="00921166">
      <w:pPr>
        <w:pStyle w:val="ppCode"/>
        <w:rPr>
          <w:lang w:val="es-ES"/>
        </w:rPr>
      </w:pPr>
      <w:r w:rsidRPr="00921166">
        <w:t xml:space="preserve">    </w:t>
      </w:r>
      <w:r w:rsidRPr="00921166">
        <w:rPr>
          <w:lang w:val="es-ES"/>
        </w:rPr>
        <w:t xml:space="preserve">RoadworkService.RoadworkService&gt;(); </w:t>
      </w:r>
    </w:p>
    <w:p w:rsidR="00921166" w:rsidRPr="00921166" w:rsidRDefault="00921166" w:rsidP="00921166">
      <w:pPr>
        <w:pStyle w:val="ppCode"/>
        <w:rPr>
          <w:lang w:val="es-ES"/>
        </w:rPr>
      </w:pPr>
      <w:r w:rsidRPr="00921166">
        <w:rPr>
          <w:lang w:val="es-ES"/>
        </w:rPr>
        <w:t xml:space="preserve">  using (ShimsContext.Create()) </w:t>
      </w:r>
    </w:p>
    <w:p w:rsidR="00921166" w:rsidRPr="00921166" w:rsidRDefault="00921166" w:rsidP="00921166">
      <w:pPr>
        <w:pStyle w:val="ppCode"/>
        <w:rPr>
          <w:lang w:val="es-ES"/>
        </w:rPr>
      </w:pPr>
      <w:r w:rsidRPr="00921166">
        <w:rPr>
          <w:lang w:val="es-ES"/>
        </w:rPr>
        <w:t xml:space="preserve">{ </w:t>
      </w:r>
    </w:p>
    <w:p w:rsidR="00921166" w:rsidRPr="00921166" w:rsidRDefault="00921166" w:rsidP="00921166">
      <w:pPr>
        <w:pStyle w:val="ppCode"/>
      </w:pPr>
      <w:r w:rsidRPr="00921166">
        <w:t xml:space="preserve">    RoadworkServiceReference.Fakes.ShimRoadworkServiceClient.Constructor = real =&gt; </w:t>
      </w:r>
    </w:p>
    <w:p w:rsidR="00921166" w:rsidRDefault="00921166" w:rsidP="00921166">
      <w:pPr>
        <w:pStyle w:val="ppCode"/>
      </w:pPr>
      <w:r w:rsidRPr="00921166">
        <w:t xml:space="preserve">                                 { </w:t>
      </w:r>
    </w:p>
    <w:p w:rsidR="00921166" w:rsidRPr="00921166" w:rsidRDefault="00921166" w:rsidP="00921166">
      <w:pPr>
        <w:pStyle w:val="ppCode"/>
      </w:pPr>
      <w:r>
        <w:t xml:space="preserve">                                  </w:t>
      </w:r>
      <w:r w:rsidRPr="00921166">
        <w:t xml:space="preserve">services.Add(real, new RoadworkService.RoadworkService()); </w:t>
      </w:r>
    </w:p>
    <w:p w:rsidR="00921166" w:rsidRPr="00921166" w:rsidRDefault="00921166" w:rsidP="00921166">
      <w:pPr>
        <w:pStyle w:val="ppCode"/>
        <w:rPr>
          <w:lang w:val="es-ES"/>
        </w:rPr>
      </w:pPr>
      <w:r w:rsidRPr="00921166">
        <w:t xml:space="preserve">                                  </w:t>
      </w:r>
      <w:r w:rsidRPr="00921166">
        <w:rPr>
          <w:lang w:val="es-ES"/>
        </w:rPr>
        <w:t xml:space="preserve">}; </w:t>
      </w:r>
    </w:p>
    <w:p w:rsidR="00921166" w:rsidRPr="00921166" w:rsidRDefault="00921166" w:rsidP="00921166">
      <w:pPr>
        <w:pStyle w:val="ppCode"/>
        <w:rPr>
          <w:lang w:val="es-ES"/>
        </w:rPr>
      </w:pPr>
      <w:r w:rsidRPr="00921166">
        <w:rPr>
          <w:lang w:val="es-ES"/>
        </w:rPr>
        <w:t xml:space="preserve">  </w:t>
      </w:r>
    </w:p>
    <w:p w:rsidR="00921166" w:rsidRPr="00921166" w:rsidRDefault="00921166" w:rsidP="00921166">
      <w:pPr>
        <w:pStyle w:val="ppCode"/>
      </w:pPr>
      <w:r w:rsidRPr="00921166">
        <w:t xml:space="preserve">    var intercept = new FakesDelegates.Func&lt;RoadworkServiceRe</w:t>
      </w:r>
      <w:r>
        <w:t xml:space="preserve">ference.RoadworkServiceClient, </w:t>
      </w:r>
      <w:r w:rsidRPr="00921166">
        <w:t xml:space="preserve">RoadworkServiceReference.Block[], RoadworkServiceReference.Impediment[]&gt;( </w:t>
      </w:r>
    </w:p>
    <w:p w:rsidR="00921166" w:rsidRPr="00921166" w:rsidRDefault="00921166" w:rsidP="00921166">
      <w:pPr>
        <w:pStyle w:val="ppCode"/>
        <w:rPr>
          <w:lang w:val="es-ES"/>
        </w:rPr>
      </w:pPr>
      <w:r w:rsidRPr="00921166">
        <w:t xml:space="preserve">        </w:t>
      </w:r>
      <w:r w:rsidRPr="00921166">
        <w:rPr>
          <w:lang w:val="es-ES"/>
        </w:rPr>
        <w:t xml:space="preserve">(instance, blocks) =&gt; </w:t>
      </w:r>
    </w:p>
    <w:p w:rsidR="00921166" w:rsidRPr="00921166" w:rsidRDefault="00921166" w:rsidP="00921166">
      <w:pPr>
        <w:pStyle w:val="ppCode"/>
        <w:rPr>
          <w:lang w:val="es-ES"/>
        </w:rPr>
      </w:pPr>
      <w:r w:rsidRPr="00921166">
        <w:rPr>
          <w:lang w:val="es-ES"/>
        </w:rPr>
        <w:t xml:space="preserve">            { </w:t>
      </w:r>
    </w:p>
    <w:p w:rsidR="00921166" w:rsidRPr="00921166" w:rsidRDefault="00921166" w:rsidP="00921166">
      <w:pPr>
        <w:pStyle w:val="ppCode"/>
        <w:rPr>
          <w:lang w:val="es-ES"/>
        </w:rPr>
      </w:pPr>
      <w:r w:rsidRPr="00921166">
        <w:rPr>
          <w:lang w:val="es-ES"/>
        </w:rPr>
        <w:t xml:space="preserve">                // ============================================================================= </w:t>
      </w:r>
    </w:p>
    <w:p w:rsidR="00921166" w:rsidRDefault="00921166" w:rsidP="00921166">
      <w:pPr>
        <w:pStyle w:val="ppCode"/>
      </w:pPr>
      <w:r w:rsidRPr="00921166">
        <w:t xml:space="preserve">                // The following (commented out) code uses explicit transforms, see docs for                 </w:t>
      </w:r>
    </w:p>
    <w:p w:rsidR="00921166" w:rsidRPr="00921166" w:rsidRDefault="00921166" w:rsidP="00921166">
      <w:pPr>
        <w:pStyle w:val="ppCode"/>
      </w:pPr>
      <w:r>
        <w:t xml:space="preserve">                </w:t>
      </w:r>
      <w:r w:rsidRPr="00921166">
        <w:t xml:space="preserve">// reasons this may rapidly become difficult, and other potential issues.. </w:t>
      </w:r>
    </w:p>
    <w:p w:rsidR="00921166" w:rsidRPr="00921166" w:rsidRDefault="00921166" w:rsidP="00921166">
      <w:pPr>
        <w:pStyle w:val="ppCode"/>
        <w:rPr>
          <w:lang w:val="es-ES"/>
        </w:rPr>
      </w:pPr>
      <w:r w:rsidRPr="00921166">
        <w:t xml:space="preserve">                </w:t>
      </w:r>
      <w:r w:rsidRPr="00921166">
        <w:rPr>
          <w:lang w:val="es-ES"/>
        </w:rPr>
        <w:t xml:space="preserve">// ============================================================================= </w:t>
      </w:r>
    </w:p>
    <w:p w:rsidR="00921166" w:rsidRPr="00921166" w:rsidRDefault="00921166" w:rsidP="00921166">
      <w:pPr>
        <w:pStyle w:val="ppCode"/>
      </w:pPr>
      <w:r w:rsidRPr="00921166">
        <w:t xml:space="preserve">                // var realBlocks = new List&lt;Models.Block&gt;(); </w:t>
      </w:r>
    </w:p>
    <w:p w:rsidR="00921166" w:rsidRPr="00921166" w:rsidRDefault="00921166" w:rsidP="00921166">
      <w:pPr>
        <w:pStyle w:val="ppCode"/>
      </w:pPr>
      <w:r w:rsidRPr="00921166">
        <w:t xml:space="preserve">                // foreach (RoadworkServiceReference.Block item in blocks) </w:t>
      </w:r>
    </w:p>
    <w:p w:rsidR="00921166" w:rsidRPr="00921166" w:rsidRDefault="00921166" w:rsidP="00921166">
      <w:pPr>
        <w:pStyle w:val="ppCode"/>
        <w:rPr>
          <w:lang w:val="es-ES"/>
        </w:rPr>
      </w:pPr>
      <w:r w:rsidRPr="00921166">
        <w:t xml:space="preserve">                </w:t>
      </w:r>
      <w:r w:rsidRPr="00921166">
        <w:rPr>
          <w:lang w:val="es-ES"/>
        </w:rPr>
        <w:t xml:space="preserve">// { </w:t>
      </w:r>
    </w:p>
    <w:p w:rsidR="00921166" w:rsidRPr="00921166" w:rsidRDefault="00921166" w:rsidP="00921166">
      <w:pPr>
        <w:pStyle w:val="ppCode"/>
        <w:rPr>
          <w:lang w:val="es-ES"/>
        </w:rPr>
      </w:pPr>
      <w:r w:rsidRPr="00921166">
        <w:rPr>
          <w:lang w:val="es-ES"/>
        </w:rPr>
        <w:t xml:space="preserve">                //    var realBlock = Transform(item); </w:t>
      </w:r>
    </w:p>
    <w:p w:rsidR="00921166" w:rsidRPr="00921166" w:rsidRDefault="00921166" w:rsidP="00921166">
      <w:pPr>
        <w:pStyle w:val="ppCode"/>
        <w:rPr>
          <w:lang w:val="es-ES"/>
        </w:rPr>
      </w:pPr>
      <w:r w:rsidRPr="00921166">
        <w:rPr>
          <w:lang w:val="es-ES"/>
        </w:rPr>
        <w:t xml:space="preserve">                //    realBlocks.Add(realBlock); </w:t>
      </w:r>
    </w:p>
    <w:p w:rsidR="00921166" w:rsidRPr="00921166" w:rsidRDefault="00921166" w:rsidP="00921166">
      <w:pPr>
        <w:pStyle w:val="ppCode"/>
        <w:rPr>
          <w:lang w:val="es-ES"/>
        </w:rPr>
      </w:pPr>
      <w:r w:rsidRPr="00921166">
        <w:rPr>
          <w:lang w:val="es-ES"/>
        </w:rPr>
        <w:t xml:space="preserve">                // } </w:t>
      </w:r>
    </w:p>
    <w:p w:rsidR="00921166" w:rsidRPr="00921166" w:rsidRDefault="00921166" w:rsidP="00921166">
      <w:pPr>
        <w:pStyle w:val="ppCode"/>
        <w:rPr>
          <w:lang w:val="es-ES"/>
        </w:rPr>
      </w:pPr>
      <w:r w:rsidRPr="00921166">
        <w:rPr>
          <w:lang w:val="es-ES"/>
        </w:rPr>
        <w:t xml:space="preserve">                Models.Block[] dataContractTransform = </w:t>
      </w:r>
    </w:p>
    <w:p w:rsidR="00921166" w:rsidRPr="00921166" w:rsidRDefault="00921166" w:rsidP="00921166">
      <w:pPr>
        <w:pStyle w:val="ppCode"/>
        <w:rPr>
          <w:lang w:val="es-ES"/>
        </w:rPr>
      </w:pPr>
      <w:r w:rsidRPr="00921166">
        <w:rPr>
          <w:lang w:val="es-ES"/>
        </w:rPr>
        <w:t xml:space="preserve">                    DataContractTransform&lt;RoadworkServiceReference.Block[],  </w:t>
      </w:r>
    </w:p>
    <w:p w:rsidR="00921166" w:rsidRPr="00921166" w:rsidRDefault="00921166" w:rsidP="00921166">
      <w:pPr>
        <w:pStyle w:val="ppCode"/>
        <w:rPr>
          <w:lang w:val="es-ES"/>
        </w:rPr>
      </w:pPr>
      <w:r w:rsidRPr="00921166">
        <w:rPr>
          <w:lang w:val="es-ES"/>
        </w:rPr>
        <w:tab/>
        <w:t xml:space="preserve">  </w:t>
      </w:r>
      <w:r w:rsidRPr="00921166">
        <w:rPr>
          <w:lang w:val="es-ES"/>
        </w:rPr>
        <w:tab/>
        <w:t xml:space="preserve"> </w:t>
      </w:r>
      <w:r w:rsidRPr="00921166">
        <w:rPr>
          <w:lang w:val="es-ES"/>
        </w:rPr>
        <w:tab/>
        <w:t xml:space="preserve"> </w:t>
      </w:r>
      <w:r w:rsidRPr="00921166">
        <w:rPr>
          <w:lang w:val="es-ES"/>
        </w:rPr>
        <w:tab/>
        <w:t xml:space="preserve"> </w:t>
      </w:r>
      <w:r w:rsidRPr="00921166">
        <w:rPr>
          <w:lang w:val="es-ES"/>
        </w:rPr>
        <w:tab/>
        <w:t xml:space="preserve"> </w:t>
      </w:r>
      <w:r w:rsidRPr="00921166">
        <w:rPr>
          <w:lang w:val="es-ES"/>
        </w:rPr>
        <w:tab/>
        <w:t xml:space="preserve"> </w:t>
      </w:r>
      <w:r w:rsidRPr="00921166">
        <w:rPr>
          <w:lang w:val="es-ES"/>
        </w:rPr>
        <w:tab/>
        <w:t xml:space="preserve">Models.Block[]&gt;(blocks); </w:t>
      </w:r>
    </w:p>
    <w:p w:rsidR="00921166" w:rsidRDefault="00921166" w:rsidP="00921166">
      <w:pPr>
        <w:pStyle w:val="ppCode"/>
      </w:pPr>
      <w:r w:rsidRPr="00921166">
        <w:t xml:space="preserve">                var realBlocks = new List&lt;Models.Block&gt;(dataContractTransform);                 </w:t>
      </w:r>
    </w:p>
    <w:p w:rsidR="00921166" w:rsidRDefault="00921166" w:rsidP="00921166">
      <w:pPr>
        <w:pStyle w:val="ppCode"/>
      </w:pPr>
      <w:r>
        <w:t xml:space="preserve">                </w:t>
      </w:r>
      <w:r w:rsidRPr="00921166">
        <w:t xml:space="preserve">var service = services[instance];                 </w:t>
      </w:r>
    </w:p>
    <w:p w:rsidR="00921166" w:rsidRDefault="00921166" w:rsidP="00921166">
      <w:pPr>
        <w:pStyle w:val="ppCode"/>
      </w:pPr>
      <w:r>
        <w:t xml:space="preserve">                </w:t>
      </w:r>
      <w:r w:rsidRPr="00921166">
        <w:t xml:space="preserve">var results = service.RetrieveCurrent(realBlocks);                 </w:t>
      </w:r>
    </w:p>
    <w:p w:rsidR="00921166" w:rsidRDefault="00921166" w:rsidP="00921166">
      <w:pPr>
        <w:pStyle w:val="ppCode"/>
      </w:pPr>
      <w:r>
        <w:t xml:space="preserve">                </w:t>
      </w:r>
      <w:r w:rsidRPr="00921166">
        <w:t xml:space="preserve">var impediments = new List&lt;RoadworkServiceReference.Impediment&gt;();                 </w:t>
      </w:r>
    </w:p>
    <w:p w:rsidR="00921166" w:rsidRPr="00921166" w:rsidRDefault="00921166" w:rsidP="00921166">
      <w:pPr>
        <w:pStyle w:val="ppCode"/>
      </w:pPr>
      <w:r>
        <w:t xml:space="preserve">                </w:t>
      </w:r>
      <w:r w:rsidRPr="00921166">
        <w:t xml:space="preserve">foreach (var result in results) </w:t>
      </w:r>
    </w:p>
    <w:p w:rsidR="00921166" w:rsidRDefault="00921166" w:rsidP="00921166">
      <w:pPr>
        <w:pStyle w:val="ppCode"/>
      </w:pPr>
      <w:r w:rsidRPr="00921166">
        <w:t xml:space="preserve">                {                     </w:t>
      </w:r>
    </w:p>
    <w:p w:rsidR="00921166" w:rsidRDefault="00921166" w:rsidP="00921166">
      <w:pPr>
        <w:pStyle w:val="ppCode"/>
      </w:pPr>
      <w:r>
        <w:t xml:space="preserve">                     </w:t>
      </w:r>
      <w:r w:rsidRPr="00921166">
        <w:t xml:space="preserve">var clientImpediment = new RoadworkServiceReference.Impediment();                     </w:t>
      </w:r>
    </w:p>
    <w:p w:rsidR="00921166" w:rsidRDefault="00921166" w:rsidP="00921166">
      <w:pPr>
        <w:pStyle w:val="ppCode"/>
      </w:pPr>
      <w:r>
        <w:t xml:space="preserve">                     </w:t>
      </w:r>
      <w:r w:rsidRPr="00921166">
        <w:t xml:space="preserve">clientImpediment.location = Transform(result.Location);                     </w:t>
      </w:r>
    </w:p>
    <w:p w:rsidR="00921166" w:rsidRPr="00921166" w:rsidRDefault="00921166" w:rsidP="00921166">
      <w:pPr>
        <w:pStyle w:val="ppCode"/>
      </w:pPr>
      <w:r>
        <w:t xml:space="preserve">                     </w:t>
      </w:r>
      <w:r w:rsidRPr="00921166">
        <w:t xml:space="preserve">impediments.Add(clientImpediment); </w:t>
      </w:r>
    </w:p>
    <w:p w:rsidR="00921166" w:rsidRPr="00921166" w:rsidRDefault="00921166" w:rsidP="00921166">
      <w:pPr>
        <w:pStyle w:val="ppCode"/>
        <w:rPr>
          <w:lang w:val="es-ES"/>
        </w:rPr>
      </w:pPr>
      <w:r w:rsidRPr="00921166">
        <w:t xml:space="preserve">                </w:t>
      </w:r>
      <w:r w:rsidRPr="00921166">
        <w:rPr>
          <w:lang w:val="es-ES"/>
        </w:rPr>
        <w:t xml:space="preserve">} </w:t>
      </w:r>
    </w:p>
    <w:p w:rsidR="00921166" w:rsidRPr="00921166" w:rsidRDefault="00921166" w:rsidP="00921166">
      <w:pPr>
        <w:pStyle w:val="ppCode"/>
        <w:rPr>
          <w:lang w:val="es-ES"/>
        </w:rPr>
      </w:pPr>
      <w:r w:rsidRPr="00921166">
        <w:rPr>
          <w:lang w:val="es-ES"/>
        </w:rPr>
        <w:t xml:space="preserve">                  return impediments.ToArray(); </w:t>
      </w:r>
    </w:p>
    <w:p w:rsidR="00921166" w:rsidRPr="00921166" w:rsidRDefault="00921166" w:rsidP="00921166">
      <w:pPr>
        <w:pStyle w:val="ppCode"/>
        <w:rPr>
          <w:lang w:val="es-ES"/>
        </w:rPr>
      </w:pPr>
      <w:r w:rsidRPr="00921166">
        <w:rPr>
          <w:lang w:val="es-ES"/>
        </w:rPr>
        <w:t xml:space="preserve">            }); </w:t>
      </w:r>
    </w:p>
    <w:p w:rsidR="00921166" w:rsidRPr="00921166" w:rsidRDefault="00921166" w:rsidP="00921166">
      <w:pPr>
        <w:pStyle w:val="ppCode"/>
        <w:rPr>
          <w:lang w:val="es-ES"/>
        </w:rPr>
      </w:pPr>
      <w:r w:rsidRPr="00921166">
        <w:rPr>
          <w:lang w:val="es-ES"/>
        </w:rPr>
        <w:t xml:space="preserve">  </w:t>
      </w:r>
    </w:p>
    <w:p w:rsidR="00921166" w:rsidRPr="00921166" w:rsidRDefault="00921166" w:rsidP="00921166">
      <w:pPr>
        <w:pStyle w:val="ppCode"/>
        <w:rPr>
          <w:lang w:val="es-ES"/>
        </w:rPr>
      </w:pPr>
      <w:r w:rsidRPr="00921166">
        <w:rPr>
          <w:lang w:val="es-ES"/>
        </w:rPr>
        <w:t xml:space="preserve">  </w:t>
      </w:r>
    </w:p>
    <w:p w:rsidR="00921166" w:rsidRDefault="00921166" w:rsidP="00921166">
      <w:pPr>
        <w:pStyle w:val="ppCode"/>
      </w:pPr>
      <w:r w:rsidRPr="00921166">
        <w:t xml:space="preserve">    RoadworkServiceReference.Fakes.ShimRoadworkServiceClient.AllInstances.RetrieveCurrentBlockAr ray = intercept;</w:t>
      </w:r>
    </w:p>
    <w:p w:rsidR="00921166" w:rsidRPr="00921166" w:rsidRDefault="00921166" w:rsidP="00921166">
      <w:pPr>
        <w:pStyle w:val="ppCode"/>
      </w:pPr>
      <w:r>
        <w:t>}</w:t>
      </w:r>
    </w:p>
    <w:p w:rsidR="00921166" w:rsidRPr="00921166" w:rsidRDefault="00921166" w:rsidP="00B31059">
      <w:pPr>
        <w:pStyle w:val="ppBodyText"/>
      </w:pPr>
    </w:p>
    <w:p w:rsidR="007830E8" w:rsidRPr="00AD52BD" w:rsidRDefault="007830E8" w:rsidP="00B31059">
      <w:pPr>
        <w:pStyle w:val="ppBodyText"/>
        <w:rPr>
          <w:lang w:val="es-ES"/>
        </w:rPr>
      </w:pPr>
      <w:r w:rsidRPr="00AD52BD">
        <w:rPr>
          <w:lang w:val="es-ES"/>
        </w:rPr>
        <w:t xml:space="preserve">La implementación completa está disponible en el código del Hands-on Lab en: </w:t>
      </w:r>
    </w:p>
    <w:p w:rsidR="007830E8" w:rsidRDefault="007830E8" w:rsidP="00B31059">
      <w:pPr>
        <w:pStyle w:val="ppBulletList"/>
      </w:pPr>
      <w:r w:rsidRPr="00AD52BD">
        <w:rPr>
          <w:rFonts w:ascii="Calibri" w:eastAsia="Calibri" w:hAnsi="Calibri" w:cs="Calibri"/>
          <w:lang w:val="es-ES"/>
        </w:rPr>
        <w:tab/>
      </w:r>
      <w:r>
        <w:t xml:space="preserve">Exercise 4\Traffic.AdvancedTechniques\Examples\BreakingServiceBoudnaryTechniques.cs </w:t>
      </w:r>
    </w:p>
    <w:p w:rsidR="00B31059" w:rsidRDefault="00B31059" w:rsidP="00B31059">
      <w:pPr>
        <w:pStyle w:val="ppListEnd"/>
      </w:pPr>
    </w:p>
    <w:p w:rsidR="007830E8" w:rsidRPr="00AD52BD" w:rsidRDefault="00B31059" w:rsidP="00B31059">
      <w:pPr>
        <w:pStyle w:val="Heading2"/>
        <w:rPr>
          <w:lang w:val="es-ES"/>
        </w:rPr>
      </w:pPr>
      <w:r>
        <w:rPr>
          <w:lang w:val="es-ES"/>
        </w:rPr>
        <w:t xml:space="preserve">Tratando con cálculos no deterministas </w:t>
      </w:r>
    </w:p>
    <w:p w:rsidR="007830E8" w:rsidRPr="00AD52BD" w:rsidRDefault="007830E8" w:rsidP="00B31059">
      <w:pPr>
        <w:pStyle w:val="ppBodyText"/>
        <w:rPr>
          <w:lang w:val="es-ES"/>
        </w:rPr>
      </w:pPr>
      <w:r w:rsidRPr="00AD52BD">
        <w:rPr>
          <w:lang w:val="es-ES"/>
        </w:rPr>
        <w:t xml:space="preserve">En este ejemplo, el simulador hace cálculos basados en el intervalo de tiempo que hay entre llamadas sucesivas. Como esto no se puede controlar de una manera acotada, usaremos un shim para interceptar los valores que se le pasan al código, y haremos que nuestros test los usen para las comparaciones. </w:t>
      </w:r>
    </w:p>
    <w:p w:rsidR="007830E8" w:rsidRPr="00AD52BD" w:rsidRDefault="00B31059" w:rsidP="00B31059">
      <w:pPr>
        <w:pStyle w:val="Heading2"/>
        <w:rPr>
          <w:lang w:val="es-ES"/>
        </w:rPr>
      </w:pPr>
      <w:r>
        <w:rPr>
          <w:lang w:val="es-ES"/>
        </w:rPr>
        <w:t xml:space="preserve">Operaciones basadas en Timer </w:t>
      </w:r>
    </w:p>
    <w:p w:rsidR="007830E8" w:rsidRPr="00AD52BD" w:rsidRDefault="007830E8" w:rsidP="00B31059">
      <w:pPr>
        <w:pStyle w:val="ppBodyText"/>
        <w:rPr>
          <w:lang w:val="es-ES"/>
        </w:rPr>
      </w:pPr>
      <w:r w:rsidRPr="00AD52BD">
        <w:rPr>
          <w:lang w:val="es-ES"/>
        </w:rPr>
        <w:t xml:space="preserve">Tratar con elementos de código que se invocan dependiendo del tiempo suele presentar algunos retos: </w:t>
      </w:r>
    </w:p>
    <w:p w:rsidR="00B31059" w:rsidRDefault="007830E8" w:rsidP="00B31059">
      <w:pPr>
        <w:pStyle w:val="ppBulletList"/>
        <w:rPr>
          <w:rFonts w:ascii="Calibri" w:eastAsia="Calibri" w:hAnsi="Calibri" w:cs="Calibri"/>
          <w:lang w:val="es-ES"/>
        </w:rPr>
      </w:pPr>
      <w:r w:rsidRPr="00AD52BD">
        <w:rPr>
          <w:lang w:val="es-ES"/>
        </w:rPr>
        <w:t>Si el tiempo es muy rápido, puede que sea imposible saber exactamente cuántas llamadas se hacen.</w:t>
      </w:r>
    </w:p>
    <w:p w:rsidR="007830E8" w:rsidRDefault="007830E8" w:rsidP="00B31059">
      <w:pPr>
        <w:pStyle w:val="ppBulletList"/>
        <w:rPr>
          <w:lang w:val="es-ES"/>
        </w:rPr>
      </w:pPr>
      <w:r w:rsidRPr="00AD52BD">
        <w:rPr>
          <w:lang w:val="es-ES"/>
        </w:rPr>
        <w:t xml:space="preserve">Si el tiempo es muy lento, el tiempo de test necesario para invocar las llamadas puede ser excesivo. </w:t>
      </w:r>
    </w:p>
    <w:p w:rsidR="00B31059" w:rsidRPr="00AD52BD" w:rsidRDefault="00B31059" w:rsidP="00B31059">
      <w:pPr>
        <w:pStyle w:val="ppListEnd"/>
        <w:rPr>
          <w:lang w:val="es-ES"/>
        </w:rPr>
      </w:pPr>
    </w:p>
    <w:p w:rsidR="007830E8" w:rsidRDefault="007830E8" w:rsidP="00B31059">
      <w:pPr>
        <w:pStyle w:val="ppBodyText"/>
        <w:rPr>
          <w:lang w:val="es-ES"/>
        </w:rPr>
      </w:pPr>
      <w:r w:rsidRPr="00AD52BD">
        <w:rPr>
          <w:lang w:val="es-ES"/>
        </w:rPr>
        <w:t xml:space="preserve">Para afrontar ambos escenarios, podemos generar un shim sobre el timer y permitir la invocación manual del código: </w:t>
      </w:r>
    </w:p>
    <w:p w:rsidR="00235AB0" w:rsidRDefault="00235AB0" w:rsidP="00235AB0">
      <w:pPr>
        <w:pStyle w:val="ppCodeLanguage"/>
        <w:rPr>
          <w:lang w:val="es-ES"/>
        </w:rPr>
      </w:pPr>
    </w:p>
    <w:p w:rsidR="00235AB0" w:rsidRPr="00235AB0" w:rsidRDefault="00235AB0" w:rsidP="00235AB0">
      <w:pPr>
        <w:pStyle w:val="ppCode"/>
      </w:pPr>
      <w:r w:rsidRPr="00235AB0">
        <w:t xml:space="preserve">TimerCallback applicationCallback = null; object state = null; </w:t>
      </w:r>
    </w:p>
    <w:p w:rsidR="00235AB0" w:rsidRPr="00235AB0" w:rsidRDefault="00235AB0" w:rsidP="00235AB0">
      <w:pPr>
        <w:pStyle w:val="ppCode"/>
        <w:rPr>
          <w:lang w:val="es-ES"/>
        </w:rPr>
      </w:pPr>
      <w:r w:rsidRPr="00235AB0">
        <w:rPr>
          <w:lang w:val="es-ES"/>
        </w:rPr>
        <w:t xml:space="preserve">TimeSpan interval = TimeSpan.Zero; </w:t>
      </w:r>
    </w:p>
    <w:p w:rsidR="00235AB0" w:rsidRPr="00235AB0" w:rsidRDefault="00235AB0" w:rsidP="00235AB0">
      <w:pPr>
        <w:pStyle w:val="ppCode"/>
      </w:pPr>
      <w:r w:rsidRPr="00235AB0">
        <w:t xml:space="preserve">System.Threading.Fakes.ShimTimer.ConstructorTimerCallbackObjectTimeSpanTimeSpan = (timer, callba ck, arg3, arg4, arg5) =&gt; </w:t>
      </w:r>
    </w:p>
    <w:p w:rsidR="00235AB0" w:rsidRPr="00235AB0" w:rsidRDefault="00235AB0" w:rsidP="00235AB0">
      <w:pPr>
        <w:pStyle w:val="ppCode"/>
      </w:pPr>
      <w:r w:rsidRPr="00235AB0">
        <w:t>{     appl</w:t>
      </w:r>
      <w:r>
        <w:t xml:space="preserve">icationCallback = callback; state = arg3; </w:t>
      </w:r>
      <w:r w:rsidRPr="00235AB0">
        <w:t xml:space="preserve">interval = arg5; </w:t>
      </w:r>
    </w:p>
    <w:p w:rsidR="00235AB0" w:rsidRPr="00235AB0" w:rsidRDefault="00235AB0" w:rsidP="00235AB0">
      <w:pPr>
        <w:pStyle w:val="ppCode"/>
        <w:rPr>
          <w:lang w:val="es-ES"/>
        </w:rPr>
      </w:pPr>
      <w:r w:rsidRPr="00235AB0">
        <w:rPr>
          <w:lang w:val="es-ES"/>
        </w:rPr>
        <w:t xml:space="preserve">}; </w:t>
      </w:r>
    </w:p>
    <w:p w:rsidR="00235AB0" w:rsidRPr="00235AB0" w:rsidRDefault="00235AB0" w:rsidP="00235AB0">
      <w:pPr>
        <w:pStyle w:val="ppCode"/>
        <w:rPr>
          <w:lang w:val="es-ES"/>
        </w:rPr>
      </w:pPr>
      <w:r>
        <w:rPr>
          <w:lang w:val="es-ES"/>
        </w:rPr>
        <w:t>//</w:t>
      </w:r>
      <w:r w:rsidRPr="00235AB0">
        <w:rPr>
          <w:lang w:val="es-ES"/>
        </w:rPr>
        <w:t xml:space="preserve">Shim del timer para capturar los parámetros. </w:t>
      </w:r>
    </w:p>
    <w:p w:rsidR="00235AB0" w:rsidRPr="00235AB0" w:rsidRDefault="00235AB0" w:rsidP="00235AB0">
      <w:pPr>
        <w:pStyle w:val="ppCode"/>
      </w:pPr>
      <w:r w:rsidRPr="00235AB0">
        <w:t xml:space="preserve">const int IterationCount = 10; for (int i = 1; i &lt;= IterationCount; ++i) </w:t>
      </w:r>
    </w:p>
    <w:p w:rsidR="00235AB0" w:rsidRPr="00235AB0" w:rsidRDefault="00235AB0" w:rsidP="00235AB0">
      <w:pPr>
        <w:pStyle w:val="ppCode"/>
        <w:rPr>
          <w:lang w:val="es-ES"/>
        </w:rPr>
      </w:pPr>
      <w:r w:rsidRPr="00235AB0">
        <w:rPr>
          <w:lang w:val="es-ES"/>
        </w:rPr>
        <w:t xml:space="preserve">{ </w:t>
      </w:r>
    </w:p>
    <w:p w:rsidR="00235AB0" w:rsidRPr="00235AB0" w:rsidRDefault="00235AB0" w:rsidP="00235AB0">
      <w:pPr>
        <w:pStyle w:val="ppCode"/>
        <w:rPr>
          <w:lang w:val="es-ES"/>
        </w:rPr>
      </w:pPr>
      <w:r w:rsidRPr="00235AB0">
        <w:rPr>
          <w:lang w:val="es-ES"/>
        </w:rPr>
        <w:t xml:space="preserve">    applicationCallback(state); </w:t>
      </w:r>
    </w:p>
    <w:p w:rsidR="00235AB0" w:rsidRPr="00235AB0" w:rsidRDefault="00235AB0" w:rsidP="00235AB0">
      <w:pPr>
        <w:pStyle w:val="ppCode"/>
        <w:rPr>
          <w:lang w:val="es-ES"/>
        </w:rPr>
      </w:pPr>
      <w:r w:rsidRPr="00235AB0">
        <w:rPr>
          <w:lang w:val="es-ES"/>
        </w:rPr>
        <w:t xml:space="preserve">    Thread.Sleep(interval); </w:t>
      </w:r>
    </w:p>
    <w:p w:rsidR="00235AB0" w:rsidRPr="00235AB0" w:rsidRDefault="00235AB0" w:rsidP="00235AB0">
      <w:pPr>
        <w:pStyle w:val="ppCode"/>
        <w:rPr>
          <w:lang w:val="es-ES"/>
        </w:rPr>
      </w:pPr>
      <w:r w:rsidRPr="00235AB0">
        <w:rPr>
          <w:lang w:val="es-ES"/>
        </w:rPr>
        <w:t>}</w:t>
      </w:r>
    </w:p>
    <w:p w:rsidR="00235AB0" w:rsidRPr="00AD52BD" w:rsidRDefault="00235AB0" w:rsidP="00B31059">
      <w:pPr>
        <w:pStyle w:val="ppBodyText"/>
        <w:rPr>
          <w:lang w:val="es-ES"/>
        </w:rPr>
      </w:pPr>
    </w:p>
    <w:p w:rsidR="007830E8" w:rsidRPr="00AD52BD" w:rsidRDefault="007830E8" w:rsidP="00B31059">
      <w:pPr>
        <w:pStyle w:val="ppBodyText"/>
        <w:rPr>
          <w:lang w:val="es-ES"/>
        </w:rPr>
      </w:pPr>
      <w:r w:rsidRPr="00AD52BD">
        <w:rPr>
          <w:lang w:val="es-ES"/>
        </w:rPr>
        <w:t xml:space="preserve">Invocación el código deseado de manera determinista </w:t>
      </w:r>
    </w:p>
    <w:p w:rsidR="007830E8" w:rsidRPr="00AD52BD" w:rsidRDefault="00B31059" w:rsidP="00B31059">
      <w:pPr>
        <w:pStyle w:val="Heading2"/>
        <w:rPr>
          <w:lang w:val="es-ES"/>
        </w:rPr>
      </w:pPr>
      <w:r>
        <w:rPr>
          <w:lang w:val="es-ES"/>
        </w:rPr>
        <w:t xml:space="preserve">Datos no repetibles </w:t>
      </w:r>
    </w:p>
    <w:p w:rsidR="007830E8" w:rsidRPr="00AD52BD" w:rsidRDefault="007830E8" w:rsidP="00B31059">
      <w:pPr>
        <w:pStyle w:val="ppBodyText"/>
        <w:rPr>
          <w:lang w:val="es-ES"/>
        </w:rPr>
      </w:pPr>
      <w:r w:rsidRPr="00AD52BD">
        <w:rPr>
          <w:lang w:val="es-ES"/>
        </w:rPr>
        <w:t xml:space="preserve">Otra situación que se suele dar es cuando la lógica se basa en una distribución creada por un generador de números aleatorios. Esto hace imposible saber exactamente qué datos se generarán. La forma más simple es hacer un Shim de la clase Random, y ofrecer unos valores deterministas. </w:t>
      </w:r>
    </w:p>
    <w:p w:rsidR="007830E8" w:rsidRPr="00AD52BD" w:rsidRDefault="007830E8" w:rsidP="00B31059">
      <w:pPr>
        <w:pStyle w:val="ppBodyText"/>
        <w:rPr>
          <w:lang w:val="es-ES"/>
        </w:rPr>
        <w:sectPr w:rsidR="007830E8" w:rsidRPr="00AD52BD">
          <w:headerReference w:type="even" r:id="rId11"/>
          <w:headerReference w:type="default" r:id="rId12"/>
          <w:footerReference w:type="even" r:id="rId13"/>
          <w:footerReference w:type="default" r:id="rId14"/>
          <w:headerReference w:type="first" r:id="rId15"/>
          <w:footerReference w:type="first" r:id="rId16"/>
          <w:pgSz w:w="12240" w:h="15840"/>
          <w:pgMar w:top="842" w:right="1134" w:bottom="1371" w:left="1133" w:header="842" w:footer="665" w:gutter="0"/>
          <w:cols w:space="720"/>
        </w:sectPr>
      </w:pPr>
    </w:p>
    <w:p w:rsidR="007830E8" w:rsidRDefault="007830E8" w:rsidP="00B31059">
      <w:pPr>
        <w:pStyle w:val="ppBodyText"/>
        <w:rPr>
          <w:lang w:val="es-ES"/>
        </w:rPr>
      </w:pPr>
      <w:r w:rsidRPr="00AD52BD">
        <w:rPr>
          <w:lang w:val="es-ES"/>
        </w:rPr>
        <w:t xml:space="preserve">En este ejemplo vamos a asegurarnos que los coches son todos con la orientación oeste, en lugar de que sea algo aleatorio en el código: </w:t>
      </w:r>
    </w:p>
    <w:p w:rsidR="00235AB0" w:rsidRDefault="00235AB0" w:rsidP="00235AB0">
      <w:pPr>
        <w:pStyle w:val="ppCodeLanguage"/>
        <w:numPr>
          <w:ilvl w:val="0"/>
          <w:numId w:val="0"/>
        </w:numPr>
        <w:rPr>
          <w:lang w:val="es-ES"/>
        </w:rPr>
      </w:pPr>
    </w:p>
    <w:p w:rsidR="00235AB0" w:rsidRPr="00235AB0" w:rsidRDefault="00235AB0" w:rsidP="00235AB0">
      <w:pPr>
        <w:pStyle w:val="ppCode"/>
      </w:pPr>
      <w:r w:rsidRPr="00235AB0">
        <w:t xml:space="preserve">System.Fakes.ShimRandom.Constructor = (real) =&gt; { }; </w:t>
      </w:r>
    </w:p>
    <w:p w:rsidR="00235AB0" w:rsidRPr="00235AB0" w:rsidRDefault="00235AB0" w:rsidP="00235AB0">
      <w:pPr>
        <w:pStyle w:val="ppCode"/>
      </w:pPr>
      <w:r w:rsidRPr="00235AB0">
        <w:t xml:space="preserve">System.Fakes.ShimRandom.AllInstances.NextDouble = this.NextDouble; </w:t>
      </w:r>
    </w:p>
    <w:p w:rsidR="00235AB0" w:rsidRPr="00235AB0" w:rsidRDefault="00235AB0" w:rsidP="00235AB0">
      <w:pPr>
        <w:pStyle w:val="ppCode"/>
      </w:pPr>
      <w:r w:rsidRPr="00235AB0">
        <w:t xml:space="preserve">System.Fakes.ShimRandom.AllInstances.NextInt32Int32 = this.NextInt32Int32; </w:t>
      </w:r>
    </w:p>
    <w:p w:rsidR="00235AB0" w:rsidRPr="00235AB0" w:rsidRDefault="00235AB0" w:rsidP="00235AB0">
      <w:pPr>
        <w:pStyle w:val="ppCode"/>
      </w:pPr>
      <w:r w:rsidRPr="00235AB0">
        <w:t xml:space="preserve">private int NextInt32Int32(Random random, int i, int arg3) </w:t>
      </w:r>
    </w:p>
    <w:p w:rsidR="00235AB0" w:rsidRDefault="00235AB0" w:rsidP="00235AB0">
      <w:pPr>
        <w:pStyle w:val="ppCode"/>
        <w:rPr>
          <w:lang w:val="es-ES"/>
        </w:rPr>
      </w:pPr>
      <w:r w:rsidRPr="00235AB0">
        <w:rPr>
          <w:lang w:val="es-ES"/>
        </w:rPr>
        <w:t xml:space="preserve">{    </w:t>
      </w:r>
    </w:p>
    <w:p w:rsidR="00235AB0" w:rsidRPr="00235AB0" w:rsidRDefault="00235AB0" w:rsidP="00235AB0">
      <w:pPr>
        <w:pStyle w:val="ppCode"/>
        <w:rPr>
          <w:lang w:val="es-ES"/>
        </w:rPr>
      </w:pPr>
      <w:r>
        <w:rPr>
          <w:lang w:val="es-ES"/>
        </w:rPr>
        <w:t xml:space="preserve">     </w:t>
      </w:r>
      <w:r w:rsidRPr="00235AB0">
        <w:rPr>
          <w:lang w:val="es-ES"/>
        </w:rPr>
        <w:t xml:space="preserve">return (i + arg3) / 2; </w:t>
      </w:r>
    </w:p>
    <w:p w:rsidR="00235AB0" w:rsidRDefault="00235AB0" w:rsidP="00235AB0">
      <w:pPr>
        <w:pStyle w:val="ppCode"/>
      </w:pPr>
      <w:r w:rsidRPr="00235AB0">
        <w:t xml:space="preserve">}   </w:t>
      </w:r>
    </w:p>
    <w:p w:rsidR="00235AB0" w:rsidRPr="00235AB0" w:rsidRDefault="00235AB0" w:rsidP="00235AB0">
      <w:pPr>
        <w:pStyle w:val="ppCode"/>
      </w:pPr>
      <w:r w:rsidRPr="00235AB0">
        <w:t xml:space="preserve">private double NextDouble(Random random) </w:t>
      </w:r>
    </w:p>
    <w:p w:rsidR="00235AB0" w:rsidRDefault="00235AB0" w:rsidP="00235AB0">
      <w:pPr>
        <w:pStyle w:val="ppCode"/>
        <w:rPr>
          <w:lang w:val="es-ES"/>
        </w:rPr>
      </w:pPr>
      <w:r w:rsidRPr="00235AB0">
        <w:rPr>
          <w:lang w:val="es-ES"/>
        </w:rPr>
        <w:t xml:space="preserve">{    </w:t>
      </w:r>
    </w:p>
    <w:p w:rsidR="00235AB0" w:rsidRPr="00235AB0" w:rsidRDefault="00235AB0" w:rsidP="00235AB0">
      <w:pPr>
        <w:pStyle w:val="ppCode"/>
        <w:rPr>
          <w:lang w:val="es-ES"/>
        </w:rPr>
      </w:pPr>
      <w:r>
        <w:rPr>
          <w:lang w:val="es-ES"/>
        </w:rPr>
        <w:t xml:space="preserve">     </w:t>
      </w:r>
      <w:r w:rsidRPr="00235AB0">
        <w:rPr>
          <w:lang w:val="es-ES"/>
        </w:rPr>
        <w:t xml:space="preserve">return 0.5; </w:t>
      </w:r>
    </w:p>
    <w:p w:rsidR="00235AB0" w:rsidRPr="00235AB0" w:rsidRDefault="00235AB0" w:rsidP="00235AB0">
      <w:pPr>
        <w:pStyle w:val="ppCode"/>
        <w:rPr>
          <w:lang w:val="es-ES"/>
        </w:rPr>
      </w:pPr>
      <w:r w:rsidRPr="00235AB0">
        <w:rPr>
          <w:lang w:val="es-ES"/>
        </w:rPr>
        <w:t>}</w:t>
      </w:r>
    </w:p>
    <w:p w:rsidR="00235AB0" w:rsidRPr="00AD52BD" w:rsidRDefault="00235AB0" w:rsidP="00B31059">
      <w:pPr>
        <w:pStyle w:val="ppBodyText"/>
        <w:rPr>
          <w:lang w:val="es-ES"/>
        </w:rPr>
      </w:pPr>
    </w:p>
    <w:p w:rsidR="007830E8" w:rsidRPr="00AD52BD" w:rsidRDefault="007830E8" w:rsidP="00B31059">
      <w:pPr>
        <w:pStyle w:val="ppBodyText"/>
        <w:rPr>
          <w:lang w:val="es-ES"/>
        </w:rPr>
      </w:pPr>
      <w:r w:rsidRPr="00AD52BD">
        <w:rPr>
          <w:lang w:val="es-ES"/>
        </w:rPr>
        <w:t xml:space="preserve">La implementación completa está disponible en el Hands-on Lab: </w:t>
      </w:r>
    </w:p>
    <w:p w:rsidR="007830E8" w:rsidRDefault="007830E8" w:rsidP="00B31059">
      <w:pPr>
        <w:pStyle w:val="ppBulletList"/>
      </w:pPr>
      <w:r w:rsidRPr="00AD52BD">
        <w:rPr>
          <w:rFonts w:ascii="Calibri" w:eastAsia="Calibri" w:hAnsi="Calibri" w:cs="Calibri"/>
          <w:lang w:val="es-ES"/>
        </w:rPr>
        <w:tab/>
      </w:r>
      <w:r>
        <w:t xml:space="preserve">Exercise 4\Traffic.AdvancedTechniques\Examples\NonDeterministicBehaviorTechniques.cs </w:t>
      </w:r>
    </w:p>
    <w:p w:rsidR="00B31059" w:rsidRDefault="00B31059" w:rsidP="00B31059">
      <w:pPr>
        <w:pStyle w:val="ppListEnd"/>
      </w:pPr>
    </w:p>
    <w:p w:rsidR="007830E8" w:rsidRPr="00AD52BD" w:rsidRDefault="007830E8" w:rsidP="00B31059">
      <w:pPr>
        <w:pStyle w:val="ppBodyText"/>
        <w:rPr>
          <w:lang w:val="es-ES"/>
        </w:rPr>
      </w:pPr>
      <w:r w:rsidRPr="00AD52BD">
        <w:rPr>
          <w:lang w:val="es-ES"/>
        </w:rPr>
        <w:t>Como estamos tratando con generadores de número aleatorios, hay un detalle que se suele pasar por alto: ¡</w:t>
      </w:r>
      <w:r w:rsidRPr="00AD52BD">
        <w:rPr>
          <w:i/>
          <w:lang w:val="es-ES"/>
        </w:rPr>
        <w:t xml:space="preserve">Varias instancias con la misma semilla generará la misma secuencia de números! </w:t>
      </w:r>
      <w:r w:rsidRPr="00AD52BD">
        <w:rPr>
          <w:lang w:val="es-ES"/>
        </w:rPr>
        <w:t xml:space="preserve">Si intentáis realizar operaciones con conjuntos independientes de números aleatorios y estáis usando varias instancias de Random para conseguirlo, debéis aseguraros de que tienen la misma semilla. Esto lo veremos en la próxima sección.  </w:t>
      </w:r>
    </w:p>
    <w:p w:rsidR="007830E8" w:rsidRPr="00AD52BD" w:rsidRDefault="00B31059" w:rsidP="00B31059">
      <w:pPr>
        <w:pStyle w:val="Heading2"/>
        <w:rPr>
          <w:lang w:val="es-ES"/>
        </w:rPr>
      </w:pPr>
      <w:r>
        <w:rPr>
          <w:lang w:val="es-ES"/>
        </w:rPr>
        <w:t xml:space="preserve">Recopilación de casos de uso y más información analítica. </w:t>
      </w:r>
    </w:p>
    <w:p w:rsidR="007830E8" w:rsidRPr="00AD52BD" w:rsidRDefault="007830E8" w:rsidP="00B31059">
      <w:pPr>
        <w:pStyle w:val="ppBodyText"/>
        <w:rPr>
          <w:lang w:val="es-ES"/>
        </w:rPr>
      </w:pPr>
      <w:r w:rsidRPr="00AD52BD">
        <w:rPr>
          <w:lang w:val="es-ES"/>
        </w:rPr>
        <w:t xml:space="preserve">En este ejemplo, el código que se testea realiza un número de operaciones matemáticas, sin embargo no se encuentra un rango y combinaciones posibles como valore de entrada. Usaremos test unitarios para recopilar los valores que se van a presentar con varias condiciones. </w:t>
      </w:r>
    </w:p>
    <w:p w:rsidR="007830E8" w:rsidRPr="00AD52BD" w:rsidRDefault="00A56BA2" w:rsidP="00A56BA2">
      <w:pPr>
        <w:pStyle w:val="Heading2"/>
        <w:rPr>
          <w:lang w:val="es-ES"/>
        </w:rPr>
      </w:pPr>
      <w:r>
        <w:rPr>
          <w:lang w:val="es-ES"/>
        </w:rPr>
        <w:t xml:space="preserve">Validar detalles de implementación </w:t>
      </w:r>
    </w:p>
    <w:p w:rsidR="007830E8" w:rsidRPr="00AD52BD" w:rsidRDefault="007830E8" w:rsidP="00B31059">
      <w:pPr>
        <w:pStyle w:val="ppBodyText"/>
        <w:rPr>
          <w:lang w:val="es-ES"/>
        </w:rPr>
      </w:pPr>
      <w:r w:rsidRPr="00AD52BD">
        <w:rPr>
          <w:lang w:val="es-ES"/>
        </w:rPr>
        <w:t xml:space="preserve">Aquí nos enfrentamos a un problema potencial cuando trabajamos con generación de número aleatorios. Cada vez que se crea una instancia de la clase Random, se usa una semilla; diferentes instancias con la misma semilla generarán la misma secuencia de números. </w:t>
      </w:r>
    </w:p>
    <w:p w:rsidR="007830E8" w:rsidRDefault="007830E8" w:rsidP="00B31059">
      <w:pPr>
        <w:pStyle w:val="ppBodyText"/>
        <w:rPr>
          <w:lang w:val="es-ES"/>
        </w:rPr>
      </w:pPr>
      <w:r w:rsidRPr="00AD52BD">
        <w:rPr>
          <w:lang w:val="es-ES"/>
        </w:rPr>
        <w:t xml:space="preserve">Nos queremos asegurar de que cada instancia de Random nos devuelve una secuencia única para evitar que varias instancias se queden en un estado de bloqueo. Además, como queremos que este test recopile datos sin tener que alterar el comportamiento del código que se testea, debemos asegurarnos de que el generador de números aleatorios continúa trabajando. </w:t>
      </w:r>
    </w:p>
    <w:p w:rsidR="00B31059" w:rsidRPr="00AD52BD" w:rsidRDefault="00B31059" w:rsidP="00B31059">
      <w:pPr>
        <w:pStyle w:val="ppBodyText"/>
        <w:rPr>
          <w:lang w:val="es-ES"/>
        </w:rPr>
      </w:pPr>
      <w:r>
        <w:rPr>
          <w:lang w:val="es-ES"/>
        </w:rPr>
        <w:t>NOTA</w:t>
      </w:r>
    </w:p>
    <w:tbl>
      <w:tblPr>
        <w:tblStyle w:val="TableGrid"/>
        <w:tblW w:w="9507" w:type="dxa"/>
        <w:tblInd w:w="-30" w:type="dxa"/>
        <w:tblCellMar>
          <w:top w:w="63" w:type="dxa"/>
          <w:left w:w="107" w:type="dxa"/>
          <w:right w:w="119" w:type="dxa"/>
        </w:tblCellMar>
        <w:tblLook w:val="04A0" w:firstRow="1" w:lastRow="0" w:firstColumn="1" w:lastColumn="0" w:noHBand="0" w:noVBand="1"/>
      </w:tblPr>
      <w:tblGrid>
        <w:gridCol w:w="9507"/>
      </w:tblGrid>
      <w:tr w:rsidR="00B31059" w:rsidRPr="006A30B6" w:rsidTr="00B31059">
        <w:trPr>
          <w:trHeight w:val="694"/>
        </w:trPr>
        <w:tc>
          <w:tcPr>
            <w:tcW w:w="9507" w:type="dxa"/>
            <w:tcBorders>
              <w:top w:val="nil"/>
              <w:left w:val="single" w:sz="24" w:space="0" w:color="FFFFFF"/>
              <w:bottom w:val="nil"/>
              <w:right w:val="nil"/>
            </w:tcBorders>
            <w:shd w:val="clear" w:color="auto" w:fill="F2F2F2"/>
          </w:tcPr>
          <w:p w:rsidR="00B31059" w:rsidRPr="00AD52BD" w:rsidRDefault="00B31059" w:rsidP="00A56BA2">
            <w:pPr>
              <w:pStyle w:val="ppBodyText"/>
              <w:rPr>
                <w:lang w:val="es-ES"/>
              </w:rPr>
            </w:pPr>
            <w:r w:rsidRPr="00AD52BD">
              <w:rPr>
                <w:lang w:val="es-ES"/>
              </w:rPr>
              <w:t>Nota: El constructor sin parámetros usa Environment.TickCount, con lo que varias instancias creadas en un tiempo pequeño podrían tener la misma semilla.</w:t>
            </w:r>
            <w:r w:rsidRPr="00AD52BD">
              <w:rPr>
                <w:sz w:val="18"/>
                <w:lang w:val="es-ES"/>
              </w:rPr>
              <w:t xml:space="preserve"> </w:t>
            </w:r>
          </w:p>
        </w:tc>
      </w:tr>
    </w:tbl>
    <w:p w:rsidR="00235AB0" w:rsidRPr="00A56BA2" w:rsidRDefault="00235AB0" w:rsidP="00A56BA2">
      <w:pPr>
        <w:pStyle w:val="ppBodyTextIndent"/>
        <w:rPr>
          <w:rFonts w:eastAsia="Courier New"/>
          <w:lang w:val="es-ES"/>
        </w:rPr>
      </w:pPr>
    </w:p>
    <w:p w:rsidR="00235AB0" w:rsidRPr="00A56BA2" w:rsidRDefault="00235AB0" w:rsidP="00235AB0">
      <w:pPr>
        <w:pStyle w:val="ppCodeLanguage"/>
        <w:rPr>
          <w:rFonts w:eastAsia="Courier New"/>
          <w:lang w:val="es-ES"/>
        </w:rPr>
      </w:pPr>
    </w:p>
    <w:p w:rsidR="00235AB0" w:rsidRPr="00235AB0" w:rsidRDefault="00235AB0" w:rsidP="00235AB0">
      <w:pPr>
        <w:pStyle w:val="ppCode"/>
        <w:rPr>
          <w:rFonts w:eastAsia="Courier New"/>
        </w:rPr>
      </w:pPr>
      <w:r w:rsidRPr="00235AB0">
        <w:rPr>
          <w:rFonts w:eastAsia="Courier New"/>
        </w:rPr>
        <w:t xml:space="preserve">System.Fakes.ShimRandom.Constructor = delegate(Random random) </w:t>
      </w:r>
    </w:p>
    <w:p w:rsidR="00235AB0" w:rsidRPr="00235AB0" w:rsidRDefault="00235AB0" w:rsidP="00235AB0">
      <w:pPr>
        <w:pStyle w:val="ppCode"/>
        <w:rPr>
          <w:rFonts w:eastAsia="Courier New"/>
        </w:rPr>
      </w:pPr>
      <w:r w:rsidRPr="00235AB0">
        <w:rPr>
          <w:rFonts w:eastAsia="Courier New"/>
        </w:rPr>
        <w:t xml:space="preserve">{ </w:t>
      </w:r>
    </w:p>
    <w:p w:rsidR="00235AB0" w:rsidRPr="00235AB0" w:rsidRDefault="00235AB0" w:rsidP="00235AB0">
      <w:pPr>
        <w:pStyle w:val="ppCode"/>
        <w:rPr>
          <w:rFonts w:eastAsia="Courier New"/>
        </w:rPr>
      </w:pPr>
      <w:r w:rsidRPr="00235AB0">
        <w:rPr>
          <w:rFonts w:eastAsia="Courier New"/>
        </w:rPr>
        <w:t xml:space="preserve">    ShimsContext.ExecuteWithoutShims(delegate </w:t>
      </w:r>
    </w:p>
    <w:p w:rsidR="00235AB0" w:rsidRDefault="00235AB0" w:rsidP="00235AB0">
      <w:pPr>
        <w:pStyle w:val="ppCode"/>
        <w:rPr>
          <w:rFonts w:eastAsia="Courier New"/>
        </w:rPr>
      </w:pPr>
      <w:r w:rsidRPr="00235AB0">
        <w:rPr>
          <w:rFonts w:eastAsia="Courier New"/>
        </w:rPr>
        <w:t xml:space="preserve">    {         var constructor = typeof(Random).GetConstructor(new Type[] { });</w:t>
      </w:r>
    </w:p>
    <w:p w:rsidR="00235AB0" w:rsidRPr="00235AB0" w:rsidRDefault="00235AB0" w:rsidP="00235AB0">
      <w:pPr>
        <w:pStyle w:val="ppCode"/>
        <w:rPr>
          <w:rFonts w:eastAsia="Courier New"/>
        </w:rPr>
      </w:pPr>
      <w:r>
        <w:rPr>
          <w:rFonts w:eastAsia="Courier New"/>
        </w:rPr>
        <w:t xml:space="preserve">              </w:t>
      </w:r>
      <w:r w:rsidRPr="00235AB0">
        <w:rPr>
          <w:rFonts w:eastAsia="Courier New"/>
        </w:rPr>
        <w:t xml:space="preserve">constructor.Invoke(random, new object[] { }); </w:t>
      </w:r>
    </w:p>
    <w:p w:rsidR="00235AB0" w:rsidRPr="00235AB0" w:rsidRDefault="00235AB0" w:rsidP="00235AB0">
      <w:pPr>
        <w:pStyle w:val="ppCode"/>
        <w:rPr>
          <w:rFonts w:eastAsia="Courier New"/>
        </w:rPr>
      </w:pPr>
      <w:r w:rsidRPr="00235AB0">
        <w:rPr>
          <w:rFonts w:eastAsia="Courier New"/>
        </w:rPr>
        <w:t xml:space="preserve">    }); </w:t>
      </w:r>
    </w:p>
    <w:p w:rsidR="00235AB0" w:rsidRPr="00235AB0" w:rsidRDefault="00235AB0" w:rsidP="00235AB0">
      <w:pPr>
        <w:pStyle w:val="ppCode"/>
        <w:rPr>
          <w:rFonts w:eastAsia="Courier New"/>
        </w:rPr>
      </w:pPr>
      <w:r w:rsidRPr="00235AB0">
        <w:rPr>
          <w:rFonts w:eastAsia="Courier New"/>
        </w:rPr>
        <w:t xml:space="preserve">}; </w:t>
      </w:r>
    </w:p>
    <w:p w:rsidR="00235AB0" w:rsidRPr="00235AB0" w:rsidRDefault="00235AB0" w:rsidP="00235AB0">
      <w:pPr>
        <w:pStyle w:val="ppCode"/>
        <w:rPr>
          <w:rFonts w:eastAsia="Courier New"/>
        </w:rPr>
      </w:pPr>
      <w:r w:rsidRPr="00235AB0">
        <w:rPr>
          <w:rFonts w:eastAsia="Courier New"/>
        </w:rPr>
        <w:t xml:space="preserve">  </w:t>
      </w:r>
    </w:p>
    <w:p w:rsidR="00235AB0" w:rsidRPr="00235AB0" w:rsidRDefault="00235AB0" w:rsidP="00235AB0">
      <w:pPr>
        <w:pStyle w:val="ppCode"/>
        <w:rPr>
          <w:rFonts w:eastAsia="Courier New"/>
        </w:rPr>
      </w:pPr>
      <w:r w:rsidRPr="00235AB0">
        <w:rPr>
          <w:rFonts w:eastAsia="Courier New"/>
        </w:rPr>
        <w:t xml:space="preserve">System.Fakes.ShimRandom.ConstructorInt32 = delegate(Random random, int i) { </w:t>
      </w:r>
    </w:p>
    <w:p w:rsidR="00235AB0" w:rsidRPr="00235AB0" w:rsidRDefault="00235AB0" w:rsidP="00235AB0">
      <w:pPr>
        <w:pStyle w:val="ppCode"/>
        <w:rPr>
          <w:rFonts w:eastAsia="Courier New"/>
        </w:rPr>
      </w:pPr>
      <w:r w:rsidRPr="00235AB0">
        <w:rPr>
          <w:rFonts w:eastAsia="Courier New"/>
        </w:rPr>
        <w:t xml:space="preserve">    ShimsContext.ExecuteWithoutShims(delegate </w:t>
      </w:r>
    </w:p>
    <w:p w:rsidR="00235AB0" w:rsidRDefault="00235AB0" w:rsidP="00235AB0">
      <w:pPr>
        <w:pStyle w:val="ppCode"/>
        <w:rPr>
          <w:rFonts w:eastAsia="Courier New"/>
        </w:rPr>
      </w:pPr>
      <w:r w:rsidRPr="00235AB0">
        <w:rPr>
          <w:rFonts w:eastAsia="Courier New"/>
        </w:rPr>
        <w:t xml:space="preserve">    {         var constructor = typeof(Random).GetConstructor(new[] { typeof(int) });         </w:t>
      </w:r>
    </w:p>
    <w:p w:rsidR="00235AB0" w:rsidRPr="00235AB0" w:rsidRDefault="00235AB0" w:rsidP="00235AB0">
      <w:pPr>
        <w:pStyle w:val="ppCode"/>
        <w:rPr>
          <w:rFonts w:eastAsia="Courier New"/>
        </w:rPr>
      </w:pPr>
      <w:r>
        <w:rPr>
          <w:rFonts w:eastAsia="Courier New"/>
        </w:rPr>
        <w:t xml:space="preserve">              </w:t>
      </w:r>
      <w:r w:rsidRPr="00235AB0">
        <w:rPr>
          <w:rFonts w:eastAsia="Courier New"/>
        </w:rPr>
        <w:t xml:space="preserve">constructor.Invoke(random, new object[] { i }); </w:t>
      </w:r>
    </w:p>
    <w:p w:rsidR="00235AB0" w:rsidRPr="00235AB0" w:rsidRDefault="00235AB0" w:rsidP="00235AB0">
      <w:pPr>
        <w:pStyle w:val="ppCode"/>
        <w:rPr>
          <w:rFonts w:eastAsia="Courier New"/>
        </w:rPr>
      </w:pPr>
      <w:r w:rsidRPr="00235AB0">
        <w:rPr>
          <w:rFonts w:eastAsia="Courier New"/>
        </w:rPr>
        <w:t xml:space="preserve">    });     if (this.values.Contains(i)) </w:t>
      </w:r>
    </w:p>
    <w:p w:rsidR="00235AB0" w:rsidRPr="00235AB0" w:rsidRDefault="00235AB0" w:rsidP="00235AB0">
      <w:pPr>
        <w:pStyle w:val="ppCode"/>
        <w:rPr>
          <w:rFonts w:eastAsia="Courier New"/>
        </w:rPr>
      </w:pPr>
      <w:r w:rsidRPr="00235AB0">
        <w:rPr>
          <w:rFonts w:eastAsia="Courier New"/>
        </w:rPr>
        <w:t xml:space="preserve">    { </w:t>
      </w:r>
    </w:p>
    <w:p w:rsidR="00235AB0" w:rsidRPr="00235AB0" w:rsidRDefault="00235AB0" w:rsidP="00235AB0">
      <w:pPr>
        <w:pStyle w:val="ppCode"/>
        <w:rPr>
          <w:rFonts w:eastAsia="Courier New"/>
        </w:rPr>
      </w:pPr>
      <w:r w:rsidRPr="00235AB0">
        <w:rPr>
          <w:rFonts w:eastAsia="Courier New"/>
        </w:rPr>
        <w:t xml:space="preserve">        passed = false; </w:t>
      </w:r>
    </w:p>
    <w:p w:rsidR="00235AB0" w:rsidRPr="00235AB0" w:rsidRDefault="00235AB0" w:rsidP="00235AB0">
      <w:pPr>
        <w:pStyle w:val="ppCode"/>
        <w:rPr>
          <w:rFonts w:eastAsia="Courier New"/>
        </w:rPr>
      </w:pPr>
      <w:r w:rsidRPr="00235AB0">
        <w:rPr>
          <w:rFonts w:eastAsia="Courier New"/>
        </w:rPr>
        <w:t xml:space="preserve">        Assert.Fail("Multiple Random instances Created with identical seed Value={0}", i); </w:t>
      </w:r>
    </w:p>
    <w:p w:rsidR="00235AB0" w:rsidRDefault="00235AB0" w:rsidP="00235AB0">
      <w:pPr>
        <w:pStyle w:val="ppCode"/>
        <w:rPr>
          <w:rFonts w:eastAsia="Courier New"/>
        </w:rPr>
      </w:pPr>
      <w:r w:rsidRPr="00235AB0">
        <w:rPr>
          <w:rFonts w:eastAsia="Courier New"/>
        </w:rPr>
        <w:t xml:space="preserve">    }      </w:t>
      </w:r>
    </w:p>
    <w:p w:rsidR="00235AB0" w:rsidRPr="00235AB0" w:rsidRDefault="00235AB0" w:rsidP="00235AB0">
      <w:pPr>
        <w:pStyle w:val="ppCode"/>
        <w:rPr>
          <w:rFonts w:eastAsia="Courier New"/>
        </w:rPr>
      </w:pPr>
      <w:r>
        <w:rPr>
          <w:rFonts w:eastAsia="Courier New"/>
        </w:rPr>
        <w:t xml:space="preserve">   </w:t>
      </w:r>
      <w:r w:rsidRPr="00235AB0">
        <w:rPr>
          <w:rFonts w:eastAsia="Courier New"/>
        </w:rPr>
        <w:t xml:space="preserve"> this.values.Add(i); </w:t>
      </w:r>
    </w:p>
    <w:p w:rsidR="00235AB0" w:rsidRPr="00235AB0" w:rsidRDefault="00235AB0" w:rsidP="00235AB0">
      <w:pPr>
        <w:pStyle w:val="ppCode"/>
        <w:rPr>
          <w:rFonts w:eastAsia="Courier New"/>
        </w:rPr>
      </w:pPr>
      <w:r w:rsidRPr="00235AB0">
        <w:rPr>
          <w:rFonts w:eastAsia="Courier New"/>
        </w:rPr>
        <w:t>};</w:t>
      </w:r>
    </w:p>
    <w:p w:rsidR="00235AB0" w:rsidRDefault="00235AB0" w:rsidP="00235AB0">
      <w:pPr>
        <w:pStyle w:val="ppBodyTextIndent"/>
        <w:ind w:left="0"/>
        <w:jc w:val="both"/>
        <w:rPr>
          <w:rFonts w:eastAsia="Courier New"/>
        </w:rPr>
      </w:pPr>
    </w:p>
    <w:p w:rsidR="007830E8" w:rsidRPr="00AD52BD" w:rsidRDefault="007830E8" w:rsidP="00B31059">
      <w:pPr>
        <w:pStyle w:val="ppBodyText"/>
        <w:rPr>
          <w:lang w:val="es-ES"/>
        </w:rPr>
      </w:pPr>
      <w:r w:rsidRPr="00AD52BD">
        <w:rPr>
          <w:lang w:val="es-ES"/>
        </w:rPr>
        <w:t xml:space="preserve">La implementación completa está en el Hands-on Lab: </w:t>
      </w:r>
    </w:p>
    <w:p w:rsidR="007830E8" w:rsidRDefault="007830E8" w:rsidP="00B31059">
      <w:pPr>
        <w:pStyle w:val="ppBulletList"/>
      </w:pPr>
      <w:r w:rsidRPr="00AD52BD">
        <w:rPr>
          <w:rFonts w:ascii="Calibri" w:eastAsia="Calibri" w:hAnsi="Calibri" w:cs="Calibri"/>
          <w:lang w:val="es-ES"/>
        </w:rPr>
        <w:tab/>
      </w:r>
      <w:r>
        <w:t xml:space="preserve">Excercise 4\Traffic.AdvancedTechnices\Examples\DataGatheringTechniques.cs </w:t>
      </w:r>
    </w:p>
    <w:p w:rsidR="00B31059" w:rsidRDefault="00B31059" w:rsidP="00B31059">
      <w:pPr>
        <w:pStyle w:val="ppListEnd"/>
      </w:pPr>
    </w:p>
    <w:p w:rsidR="007830E8" w:rsidRDefault="007830E8" w:rsidP="00B31059">
      <w:pPr>
        <w:pStyle w:val="ppBodyTextIndent"/>
      </w:pPr>
      <w:r>
        <w:t xml:space="preserve"> </w:t>
      </w:r>
    </w:p>
    <w:p w:rsidR="007830E8" w:rsidRPr="00AD52BD" w:rsidRDefault="00B31059" w:rsidP="00B31059">
      <w:pPr>
        <w:pStyle w:val="Heading2"/>
        <w:rPr>
          <w:lang w:val="es-ES"/>
        </w:rPr>
      </w:pPr>
      <w:r>
        <w:rPr>
          <w:lang w:val="es-ES"/>
        </w:rPr>
        <w:t xml:space="preserve">Analizando el estado interno </w:t>
      </w:r>
    </w:p>
    <w:p w:rsidR="007830E8" w:rsidRDefault="007830E8" w:rsidP="00B31059">
      <w:pPr>
        <w:pStyle w:val="ppBodyText"/>
        <w:rPr>
          <w:lang w:val="es-ES"/>
        </w:rPr>
      </w:pPr>
      <w:r w:rsidRPr="00AD52BD">
        <w:rPr>
          <w:lang w:val="es-ES"/>
        </w:rPr>
        <w:t xml:space="preserve">En este ejemplo comprobaremos algunas operaciones del motor de simulador de rutas. El objetivo es comprobar que se han considerado todas las rutas válidas cuando seleccionamos la mejor ruta para un coche. La lógica para esto está contenida en las clases </w:t>
      </w:r>
      <w:r w:rsidRPr="00AD52BD">
        <w:rPr>
          <w:i/>
          <w:lang w:val="es-ES"/>
        </w:rPr>
        <w:t xml:space="preserve">ShortestTime </w:t>
      </w:r>
      <w:r w:rsidRPr="00AD52BD">
        <w:rPr>
          <w:lang w:val="es-ES"/>
        </w:rPr>
        <w:t xml:space="preserve">y </w:t>
      </w:r>
      <w:r w:rsidRPr="00AD52BD">
        <w:rPr>
          <w:i/>
          <w:lang w:val="es-ES"/>
        </w:rPr>
        <w:t>ShortestDistance.</w:t>
      </w:r>
      <w:r w:rsidRPr="00AD52BD">
        <w:rPr>
          <w:lang w:val="es-ES"/>
        </w:rPr>
        <w:t xml:space="preserve"> Desafortunadamente, la lista de rutas váli</w:t>
      </w:r>
      <w:r w:rsidR="00235AB0">
        <w:rPr>
          <w:lang w:val="es-ES"/>
        </w:rPr>
        <w:t>das está en una variable local:</w:t>
      </w:r>
    </w:p>
    <w:p w:rsidR="00235AB0" w:rsidRDefault="00235AB0" w:rsidP="00235AB0">
      <w:pPr>
        <w:pStyle w:val="ppCodeLanguage"/>
        <w:rPr>
          <w:lang w:val="es-ES"/>
        </w:rPr>
      </w:pPr>
    </w:p>
    <w:p w:rsidR="00235AB0" w:rsidRPr="00235AB0" w:rsidRDefault="00235AB0" w:rsidP="00235AB0">
      <w:pPr>
        <w:pStyle w:val="ppCode"/>
      </w:pPr>
      <w:r w:rsidRPr="00235AB0">
        <w:t xml:space="preserve">List&lt;Route&gt; consideredRoutes = new List&lt;Route&gt;(); </w:t>
      </w:r>
    </w:p>
    <w:p w:rsidR="00235AB0" w:rsidRPr="00235AB0" w:rsidRDefault="00235AB0" w:rsidP="00235AB0">
      <w:pPr>
        <w:pStyle w:val="ppCode"/>
      </w:pPr>
      <w:r w:rsidRPr="00235AB0">
        <w:t xml:space="preserve">MethodInfo mi = typeof(ShortestTime).GetMethod("SelectBestRoute", BindingFlags.Instance | Bindin gFlags.NonPublic); </w:t>
      </w:r>
    </w:p>
    <w:p w:rsidR="00235AB0" w:rsidRPr="00235AB0" w:rsidRDefault="00235AB0" w:rsidP="00235AB0">
      <w:pPr>
        <w:pStyle w:val="ppCode"/>
      </w:pPr>
      <w:r w:rsidRPr="00235AB0">
        <w:t xml:space="preserve">System.Collections.Generic.Fakes.ShimList&lt;Route&gt;.AllInstances.AddT0 = </w:t>
      </w:r>
    </w:p>
    <w:p w:rsidR="00235AB0" w:rsidRPr="00235AB0" w:rsidRDefault="00235AB0" w:rsidP="00235AB0">
      <w:pPr>
        <w:pStyle w:val="ppCode"/>
        <w:rPr>
          <w:lang w:val="es-ES"/>
        </w:rPr>
      </w:pPr>
      <w:r w:rsidRPr="00235AB0">
        <w:t xml:space="preserve">    </w:t>
      </w:r>
      <w:r w:rsidRPr="00235AB0">
        <w:rPr>
          <w:lang w:val="es-ES"/>
        </w:rPr>
        <w:t xml:space="preserve">(collection, route) =&gt; </w:t>
      </w:r>
    </w:p>
    <w:p w:rsidR="00235AB0" w:rsidRPr="00235AB0" w:rsidRDefault="00235AB0" w:rsidP="00235AB0">
      <w:pPr>
        <w:pStyle w:val="ppCode"/>
        <w:rPr>
          <w:lang w:val="es-ES"/>
        </w:rPr>
      </w:pPr>
      <w:r w:rsidRPr="00235AB0">
        <w:rPr>
          <w:lang w:val="es-ES"/>
        </w:rPr>
        <w:t xml:space="preserve">    ShimsContext.ExecuteWithoutShims(() =&gt; </w:t>
      </w:r>
    </w:p>
    <w:p w:rsidR="00235AB0" w:rsidRPr="00235AB0" w:rsidRDefault="00235AB0" w:rsidP="00235AB0">
      <w:pPr>
        <w:pStyle w:val="ppCode"/>
        <w:rPr>
          <w:lang w:val="es-ES"/>
        </w:rPr>
      </w:pPr>
      <w:r w:rsidRPr="00235AB0">
        <w:rPr>
          <w:lang w:val="es-ES"/>
        </w:rPr>
        <w:t xml:space="preserve">    {         if (this.IsArmed) </w:t>
      </w:r>
    </w:p>
    <w:p w:rsidR="00235AB0" w:rsidRPr="00235AB0" w:rsidRDefault="00235AB0" w:rsidP="00235AB0">
      <w:pPr>
        <w:pStyle w:val="ppCode"/>
        <w:rPr>
          <w:lang w:val="es-ES"/>
        </w:rPr>
      </w:pPr>
      <w:r w:rsidRPr="00235AB0">
        <w:rPr>
          <w:lang w:val="es-ES"/>
        </w:rPr>
        <w:t xml:space="preserve">        {             consideredRoutes.Add(route); </w:t>
      </w:r>
    </w:p>
    <w:p w:rsidR="00235AB0" w:rsidRPr="00235AB0" w:rsidRDefault="00235AB0" w:rsidP="00235AB0">
      <w:pPr>
        <w:pStyle w:val="ppCode"/>
        <w:rPr>
          <w:lang w:val="es-ES"/>
        </w:rPr>
      </w:pPr>
      <w:r w:rsidRPr="00235AB0">
        <w:rPr>
          <w:lang w:val="es-ES"/>
        </w:rPr>
        <w:t xml:space="preserve">        }         collection.Add(route); </w:t>
      </w:r>
    </w:p>
    <w:p w:rsidR="00235AB0" w:rsidRPr="00235AB0" w:rsidRDefault="00235AB0" w:rsidP="00235AB0">
      <w:pPr>
        <w:pStyle w:val="ppCode"/>
        <w:rPr>
          <w:lang w:val="es-ES"/>
        </w:rPr>
      </w:pPr>
      <w:r w:rsidRPr="00235AB0">
        <w:rPr>
          <w:lang w:val="es-ES"/>
        </w:rPr>
        <w:t xml:space="preserve">    }); </w:t>
      </w:r>
    </w:p>
    <w:p w:rsidR="00235AB0" w:rsidRPr="00235AB0" w:rsidRDefault="00235AB0" w:rsidP="00235AB0">
      <w:pPr>
        <w:pStyle w:val="ppCode"/>
        <w:rPr>
          <w:lang w:val="es-ES"/>
        </w:rPr>
      </w:pPr>
      <w:r w:rsidRPr="00235AB0">
        <w:rPr>
          <w:lang w:val="es-ES"/>
        </w:rPr>
        <w:t xml:space="preserve">  </w:t>
      </w:r>
    </w:p>
    <w:p w:rsidR="00235AB0" w:rsidRPr="00235AB0" w:rsidRDefault="00235AB0" w:rsidP="00235AB0">
      <w:pPr>
        <w:pStyle w:val="ppCode"/>
      </w:pPr>
      <w:r w:rsidRPr="00235AB0">
        <w:t xml:space="preserve">// TODO: We can Shim the protected method, but without using reflection, there is no way to invo ke it from within the shim </w:t>
      </w:r>
    </w:p>
    <w:p w:rsidR="00235AB0" w:rsidRPr="00235AB0" w:rsidRDefault="00235AB0" w:rsidP="00235AB0">
      <w:pPr>
        <w:pStyle w:val="ppCode"/>
        <w:rPr>
          <w:lang w:val="es-ES"/>
        </w:rPr>
      </w:pPr>
      <w:r w:rsidRPr="00235AB0">
        <w:t xml:space="preserve">// FYI: ExecuteWithoutShims disables ALL Shims, thereby breaking the capture of "consideredRoute s", but setting the individual shim to null works. </w:t>
      </w:r>
      <w:r w:rsidRPr="00235AB0">
        <w:rPr>
          <w:lang w:val="es-ES"/>
        </w:rPr>
        <w:t xml:space="preserve">FakesDelegates.Func&lt;ShortestTime, Car, Route&gt; shim = null; </w:t>
      </w:r>
    </w:p>
    <w:p w:rsidR="00235AB0" w:rsidRPr="00235AB0" w:rsidRDefault="00235AB0" w:rsidP="00235AB0">
      <w:pPr>
        <w:pStyle w:val="ppCode"/>
        <w:rPr>
          <w:lang w:val="es-ES"/>
        </w:rPr>
      </w:pPr>
      <w:r w:rsidRPr="00235AB0">
        <w:rPr>
          <w:lang w:val="es-ES"/>
        </w:rPr>
        <w:t xml:space="preserve">  shim = (time, car) =&gt; </w:t>
      </w:r>
    </w:p>
    <w:p w:rsidR="00235AB0" w:rsidRPr="00235AB0" w:rsidRDefault="00235AB0" w:rsidP="00235AB0">
      <w:pPr>
        <w:pStyle w:val="ppCode"/>
        <w:rPr>
          <w:lang w:val="es-ES"/>
        </w:rPr>
      </w:pPr>
      <w:r w:rsidRPr="00235AB0">
        <w:rPr>
          <w:lang w:val="es-ES"/>
        </w:rPr>
        <w:t xml:space="preserve">{ </w:t>
      </w:r>
    </w:p>
    <w:p w:rsidR="00235AB0" w:rsidRPr="00235AB0" w:rsidRDefault="00235AB0" w:rsidP="00235AB0">
      <w:pPr>
        <w:pStyle w:val="ppCode"/>
        <w:rPr>
          <w:lang w:val="es-ES"/>
        </w:rPr>
      </w:pPr>
      <w:r w:rsidRPr="00235AB0">
        <w:rPr>
          <w:lang w:val="es-ES"/>
        </w:rPr>
        <w:t xml:space="preserve">    Route route = null; </w:t>
      </w:r>
    </w:p>
    <w:p w:rsidR="00235AB0" w:rsidRPr="00235AB0" w:rsidRDefault="00235AB0" w:rsidP="00235AB0">
      <w:pPr>
        <w:pStyle w:val="ppCode"/>
        <w:rPr>
          <w:lang w:val="es-ES"/>
        </w:rPr>
      </w:pPr>
      <w:r w:rsidRPr="00235AB0">
        <w:rPr>
          <w:lang w:val="es-ES"/>
        </w:rPr>
        <w:t xml:space="preserve">    IsArmed = true; </w:t>
      </w:r>
    </w:p>
    <w:p w:rsidR="00235AB0" w:rsidRDefault="00235AB0" w:rsidP="00235AB0">
      <w:pPr>
        <w:pStyle w:val="ppCode"/>
      </w:pPr>
      <w:r w:rsidRPr="00235AB0">
        <w:t xml:space="preserve">    ShimShortestTime.AllInstances.SelectBestRouteCar = null;     </w:t>
      </w:r>
    </w:p>
    <w:p w:rsidR="00235AB0" w:rsidRDefault="00235AB0" w:rsidP="00235AB0">
      <w:pPr>
        <w:pStyle w:val="ppCode"/>
      </w:pPr>
      <w:r>
        <w:t xml:space="preserve">    </w:t>
      </w:r>
      <w:r w:rsidRPr="00235AB0">
        <w:t xml:space="preserve">var result = mi.Invoke(time, new object[] { car });     </w:t>
      </w:r>
    </w:p>
    <w:p w:rsidR="00235AB0" w:rsidRDefault="00235AB0" w:rsidP="00235AB0">
      <w:pPr>
        <w:pStyle w:val="ppCode"/>
      </w:pPr>
      <w:r>
        <w:t xml:space="preserve">    </w:t>
      </w:r>
      <w:r w:rsidRPr="00235AB0">
        <w:t xml:space="preserve">ShimShortestTime.AllInstances.SelectBestRouteCar = shim;     </w:t>
      </w:r>
    </w:p>
    <w:p w:rsidR="00235AB0" w:rsidRPr="00235AB0" w:rsidRDefault="00235AB0" w:rsidP="00235AB0">
      <w:pPr>
        <w:pStyle w:val="ppCode"/>
      </w:pPr>
      <w:r>
        <w:t xml:space="preserve">    </w:t>
      </w:r>
      <w:r w:rsidRPr="00235AB0">
        <w:t xml:space="preserve">route = (Route)result; </w:t>
      </w:r>
    </w:p>
    <w:p w:rsidR="00235AB0" w:rsidRPr="00235AB0" w:rsidRDefault="00235AB0" w:rsidP="00235AB0">
      <w:pPr>
        <w:pStyle w:val="ppCode"/>
        <w:rPr>
          <w:lang w:val="es-ES"/>
        </w:rPr>
      </w:pPr>
      <w:r w:rsidRPr="00235AB0">
        <w:t xml:space="preserve">    </w:t>
      </w:r>
      <w:r w:rsidRPr="00235AB0">
        <w:rPr>
          <w:lang w:val="es-ES"/>
        </w:rPr>
        <w:t xml:space="preserve">IsArmed = false; </w:t>
      </w:r>
    </w:p>
    <w:p w:rsidR="00235AB0" w:rsidRDefault="00235AB0" w:rsidP="00235AB0">
      <w:pPr>
        <w:pStyle w:val="ppCode"/>
      </w:pPr>
      <w:r w:rsidRPr="00235AB0">
        <w:t xml:space="preserve">    Assert.IsTrue(consideredRoutes.Count &gt; 0, String.Format("Failed to Find Any Considered Route s from {0} to {1}", car.Routing.StartTrip.Name, car.Routing.EndTrip.Name));     </w:t>
      </w:r>
    </w:p>
    <w:p w:rsidR="00235AB0" w:rsidRPr="00235AB0" w:rsidRDefault="00235AB0" w:rsidP="00235AB0">
      <w:pPr>
        <w:pStyle w:val="ppCode"/>
      </w:pPr>
      <w:r>
        <w:t xml:space="preserve">    </w:t>
      </w:r>
      <w:r w:rsidRPr="00235AB0">
        <w:t xml:space="preserve">return route; }; </w:t>
      </w:r>
    </w:p>
    <w:p w:rsidR="00235AB0" w:rsidRDefault="00235AB0" w:rsidP="00235AB0">
      <w:pPr>
        <w:pStyle w:val="ppCode"/>
        <w:rPr>
          <w:lang w:val="es-ES"/>
        </w:rPr>
      </w:pPr>
      <w:r>
        <w:rPr>
          <w:lang w:val="es-ES"/>
        </w:rPr>
        <w:t xml:space="preserve">    </w:t>
      </w:r>
      <w:r w:rsidRPr="00235AB0">
        <w:rPr>
          <w:lang w:val="es-ES"/>
        </w:rPr>
        <w:t xml:space="preserve">ShimShortestTime.AllInstances.SelectBestRouteCar = shim; </w:t>
      </w:r>
    </w:p>
    <w:p w:rsidR="00235AB0" w:rsidRPr="00235AB0" w:rsidRDefault="00235AB0" w:rsidP="00235AB0">
      <w:pPr>
        <w:pStyle w:val="ppCode"/>
        <w:numPr>
          <w:ilvl w:val="0"/>
          <w:numId w:val="0"/>
        </w:numPr>
        <w:rPr>
          <w:lang w:val="es-ES"/>
        </w:rPr>
      </w:pPr>
      <w:r>
        <w:rPr>
          <w:lang w:val="es-ES"/>
        </w:rPr>
        <w:t>}</w:t>
      </w:r>
    </w:p>
    <w:p w:rsidR="00235AB0" w:rsidRPr="00AD52BD" w:rsidRDefault="00235AB0" w:rsidP="00B31059">
      <w:pPr>
        <w:pStyle w:val="ppBodyText"/>
        <w:rPr>
          <w:lang w:val="es-ES"/>
        </w:rPr>
      </w:pPr>
      <w:r w:rsidRPr="00235AB0">
        <w:rPr>
          <w:lang w:val="es-ES"/>
        </w:rPr>
        <w:t>La implementación completa del código está en el Hands-on Lab:</w:t>
      </w:r>
    </w:p>
    <w:p w:rsidR="007830E8" w:rsidRDefault="007830E8" w:rsidP="00235AB0">
      <w:pPr>
        <w:pStyle w:val="ppBulletList"/>
      </w:pPr>
      <w:r>
        <w:t xml:space="preserve">Excersie 4\Traffic.AdvancedTechniques\Examples\DataGatheringTechniques.cs </w:t>
      </w:r>
    </w:p>
    <w:p w:rsidR="00235AB0" w:rsidRDefault="00235AB0" w:rsidP="00235AB0">
      <w:pPr>
        <w:pStyle w:val="ppListEnd"/>
      </w:pPr>
    </w:p>
    <w:p w:rsidR="007830E8" w:rsidRPr="00AD52BD" w:rsidRDefault="00B31059" w:rsidP="00B31059">
      <w:pPr>
        <w:pStyle w:val="Heading2"/>
        <w:rPr>
          <w:lang w:val="es-ES"/>
        </w:rPr>
      </w:pPr>
      <w:r>
        <w:rPr>
          <w:lang w:val="es-ES"/>
        </w:rPr>
        <w:t xml:space="preserve">Evitando la duplicación de estructuras de testing </w:t>
      </w:r>
    </w:p>
    <w:p w:rsidR="007830E8" w:rsidRPr="00AD52BD" w:rsidRDefault="007830E8" w:rsidP="00B31059">
      <w:pPr>
        <w:pStyle w:val="ppBodyText"/>
        <w:rPr>
          <w:lang w:val="es-ES"/>
        </w:rPr>
      </w:pPr>
      <w:r w:rsidRPr="00AD52BD">
        <w:rPr>
          <w:lang w:val="es-ES"/>
        </w:rPr>
        <w:t xml:space="preserve">En muchos ejemplos, todo el trabajo necesario para hacer stubs o shims ha sido realizado desde dentro del test unitario. Esto puede llevar a muchas duplicaciones debido a que diferentes elementos pueden requerir una infraestructura similar o idéntica. </w:t>
      </w:r>
    </w:p>
    <w:p w:rsidR="007830E8" w:rsidRPr="00AD52BD" w:rsidRDefault="007830E8" w:rsidP="00B31059">
      <w:pPr>
        <w:pStyle w:val="ppBodyText"/>
        <w:rPr>
          <w:lang w:val="es-ES"/>
        </w:rPr>
      </w:pPr>
      <w:r w:rsidRPr="00AD52BD">
        <w:rPr>
          <w:lang w:val="es-ES"/>
        </w:rPr>
        <w:t xml:space="preserve">Una solución común puede ser crear clases que combinan el shim con la funcionalidad asociada y simplemente la activan en un ShimsContext. Aunque sea útil para reducir duplicaciones, puede que no sirva de mucho en escenarios más complejos en los que o las relaciones entre las clases están muy acopladas o si queremos llamar a implementaciones reales para alguna o todas las funcionalidades. </w:t>
      </w:r>
    </w:p>
    <w:p w:rsidR="007830E8" w:rsidRPr="00AD52BD" w:rsidRDefault="007830E8" w:rsidP="00B31059">
      <w:pPr>
        <w:pStyle w:val="ppBodyText"/>
        <w:rPr>
          <w:lang w:val="es-ES"/>
        </w:rPr>
      </w:pPr>
      <w:r w:rsidRPr="00AD52BD">
        <w:rPr>
          <w:lang w:val="es-ES"/>
        </w:rPr>
        <w:t xml:space="preserve">Una solución más sensata es crear un Doppelgänger. Para conseguirlo, extenderemos el concepto de emulador para que la nueva clase tenga la instancia actual de la clase real, junto con los shims necesarios y funciones de ayuda e incluso alguna conversión entre los dos. Como Doppelgänger es largo y difícil de decir, simplemente nos referiremos a él como “clase Testable” y será fácilmente identificable ya que tendrá el mismo nombre que la clase real pero con el prefijo “Testable”, por ejemplo TestableCar para Car. </w:t>
      </w:r>
    </w:p>
    <w:p w:rsidR="007830E8" w:rsidRPr="00AD52BD" w:rsidRDefault="007830E8" w:rsidP="00B31059">
      <w:pPr>
        <w:pStyle w:val="ppBodyText"/>
        <w:rPr>
          <w:lang w:val="es-ES"/>
        </w:rPr>
      </w:pPr>
      <w:r w:rsidRPr="00AD52BD">
        <w:rPr>
          <w:lang w:val="es-ES"/>
        </w:rPr>
        <w:t xml:space="preserve">Tenemos un conjunto de clases “Testable” que se corresponden con las clases del assembly que queremos testear. Os pedimos que miréis estas clases. Nos permiten, por ejemplo, hacer un shim de una llamada a un servicio y hacer un shim de la inicialización de una ruta, evitando los largos tiempos de inicialización en una TestableCity, o hacer un shim del constructor Random para conseguir el control de un TestableCar La implementación completa está disponible en el Hands-on Lab: </w:t>
      </w:r>
    </w:p>
    <w:p w:rsidR="007830E8" w:rsidRDefault="007830E8" w:rsidP="00B31059">
      <w:pPr>
        <w:pStyle w:val="ppBulletList"/>
      </w:pPr>
      <w:r>
        <w:t xml:space="preserve">Exercise 4\Traffic.AdvancedTechniques\Examples\AvoidingDuplicationTechniques.cs  </w:t>
      </w:r>
    </w:p>
    <w:p w:rsidR="00B31059" w:rsidRDefault="00B31059" w:rsidP="00B31059">
      <w:pPr>
        <w:pStyle w:val="ppListEnd"/>
      </w:pPr>
    </w:p>
    <w:p w:rsidR="007830E8" w:rsidRDefault="007830E8" w:rsidP="00B31059">
      <w:pPr>
        <w:pStyle w:val="ppBodyText"/>
      </w:pPr>
    </w:p>
    <w:p w:rsidR="007830E8" w:rsidRDefault="007830E8" w:rsidP="00B31059">
      <w:pPr>
        <w:pStyle w:val="ppBodyText"/>
        <w:rPr>
          <w:lang w:val="es-ES"/>
        </w:rPr>
      </w:pPr>
      <w:r>
        <w:rPr>
          <w:lang w:val="es-ES"/>
        </w:rPr>
        <w:t xml:space="preserve">La información contenida en este documento representa la visión Microsoft Corporation sobre los asuntos analizados a la fecha de publicación. Dado que Microsoft debe responder a las condiciones cambiantes del mercado, no debe interpretarse como un compromiso por parte de Microsoft, y Microsoft no puede garantizar la exactitud de la información presentada después de la fecha de publicación. </w:t>
      </w:r>
    </w:p>
    <w:p w:rsidR="007830E8" w:rsidRDefault="007830E8" w:rsidP="00B31059">
      <w:pPr>
        <w:pStyle w:val="ppBodyText"/>
        <w:rPr>
          <w:lang w:val="es-ES"/>
        </w:rPr>
      </w:pPr>
      <w:r>
        <w:rPr>
          <w:lang w:val="es-ES"/>
        </w:rPr>
        <w:t xml:space="preserve">Este documento es sólo para fines informativos. MICROSOFT NO OFRECE NINGUNA GARANTÍA, EXPRESA, IMPLÍCITA O LEGAL, EN CUANTO A LA INFORMACIÓN CONTENIDA EN ESTE DOCUMENTO. </w:t>
      </w:r>
    </w:p>
    <w:p w:rsidR="007830E8" w:rsidRDefault="007830E8" w:rsidP="00B31059">
      <w:pPr>
        <w:pStyle w:val="ppBodyText"/>
        <w:rPr>
          <w:lang w:val="es-ES"/>
        </w:rPr>
      </w:pPr>
      <w:r>
        <w:rPr>
          <w:lang w:val="es-ES"/>
        </w:rPr>
        <w:t xml:space="preserve">Microsoft publica este documento bajo los términos de la licencia Creative Commons Attribution 3.0 License. Todos los demás derechos están reservados. </w:t>
      </w:r>
    </w:p>
    <w:p w:rsidR="007830E8" w:rsidRDefault="007830E8" w:rsidP="00B31059">
      <w:pPr>
        <w:pStyle w:val="ppBodyText"/>
        <w:rPr>
          <w:lang w:val="es-ES"/>
        </w:rPr>
      </w:pPr>
      <w:r>
        <w:rPr>
          <w:i/>
          <w:lang w:val="es-ES"/>
        </w:rPr>
        <w:t xml:space="preserve">© 2013 Microsoft Corporation. </w:t>
      </w:r>
    </w:p>
    <w:p w:rsidR="007830E8" w:rsidRDefault="007830E8" w:rsidP="00B31059">
      <w:pPr>
        <w:pStyle w:val="ppBodyText"/>
        <w:rPr>
          <w:lang w:val="es-ES"/>
        </w:rPr>
      </w:pPr>
      <w:r>
        <w:rPr>
          <w:lang w:val="es-ES"/>
        </w:rPr>
        <w:t xml:space="preserve">Microsoft, Active Directory, Excel, Internet Explorer, SQL Server, Visual Studio, and Windows son marcas comerciales del grupo de compañías de Microsoft. </w:t>
      </w:r>
    </w:p>
    <w:p w:rsidR="007830E8" w:rsidRDefault="007830E8" w:rsidP="00B31059">
      <w:pPr>
        <w:pStyle w:val="ppBodyText"/>
        <w:rPr>
          <w:lang w:val="es-ES"/>
        </w:rPr>
      </w:pPr>
      <w:r>
        <w:rPr>
          <w:lang w:val="es-ES"/>
        </w:rPr>
        <w:t xml:space="preserve">Todas las demás marcas son propiedad de sus respectivos dueños </w:t>
      </w:r>
    </w:p>
    <w:p w:rsidR="007830E8" w:rsidRDefault="007830E8" w:rsidP="00B31059">
      <w:pPr>
        <w:pStyle w:val="ppBodyText"/>
        <w:rPr>
          <w:lang w:val="es-ES"/>
        </w:rPr>
      </w:pPr>
      <w:r>
        <w:rPr>
          <w:lang w:val="es-ES"/>
        </w:rPr>
        <w:t xml:space="preserve"> </w:t>
      </w:r>
    </w:p>
    <w:p w:rsidR="007830E8" w:rsidRDefault="007830E8" w:rsidP="00B31059">
      <w:pPr>
        <w:pStyle w:val="ppBodyText"/>
        <w:rPr>
          <w:lang w:val="es-ES"/>
        </w:rPr>
      </w:pPr>
      <w:r>
        <w:rPr>
          <w:lang w:val="es-ES"/>
        </w:rPr>
        <w:t xml:space="preserve"> </w:t>
      </w:r>
    </w:p>
    <w:p w:rsidR="007830E8" w:rsidRDefault="007830E8" w:rsidP="00B31059">
      <w:pPr>
        <w:pStyle w:val="ppBodyText"/>
      </w:pPr>
      <w: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 </w:t>
      </w:r>
    </w:p>
    <w:p w:rsidR="007830E8" w:rsidRDefault="007830E8" w:rsidP="00B31059">
      <w:pPr>
        <w:pStyle w:val="ppBodyText"/>
      </w:pPr>
      <w:r>
        <w:t xml:space="preserve">This document is for informational purposes only. MICROSOFT MAKES NO WARRANTIES, EXPRESS, IMPLIED OR STATUTORY, AS TO THE INFORMATION IN THIS DOCUMENT. </w:t>
      </w:r>
    </w:p>
    <w:p w:rsidR="007830E8" w:rsidRDefault="007830E8" w:rsidP="00B31059">
      <w:pPr>
        <w:pStyle w:val="ppBodyText"/>
      </w:pPr>
      <w:r>
        <w:t>Microsoft grants you a license to this document under the terms of the Creative Commons Attribution 3.0 License</w:t>
      </w:r>
      <w:r>
        <w:rPr>
          <w:b/>
        </w:rPr>
        <w:t xml:space="preserve">. </w:t>
      </w:r>
      <w:r>
        <w:t xml:space="preserve">All other rights are reserved. </w:t>
      </w:r>
    </w:p>
    <w:p w:rsidR="007830E8" w:rsidRDefault="007830E8" w:rsidP="00B31059">
      <w:pPr>
        <w:pStyle w:val="ppBodyText"/>
      </w:pPr>
      <w:r>
        <w:rPr>
          <w:i/>
        </w:rPr>
        <w:t xml:space="preserve">© 2013 Microsoft Corporation. </w:t>
      </w:r>
    </w:p>
    <w:p w:rsidR="007830E8" w:rsidRDefault="007830E8" w:rsidP="00B31059">
      <w:pPr>
        <w:pStyle w:val="ppBodyText"/>
      </w:pPr>
      <w:r>
        <w:t xml:space="preserve">Microsoft, Active Directory, Excel, Internet Explorer, SQL Server, Visual Studio, and Windows are trademarks of the Microsoft group of companies. </w:t>
      </w:r>
    </w:p>
    <w:p w:rsidR="007830E8" w:rsidRDefault="007830E8" w:rsidP="00B31059">
      <w:pPr>
        <w:pStyle w:val="ppBodyText"/>
      </w:pPr>
      <w:r>
        <w:t xml:space="preserve">All other trademarks are property of their respective owners. </w:t>
      </w:r>
    </w:p>
    <w:sectPr w:rsidR="007830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530" w:rsidRDefault="003E1530" w:rsidP="007830E8">
      <w:pPr>
        <w:spacing w:after="0" w:line="240" w:lineRule="auto"/>
      </w:pPr>
      <w:r>
        <w:separator/>
      </w:r>
    </w:p>
  </w:endnote>
  <w:endnote w:type="continuationSeparator" w:id="0">
    <w:p w:rsidR="003E1530" w:rsidRDefault="003E1530" w:rsidP="0078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0126B6">
    <w:pPr>
      <w:spacing w:after="0"/>
    </w:pPr>
    <w:r>
      <w:rPr>
        <w:rFonts w:ascii="Calibri" w:eastAsia="Calibri" w:hAnsi="Calibri" w:cs="Calibri"/>
        <w:noProof/>
        <w:lang w:bidi="ar-SA"/>
      </w:rPr>
      <mc:AlternateContent>
        <mc:Choice Requires="wpg">
          <w:drawing>
            <wp:anchor distT="0" distB="0" distL="114300" distR="114300" simplePos="0" relativeHeight="251665408" behindDoc="0" locked="0" layoutInCell="1" allowOverlap="1" wp14:anchorId="76AC6069" wp14:editId="4DFB8DA9">
              <wp:simplePos x="0" y="0"/>
              <wp:positionH relativeFrom="page">
                <wp:posOffset>571500</wp:posOffset>
              </wp:positionH>
              <wp:positionV relativeFrom="page">
                <wp:posOffset>9165336</wp:posOffset>
              </wp:positionV>
              <wp:extent cx="6561137" cy="470916"/>
              <wp:effectExtent l="0" t="0" r="0" b="0"/>
              <wp:wrapSquare wrapText="bothSides"/>
              <wp:docPr id="101066" name="Group 101066"/>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1069" name="Rectangle 101069"/>
                      <wps:cNvSpPr/>
                      <wps:spPr>
                        <a:xfrm>
                          <a:off x="1257554" y="123746"/>
                          <a:ext cx="41653" cy="148827"/>
                        </a:xfrm>
                        <a:prstGeom prst="rect">
                          <a:avLst/>
                        </a:prstGeom>
                        <a:ln>
                          <a:noFill/>
                        </a:ln>
                      </wps:spPr>
                      <wps:txbx>
                        <w:txbxContent>
                          <w:p w:rsidR="00885F30" w:rsidRDefault="000126B6">
                            <w:pPr>
                              <w:spacing w:after="0"/>
                            </w:pPr>
                            <w:r>
                              <w:rPr>
                                <w:sz w:val="18"/>
                              </w:rPr>
                              <w:t xml:space="preserve"> </w:t>
                            </w:r>
                          </w:p>
                        </w:txbxContent>
                      </wps:txbx>
                      <wps:bodyPr horzOverflow="overflow" vert="horz" lIns="0" tIns="0" rIns="0" bIns="0" rtlCol="0">
                        <a:noAutofit/>
                      </wps:bodyPr>
                    </wps:wsp>
                    <wps:wsp>
                      <wps:cNvPr id="101070" name="Rectangle 101070"/>
                      <wps:cNvSpPr/>
                      <wps:spPr>
                        <a:xfrm>
                          <a:off x="5792470" y="123746"/>
                          <a:ext cx="371990" cy="148827"/>
                        </a:xfrm>
                        <a:prstGeom prst="rect">
                          <a:avLst/>
                        </a:prstGeom>
                        <a:ln>
                          <a:noFill/>
                        </a:ln>
                      </wps:spPr>
                      <wps:txbx>
                        <w:txbxContent>
                          <w:p w:rsidR="00885F30" w:rsidRDefault="000126B6">
                            <w:pPr>
                              <w:spacing w:after="0"/>
                            </w:pPr>
                            <w:r>
                              <w:rPr>
                                <w:sz w:val="18"/>
                              </w:rPr>
                              <w:t xml:space="preserve">Page </w:t>
                            </w:r>
                          </w:p>
                        </w:txbxContent>
                      </wps:txbx>
                      <wps:bodyPr horzOverflow="overflow" vert="horz" lIns="0" tIns="0" rIns="0" bIns="0" rtlCol="0">
                        <a:noAutofit/>
                      </wps:bodyPr>
                    </wps:wsp>
                    <wps:wsp>
                      <wps:cNvPr id="101071" name="Rectangle 101071"/>
                      <wps:cNvSpPr/>
                      <wps:spPr>
                        <a:xfrm>
                          <a:off x="6073140" y="123746"/>
                          <a:ext cx="163015" cy="148827"/>
                        </a:xfrm>
                        <a:prstGeom prst="rect">
                          <a:avLst/>
                        </a:prstGeom>
                        <a:ln>
                          <a:noFill/>
                        </a:ln>
                      </wps:spPr>
                      <wps:txbx>
                        <w:txbxContent>
                          <w:p w:rsidR="00885F30" w:rsidRDefault="000126B6">
                            <w:pPr>
                              <w:spacing w:after="0"/>
                            </w:pPr>
                            <w:r>
                              <w:rPr>
                                <w:sz w:val="20"/>
                              </w:rPr>
                              <w:fldChar w:fldCharType="begin"/>
                            </w:r>
                            <w:r>
                              <w:instrText xml:space="preserve"> PAGE   \* MERGEFORMAT </w:instrText>
                            </w:r>
                            <w:r>
                              <w:rPr>
                                <w:sz w:val="20"/>
                              </w:rPr>
                              <w:fldChar w:fldCharType="separate"/>
                            </w:r>
                            <w:r w:rsidRPr="00AD52BD">
                              <w:rPr>
                                <w:noProof/>
                                <w:sz w:val="18"/>
                              </w:rPr>
                              <w:t>60</w:t>
                            </w:r>
                            <w:r>
                              <w:rPr>
                                <w:sz w:val="18"/>
                              </w:rPr>
                              <w:fldChar w:fldCharType="end"/>
                            </w:r>
                          </w:p>
                        </w:txbxContent>
                      </wps:txbx>
                      <wps:bodyPr horzOverflow="overflow" vert="horz" lIns="0" tIns="0" rIns="0" bIns="0" rtlCol="0">
                        <a:noAutofit/>
                      </wps:bodyPr>
                    </wps:wsp>
                    <wps:wsp>
                      <wps:cNvPr id="101072" name="Rectangle 101072"/>
                      <wps:cNvSpPr/>
                      <wps:spPr>
                        <a:xfrm>
                          <a:off x="6195060" y="123746"/>
                          <a:ext cx="41653" cy="148827"/>
                        </a:xfrm>
                        <a:prstGeom prst="rect">
                          <a:avLst/>
                        </a:prstGeom>
                        <a:ln>
                          <a:noFill/>
                        </a:ln>
                      </wps:spPr>
                      <wps:txbx>
                        <w:txbxContent>
                          <w:p w:rsidR="00885F30" w:rsidRDefault="000126B6">
                            <w:pPr>
                              <w:spacing w:after="0"/>
                            </w:pPr>
                            <w:r>
                              <w:rPr>
                                <w:sz w:val="18"/>
                              </w:rPr>
                              <w:t xml:space="preserve"> </w:t>
                            </w:r>
                          </w:p>
                        </w:txbxContent>
                      </wps:txbx>
                      <wps:bodyPr horzOverflow="overflow" vert="horz" lIns="0" tIns="0" rIns="0" bIns="0" rtlCol="0">
                        <a:noAutofit/>
                      </wps:bodyPr>
                    </wps:wsp>
                    <wps:wsp>
                      <wps:cNvPr id="101073" name="Rectangle 101073"/>
                      <wps:cNvSpPr/>
                      <wps:spPr>
                        <a:xfrm>
                          <a:off x="6227064" y="123746"/>
                          <a:ext cx="177406" cy="148827"/>
                        </a:xfrm>
                        <a:prstGeom prst="rect">
                          <a:avLst/>
                        </a:prstGeom>
                        <a:ln>
                          <a:noFill/>
                        </a:ln>
                      </wps:spPr>
                      <wps:txbx>
                        <w:txbxContent>
                          <w:p w:rsidR="00885F30" w:rsidRDefault="000126B6">
                            <w:pPr>
                              <w:spacing w:after="0"/>
                            </w:pPr>
                            <w:r>
                              <w:rPr>
                                <w:sz w:val="18"/>
                              </w:rPr>
                              <w:t xml:space="preserve">of </w:t>
                            </w:r>
                          </w:p>
                        </w:txbxContent>
                      </wps:txbx>
                      <wps:bodyPr horzOverflow="overflow" vert="horz" lIns="0" tIns="0" rIns="0" bIns="0" rtlCol="0">
                        <a:noAutofit/>
                      </wps:bodyPr>
                    </wps:wsp>
                    <wps:wsp>
                      <wps:cNvPr id="101074" name="Rectangle 101074"/>
                      <wps:cNvSpPr/>
                      <wps:spPr>
                        <a:xfrm>
                          <a:off x="6361176" y="123746"/>
                          <a:ext cx="163015" cy="148827"/>
                        </a:xfrm>
                        <a:prstGeom prst="rect">
                          <a:avLst/>
                        </a:prstGeom>
                        <a:ln>
                          <a:noFill/>
                        </a:ln>
                      </wps:spPr>
                      <wps:txbx>
                        <w:txbxContent>
                          <w:p w:rsidR="00885F30" w:rsidRDefault="00520A1B">
                            <w:pPr>
                              <w:spacing w:after="0"/>
                            </w:pPr>
                            <w:fldSimple w:instr=" NUMPAGES   \* MERGEFORMAT ">
                              <w:r w:rsidR="000126B6" w:rsidRPr="00AD52BD">
                                <w:rPr>
                                  <w:noProof/>
                                  <w:sz w:val="18"/>
                                </w:rPr>
                                <w:t>60</w:t>
                              </w:r>
                            </w:fldSimple>
                          </w:p>
                        </w:txbxContent>
                      </wps:txbx>
                      <wps:bodyPr horzOverflow="overflow" vert="horz" lIns="0" tIns="0" rIns="0" bIns="0" rtlCol="0">
                        <a:noAutofit/>
                      </wps:bodyPr>
                    </wps:wsp>
                    <wps:wsp>
                      <wps:cNvPr id="101075" name="Rectangle 101075"/>
                      <wps:cNvSpPr/>
                      <wps:spPr>
                        <a:xfrm>
                          <a:off x="6483096" y="104884"/>
                          <a:ext cx="51095" cy="182561"/>
                        </a:xfrm>
                        <a:prstGeom prst="rect">
                          <a:avLst/>
                        </a:prstGeom>
                        <a:ln>
                          <a:noFill/>
                        </a:ln>
                      </wps:spPr>
                      <wps:txbx>
                        <w:txbxContent>
                          <w:p w:rsidR="00885F30" w:rsidRDefault="000126B6">
                            <w:pPr>
                              <w:spacing w:after="0"/>
                            </w:pPr>
                            <w:r>
                              <w:t xml:space="preserve"> </w:t>
                            </w:r>
                          </w:p>
                        </w:txbxContent>
                      </wps:txbx>
                      <wps:bodyPr horzOverflow="overflow" vert="horz" lIns="0" tIns="0" rIns="0" bIns="0" rtlCol="0">
                        <a:noAutofit/>
                      </wps:bodyPr>
                    </wps:wsp>
                    <wps:wsp>
                      <wps:cNvPr id="101076" name="Rectangle 101076"/>
                      <wps:cNvSpPr/>
                      <wps:spPr>
                        <a:xfrm>
                          <a:off x="6522720" y="104884"/>
                          <a:ext cx="51095" cy="182561"/>
                        </a:xfrm>
                        <a:prstGeom prst="rect">
                          <a:avLst/>
                        </a:prstGeom>
                        <a:ln>
                          <a:noFill/>
                        </a:ln>
                      </wps:spPr>
                      <wps:txbx>
                        <w:txbxContent>
                          <w:p w:rsidR="00885F30" w:rsidRDefault="000126B6">
                            <w:pPr>
                              <w:spacing w:after="0"/>
                            </w:pPr>
                            <w:r>
                              <w:t xml:space="preserve"> </w:t>
                            </w:r>
                          </w:p>
                        </w:txbxContent>
                      </wps:txbx>
                      <wps:bodyPr horzOverflow="overflow" vert="horz" lIns="0" tIns="0" rIns="0" bIns="0" rtlCol="0">
                        <a:noAutofit/>
                      </wps:bodyPr>
                    </wps:wsp>
                    <wps:wsp>
                      <wps:cNvPr id="105041" name="Shape 105041"/>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1077" name="Rectangle 101077"/>
                      <wps:cNvSpPr/>
                      <wps:spPr>
                        <a:xfrm>
                          <a:off x="1257554" y="319086"/>
                          <a:ext cx="46096" cy="164702"/>
                        </a:xfrm>
                        <a:prstGeom prst="rect">
                          <a:avLst/>
                        </a:prstGeom>
                        <a:ln>
                          <a:noFill/>
                        </a:ln>
                      </wps:spPr>
                      <wps:txbx>
                        <w:txbxContent>
                          <w:p w:rsidR="00885F30" w:rsidRDefault="000126B6">
                            <w:pPr>
                              <w:spacing w:after="0"/>
                            </w:pPr>
                            <w:r>
                              <w:t xml:space="preserve"> </w:t>
                            </w:r>
                          </w:p>
                        </w:txbxContent>
                      </wps:txbx>
                      <wps:bodyPr horzOverflow="overflow" vert="horz" lIns="0" tIns="0" rIns="0" bIns="0" rtlCol="0">
                        <a:noAutofit/>
                      </wps:bodyPr>
                    </wps:wsp>
                    <pic:pic xmlns:pic="http://schemas.openxmlformats.org/drawingml/2006/picture">
                      <pic:nvPicPr>
                        <pic:cNvPr id="101068" name="Picture 101068"/>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76AC6069" id="Group 101066" o:spid="_x0000_s1026" style="position:absolute;margin-left:45pt;margin-top:721.7pt;width:516.6pt;height:37.1pt;z-index:251665408;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">
              <v:rect id="Rectangle 101069" o:spid="_x0000_s1027"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unasQA&#10;AADfAAAADwAAAGRycy9kb3ducmV2LnhtbERPz2vCMBS+D/wfwhN2m0k9iO2MUtShx00H3W6P5tkW&#10;m5fSZLbbX78MBh4/vt+rzWhbcaPeN441JDMFgrh0puFKw/v55WkJwgdkg61j0vBNHjbrycMKM+MG&#10;fqPbKVQihrDPUEMdQpdJ6cuaLPqZ64gjd3G9xRBhX0nT4xDDbSvnSi2kxYZjQ40dbWsqr6cvq+Gw&#10;7PKPo/sZqnb/eShei3R3ToPWj9MxfwYRaAx38b/7aOJ8lahFCn9/I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Lp2rEAAAA3wAAAA8AAAAAAAAAAAAAAAAAmAIAAGRycy9k&#10;b3ducmV2LnhtbFBLBQYAAAAABAAEAPUAAACJAwAAAAA=&#10;" filled="f" stroked="f">
                <v:textbox inset="0,0,0,0">
                  <w:txbxContent>
                    <w:p w:rsidR="00885F30" w:rsidRDefault="000126B6">
                      <w:pPr>
                        <w:spacing w:after="0"/>
                      </w:pPr>
                      <w:r>
                        <w:rPr>
                          <w:sz w:val="18"/>
                        </w:rPr>
                        <w:t xml:space="preserve"> </w:t>
                      </w:r>
                    </w:p>
                  </w:txbxContent>
                </v:textbox>
              </v:rect>
              <v:rect id="Rectangle 101070" o:spid="_x0000_s1028"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iYKsQA&#10;AADfAAAADwAAAGRycy9kb3ducmV2LnhtbERPPW/CMBDdK/U/WFeJrdh0KBAwCLVUMLaARLud4iOJ&#10;Gp+j2JDAr+8NlRif3vd82ftaXaiNVWALo6EBRZwHV3Fh4bD/eJ6AignZYR2YLFwpwnLx+DDHzIWO&#10;v+iyS4WSEI4ZWihTajKtY16SxzgMDbFwp9B6TALbQrsWOwn3tX4x5lV7rFgaSmzoraT8d3f2FjaT&#10;ZvW9DbeuqNc/m+Pncfq+nyZrB0/9agYqUZ/u4n/31sl8MzJjeSB/BIB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mCrEAAAA3wAAAA8AAAAAAAAAAAAAAAAAmAIAAGRycy9k&#10;b3ducmV2LnhtbFBLBQYAAAAABAAEAPUAAACJAwAAAAA=&#10;" filled="f" stroked="f">
                <v:textbox inset="0,0,0,0">
                  <w:txbxContent>
                    <w:p w:rsidR="00885F30" w:rsidRDefault="000126B6">
                      <w:pPr>
                        <w:spacing w:after="0"/>
                      </w:pPr>
                      <w:r>
                        <w:rPr>
                          <w:sz w:val="18"/>
                        </w:rPr>
                        <w:t xml:space="preserve">Page </w:t>
                      </w:r>
                    </w:p>
                  </w:txbxContent>
                </v:textbox>
              </v:rect>
              <v:rect id="Rectangle 101071" o:spid="_x0000_s1029"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Q9scQA&#10;AADfAAAADwAAAGRycy9kb3ducmV2LnhtbERPy2rCQBTdC/7DcAvd6UxctBodRbRFl77AdnfJXJPQ&#10;zJ2QmZq0X+8IgsvDec8Wna3ElRpfOtaQDBUI4syZknMNp+PnYAzCB2SDlWPS8EceFvN+b4apcS3v&#10;6XoIuYgh7FPUUIRQp1L6rCCLfuhq4shdXGMxRNjk0jTYxnBbyZFSb9JiybGhwJpWBWU/h1+rYTOu&#10;l19b99/m1cf35rw7T9bHSdD69aVbTkEE6sJT/HBvTZyvEvWewP1PB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kPbHEAAAA3wAAAA8AAAAAAAAAAAAAAAAAmAIAAGRycy9k&#10;b3ducmV2LnhtbFBLBQYAAAAABAAEAPUAAACJAwAAAAA=&#10;" filled="f" stroked="f">
                <v:textbox inset="0,0,0,0">
                  <w:txbxContent>
                    <w:p w:rsidR="00885F30" w:rsidRDefault="000126B6">
                      <w:pPr>
                        <w:spacing w:after="0"/>
                      </w:pPr>
                      <w:r>
                        <w:rPr>
                          <w:sz w:val="20"/>
                        </w:rPr>
                        <w:fldChar w:fldCharType="begin"/>
                      </w:r>
                      <w:r>
                        <w:instrText xml:space="preserve"> PAGE   \* MERGEFORMAT </w:instrText>
                      </w:r>
                      <w:r>
                        <w:rPr>
                          <w:sz w:val="20"/>
                        </w:rPr>
                        <w:fldChar w:fldCharType="separate"/>
                      </w:r>
                      <w:r w:rsidRPr="00AD52BD">
                        <w:rPr>
                          <w:noProof/>
                          <w:sz w:val="18"/>
                        </w:rPr>
                        <w:t>60</w:t>
                      </w:r>
                      <w:r>
                        <w:rPr>
                          <w:sz w:val="18"/>
                        </w:rPr>
                        <w:fldChar w:fldCharType="end"/>
                      </w:r>
                    </w:p>
                  </w:txbxContent>
                </v:textbox>
              </v:rect>
              <v:rect id="Rectangle 101072" o:spid="_x0000_s1030"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jxsQA&#10;AADfAAAADwAAAGRycy9kb3ducmV2LnhtbERPy4rCMBTdC/5DuMLsNNGFj45RREd06WPAmd2lubbF&#10;5qY0Gdvx640wMMvDec+XrS3FnWpfONYwHCgQxKkzBWcaPs/b/hSED8gGS8ek4Zc8LBfdzhwT4xo+&#10;0v0UMhFD2CeoIQ+hSqT0aU4W/cBVxJG7utpiiLDOpKmxieG2lCOlxtJiwbEhx4rWOaW304/VsJtW&#10;q6+9ezRZ+fG9uxwus815FrR+67WrdxCB2vAv/nPvTZyvhmoygtefCE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2o8bEAAAA3wAAAA8AAAAAAAAAAAAAAAAAmAIAAGRycy9k&#10;b3ducmV2LnhtbFBLBQYAAAAABAAEAPUAAACJAwAAAAA=&#10;" filled="f" stroked="f">
                <v:textbox inset="0,0,0,0">
                  <w:txbxContent>
                    <w:p w:rsidR="00885F30" w:rsidRDefault="000126B6">
                      <w:pPr>
                        <w:spacing w:after="0"/>
                      </w:pPr>
                      <w:r>
                        <w:rPr>
                          <w:sz w:val="18"/>
                        </w:rPr>
                        <w:t xml:space="preserve"> </w:t>
                      </w:r>
                    </w:p>
                  </w:txbxContent>
                </v:textbox>
              </v:rect>
              <v:rect id="Rectangle 101073" o:spid="_x0000_s1031"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oGXcUA&#10;AADfAAAADwAAAGRycy9kb3ducmV2LnhtbERPW2vCMBR+H+w/hDPY20zcwEttFNkm+uh00Pl2aI5t&#10;sTkpTbR1v34RhD1+fPd00dtaXKj1lWMNw4ECQZw7U3Gh4Xu/epmA8AHZYO2YNFzJw2L++JBiYlzH&#10;X3TZhULEEPYJaihDaBIpfV6SRT9wDXHkjq61GCJsC2la7GK4reWrUiNpseLYUGJD7yXlp93ZalhP&#10;muXPxv12Rf15WGfbbPqxnwatn5/65QxEoD78i+/ujYnz1VCN3+D2JwK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ugZdxQAAAN8AAAAPAAAAAAAAAAAAAAAAAJgCAABkcnMv&#10;ZG93bnJldi54bWxQSwUGAAAAAAQABAD1AAAAigMAAAAA&#10;" filled="f" stroked="f">
                <v:textbox inset="0,0,0,0">
                  <w:txbxContent>
                    <w:p w:rsidR="00885F30" w:rsidRDefault="000126B6">
                      <w:pPr>
                        <w:spacing w:after="0"/>
                      </w:pPr>
                      <w:r>
                        <w:rPr>
                          <w:sz w:val="18"/>
                        </w:rPr>
                        <w:t xml:space="preserve">of </w:t>
                      </w:r>
                    </w:p>
                  </w:txbxContent>
                </v:textbox>
              </v:rect>
              <v:rect id="Rectangle 101074" o:spid="_x0000_s1032"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eKcUA&#10;AADfAAAADwAAAGRycy9kb3ducmV2LnhtbERPW2vCMBR+H+w/hDPY20wcw0ttFNkm+uh00Pl2aI5t&#10;sTkpTbR1v34RhD1+fPd00dtaXKj1lWMNw4ECQZw7U3Gh4Xu/epmA8AHZYO2YNFzJw2L++JBiYlzH&#10;X3TZhULEEPYJaihDaBIpfV6SRT9wDXHkjq61GCJsC2la7GK4reWrUiNpseLYUGJD7yXlp93ZalhP&#10;muXPxv12Rf15WGfbbPqxnwatn5/65QxEoD78i+/ujYnz1VCN3+D2JwK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U54pxQAAAN8AAAAPAAAAAAAAAAAAAAAAAJgCAABkcnMv&#10;ZG93bnJldi54bWxQSwUGAAAAAAQABAD1AAAAigMAAAAA&#10;" filled="f" stroked="f">
                <v:textbox inset="0,0,0,0">
                  <w:txbxContent>
                    <w:p w:rsidR="00885F30" w:rsidRDefault="00520A1B">
                      <w:pPr>
                        <w:spacing w:after="0"/>
                      </w:pPr>
                      <w:fldSimple w:instr=" NUMPAGES   \* MERGEFORMAT ">
                        <w:r w:rsidR="000126B6" w:rsidRPr="00AD52BD">
                          <w:rPr>
                            <w:noProof/>
                            <w:sz w:val="18"/>
                          </w:rPr>
                          <w:t>60</w:t>
                        </w:r>
                      </w:fldSimple>
                    </w:p>
                  </w:txbxContent>
                </v:textbox>
              </v:rect>
              <v:rect id="Rectangle 101075" o:spid="_x0000_s1033"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87ssUA&#10;AADfAAAADwAAAGRycy9kb3ducmV2LnhtbERPW2vCMBR+H+w/hDPY20wczEttFNkm+uh00Pl2aI5t&#10;sTkpTbR1v34RhD1+fPd00dtaXKj1lWMNw4ECQZw7U3Gh4Xu/epmA8AHZYO2YNFzJw2L++JBiYlzH&#10;X3TZhULEEPYJaihDaBIpfV6SRT9wDXHkjq61GCJsC2la7GK4reWrUiNpseLYUGJD7yXlp93ZalhP&#10;muXPxv12Rf15WGfbbPqxnwatn5/65QxEoD78i+/ujYnz1VCN3+D2JwK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zuyxQAAAN8AAAAPAAAAAAAAAAAAAAAAAJgCAABkcnMv&#10;ZG93bnJldi54bWxQSwUGAAAAAAQABAD1AAAAigMAAAAA&#10;" filled="f" stroked="f">
                <v:textbox inset="0,0,0,0">
                  <w:txbxContent>
                    <w:p w:rsidR="00885F30" w:rsidRDefault="000126B6">
                      <w:pPr>
                        <w:spacing w:after="0"/>
                      </w:pPr>
                      <w:r>
                        <w:t xml:space="preserve"> </w:t>
                      </w:r>
                    </w:p>
                  </w:txbxContent>
                </v:textbox>
              </v:rect>
              <v:rect id="Rectangle 101076" o:spid="_x0000_s1034"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2lxcUA&#10;AADfAAAADwAAAGRycy9kb3ducmV2LnhtbERPy2rCQBTdF/oPwy10V2fswkfMKNIHulRTsO4umdsk&#10;NHMnZKZJ6tc7guDycN7parC16Kj1lWMN45ECQZw7U3Gh4Sv7fJmB8AHZYO2YNPyTh9Xy8SHFxLie&#10;99QdQiFiCPsENZQhNImUPi/Joh+5hjhyP661GCJsC2la7GO4reWrUhNpseLYUGJDbyXlv4c/q2Ez&#10;a9bfW3fui/rjtDnujvP3bB60fn4a1gsQgYZwF9/cWxPnq7GaTuD6JwK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aXFxQAAAN8AAAAPAAAAAAAAAAAAAAAAAJgCAABkcnMv&#10;ZG93bnJldi54bWxQSwUGAAAAAAQABAD1AAAAigMAAAAA&#10;" filled="f" stroked="f">
                <v:textbox inset="0,0,0,0">
                  <w:txbxContent>
                    <w:p w:rsidR="00885F30" w:rsidRDefault="000126B6">
                      <w:pPr>
                        <w:spacing w:after="0"/>
                      </w:pPr>
                      <w:r>
                        <w:t xml:space="preserve"> </w:t>
                      </w:r>
                    </w:p>
                  </w:txbxContent>
                </v:textbox>
              </v:rect>
              <v:shape id="Shape 105041" o:spid="_x0000_s1035"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qc8EA&#10;AADfAAAADwAAAGRycy9kb3ducmV2LnhtbERPXWvCMBR9H/gfwh34NhPFDemMMgWlj10te75rrk1Z&#10;c1OaqHW/fhkM9ng43+vt6DpxpSG0njXMZwoEce1Ny42G6nR4WoEIEdlg55k03CnAdjN5WGNm/I3f&#10;6VrGRqQQDhlqsDH2mZShtuQwzHxPnLizHxzGBIdGmgFvKdx1cqHUi3TYcmqw2NPeUv1VXlyascvP&#10;trxX3x/5Z4EXjMfCFk7r6eP49goi0hj/xX/u3CSfelbLOfz+SQD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UKnPBAAAA3wAAAA8AAAAAAAAAAAAAAAAAmAIAAGRycy9kb3du&#10;cmV2LnhtbFBLBQYAAAAABAAEAPUAAACGAwAAAAA=&#10;" path="m,l5262118,r,12192l,12192,,e" fillcolor="#404040" stroked="f" strokeweight="0">
                <v:stroke miterlimit="83231f" joinstyle="miter"/>
                <v:path arrowok="t" textboxrect="0,0,5262118,12192"/>
              </v:shape>
              <v:rect id="Rectangle 101077" o:spid="_x0000_s1036"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AXsQA&#10;AADfAAAADwAAAGRycy9kb3ducmV2LnhtbERPy2rCQBTdC/2H4Ra605l0UTU6SugDXVojqLtL5jYJ&#10;zdwJmalJ+/VOQXB5OO/lerCNuFDna8cakokCQVw4U3Op4ZB/jGcgfEA22DgmDb/kYb16GC0xNa7n&#10;T7rsQyliCPsUNVQhtKmUvqjIop+4ljhyX66zGCLsSmk67GO4beSzUi/SYs2xocKWXisqvvc/VsNm&#10;1manrfvry+b9vDnujvO3fB60fnocsgWIQEO4i2/urYnzVaKmU/j/EwH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BAF7EAAAA3wAAAA8AAAAAAAAAAAAAAAAAmAIAAGRycy9k&#10;b3ducmV2LnhtbFBLBQYAAAAABAAEAPUAAACJAwAAAAA=&#10;" filled="f" stroked="f">
                <v:textbox inset="0,0,0,0">
                  <w:txbxContent>
                    <w:p w:rsidR="00885F30" w:rsidRDefault="000126B6">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068" o:spid="_x0000_s1037"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BbxrBAAAA3wAAAA8AAABkcnMvZG93bnJldi54bWxET01LAzEQvQv+hzCCN5tsD4usTUtpafGo&#10;rYLHIRl3l24mS5J213/vHASPj/e92sxhUDdKuY9soVoYUMQu+p5bCx/nw9MzqFyQPQ6RycIPZdis&#10;7+9W2Pg48TvdTqVVEsK5QQtdKWOjdXYdBcyLOBIL9x1TwCIwtdonnCQ8DHppTK0D9iwNHY6068hd&#10;TtdgIX/m69iezddx2ru3ZTXUyWFt7ePDvH0BVWgu/+I/96uX+aYytQyWPwJAr3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OBbxrBAAAA3wAAAA8AAAAAAAAAAAAAAAAAnwIA&#10;AGRycy9kb3ducmV2LnhtbFBLBQYAAAAABAAEAPcAAACNAwAAAAA=&#10;">
                <v:imagedata r:id="rId2" o:title=""/>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3E1530">
    <w:pP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0126B6">
    <w:pPr>
      <w:spacing w:after="0"/>
    </w:pPr>
    <w:r>
      <w:rPr>
        <w:rFonts w:ascii="Calibri" w:eastAsia="Calibri" w:hAnsi="Calibri" w:cs="Calibri"/>
        <w:noProof/>
        <w:lang w:bidi="ar-SA"/>
      </w:rPr>
      <mc:AlternateContent>
        <mc:Choice Requires="wpg">
          <w:drawing>
            <wp:anchor distT="0" distB="0" distL="114300" distR="114300" simplePos="0" relativeHeight="251667456" behindDoc="0" locked="0" layoutInCell="1" allowOverlap="1" wp14:anchorId="5567D2EF" wp14:editId="0B13ED06">
              <wp:simplePos x="0" y="0"/>
              <wp:positionH relativeFrom="page">
                <wp:posOffset>571500</wp:posOffset>
              </wp:positionH>
              <wp:positionV relativeFrom="page">
                <wp:posOffset>9165336</wp:posOffset>
              </wp:positionV>
              <wp:extent cx="6561137" cy="470916"/>
              <wp:effectExtent l="0" t="0" r="0" b="0"/>
              <wp:wrapSquare wrapText="bothSides"/>
              <wp:docPr id="101004" name="Group 101004"/>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1007" name="Rectangle 101007"/>
                      <wps:cNvSpPr/>
                      <wps:spPr>
                        <a:xfrm>
                          <a:off x="1257554" y="123746"/>
                          <a:ext cx="41653" cy="148827"/>
                        </a:xfrm>
                        <a:prstGeom prst="rect">
                          <a:avLst/>
                        </a:prstGeom>
                        <a:ln>
                          <a:noFill/>
                        </a:ln>
                      </wps:spPr>
                      <wps:txbx>
                        <w:txbxContent>
                          <w:p w:rsidR="00885F30" w:rsidRDefault="000126B6">
                            <w:pPr>
                              <w:spacing w:after="0"/>
                            </w:pPr>
                            <w:r>
                              <w:rPr>
                                <w:sz w:val="18"/>
                              </w:rPr>
                              <w:t xml:space="preserve"> </w:t>
                            </w:r>
                          </w:p>
                        </w:txbxContent>
                      </wps:txbx>
                      <wps:bodyPr horzOverflow="overflow" vert="horz" lIns="0" tIns="0" rIns="0" bIns="0" rtlCol="0">
                        <a:noAutofit/>
                      </wps:bodyPr>
                    </wps:wsp>
                    <wps:wsp>
                      <wps:cNvPr id="101008" name="Rectangle 101008"/>
                      <wps:cNvSpPr/>
                      <wps:spPr>
                        <a:xfrm>
                          <a:off x="5792470" y="123746"/>
                          <a:ext cx="371990" cy="148827"/>
                        </a:xfrm>
                        <a:prstGeom prst="rect">
                          <a:avLst/>
                        </a:prstGeom>
                        <a:ln>
                          <a:noFill/>
                        </a:ln>
                      </wps:spPr>
                      <wps:txbx>
                        <w:txbxContent>
                          <w:p w:rsidR="00885F30" w:rsidRDefault="000126B6">
                            <w:pPr>
                              <w:spacing w:after="0"/>
                            </w:pPr>
                            <w:r>
                              <w:rPr>
                                <w:sz w:val="18"/>
                              </w:rPr>
                              <w:t xml:space="preserve">Page </w:t>
                            </w:r>
                          </w:p>
                        </w:txbxContent>
                      </wps:txbx>
                      <wps:bodyPr horzOverflow="overflow" vert="horz" lIns="0" tIns="0" rIns="0" bIns="0" rtlCol="0">
                        <a:noAutofit/>
                      </wps:bodyPr>
                    </wps:wsp>
                    <wps:wsp>
                      <wps:cNvPr id="101009" name="Rectangle 101009"/>
                      <wps:cNvSpPr/>
                      <wps:spPr>
                        <a:xfrm>
                          <a:off x="6073140" y="123746"/>
                          <a:ext cx="163015" cy="148827"/>
                        </a:xfrm>
                        <a:prstGeom prst="rect">
                          <a:avLst/>
                        </a:prstGeom>
                        <a:ln>
                          <a:noFill/>
                        </a:ln>
                      </wps:spPr>
                      <wps:txbx>
                        <w:txbxContent>
                          <w:p w:rsidR="00885F30" w:rsidRDefault="000126B6">
                            <w:pPr>
                              <w:spacing w:after="0"/>
                            </w:pPr>
                            <w:r>
                              <w:rPr>
                                <w:sz w:val="20"/>
                              </w:rPr>
                              <w:fldChar w:fldCharType="begin"/>
                            </w:r>
                            <w:r>
                              <w:instrText xml:space="preserve"> PAGE   \* MERGEFORMAT </w:instrText>
                            </w:r>
                            <w:r>
                              <w:rPr>
                                <w:sz w:val="20"/>
                              </w:rPr>
                              <w:fldChar w:fldCharType="separate"/>
                            </w:r>
                            <w:r w:rsidRPr="00AD52BD">
                              <w:rPr>
                                <w:noProof/>
                                <w:sz w:val="18"/>
                              </w:rPr>
                              <w:t>100</w:t>
                            </w:r>
                            <w:r>
                              <w:rPr>
                                <w:sz w:val="18"/>
                              </w:rPr>
                              <w:fldChar w:fldCharType="end"/>
                            </w:r>
                          </w:p>
                        </w:txbxContent>
                      </wps:txbx>
                      <wps:bodyPr horzOverflow="overflow" vert="horz" lIns="0" tIns="0" rIns="0" bIns="0" rtlCol="0">
                        <a:noAutofit/>
                      </wps:bodyPr>
                    </wps:wsp>
                    <wps:wsp>
                      <wps:cNvPr id="101010" name="Rectangle 101010"/>
                      <wps:cNvSpPr/>
                      <wps:spPr>
                        <a:xfrm>
                          <a:off x="6195060" y="123746"/>
                          <a:ext cx="41653" cy="148827"/>
                        </a:xfrm>
                        <a:prstGeom prst="rect">
                          <a:avLst/>
                        </a:prstGeom>
                        <a:ln>
                          <a:noFill/>
                        </a:ln>
                      </wps:spPr>
                      <wps:txbx>
                        <w:txbxContent>
                          <w:p w:rsidR="00885F30" w:rsidRDefault="000126B6">
                            <w:pPr>
                              <w:spacing w:after="0"/>
                            </w:pPr>
                            <w:r>
                              <w:rPr>
                                <w:sz w:val="18"/>
                              </w:rPr>
                              <w:t xml:space="preserve"> </w:t>
                            </w:r>
                          </w:p>
                        </w:txbxContent>
                      </wps:txbx>
                      <wps:bodyPr horzOverflow="overflow" vert="horz" lIns="0" tIns="0" rIns="0" bIns="0" rtlCol="0">
                        <a:noAutofit/>
                      </wps:bodyPr>
                    </wps:wsp>
                    <wps:wsp>
                      <wps:cNvPr id="101011" name="Rectangle 101011"/>
                      <wps:cNvSpPr/>
                      <wps:spPr>
                        <a:xfrm>
                          <a:off x="6227064" y="123746"/>
                          <a:ext cx="177406" cy="148827"/>
                        </a:xfrm>
                        <a:prstGeom prst="rect">
                          <a:avLst/>
                        </a:prstGeom>
                        <a:ln>
                          <a:noFill/>
                        </a:ln>
                      </wps:spPr>
                      <wps:txbx>
                        <w:txbxContent>
                          <w:p w:rsidR="00885F30" w:rsidRDefault="000126B6">
                            <w:pPr>
                              <w:spacing w:after="0"/>
                            </w:pPr>
                            <w:r>
                              <w:rPr>
                                <w:sz w:val="18"/>
                              </w:rPr>
                              <w:t xml:space="preserve">of </w:t>
                            </w:r>
                          </w:p>
                        </w:txbxContent>
                      </wps:txbx>
                      <wps:bodyPr horzOverflow="overflow" vert="horz" lIns="0" tIns="0" rIns="0" bIns="0" rtlCol="0">
                        <a:noAutofit/>
                      </wps:bodyPr>
                    </wps:wsp>
                    <wps:wsp>
                      <wps:cNvPr id="101012" name="Rectangle 101012"/>
                      <wps:cNvSpPr/>
                      <wps:spPr>
                        <a:xfrm>
                          <a:off x="6361176" y="123746"/>
                          <a:ext cx="163015" cy="148827"/>
                        </a:xfrm>
                        <a:prstGeom prst="rect">
                          <a:avLst/>
                        </a:prstGeom>
                        <a:ln>
                          <a:noFill/>
                        </a:ln>
                      </wps:spPr>
                      <wps:txbx>
                        <w:txbxContent>
                          <w:p w:rsidR="00885F30" w:rsidRDefault="00520A1B">
                            <w:pPr>
                              <w:spacing w:after="0"/>
                            </w:pPr>
                            <w:fldSimple w:instr=" NUMPAGES   \* MERGEFORMAT ">
                              <w:r w:rsidR="000126B6" w:rsidRPr="00AD52BD">
                                <w:rPr>
                                  <w:noProof/>
                                  <w:sz w:val="18"/>
                                </w:rPr>
                                <w:t>100</w:t>
                              </w:r>
                            </w:fldSimple>
                          </w:p>
                        </w:txbxContent>
                      </wps:txbx>
                      <wps:bodyPr horzOverflow="overflow" vert="horz" lIns="0" tIns="0" rIns="0" bIns="0" rtlCol="0">
                        <a:noAutofit/>
                      </wps:bodyPr>
                    </wps:wsp>
                    <wps:wsp>
                      <wps:cNvPr id="101013" name="Rectangle 101013"/>
                      <wps:cNvSpPr/>
                      <wps:spPr>
                        <a:xfrm>
                          <a:off x="6483096" y="104884"/>
                          <a:ext cx="51095" cy="182561"/>
                        </a:xfrm>
                        <a:prstGeom prst="rect">
                          <a:avLst/>
                        </a:prstGeom>
                        <a:ln>
                          <a:noFill/>
                        </a:ln>
                      </wps:spPr>
                      <wps:txbx>
                        <w:txbxContent>
                          <w:p w:rsidR="00885F30" w:rsidRDefault="000126B6">
                            <w:pPr>
                              <w:spacing w:after="0"/>
                            </w:pPr>
                            <w:r>
                              <w:t xml:space="preserve"> </w:t>
                            </w:r>
                          </w:p>
                        </w:txbxContent>
                      </wps:txbx>
                      <wps:bodyPr horzOverflow="overflow" vert="horz" lIns="0" tIns="0" rIns="0" bIns="0" rtlCol="0">
                        <a:noAutofit/>
                      </wps:bodyPr>
                    </wps:wsp>
                    <wps:wsp>
                      <wps:cNvPr id="101014" name="Rectangle 101014"/>
                      <wps:cNvSpPr/>
                      <wps:spPr>
                        <a:xfrm>
                          <a:off x="6522720" y="104884"/>
                          <a:ext cx="51095" cy="182561"/>
                        </a:xfrm>
                        <a:prstGeom prst="rect">
                          <a:avLst/>
                        </a:prstGeom>
                        <a:ln>
                          <a:noFill/>
                        </a:ln>
                      </wps:spPr>
                      <wps:txbx>
                        <w:txbxContent>
                          <w:p w:rsidR="00885F30" w:rsidRDefault="000126B6">
                            <w:pPr>
                              <w:spacing w:after="0"/>
                            </w:pPr>
                            <w:r>
                              <w:t xml:space="preserve"> </w:t>
                            </w:r>
                          </w:p>
                        </w:txbxContent>
                      </wps:txbx>
                      <wps:bodyPr horzOverflow="overflow" vert="horz" lIns="0" tIns="0" rIns="0" bIns="0" rtlCol="0">
                        <a:noAutofit/>
                      </wps:bodyPr>
                    </wps:wsp>
                    <wps:wsp>
                      <wps:cNvPr id="105039" name="Shape 105039"/>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1015" name="Rectangle 101015"/>
                      <wps:cNvSpPr/>
                      <wps:spPr>
                        <a:xfrm>
                          <a:off x="1257554" y="319086"/>
                          <a:ext cx="46096" cy="164702"/>
                        </a:xfrm>
                        <a:prstGeom prst="rect">
                          <a:avLst/>
                        </a:prstGeom>
                        <a:ln>
                          <a:noFill/>
                        </a:ln>
                      </wps:spPr>
                      <wps:txbx>
                        <w:txbxContent>
                          <w:p w:rsidR="00885F30" w:rsidRDefault="000126B6">
                            <w:pPr>
                              <w:spacing w:after="0"/>
                            </w:pPr>
                            <w:r>
                              <w:t xml:space="preserve"> </w:t>
                            </w:r>
                          </w:p>
                        </w:txbxContent>
                      </wps:txbx>
                      <wps:bodyPr horzOverflow="overflow" vert="horz" lIns="0" tIns="0" rIns="0" bIns="0" rtlCol="0">
                        <a:noAutofit/>
                      </wps:bodyPr>
                    </wps:wsp>
                    <pic:pic xmlns:pic="http://schemas.openxmlformats.org/drawingml/2006/picture">
                      <pic:nvPicPr>
                        <pic:cNvPr id="101006" name="Picture 101006"/>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5567D2EF" id="Group 101004" o:spid="_x0000_s1038" style="position:absolute;margin-left:45pt;margin-top:721.7pt;width:516.6pt;height:37.1pt;z-index:251667456;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">
              <v:rect id="Rectangle 101007" o:spid="_x0000_s1039"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I8MA&#10;AADfAAAADwAAAGRycy9kb3ducmV2LnhtbERPz2vCMBS+D/wfwhO8zcQdnHZGEafocVrB7fZo3tpi&#10;81KaaOv++kUQPH58v2eLzlbiSo0vHWsYDRUI4syZknMNx3TzOgHhA7LByjFpuJGHxbz3MsPEuJb3&#10;dD2EXMQQ9glqKEKoEyl9VpBFP3Q1ceR+XWMxRNjk0jTYxnBbyTelxtJiybGhwJpWBWXnw8Vq2E7q&#10;5ffO/bV5tf7Znr5O0890GrQe9LvlB4hAXXiKH+6difPVSKl3uP+JA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dzI8MAAADfAAAADwAAAAAAAAAAAAAAAACYAgAAZHJzL2Rv&#10;d25yZXYueG1sUEsFBgAAAAAEAAQA9QAAAIgDAAAAAA==&#10;" filled="f" stroked="f">
                <v:textbox inset="0,0,0,0">
                  <w:txbxContent>
                    <w:p w:rsidR="00885F30" w:rsidRDefault="000126B6">
                      <w:pPr>
                        <w:spacing w:after="0"/>
                      </w:pPr>
                      <w:r>
                        <w:rPr>
                          <w:sz w:val="18"/>
                        </w:rPr>
                        <w:t xml:space="preserve"> </w:t>
                      </w:r>
                    </w:p>
                  </w:txbxContent>
                </v:textbox>
              </v:rect>
              <v:rect id="Rectangle 101008" o:spid="_x0000_s1040"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jnUcMA&#10;AADfAAAADwAAAGRycy9kb3ducmV2LnhtbERPTWvCQBC9F/oflin0VnftoWh0FVGLHq0K6m3Ijkkw&#10;OxuyW5P66zuHQo+P9z2d975Wd2pjFdjCcGBAEefBVVxYOB4+30agYkJ2WAcmCz8UYT57fppi5kLH&#10;X3Tfp0JJCMcMLZQpNZnWMS/JYxyEhli4a2g9JoFtoV2LnYT7Wr8b86E9ViwNJTa0LCm/7b+9hc2o&#10;WZy34dEV9fqyOe1O49VhnKx9fekXE1CJ+vQv/nNvncw3Q2NksPwRAH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jnUcMAAADfAAAADwAAAAAAAAAAAAAAAACYAgAAZHJzL2Rv&#10;d25yZXYueG1sUEsFBgAAAAAEAAQA9QAAAIgDAAAAAA==&#10;" filled="f" stroked="f">
                <v:textbox inset="0,0,0,0">
                  <w:txbxContent>
                    <w:p w:rsidR="00885F30" w:rsidRDefault="000126B6">
                      <w:pPr>
                        <w:spacing w:after="0"/>
                      </w:pPr>
                      <w:r>
                        <w:rPr>
                          <w:sz w:val="18"/>
                        </w:rPr>
                        <w:t xml:space="preserve">Page </w:t>
                      </w:r>
                    </w:p>
                  </w:txbxContent>
                </v:textbox>
              </v:rect>
              <v:rect id="Rectangle 101009" o:spid="_x0000_s1041"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CysQA&#10;AADfAAAADwAAAGRycy9kb3ducmV2LnhtbERPz2vCMBS+C/sfwht400QPw3amRbaJHjcddN4ezbMt&#10;a15Kk9m6v34RhB0/vt/rfLStuFDvG8caFnMFgrh0puFKw+dxO1uB8AHZYOuYNFzJQ549TNaYGjfw&#10;B10OoRIxhH2KGuoQulRKX9Zk0c9dRxy5s+sthgj7SpoehxhuW7lU6klabDg21NjRS03l9+HHatit&#10;us3X3v0OVft22hXvRfJ6TILW08dx8wwi0Bj+xXf33sT5aqFUArc/EY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UQsrEAAAA3wAAAA8AAAAAAAAAAAAAAAAAmAIAAGRycy9k&#10;b3ducmV2LnhtbFBLBQYAAAAABAAEAPUAAACJAwAAAAA=&#10;" filled="f" stroked="f">
                <v:textbox inset="0,0,0,0">
                  <w:txbxContent>
                    <w:p w:rsidR="00885F30" w:rsidRDefault="000126B6">
                      <w:pPr>
                        <w:spacing w:after="0"/>
                      </w:pPr>
                      <w:r>
                        <w:rPr>
                          <w:sz w:val="20"/>
                        </w:rPr>
                        <w:fldChar w:fldCharType="begin"/>
                      </w:r>
                      <w:r>
                        <w:instrText xml:space="preserve"> PAGE   \* MERGEFORMAT </w:instrText>
                      </w:r>
                      <w:r>
                        <w:rPr>
                          <w:sz w:val="20"/>
                        </w:rPr>
                        <w:fldChar w:fldCharType="separate"/>
                      </w:r>
                      <w:r w:rsidRPr="00AD52BD">
                        <w:rPr>
                          <w:noProof/>
                          <w:sz w:val="18"/>
                        </w:rPr>
                        <w:t>100</w:t>
                      </w:r>
                      <w:r>
                        <w:rPr>
                          <w:sz w:val="18"/>
                        </w:rPr>
                        <w:fldChar w:fldCharType="end"/>
                      </w:r>
                    </w:p>
                  </w:txbxContent>
                </v:textbox>
              </v:rect>
              <v:rect id="Rectangle 101010" o:spid="_x0000_s1042"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d9isUA&#10;AADfAAAADwAAAGRycy9kb3ducmV2LnhtbESPQYvCMBCF7wv+hzCCtzV1D6LVWIqu6HHVBfU2NGNb&#10;bCalibb66zeCsMzp471582aedKYSd2pcaVnBaBiBIM6sLjlX8HtYf05AOI+ssbJMCh7kIFn0PuYY&#10;a9vyju57n4sQwi5GBYX3dSylywoy6Ia2Jg7axTYGfcAml7rBNoSbSn5F0VgaLDlcKLCmZUHZdX8z&#10;CjaTOj1t7bPNq+/z5vhznK4OU6/UoN+lMxCeOv9vfm9vdagfvQZe/wQ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t32KxQAAAN8AAAAPAAAAAAAAAAAAAAAAAJgCAABkcnMv&#10;ZG93bnJldi54bWxQSwUGAAAAAAQABAD1AAAAigMAAAAA&#10;" filled="f" stroked="f">
                <v:textbox inset="0,0,0,0">
                  <w:txbxContent>
                    <w:p w:rsidR="00885F30" w:rsidRDefault="000126B6">
                      <w:pPr>
                        <w:spacing w:after="0"/>
                      </w:pPr>
                      <w:r>
                        <w:rPr>
                          <w:sz w:val="18"/>
                        </w:rPr>
                        <w:t xml:space="preserve"> </w:t>
                      </w:r>
                    </w:p>
                  </w:txbxContent>
                </v:textbox>
              </v:rect>
              <v:rect id="Rectangle 101011" o:spid="_x0000_s1043"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YEcUA&#10;AADfAAAADwAAAGRycy9kb3ducmV2LnhtbESPzarCMBCF9xd8hzCCu2vqXYhWo4h60aV/oO6GZmyL&#10;zaQ00Vaf3giCzOrjnDlzZjxtTCHuVLncsoJeNwJBnFidc6rgsP//HYBwHlljYZkUPMjBdNL6GWOs&#10;bc1buu98KkIIuxgVZN6XsZQuycig69qSOGgXWxn0AatU6grrEG4K+RdFfWkw53Ahw5LmGSXX3c0o&#10;WA3K2Wltn3VaLM+r4+Y4XOyHXqlOu5mNQHhq/Nf82V7rUD8K04P3PwFAT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9gRxQAAAN8AAAAPAAAAAAAAAAAAAAAAAJgCAABkcnMv&#10;ZG93bnJldi54bWxQSwUGAAAAAAQABAD1AAAAigMAAAAA&#10;" filled="f" stroked="f">
                <v:textbox inset="0,0,0,0">
                  <w:txbxContent>
                    <w:p w:rsidR="00885F30" w:rsidRDefault="000126B6">
                      <w:pPr>
                        <w:spacing w:after="0"/>
                      </w:pPr>
                      <w:r>
                        <w:rPr>
                          <w:sz w:val="18"/>
                        </w:rPr>
                        <w:t xml:space="preserve">of </w:t>
                      </w:r>
                    </w:p>
                  </w:txbxContent>
                </v:textbox>
              </v:rect>
              <v:rect id="Rectangle 101012" o:spid="_x0000_s1044"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GZsUA&#10;AADfAAAADwAAAGRycy9kb3ducmV2LnhtbESPzarCMBCF94LvEEZwp6kuRKtRRO9Fl/5cUHdDM7bF&#10;ZlKaaKtPbwThMquPc+bMmdmiMYV4UOVyywoG/QgEcWJ1zqmCv+NvbwzCeWSNhWVS8CQHi3m7NcNY&#10;25r39Dj4VIQQdjEqyLwvYyldkpFB17clcdCutjLoA1ap1BXWIdwUchhFI2kw53Ahw5JWGSW3w90o&#10;2IzL5XlrX3Va/Fw2p91psj5OvFLdTrOcgvDU+H/zd3urQ/0ozBA+/wQAOX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UZmxQAAAN8AAAAPAAAAAAAAAAAAAAAAAJgCAABkcnMv&#10;ZG93bnJldi54bWxQSwUGAAAAAAQABAD1AAAAigMAAAAA&#10;" filled="f" stroked="f">
                <v:textbox inset="0,0,0,0">
                  <w:txbxContent>
                    <w:p w:rsidR="00885F30" w:rsidRDefault="00520A1B">
                      <w:pPr>
                        <w:spacing w:after="0"/>
                      </w:pPr>
                      <w:fldSimple w:instr=" NUMPAGES   \* MERGEFORMAT ">
                        <w:r w:rsidR="000126B6" w:rsidRPr="00AD52BD">
                          <w:rPr>
                            <w:noProof/>
                            <w:sz w:val="18"/>
                          </w:rPr>
                          <w:t>100</w:t>
                        </w:r>
                      </w:fldSimple>
                    </w:p>
                  </w:txbxContent>
                </v:textbox>
              </v:rect>
              <v:rect id="Rectangle 101013" o:spid="_x0000_s1045"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Xj/cgA&#10;AADfAAAADwAAAGRycy9kb3ducmV2LnhtbESPT2vCQBDF74LfYRmhN7PRQtHoKkFb4tE/hdTbkJ0m&#10;odnZkN2atJ/eFQplTj/emzdv1tvBNOJGnastK5hFMQjiwuqaSwXvl7fpAoTzyBoby6TghxxsN+PR&#10;GhNtez7R7exLEULYJaig8r5NpHRFRQZdZFvioH3azqAP2JVSd9iHcNPIeRy/SIM1hwsVtrSrqPg6&#10;fxsF2aJNPw72ty+b12uWH/Pl/rL0Sj1NhnQFwtPg/81/2wcd6sdhnuHxTwC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ZeP9yAAAAN8AAAAPAAAAAAAAAAAAAAAAAJgCAABk&#10;cnMvZG93bnJldi54bWxQSwUGAAAAAAQABAD1AAAAjQMAAAAA&#10;" filled="f" stroked="f">
                <v:textbox inset="0,0,0,0">
                  <w:txbxContent>
                    <w:p w:rsidR="00885F30" w:rsidRDefault="000126B6">
                      <w:pPr>
                        <w:spacing w:after="0"/>
                      </w:pPr>
                      <w:r>
                        <w:t xml:space="preserve"> </w:t>
                      </w:r>
                    </w:p>
                  </w:txbxContent>
                </v:textbox>
              </v:rect>
              <v:rect id="Rectangle 101014" o:spid="_x0000_s1046"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7icgA&#10;AADfAAAADwAAAGRycy9kb3ducmV2LnhtbESPT2vCQBDF74LfYRmhN7NRStHoKkFb4tE/hdTbkJ0m&#10;odnZkN2atJ/eFQplTj/emzdv1tvBNOJGnastK5hFMQjiwuqaSwXvl7fpAoTzyBoby6TghxxsN+PR&#10;GhNtez7R7exLEULYJaig8r5NpHRFRQZdZFvioH3azqAP2JVSd9iHcNPIeRy/SIM1hwsVtrSrqPg6&#10;fxsF2aJNPw72ty+b12uWH/Pl/rL0Sj1NhnQFwtPg/81/2wcd6sdhnuHxTwC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jHuJyAAAAN8AAAAPAAAAAAAAAAAAAAAAAJgCAABk&#10;cnMvZG93bnJldi54bWxQSwUGAAAAAAQABAD1AAAAjQMAAAAA&#10;" filled="f" stroked="f">
                <v:textbox inset="0,0,0,0">
                  <w:txbxContent>
                    <w:p w:rsidR="00885F30" w:rsidRDefault="000126B6">
                      <w:pPr>
                        <w:spacing w:after="0"/>
                      </w:pPr>
                      <w:r>
                        <w:t xml:space="preserve"> </w:t>
                      </w:r>
                    </w:p>
                  </w:txbxContent>
                </v:textbox>
              </v:rect>
              <v:shape id="Shape 105039" o:spid="_x0000_s1047"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RVCMIA&#10;AADfAAAADwAAAGRycy9kb3ducmV2LnhtbERPXWvCMBR9F/wP4Q72pskcjq0zig4mfew62fNdc23K&#10;mpvSRK3+eiMIezyc78VqcK04Uh8azxqepgoEceVNw7WG3ffn5BVEiMgGW8+k4UwBVsvxaIGZ8Sf+&#10;omMZa5FCOGSowcbYZVKGypLDMPUdceL2vncYE+xraXo8pXDXyplSL9Jhw6nBYkcflqq/8uDSjE2+&#10;t+V5d/nJfws8YNwWtnBaPz4M63cQkYb4L767c5N8aq6e3+D2JwG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ZFUIwgAAAN8AAAAPAAAAAAAAAAAAAAAAAJgCAABkcnMvZG93&#10;bnJldi54bWxQSwUGAAAAAAQABAD1AAAAhwMAAAAA&#10;" path="m,l5262118,r,12192l,12192,,e" fillcolor="#404040" stroked="f" strokeweight="0">
                <v:stroke miterlimit="83231f" joinstyle="miter"/>
                <v:path arrowok="t" textboxrect="0,0,5262118,12192"/>
              </v:shape>
              <v:rect id="Rectangle 101015" o:spid="_x0000_s1048"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eEsgA&#10;AADfAAAADwAAAGRycy9kb3ducmV2LnhtbESPT2vCQBDF74LfYRmhN7NRaNHoKkFb4tE/hdTbkJ0m&#10;odnZkN2atJ/eFQplTj/emzdv1tvBNOJGnastK5hFMQjiwuqaSwXvl7fpAoTzyBoby6TghxxsN+PR&#10;GhNtez7R7exLEULYJaig8r5NpHRFRQZdZFvioH3azqAP2JVSd9iHcNPIeRy/SIM1hwsVtrSrqPg6&#10;fxsF2aJNPw72ty+b12uWH/Pl/rL0Sj1NhnQFwtPg/81/2wcd6sdhnuHxTwC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wN4SyAAAAN8AAAAPAAAAAAAAAAAAAAAAAJgCAABk&#10;cnMvZG93bnJldi54bWxQSwUGAAAAAAQABAD1AAAAjQMAAAAA&#10;" filled="f" stroked="f">
                <v:textbox inset="0,0,0,0">
                  <w:txbxContent>
                    <w:p w:rsidR="00885F30" w:rsidRDefault="000126B6">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006" o:spid="_x0000_s1049"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Nu1PEAAAA3wAAAA8AAABkcnMvZG93bnJldi54bWxEj01rAjEQhu8F/0MYwVtN1sNSVqOUiqVH&#10;6wd4HJLp7tLNZEmiu/57Uyh4fHjnfWZmtRldJ24UYutZQzFXIIiNty3XGk7H3esbiJiQLXaeScOd&#10;ImzWk5cVVtYP/E23Q6pFlnCsUEOTUl9JGU1DDuPc98Q5+/HBYcoYamkDDlnuOrlQqpQOW84bGuzp&#10;oyHze7g6DfEcr319VJfPYWv2i6Irg8FS69l0fF+CSDSm5/B/+8vm81WRnfD3TwaQ6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CNu1PEAAAA3wAAAA8AAAAAAAAAAAAAAAAA&#10;nwIAAGRycy9kb3ducmV2LnhtbFBLBQYAAAAABAAEAPcAAACQAwAAAAA=&#10;">
                <v:imagedata r:id="rId2" o:title=""/>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530" w:rsidRDefault="003E1530" w:rsidP="007830E8">
      <w:pPr>
        <w:spacing w:after="0" w:line="240" w:lineRule="auto"/>
      </w:pPr>
      <w:r>
        <w:separator/>
      </w:r>
    </w:p>
  </w:footnote>
  <w:footnote w:type="continuationSeparator" w:id="0">
    <w:p w:rsidR="003E1530" w:rsidRDefault="003E1530" w:rsidP="00783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0126B6">
    <w:pPr>
      <w:tabs>
        <w:tab w:val="center" w:pos="3470"/>
        <w:tab w:val="center" w:pos="8349"/>
      </w:tabs>
      <w:spacing w:after="12" w:line="240" w:lineRule="auto"/>
    </w:pPr>
    <w:r>
      <w:rPr>
        <w:rFonts w:ascii="Calibri" w:eastAsia="Calibri" w:hAnsi="Calibri" w:cs="Calibri"/>
      </w:rPr>
      <w:tab/>
    </w:r>
    <w:r>
      <w:t xml:space="preserve">Testing Unitario con Microsoft Fakes - </w:t>
    </w:r>
    <w:r>
      <w:tab/>
      <w:t xml:space="preserve"> </w:t>
    </w:r>
  </w:p>
  <w:p w:rsidR="00885F30" w:rsidRDefault="000126B6">
    <w:pPr>
      <w:spacing w:after="0"/>
      <w:jc w:val="right"/>
    </w:pPr>
    <w:r>
      <w:rPr>
        <w:rFonts w:ascii="Calibri" w:eastAsia="Calibri" w:hAnsi="Calibri" w:cs="Calibri"/>
        <w:noProof/>
        <w:lang w:bidi="ar-SA"/>
      </w:rPr>
      <mc:AlternateContent>
        <mc:Choice Requires="wpg">
          <w:drawing>
            <wp:anchor distT="0" distB="0" distL="114300" distR="114300" simplePos="0" relativeHeight="251659264" behindDoc="0" locked="0" layoutInCell="1" allowOverlap="1" wp14:anchorId="248ADC1C" wp14:editId="7E2AD384">
              <wp:simplePos x="0" y="0"/>
              <wp:positionH relativeFrom="page">
                <wp:posOffset>701040</wp:posOffset>
              </wp:positionH>
              <wp:positionV relativeFrom="page">
                <wp:posOffset>687324</wp:posOffset>
              </wp:positionV>
              <wp:extent cx="6370320" cy="12192"/>
              <wp:effectExtent l="0" t="0" r="0" b="0"/>
              <wp:wrapSquare wrapText="bothSides"/>
              <wp:docPr id="101059" name="Group 101059"/>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99" name="Shape 104999"/>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0105A706" id="Group 101059" o:spid="_x0000_s1026" style="position:absolute;margin-left:55.2pt;margin-top:54.1pt;width:501.6pt;height:.95pt;z-index:251659264;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">
              <v:shape id="Shape 104999"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8/cUA&#10;AADfAAAADwAAAGRycy9kb3ducmV2LnhtbERPXWvCMBR9H/gfwhV8kZlOxrDVKCIbjLGBur74dmmu&#10;bbG5KU1mU3/9MhD2eDjfq00wjbhS52rLCp5mCQjiwuqaSwX599vjAoTzyBoby6RgIAeb9ehhhZm2&#10;PR/oevSliCHsMlRQed9mUrqiIoNuZlviyJ1tZ9BH2JVSd9jHcNPIeZK8SIM1x4YKW9pVVFyOP0ZB&#10;n9/6sMvt9Otjn59uQ7h8muFVqck4bJcgPAX/L76733WcnzynaQp/fyI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Hz9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885F30" w:rsidRDefault="000126B6">
    <w:r>
      <w:rPr>
        <w:rFonts w:ascii="Calibri" w:eastAsia="Calibri" w:hAnsi="Calibri" w:cs="Calibri"/>
        <w:noProof/>
        <w:lang w:bidi="ar-SA"/>
      </w:rPr>
      <mc:AlternateContent>
        <mc:Choice Requires="wpg">
          <w:drawing>
            <wp:anchor distT="0" distB="0" distL="114300" distR="114300" simplePos="0" relativeHeight="251660288" behindDoc="1" locked="0" layoutInCell="1" allowOverlap="1" wp14:anchorId="4C017BBE" wp14:editId="6FF50D8C">
              <wp:simplePos x="0" y="0"/>
              <wp:positionH relativeFrom="page">
                <wp:posOffset>0</wp:posOffset>
              </wp:positionH>
              <wp:positionV relativeFrom="page">
                <wp:posOffset>0</wp:posOffset>
              </wp:positionV>
              <wp:extent cx="1" cy="1"/>
              <wp:effectExtent l="0" t="0" r="0" b="0"/>
              <wp:wrapNone/>
              <wp:docPr id="101061" name="Group 1010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6420E59" id="Group 101061"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v73X6TwEAALI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Pr="003920FB" w:rsidRDefault="000126B6">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61312" behindDoc="0" locked="0" layoutInCell="1" allowOverlap="1" wp14:anchorId="2715B8C9" wp14:editId="075EB37E">
              <wp:simplePos x="0" y="0"/>
              <wp:positionH relativeFrom="page">
                <wp:posOffset>701040</wp:posOffset>
              </wp:positionH>
              <wp:positionV relativeFrom="page">
                <wp:posOffset>687324</wp:posOffset>
              </wp:positionV>
              <wp:extent cx="6370320" cy="12192"/>
              <wp:effectExtent l="0" t="0" r="0" b="0"/>
              <wp:wrapSquare wrapText="bothSides"/>
              <wp:docPr id="101028" name="Group 101028"/>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98" name="Shape 104998"/>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7475BB08" id="Group 101028" o:spid="_x0000_s1026" style="position:absolute;margin-left:55.2pt;margin-top:54.1pt;width:501.6pt;height:.95pt;z-index:251661312;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">
              <v:shape id="Shape 104998"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TZZsUA&#10;AADfAAAADwAAAGRycy9kb3ducmV2LnhtbERPTUvDQBC9C/6HZYRexG6UIjZ2W6RUKKWC1ly8Ddkx&#10;Cc3Ohuy22fTXdw6Cx8f7XqySa9WZ+tB4NvA4zUARl942XBkovt8fXkCFiGyx9UwGRgqwWt7eLDC3&#10;fuAvOh9ipSSEQ44G6hi7XOtQ1uQwTH1HLNyv7x1GgX2lbY+DhLtWP2XZs3bYsDTU2NG6pvJ4ODkD&#10;Q3EZ0rrw9x+7z+LnMqbj3o0bYyZ36e0VVKQU/8V/7q2V+dlsPpfB8kcA6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Nlm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885F30" w:rsidRDefault="000126B6">
    <w:r>
      <w:rPr>
        <w:rFonts w:ascii="Calibri" w:eastAsia="Calibri" w:hAnsi="Calibri" w:cs="Calibri"/>
        <w:noProof/>
        <w:lang w:bidi="ar-SA"/>
      </w:rPr>
      <mc:AlternateContent>
        <mc:Choice Requires="wpg">
          <w:drawing>
            <wp:anchor distT="0" distB="0" distL="114300" distR="114300" simplePos="0" relativeHeight="251662336" behindDoc="1" locked="0" layoutInCell="1" allowOverlap="1" wp14:anchorId="57188C4A" wp14:editId="63CAD077">
              <wp:simplePos x="0" y="0"/>
              <wp:positionH relativeFrom="page">
                <wp:posOffset>0</wp:posOffset>
              </wp:positionH>
              <wp:positionV relativeFrom="page">
                <wp:posOffset>0</wp:posOffset>
              </wp:positionV>
              <wp:extent cx="1" cy="1"/>
              <wp:effectExtent l="0" t="0" r="0" b="0"/>
              <wp:wrapNone/>
              <wp:docPr id="101030" name="Group 1010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49E7762" id="Group 101030"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DR/12UTwEAALI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Pr="003920FB" w:rsidRDefault="000126B6">
    <w:pPr>
      <w:spacing w:after="12" w:line="240" w:lineRule="auto"/>
      <w:jc w:val="center"/>
      <w:rPr>
        <w:lang w:val="es-ES"/>
      </w:rPr>
    </w:pPr>
    <w:r w:rsidRPr="003920FB">
      <w:rPr>
        <w:lang w:val="es-ES"/>
      </w:rPr>
      <w:t xml:space="preserve">Testing Unitario con Microsoft Fakes - Capítulo 5: Técnicas avanzadas </w:t>
    </w:r>
  </w:p>
  <w:p w:rsidR="00885F30" w:rsidRPr="003920FB" w:rsidRDefault="000126B6">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63360" behindDoc="0" locked="0" layoutInCell="1" allowOverlap="1" wp14:anchorId="5F70D37C" wp14:editId="066E2E3E">
              <wp:simplePos x="0" y="0"/>
              <wp:positionH relativeFrom="page">
                <wp:posOffset>701040</wp:posOffset>
              </wp:positionH>
              <wp:positionV relativeFrom="page">
                <wp:posOffset>687324</wp:posOffset>
              </wp:positionV>
              <wp:extent cx="6370320" cy="12192"/>
              <wp:effectExtent l="0" t="0" r="0" b="0"/>
              <wp:wrapSquare wrapText="bothSides"/>
              <wp:docPr id="100997" name="Group 100997"/>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97" name="Shape 104997"/>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0592D5D8" id="Group 100997" o:spid="_x0000_s1026" style="position:absolute;margin-left:55.2pt;margin-top:54.1pt;width:501.6pt;height:.95pt;z-index:251663360;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">
              <v:shape id="Shape 104997"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NFMUA&#10;AADfAAAADwAAAGRycy9kb3ducmV2LnhtbERPXWvCMBR9H/gfwhV8GTOdyDY7owxREHGwaV98uzR3&#10;bbG5KU20qb/eDAZ7PJzv+TKYWlypdZVlBc/jBARxbnXFhYLsuHl6A+E8ssbaMinoycFyMXiYY6pt&#10;x990PfhCxBB2KSoovW9SKV1ekkE3tg1x5H5sa9BH2BZSt9jFcFPLSZK8SIMVx4YSG1qVlJ8PF6Og&#10;y25dWGX28XP3lZ1ufTjvTb9WajQMH+8gPAX/L/5zb3Wcn0xns1f4/RMB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G00U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885F30" w:rsidRDefault="000126B6">
    <w:r>
      <w:rPr>
        <w:rFonts w:ascii="Calibri" w:eastAsia="Calibri" w:hAnsi="Calibri" w:cs="Calibri"/>
        <w:noProof/>
        <w:lang w:bidi="ar-SA"/>
      </w:rPr>
      <mc:AlternateContent>
        <mc:Choice Requires="wpg">
          <w:drawing>
            <wp:anchor distT="0" distB="0" distL="114300" distR="114300" simplePos="0" relativeHeight="251664384" behindDoc="1" locked="0" layoutInCell="1" allowOverlap="1" wp14:anchorId="4BF0AD1B" wp14:editId="6B2DC191">
              <wp:simplePos x="0" y="0"/>
              <wp:positionH relativeFrom="page">
                <wp:posOffset>0</wp:posOffset>
              </wp:positionH>
              <wp:positionV relativeFrom="page">
                <wp:posOffset>0</wp:posOffset>
              </wp:positionV>
              <wp:extent cx="1" cy="1"/>
              <wp:effectExtent l="0" t="0" r="0" b="0"/>
              <wp:wrapNone/>
              <wp:docPr id="100999" name="Group 10099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6979647" id="Group 100999"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l19qClABAACy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E8"/>
    <w:rsid w:val="000126B6"/>
    <w:rsid w:val="000407B3"/>
    <w:rsid w:val="00235AB0"/>
    <w:rsid w:val="003E1530"/>
    <w:rsid w:val="004B1C63"/>
    <w:rsid w:val="00520A1B"/>
    <w:rsid w:val="006A30B6"/>
    <w:rsid w:val="007830E8"/>
    <w:rsid w:val="00921166"/>
    <w:rsid w:val="00A56BA2"/>
    <w:rsid w:val="00B31059"/>
    <w:rsid w:val="00C00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B9546-B633-44A7-9346-640E32599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830E8"/>
    <w:pPr>
      <w:spacing w:after="120" w:line="276" w:lineRule="auto"/>
    </w:pPr>
    <w:rPr>
      <w:rFonts w:eastAsiaTheme="minorEastAsia"/>
      <w:lang w:bidi="en-US"/>
    </w:rPr>
  </w:style>
  <w:style w:type="paragraph" w:styleId="Heading1">
    <w:name w:val="heading 1"/>
    <w:basedOn w:val="Normal"/>
    <w:next w:val="ppBodyText"/>
    <w:link w:val="Heading1Char"/>
    <w:qFormat/>
    <w:rsid w:val="007830E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7830E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7830E8"/>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7830E8"/>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30E8"/>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7830E8"/>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7830E8"/>
    <w:rPr>
      <w:rFonts w:asciiTheme="majorHAnsi" w:eastAsiaTheme="majorEastAsia" w:hAnsiTheme="majorHAnsi" w:cstheme="majorBidi"/>
      <w:b/>
      <w:bCs/>
      <w:color w:val="5B9BD5" w:themeColor="accent1"/>
      <w:lang w:bidi="en-US"/>
    </w:rPr>
  </w:style>
  <w:style w:type="table" w:customStyle="1" w:styleId="TableGrid">
    <w:name w:val="TableGrid"/>
    <w:rsid w:val="007830E8"/>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rsid w:val="007830E8"/>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7830E8"/>
    <w:pPr>
      <w:spacing w:after="120" w:line="276" w:lineRule="auto"/>
    </w:pPr>
    <w:rPr>
      <w:rFonts w:eastAsiaTheme="minorEastAsia"/>
      <w:lang w:bidi="en-US"/>
    </w:rPr>
  </w:style>
  <w:style w:type="paragraph" w:customStyle="1" w:styleId="ppBodyTextIndent">
    <w:name w:val="pp Body Text Indent"/>
    <w:basedOn w:val="ppBodyText"/>
    <w:rsid w:val="007830E8"/>
    <w:pPr>
      <w:numPr>
        <w:ilvl w:val="2"/>
      </w:numPr>
      <w:ind w:left="720"/>
    </w:pPr>
  </w:style>
  <w:style w:type="paragraph" w:customStyle="1" w:styleId="ppBodyTextIndent2">
    <w:name w:val="pp Body Text Indent 2"/>
    <w:basedOn w:val="ppBodyTextIndent"/>
    <w:rsid w:val="007830E8"/>
    <w:pPr>
      <w:numPr>
        <w:ilvl w:val="3"/>
      </w:numPr>
      <w:ind w:left="1440"/>
    </w:pPr>
  </w:style>
  <w:style w:type="paragraph" w:customStyle="1" w:styleId="ppBulletList">
    <w:name w:val="pp Bullet List"/>
    <w:basedOn w:val="ppNumberList"/>
    <w:link w:val="ppBulletListChar"/>
    <w:qFormat/>
    <w:rsid w:val="007830E8"/>
    <w:pPr>
      <w:numPr>
        <w:ilvl w:val="0"/>
        <w:numId w:val="0"/>
      </w:numPr>
      <w:tabs>
        <w:tab w:val="clear" w:pos="1440"/>
        <w:tab w:val="num" w:pos="1037"/>
      </w:tabs>
      <w:ind w:left="754" w:hanging="357"/>
    </w:pPr>
  </w:style>
  <w:style w:type="paragraph" w:customStyle="1" w:styleId="ppBulletListIndent">
    <w:name w:val="pp Bullet List Indent"/>
    <w:basedOn w:val="ppBulletList"/>
    <w:rsid w:val="007830E8"/>
    <w:pPr>
      <w:tabs>
        <w:tab w:val="clear" w:pos="1037"/>
        <w:tab w:val="num" w:pos="1757"/>
      </w:tabs>
      <w:ind w:left="1434"/>
    </w:pPr>
  </w:style>
  <w:style w:type="paragraph" w:customStyle="1" w:styleId="ppChapterNumber">
    <w:name w:val="pp Chapter Number"/>
    <w:next w:val="Normal"/>
    <w:uiPriority w:val="14"/>
    <w:rsid w:val="007830E8"/>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7830E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7830E8"/>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830E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7830E8"/>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7830E8"/>
    <w:pPr>
      <w:numPr>
        <w:ilvl w:val="2"/>
      </w:numPr>
      <w:ind w:left="720"/>
    </w:pPr>
  </w:style>
  <w:style w:type="paragraph" w:customStyle="1" w:styleId="ppCodeIndent2">
    <w:name w:val="pp Code Indent 2"/>
    <w:basedOn w:val="ppCodeIndent"/>
    <w:rsid w:val="007830E8"/>
    <w:pPr>
      <w:numPr>
        <w:ilvl w:val="3"/>
      </w:numPr>
      <w:ind w:left="1440"/>
    </w:pPr>
  </w:style>
  <w:style w:type="paragraph" w:customStyle="1" w:styleId="ppCodeLanguage">
    <w:name w:val="pp Code Language"/>
    <w:basedOn w:val="Normal"/>
    <w:next w:val="ppCode"/>
    <w:qFormat/>
    <w:rsid w:val="007830E8"/>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830E8"/>
    <w:pPr>
      <w:numPr>
        <w:ilvl w:val="2"/>
      </w:numPr>
      <w:ind w:left="720"/>
    </w:pPr>
  </w:style>
  <w:style w:type="paragraph" w:customStyle="1" w:styleId="ppCodeLanguageIndent2">
    <w:name w:val="pp Code Language Indent 2"/>
    <w:basedOn w:val="ppCodeLanguageIndent"/>
    <w:next w:val="ppCodeIndent2"/>
    <w:rsid w:val="007830E8"/>
    <w:pPr>
      <w:numPr>
        <w:ilvl w:val="3"/>
      </w:numPr>
      <w:ind w:left="1440"/>
    </w:pPr>
  </w:style>
  <w:style w:type="paragraph" w:customStyle="1" w:styleId="ppFigure">
    <w:name w:val="pp Figure"/>
    <w:basedOn w:val="Normal"/>
    <w:next w:val="Normal"/>
    <w:qFormat/>
    <w:rsid w:val="007830E8"/>
    <w:pPr>
      <w:numPr>
        <w:ilvl w:val="1"/>
        <w:numId w:val="7"/>
      </w:numPr>
      <w:spacing w:after="240"/>
      <w:ind w:left="0"/>
    </w:pPr>
  </w:style>
  <w:style w:type="paragraph" w:customStyle="1" w:styleId="ppFigureCaption">
    <w:name w:val="pp Figure Caption"/>
    <w:basedOn w:val="Normal"/>
    <w:next w:val="ppBodyText"/>
    <w:qFormat/>
    <w:rsid w:val="007830E8"/>
    <w:pPr>
      <w:numPr>
        <w:ilvl w:val="1"/>
        <w:numId w:val="6"/>
      </w:numPr>
      <w:ind w:left="0"/>
    </w:pPr>
    <w:rPr>
      <w:b/>
      <w:color w:val="003399"/>
    </w:rPr>
  </w:style>
  <w:style w:type="paragraph" w:customStyle="1" w:styleId="ppFigureCaptionIndent">
    <w:name w:val="pp Figure Caption Indent"/>
    <w:basedOn w:val="ppFigureCaption"/>
    <w:next w:val="ppBodyTextIndent"/>
    <w:rsid w:val="007830E8"/>
    <w:pPr>
      <w:numPr>
        <w:ilvl w:val="2"/>
      </w:numPr>
      <w:ind w:left="720"/>
    </w:pPr>
  </w:style>
  <w:style w:type="paragraph" w:customStyle="1" w:styleId="ppFigureCaptionIndent2">
    <w:name w:val="pp Figure Caption Indent 2"/>
    <w:basedOn w:val="ppFigureCaptionIndent"/>
    <w:next w:val="ppBodyTextIndent2"/>
    <w:rsid w:val="007830E8"/>
    <w:pPr>
      <w:numPr>
        <w:ilvl w:val="3"/>
      </w:numPr>
      <w:ind w:left="1440"/>
    </w:pPr>
  </w:style>
  <w:style w:type="paragraph" w:customStyle="1" w:styleId="ppFigureIndent">
    <w:name w:val="pp Figure Indent"/>
    <w:basedOn w:val="ppFigure"/>
    <w:next w:val="Normal"/>
    <w:rsid w:val="007830E8"/>
    <w:pPr>
      <w:numPr>
        <w:ilvl w:val="2"/>
      </w:numPr>
      <w:ind w:left="720"/>
    </w:pPr>
  </w:style>
  <w:style w:type="paragraph" w:customStyle="1" w:styleId="ppFigureIndent2">
    <w:name w:val="pp Figure Indent 2"/>
    <w:basedOn w:val="ppFigureIndent"/>
    <w:next w:val="Normal"/>
    <w:rsid w:val="007830E8"/>
    <w:pPr>
      <w:numPr>
        <w:ilvl w:val="3"/>
      </w:numPr>
      <w:ind w:left="1440"/>
    </w:pPr>
  </w:style>
  <w:style w:type="paragraph" w:customStyle="1" w:styleId="ppFigureNumber">
    <w:name w:val="pp Figure Number"/>
    <w:basedOn w:val="Normal"/>
    <w:next w:val="ppFigureCaption"/>
    <w:rsid w:val="007830E8"/>
    <w:pPr>
      <w:numPr>
        <w:ilvl w:val="1"/>
        <w:numId w:val="8"/>
      </w:numPr>
      <w:spacing w:after="0"/>
      <w:ind w:left="0"/>
    </w:pPr>
    <w:rPr>
      <w:b/>
    </w:rPr>
  </w:style>
  <w:style w:type="paragraph" w:customStyle="1" w:styleId="ppFigureNumberIndent">
    <w:name w:val="pp Figure Number Indent"/>
    <w:basedOn w:val="ppFigureNumber"/>
    <w:next w:val="ppFigureCaptionIndent"/>
    <w:rsid w:val="007830E8"/>
    <w:pPr>
      <w:numPr>
        <w:ilvl w:val="2"/>
      </w:numPr>
      <w:ind w:left="720"/>
    </w:pPr>
  </w:style>
  <w:style w:type="paragraph" w:customStyle="1" w:styleId="ppFigureNumberIndent2">
    <w:name w:val="pp Figure Number Indent 2"/>
    <w:basedOn w:val="ppFigureNumberIndent"/>
    <w:next w:val="ppFigureCaptionIndent2"/>
    <w:rsid w:val="007830E8"/>
    <w:pPr>
      <w:numPr>
        <w:ilvl w:val="3"/>
      </w:numPr>
      <w:ind w:left="1440"/>
    </w:pPr>
  </w:style>
  <w:style w:type="paragraph" w:customStyle="1" w:styleId="ppNumberList">
    <w:name w:val="pp Number List"/>
    <w:basedOn w:val="Normal"/>
    <w:rsid w:val="007830E8"/>
    <w:pPr>
      <w:numPr>
        <w:ilvl w:val="1"/>
        <w:numId w:val="10"/>
      </w:numPr>
      <w:tabs>
        <w:tab w:val="left" w:pos="1440"/>
      </w:tabs>
      <w:ind w:left="754" w:hanging="357"/>
    </w:pPr>
  </w:style>
  <w:style w:type="paragraph" w:customStyle="1" w:styleId="ppListEnd">
    <w:name w:val="pp List End"/>
    <w:basedOn w:val="ppNumberList"/>
    <w:next w:val="ppBodyText"/>
    <w:rsid w:val="007830E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7830E8"/>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7830E8"/>
    <w:pPr>
      <w:numPr>
        <w:ilvl w:val="0"/>
        <w:numId w:val="20"/>
      </w:numPr>
      <w:ind w:left="426" w:hanging="284"/>
    </w:pPr>
  </w:style>
  <w:style w:type="paragraph" w:customStyle="1" w:styleId="ppNoteIndent">
    <w:name w:val="pp Note Indent"/>
    <w:basedOn w:val="ppNote"/>
    <w:rsid w:val="007830E8"/>
    <w:pPr>
      <w:numPr>
        <w:ilvl w:val="2"/>
      </w:numPr>
      <w:ind w:left="862"/>
    </w:pPr>
  </w:style>
  <w:style w:type="paragraph" w:customStyle="1" w:styleId="ppNoteIndent2">
    <w:name w:val="pp Note Indent 2"/>
    <w:basedOn w:val="ppNoteIndent"/>
    <w:rsid w:val="007830E8"/>
    <w:pPr>
      <w:numPr>
        <w:ilvl w:val="3"/>
      </w:numPr>
      <w:ind w:left="1584"/>
    </w:pPr>
  </w:style>
  <w:style w:type="paragraph" w:customStyle="1" w:styleId="ppNumberListIndent">
    <w:name w:val="pp Number List Indent"/>
    <w:basedOn w:val="ppNumberList"/>
    <w:rsid w:val="007830E8"/>
    <w:pPr>
      <w:numPr>
        <w:ilvl w:val="2"/>
      </w:numPr>
      <w:tabs>
        <w:tab w:val="clear" w:pos="1440"/>
        <w:tab w:val="left" w:pos="2160"/>
      </w:tabs>
      <w:ind w:left="1434" w:hanging="357"/>
    </w:pPr>
  </w:style>
  <w:style w:type="paragraph" w:customStyle="1" w:styleId="ppNumberListTable">
    <w:name w:val="pp Number List Table"/>
    <w:basedOn w:val="ppNumberList"/>
    <w:rsid w:val="007830E8"/>
    <w:pPr>
      <w:numPr>
        <w:ilvl w:val="0"/>
        <w:numId w:val="0"/>
      </w:numPr>
      <w:tabs>
        <w:tab w:val="left" w:pos="403"/>
      </w:tabs>
    </w:pPr>
    <w:rPr>
      <w:sz w:val="18"/>
    </w:rPr>
  </w:style>
  <w:style w:type="paragraph" w:customStyle="1" w:styleId="ppProcedureStart">
    <w:name w:val="pp Procedure Start"/>
    <w:basedOn w:val="Normal"/>
    <w:next w:val="ppNumberList"/>
    <w:rsid w:val="007830E8"/>
    <w:pPr>
      <w:spacing w:before="80" w:after="80"/>
    </w:pPr>
    <w:rPr>
      <w:rFonts w:cs="Arial"/>
      <w:b/>
      <w:szCs w:val="20"/>
    </w:rPr>
  </w:style>
  <w:style w:type="paragraph" w:customStyle="1" w:styleId="ppSection">
    <w:name w:val="pp Section"/>
    <w:basedOn w:val="Heading1"/>
    <w:next w:val="Normal"/>
    <w:rsid w:val="007830E8"/>
    <w:rPr>
      <w:color w:val="333399"/>
    </w:rPr>
  </w:style>
  <w:style w:type="table" w:customStyle="1" w:styleId="ppTableGrid">
    <w:name w:val="pp Table Grid"/>
    <w:basedOn w:val="ppTableList"/>
    <w:rsid w:val="007830E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830E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830E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830E8"/>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7830E8"/>
  </w:style>
  <w:style w:type="table" w:styleId="TableGrid0">
    <w:name w:val="Table Grid"/>
    <w:basedOn w:val="TableNormal"/>
    <w:rsid w:val="007830E8"/>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830E8"/>
    <w:rPr>
      <w:szCs w:val="20"/>
    </w:rPr>
  </w:style>
  <w:style w:type="character" w:customStyle="1" w:styleId="FootnoteTextChar">
    <w:name w:val="Footnote Text Char"/>
    <w:basedOn w:val="DefaultParagraphFont"/>
    <w:link w:val="FootnoteText"/>
    <w:uiPriority w:val="99"/>
    <w:rsid w:val="007830E8"/>
    <w:rPr>
      <w:rFonts w:eastAsiaTheme="minorEastAsia"/>
      <w:szCs w:val="20"/>
      <w:lang w:bidi="en-US"/>
    </w:rPr>
  </w:style>
  <w:style w:type="paragraph" w:styleId="Header">
    <w:name w:val="header"/>
    <w:basedOn w:val="Normal"/>
    <w:link w:val="HeaderChar"/>
    <w:uiPriority w:val="99"/>
    <w:semiHidden/>
    <w:unhideWhenUsed/>
    <w:rsid w:val="007830E8"/>
    <w:pPr>
      <w:tabs>
        <w:tab w:val="center" w:pos="4680"/>
        <w:tab w:val="right" w:pos="9360"/>
      </w:tabs>
    </w:pPr>
  </w:style>
  <w:style w:type="character" w:customStyle="1" w:styleId="HeaderChar">
    <w:name w:val="Header Char"/>
    <w:basedOn w:val="DefaultParagraphFont"/>
    <w:link w:val="Header"/>
    <w:uiPriority w:val="99"/>
    <w:semiHidden/>
    <w:rsid w:val="007830E8"/>
    <w:rPr>
      <w:rFonts w:eastAsiaTheme="minorEastAsia"/>
      <w:lang w:bidi="en-US"/>
    </w:rPr>
  </w:style>
  <w:style w:type="paragraph" w:styleId="Footer">
    <w:name w:val="footer"/>
    <w:basedOn w:val="Normal"/>
    <w:link w:val="FooterChar"/>
    <w:uiPriority w:val="99"/>
    <w:semiHidden/>
    <w:unhideWhenUsed/>
    <w:rsid w:val="007830E8"/>
    <w:pPr>
      <w:tabs>
        <w:tab w:val="center" w:pos="4680"/>
        <w:tab w:val="right" w:pos="9360"/>
      </w:tabs>
    </w:pPr>
  </w:style>
  <w:style w:type="character" w:customStyle="1" w:styleId="FooterChar">
    <w:name w:val="Footer Char"/>
    <w:basedOn w:val="DefaultParagraphFont"/>
    <w:link w:val="Footer"/>
    <w:uiPriority w:val="99"/>
    <w:semiHidden/>
    <w:rsid w:val="007830E8"/>
    <w:rPr>
      <w:rFonts w:eastAsiaTheme="minorEastAsia"/>
      <w:lang w:bidi="en-US"/>
    </w:rPr>
  </w:style>
  <w:style w:type="character" w:customStyle="1" w:styleId="ppBulletListChar">
    <w:name w:val="pp Bullet List Char"/>
    <w:basedOn w:val="DefaultParagraphFont"/>
    <w:link w:val="ppBulletList"/>
    <w:rsid w:val="007830E8"/>
    <w:rPr>
      <w:rFonts w:eastAsiaTheme="minorEastAsia"/>
      <w:lang w:bidi="en-US"/>
    </w:rPr>
  </w:style>
  <w:style w:type="paragraph" w:styleId="Title">
    <w:name w:val="Title"/>
    <w:basedOn w:val="Normal"/>
    <w:next w:val="Normal"/>
    <w:link w:val="TitleChar"/>
    <w:uiPriority w:val="10"/>
    <w:qFormat/>
    <w:rsid w:val="007830E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830E8"/>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7830E8"/>
    <w:rPr>
      <w:color w:val="808080"/>
    </w:rPr>
  </w:style>
  <w:style w:type="paragraph" w:styleId="BalloonText">
    <w:name w:val="Balloon Text"/>
    <w:basedOn w:val="Normal"/>
    <w:link w:val="BalloonTextChar"/>
    <w:uiPriority w:val="99"/>
    <w:semiHidden/>
    <w:unhideWhenUsed/>
    <w:rsid w:val="00783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0E8"/>
    <w:rPr>
      <w:rFonts w:ascii="Tahoma" w:eastAsiaTheme="minorEastAsia" w:hAnsi="Tahoma" w:cs="Tahoma"/>
      <w:sz w:val="16"/>
      <w:szCs w:val="16"/>
      <w:lang w:bidi="en-US"/>
    </w:rPr>
  </w:style>
  <w:style w:type="paragraph" w:styleId="Caption">
    <w:name w:val="caption"/>
    <w:basedOn w:val="Normal"/>
    <w:next w:val="Normal"/>
    <w:uiPriority w:val="35"/>
    <w:unhideWhenUsed/>
    <w:qFormat/>
    <w:rsid w:val="007830E8"/>
    <w:pPr>
      <w:spacing w:after="200" w:line="240" w:lineRule="auto"/>
    </w:pPr>
    <w:rPr>
      <w:b/>
      <w:bCs/>
      <w:color w:val="5B9BD5" w:themeColor="accent1"/>
      <w:sz w:val="18"/>
      <w:szCs w:val="18"/>
    </w:rPr>
  </w:style>
  <w:style w:type="table" w:customStyle="1" w:styleId="ppTable">
    <w:name w:val="pp Table"/>
    <w:basedOn w:val="TableNormal"/>
    <w:uiPriority w:val="99"/>
    <w:rsid w:val="007830E8"/>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830E8"/>
    <w:pPr>
      <w:numPr>
        <w:ilvl w:val="4"/>
      </w:numPr>
      <w:ind w:left="2160"/>
    </w:pPr>
  </w:style>
  <w:style w:type="paragraph" w:customStyle="1" w:styleId="ppBulletListIndent2">
    <w:name w:val="pp Bullet List Indent 2"/>
    <w:basedOn w:val="ppBulletListIndent"/>
    <w:qFormat/>
    <w:rsid w:val="007830E8"/>
    <w:pPr>
      <w:tabs>
        <w:tab w:val="clear" w:pos="1757"/>
        <w:tab w:val="num" w:pos="2520"/>
      </w:tabs>
      <w:ind w:left="2115"/>
    </w:pPr>
  </w:style>
  <w:style w:type="paragraph" w:customStyle="1" w:styleId="ppNumberListIndent2">
    <w:name w:val="pp Number List Indent 2"/>
    <w:basedOn w:val="ppNumberListIndent"/>
    <w:qFormat/>
    <w:rsid w:val="007830E8"/>
    <w:pPr>
      <w:numPr>
        <w:ilvl w:val="3"/>
      </w:numPr>
      <w:ind w:left="2115" w:hanging="357"/>
    </w:pPr>
  </w:style>
  <w:style w:type="paragraph" w:customStyle="1" w:styleId="ppCodeIndent3">
    <w:name w:val="pp Code Indent 3"/>
    <w:basedOn w:val="ppCodeIndent2"/>
    <w:qFormat/>
    <w:rsid w:val="007830E8"/>
    <w:pPr>
      <w:numPr>
        <w:ilvl w:val="4"/>
      </w:numPr>
    </w:pPr>
  </w:style>
  <w:style w:type="paragraph" w:customStyle="1" w:styleId="ppCodeLanguageIndent3">
    <w:name w:val="pp Code Language Indent 3"/>
    <w:basedOn w:val="ppCodeLanguageIndent2"/>
    <w:next w:val="ppCodeIndent3"/>
    <w:qFormat/>
    <w:rsid w:val="007830E8"/>
    <w:pPr>
      <w:numPr>
        <w:ilvl w:val="4"/>
      </w:numPr>
    </w:pPr>
  </w:style>
  <w:style w:type="paragraph" w:customStyle="1" w:styleId="ppNoteIndent3">
    <w:name w:val="pp Note Indent 3"/>
    <w:basedOn w:val="ppNoteIndent2"/>
    <w:qFormat/>
    <w:rsid w:val="007830E8"/>
    <w:pPr>
      <w:numPr>
        <w:ilvl w:val="4"/>
      </w:numPr>
    </w:pPr>
  </w:style>
  <w:style w:type="paragraph" w:customStyle="1" w:styleId="ppFigureIndent3">
    <w:name w:val="pp Figure Indent 3"/>
    <w:basedOn w:val="ppFigureIndent2"/>
    <w:qFormat/>
    <w:rsid w:val="007830E8"/>
    <w:pPr>
      <w:numPr>
        <w:ilvl w:val="4"/>
      </w:numPr>
    </w:pPr>
  </w:style>
  <w:style w:type="paragraph" w:customStyle="1" w:styleId="ppFigureCaptionIndent3">
    <w:name w:val="pp Figure Caption Indent 3"/>
    <w:basedOn w:val="ppFigureCaptionIndent2"/>
    <w:qFormat/>
    <w:rsid w:val="007830E8"/>
    <w:pPr>
      <w:numPr>
        <w:ilvl w:val="4"/>
      </w:numPr>
    </w:pPr>
  </w:style>
  <w:style w:type="paragraph" w:customStyle="1" w:styleId="ppFigureNumberIndent3">
    <w:name w:val="pp Figure Number Indent 3"/>
    <w:basedOn w:val="ppFigureNumberIndent2"/>
    <w:qFormat/>
    <w:rsid w:val="007830E8"/>
    <w:pPr>
      <w:numPr>
        <w:ilvl w:val="4"/>
      </w:numPr>
      <w:ind w:left="2160" w:firstLine="0"/>
    </w:pPr>
  </w:style>
  <w:style w:type="paragraph" w:customStyle="1" w:styleId="ppBodyAfterTableText">
    <w:name w:val="pp Body After Table Text"/>
    <w:basedOn w:val="ppBodyText"/>
    <w:next w:val="BodyText"/>
    <w:qFormat/>
    <w:rsid w:val="007830E8"/>
    <w:pPr>
      <w:spacing w:before="240"/>
    </w:pPr>
  </w:style>
  <w:style w:type="paragraph" w:styleId="BodyText">
    <w:name w:val="Body Text"/>
    <w:basedOn w:val="Normal"/>
    <w:link w:val="BodyTextChar"/>
    <w:semiHidden/>
    <w:unhideWhenUsed/>
    <w:rsid w:val="007830E8"/>
  </w:style>
  <w:style w:type="character" w:customStyle="1" w:styleId="BodyTextChar">
    <w:name w:val="Body Text Char"/>
    <w:basedOn w:val="DefaultParagraphFont"/>
    <w:link w:val="BodyText"/>
    <w:semiHidden/>
    <w:rsid w:val="007830E8"/>
    <w:rPr>
      <w:rFonts w:eastAsiaTheme="minorEastAsia"/>
      <w:lang w:bidi="en-US"/>
    </w:rPr>
  </w:style>
  <w:style w:type="paragraph" w:customStyle="1" w:styleId="ppNoteBulletIndent">
    <w:name w:val="pp Note Bullet Indent"/>
    <w:basedOn w:val="ppNoteBullet"/>
    <w:qFormat/>
    <w:rsid w:val="007830E8"/>
    <w:pPr>
      <w:ind w:left="1146"/>
    </w:pPr>
  </w:style>
  <w:style w:type="paragraph" w:customStyle="1" w:styleId="ppNoteBulletIndent2">
    <w:name w:val="pp Note Bullet Indent 2"/>
    <w:basedOn w:val="ppNoteBulletIndent"/>
    <w:qFormat/>
    <w:rsid w:val="007830E8"/>
    <w:pPr>
      <w:ind w:left="1866"/>
    </w:pPr>
  </w:style>
  <w:style w:type="paragraph" w:customStyle="1" w:styleId="ppNoteBulletIndent3">
    <w:name w:val="pp Note Bullet Indent 3"/>
    <w:basedOn w:val="ppNoteBulletIndent2"/>
    <w:qFormat/>
    <w:rsid w:val="007830E8"/>
    <w:pPr>
      <w:ind w:left="2580"/>
    </w:pPr>
  </w:style>
  <w:style w:type="character" w:styleId="Hyperlink">
    <w:name w:val="Hyperlink"/>
    <w:basedOn w:val="DefaultParagraphFont"/>
    <w:uiPriority w:val="99"/>
    <w:unhideWhenUsed/>
    <w:rsid w:val="007830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01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eakingin.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C:\Users\andygon\Desktop\TestArticle\Articles\HXS\Microsoft%20Fakes\Intro\Juan.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09F28B35-5DA0-41E6-8D0B-B537AFF78E9B}"/>
      </w:docPartPr>
      <w:docPartBody>
        <w:p w:rsidR="003F7C2A" w:rsidRDefault="00347232">
          <w:r w:rsidRPr="00AA20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32"/>
    <w:rsid w:val="0002145C"/>
    <w:rsid w:val="001A0AF7"/>
    <w:rsid w:val="00347232"/>
    <w:rsid w:val="003F7C2A"/>
    <w:rsid w:val="00590F8E"/>
    <w:rsid w:val="005E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2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a b 3 b f 6 1 6 - 4 1 e 3 - 4 c b 5 - a 6 b c - 1 8 2 c 9 8 e c 0 b 9 4 "   t i t l e = " C a p � t u l o   5 :   T � c n i c a s   a v a n z a d a s "   s t y l e = " T o p i c " / >  
 < / t o c > 
</file>

<file path=customXml/itemProps1.xml><?xml version="1.0" encoding="utf-8"?>
<ds:datastoreItem xmlns:ds="http://schemas.openxmlformats.org/officeDocument/2006/customXml" ds:itemID="{D75C94E5-B846-4B6C-AB51-136DB83730A4}">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21</TotalTime>
  <Pages>1</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8</cp:revision>
  <dcterms:created xsi:type="dcterms:W3CDTF">2013-08-28T14:16:00Z</dcterms:created>
  <dcterms:modified xsi:type="dcterms:W3CDTF">2013-08-29T14:08:00Z</dcterms:modified>
</cp:coreProperties>
</file>