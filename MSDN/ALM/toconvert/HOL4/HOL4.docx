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6fbeace9-867c-4e74-b5ad-0bd15074906f"/>
        <w:id w:val="-576134663"/>
        <w:placeholder>
          <w:docPart w:val="DefaultPlaceholder_1081868574"/>
        </w:placeholder>
        <w:text/>
      </w:sdtPr>
      <w:sdtEndPr/>
      <w:sdtContent>
        <w:p w:rsidR="005868EF" w:rsidRDefault="005868EF" w:rsidP="005868EF">
          <w:pPr>
            <w:pStyle w:val="ppTopic"/>
            <w:rPr>
              <w:lang w:val="es-ES"/>
            </w:rPr>
          </w:pPr>
          <w:r w:rsidRPr="00525C59">
            <w:rPr>
              <w:lang w:val="es-ES"/>
            </w:rPr>
            <w:t xml:space="preserve">Capítulo 6: Hands-on Lab </w:t>
          </w:r>
          <w:r>
            <w:rPr>
              <w:lang w:val="es-ES"/>
            </w:rPr>
            <w:t>4</w:t>
          </w:r>
        </w:p>
      </w:sdtContent>
    </w:sdt>
    <w:p w:rsidR="005031CA" w:rsidRDefault="005031CA" w:rsidP="005031CA">
      <w:pPr>
        <w:pStyle w:val="ppBodyText"/>
        <w:rPr>
          <w:lang w:val="es-ES"/>
        </w:rPr>
      </w:pPr>
      <w:r>
        <w:rPr>
          <w:lang w:val="es-ES"/>
        </w:rPr>
        <w:t xml:space="preserve">Traducción por </w:t>
      </w:r>
      <w:r w:rsidRPr="00323A5A">
        <w:rPr>
          <w:rFonts w:eastAsia="Times New Roman"/>
          <w:spacing w:val="5"/>
          <w:lang w:val="es-ES"/>
        </w:rPr>
        <w:t>Juan María Laó Ramos</w:t>
      </w:r>
    </w:p>
    <w:p w:rsidR="005031CA" w:rsidRPr="00323A5A" w:rsidRDefault="005031CA" w:rsidP="005031CA">
      <w:pPr>
        <w:pStyle w:val="ppFigure"/>
        <w:rPr>
          <w:lang w:val="es-ES"/>
        </w:rPr>
      </w:pPr>
      <w:r>
        <w:rPr>
          <w:noProof/>
          <w:lang w:bidi="ar-SA"/>
        </w:rPr>
        <w:drawing>
          <wp:inline distT="0" distB="0" distL="0" distR="0" wp14:anchorId="2964D032" wp14:editId="1B93D054">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5031CA" w:rsidRPr="00BA64B5" w:rsidRDefault="005031CA" w:rsidP="005031CA">
      <w:pPr>
        <w:pStyle w:val="ppBodyText"/>
        <w:rPr>
          <w:rFonts w:eastAsiaTheme="minorHAnsi"/>
          <w:lang w:bidi="ar-SA"/>
        </w:rPr>
      </w:pPr>
      <w:r w:rsidRPr="00BA64B5">
        <w:t>Twitter: @juanlao</w:t>
      </w:r>
    </w:p>
    <w:p w:rsidR="005031CA" w:rsidRDefault="005031CA" w:rsidP="005031CA">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195871" w:rsidRDefault="00195871" w:rsidP="00195871">
      <w:pPr>
        <w:pStyle w:val="ppBodyText"/>
        <w:rPr>
          <w:lang w:val="es-ES"/>
        </w:rPr>
      </w:pPr>
      <w:r>
        <w:rPr>
          <w:rFonts w:ascii="Arial" w:hAnsi="Arial" w:cs="Arial"/>
          <w:lang w:val="es-ES"/>
        </w:rPr>
        <w:t xml:space="preserve">Blog: </w:t>
      </w:r>
      <w:hyperlink r:id="rId10" w:history="1">
        <w:r>
          <w:rPr>
            <w:rStyle w:val="Hyperlink"/>
            <w:lang w:val="es-ES"/>
          </w:rPr>
          <w:t>http://speakingin.net/</w:t>
        </w:r>
      </w:hyperlink>
      <w:r>
        <w:rPr>
          <w:lang w:val="es-ES"/>
        </w:rPr>
        <w:t xml:space="preserve"> </w:t>
      </w:r>
    </w:p>
    <w:p w:rsidR="009E0156" w:rsidRPr="0063685C" w:rsidRDefault="009E0156" w:rsidP="00760E0C">
      <w:pPr>
        <w:pStyle w:val="ppBodyText"/>
        <w:rPr>
          <w:lang w:val="es-ES"/>
        </w:rPr>
      </w:pPr>
      <w:bookmarkStart w:id="1" w:name="_GoBack"/>
      <w:bookmarkEnd w:id="1"/>
    </w:p>
    <w:p w:rsidR="005868EF" w:rsidRDefault="00760E0C" w:rsidP="00760E0C">
      <w:pPr>
        <w:pStyle w:val="Heading2"/>
        <w:rPr>
          <w:lang w:val="es-ES"/>
        </w:rPr>
      </w:pPr>
      <w:r>
        <w:rPr>
          <w:lang w:val="es-ES"/>
        </w:rPr>
        <w:t>Ejercicio 4: Haciendo testable código heredado (20 – 30 min)</w:t>
      </w:r>
      <w:r>
        <w:rPr>
          <w:lang w:val="es-ES"/>
        </w:rPr>
        <w:tab/>
      </w:r>
    </w:p>
    <w:p w:rsidR="005868EF" w:rsidRPr="005868EF" w:rsidRDefault="005868EF" w:rsidP="00760E0C">
      <w:pPr>
        <w:pStyle w:val="ppBodyText"/>
        <w:rPr>
          <w:lang w:val="es-ES"/>
        </w:rPr>
      </w:pPr>
    </w:p>
    <w:p w:rsidR="005868EF" w:rsidRPr="005868EF" w:rsidRDefault="005868EF" w:rsidP="00760E0C">
      <w:pPr>
        <w:pStyle w:val="ppBulletListIndent2"/>
        <w:rPr>
          <w:lang w:val="es-ES"/>
        </w:rPr>
      </w:pPr>
      <w:r>
        <w:rPr>
          <w:lang w:val="es-ES"/>
        </w:rPr>
        <w:t>Escenario</w:t>
      </w:r>
      <w:r>
        <w:rPr>
          <w:lang w:val="es-ES"/>
        </w:rPr>
        <w:tab/>
      </w:r>
    </w:p>
    <w:p w:rsidR="005868EF" w:rsidRPr="005868EF" w:rsidRDefault="005868EF" w:rsidP="00760E0C">
      <w:pPr>
        <w:pStyle w:val="ppBulletListIndent2"/>
        <w:rPr>
          <w:lang w:val="es-ES"/>
        </w:rPr>
      </w:pPr>
      <w:r w:rsidRPr="005868EF">
        <w:rPr>
          <w:lang w:val="es-ES"/>
        </w:rPr>
        <w:t>Paso 1 – Crear un proyecto de test pa</w:t>
      </w:r>
      <w:r>
        <w:rPr>
          <w:lang w:val="es-ES"/>
        </w:rPr>
        <w:t>ra el componente Traffic.Core</w:t>
      </w:r>
      <w:r>
        <w:rPr>
          <w:lang w:val="es-ES"/>
        </w:rPr>
        <w:tab/>
      </w:r>
    </w:p>
    <w:p w:rsidR="005868EF" w:rsidRPr="005868EF" w:rsidRDefault="005868EF" w:rsidP="00760E0C">
      <w:pPr>
        <w:pStyle w:val="ppBulletListIndent2"/>
        <w:rPr>
          <w:lang w:val="es-ES"/>
        </w:rPr>
      </w:pPr>
      <w:r w:rsidRPr="005868EF">
        <w:rPr>
          <w:lang w:val="es-ES"/>
        </w:rPr>
        <w:t>Paso 2 – Crear un te</w:t>
      </w:r>
      <w:r>
        <w:rPr>
          <w:lang w:val="es-ES"/>
        </w:rPr>
        <w:t>st para la propiedad City.Run</w:t>
      </w:r>
      <w:r>
        <w:rPr>
          <w:lang w:val="es-ES"/>
        </w:rPr>
        <w:tab/>
      </w:r>
    </w:p>
    <w:p w:rsidR="005868EF" w:rsidRPr="005868EF" w:rsidRDefault="005868EF" w:rsidP="00760E0C">
      <w:pPr>
        <w:pStyle w:val="ppBulletListIndent2"/>
        <w:rPr>
          <w:lang w:val="es-ES"/>
        </w:rPr>
      </w:pPr>
      <w:r w:rsidRPr="005868EF">
        <w:rPr>
          <w:lang w:val="es-ES"/>
        </w:rPr>
        <w:t>Paso 3 – Añadir las referencias de F</w:t>
      </w:r>
      <w:r>
        <w:rPr>
          <w:lang w:val="es-ES"/>
        </w:rPr>
        <w:t>akes al assembly Traffic.Core</w:t>
      </w:r>
      <w:r>
        <w:rPr>
          <w:lang w:val="es-ES"/>
        </w:rPr>
        <w:tab/>
      </w:r>
    </w:p>
    <w:p w:rsidR="005868EF" w:rsidRPr="005868EF" w:rsidRDefault="005868EF" w:rsidP="00760E0C">
      <w:pPr>
        <w:pStyle w:val="ppBulletListIndent2"/>
        <w:rPr>
          <w:lang w:val="es-ES"/>
        </w:rPr>
      </w:pPr>
      <w:r w:rsidRPr="005868EF">
        <w:rPr>
          <w:lang w:val="es-ES"/>
        </w:rPr>
        <w:t>Paso 4 – Modificar el test u</w:t>
      </w:r>
      <w:r>
        <w:rPr>
          <w:lang w:val="es-ES"/>
        </w:rPr>
        <w:t>nitario para la propiedad Run</w:t>
      </w:r>
      <w:r>
        <w:rPr>
          <w:lang w:val="es-ES"/>
        </w:rPr>
        <w:tab/>
      </w:r>
    </w:p>
    <w:p w:rsidR="005868EF" w:rsidRPr="005868EF" w:rsidRDefault="005868EF" w:rsidP="00760E0C">
      <w:pPr>
        <w:pStyle w:val="ppBulletListIndent2"/>
        <w:rPr>
          <w:lang w:val="es-ES"/>
        </w:rPr>
      </w:pPr>
      <w:r w:rsidRPr="005868EF">
        <w:rPr>
          <w:lang w:val="es-ES"/>
        </w:rPr>
        <w:t xml:space="preserve">Paso 5 – Añadir una referencia </w:t>
      </w:r>
      <w:r>
        <w:rPr>
          <w:lang w:val="es-ES"/>
        </w:rPr>
        <w:t>Fake de la clase System.Timer</w:t>
      </w:r>
      <w:r>
        <w:rPr>
          <w:lang w:val="es-ES"/>
        </w:rPr>
        <w:tab/>
      </w:r>
    </w:p>
    <w:p w:rsidR="005868EF" w:rsidRPr="005868EF" w:rsidRDefault="005868EF" w:rsidP="00760E0C">
      <w:pPr>
        <w:pStyle w:val="ppBulletListIndent2"/>
        <w:rPr>
          <w:lang w:val="es-ES"/>
        </w:rPr>
      </w:pPr>
      <w:r w:rsidRPr="005868EF">
        <w:rPr>
          <w:lang w:val="es-ES"/>
        </w:rPr>
        <w:t>Paso 6 – Crear un test unitar</w:t>
      </w:r>
      <w:r>
        <w:rPr>
          <w:lang w:val="es-ES"/>
        </w:rPr>
        <w:t>io para el constructor de Car</w:t>
      </w:r>
      <w:r>
        <w:rPr>
          <w:lang w:val="es-ES"/>
        </w:rPr>
        <w:tab/>
      </w:r>
    </w:p>
    <w:p w:rsidR="005868EF" w:rsidRPr="005868EF" w:rsidRDefault="005868EF" w:rsidP="00760E0C">
      <w:pPr>
        <w:pStyle w:val="ppBulletListIndent2"/>
        <w:rPr>
          <w:lang w:val="es-ES"/>
        </w:rPr>
      </w:pPr>
      <w:r w:rsidRPr="005868EF">
        <w:rPr>
          <w:lang w:val="es-ES"/>
        </w:rPr>
        <w:t>Paso 7 – Añade un test par</w:t>
      </w:r>
      <w:r>
        <w:rPr>
          <w:lang w:val="es-ES"/>
        </w:rPr>
        <w:t>a la propiedad Car.ShouldMove</w:t>
      </w:r>
      <w:r>
        <w:rPr>
          <w:lang w:val="es-ES"/>
        </w:rPr>
        <w:tab/>
      </w:r>
    </w:p>
    <w:p w:rsidR="005868EF" w:rsidRDefault="005868EF" w:rsidP="00760E0C">
      <w:pPr>
        <w:pStyle w:val="ppBulletListIndent2"/>
        <w:rPr>
          <w:lang w:val="es-ES"/>
        </w:rPr>
      </w:pPr>
      <w:r w:rsidRPr="005868EF">
        <w:rPr>
          <w:lang w:val="es-ES"/>
        </w:rPr>
        <w:t>Paso 8 – Intentando hacer un shim</w:t>
      </w:r>
      <w:r>
        <w:rPr>
          <w:lang w:val="es-ES"/>
        </w:rPr>
        <w:t xml:space="preserve"> de la clase DiscoveredRoutes</w:t>
      </w:r>
      <w:r>
        <w:rPr>
          <w:lang w:val="es-ES"/>
        </w:rPr>
        <w:tab/>
      </w:r>
    </w:p>
    <w:p w:rsidR="00760E0C" w:rsidRPr="005868EF" w:rsidRDefault="00760E0C" w:rsidP="00760E0C">
      <w:pPr>
        <w:pStyle w:val="ppListEnd"/>
        <w:rPr>
          <w:lang w:val="es-ES"/>
        </w:rPr>
      </w:pPr>
    </w:p>
    <w:p w:rsidR="005868EF" w:rsidRDefault="005868EF" w:rsidP="00760E0C">
      <w:pPr>
        <w:pStyle w:val="ppBodyText"/>
        <w:rPr>
          <w:lang w:val="es-ES"/>
        </w:rPr>
      </w:pPr>
    </w:p>
    <w:p w:rsidR="005868EF" w:rsidRPr="001A46F8" w:rsidRDefault="005868EF" w:rsidP="00760E0C">
      <w:pPr>
        <w:pStyle w:val="ppBodyText"/>
        <w:rPr>
          <w:lang w:val="es-ES"/>
        </w:rPr>
      </w:pPr>
      <w:r w:rsidRPr="001A46F8">
        <w:rPr>
          <w:lang w:val="es-ES"/>
        </w:rPr>
        <w:t xml:space="preserve">El código heredado puede plantear problemas para refactorizarlo, especialmente cuando es código altamente acoplado o que hace poco uso de interfaces. Para refactorizar el código, es preferible tener tests unitarios que aseguren el comportamiento del código antes de cambiarlo. </w:t>
      </w:r>
    </w:p>
    <w:p w:rsidR="005868EF" w:rsidRPr="001A46F8" w:rsidRDefault="005868EF" w:rsidP="003365DB">
      <w:pPr>
        <w:pStyle w:val="ppBodyText"/>
        <w:rPr>
          <w:lang w:val="es-ES"/>
        </w:rPr>
      </w:pPr>
      <w:r w:rsidRPr="001A46F8">
        <w:rPr>
          <w:rFonts w:eastAsia="Calibri"/>
          <w:lang w:val="es-ES"/>
        </w:rPr>
        <w:t xml:space="preserve"> </w:t>
      </w:r>
      <w:r w:rsidR="003365DB">
        <w:rPr>
          <w:rFonts w:eastAsia="Calibri"/>
          <w:lang w:val="es-ES"/>
        </w:rPr>
        <w:t>OBJETIVO</w:t>
      </w:r>
    </w:p>
    <w:tbl>
      <w:tblPr>
        <w:tblStyle w:val="TableGrid"/>
        <w:tblW w:w="9483" w:type="dxa"/>
        <w:tblInd w:w="78" w:type="dxa"/>
        <w:tblCellMar>
          <w:top w:w="58" w:type="dxa"/>
          <w:left w:w="71" w:type="dxa"/>
          <w:right w:w="117" w:type="dxa"/>
        </w:tblCellMar>
        <w:tblLook w:val="04A0" w:firstRow="1" w:lastRow="0" w:firstColumn="1" w:lastColumn="0" w:noHBand="0" w:noVBand="1"/>
      </w:tblPr>
      <w:tblGrid>
        <w:gridCol w:w="9483"/>
      </w:tblGrid>
      <w:tr w:rsidR="003365DB" w:rsidRPr="00824846" w:rsidTr="003365DB">
        <w:trPr>
          <w:trHeight w:val="1097"/>
        </w:trPr>
        <w:tc>
          <w:tcPr>
            <w:tcW w:w="9483" w:type="dxa"/>
            <w:tcBorders>
              <w:top w:val="nil"/>
              <w:left w:val="single" w:sz="24" w:space="0" w:color="FFFFFF"/>
              <w:bottom w:val="nil"/>
              <w:right w:val="nil"/>
            </w:tcBorders>
            <w:shd w:val="clear" w:color="auto" w:fill="F2F2F2"/>
          </w:tcPr>
          <w:p w:rsidR="003365DB" w:rsidRPr="001A46F8" w:rsidRDefault="003365DB" w:rsidP="003365DB">
            <w:pPr>
              <w:pStyle w:val="ppBodyTextIndent"/>
              <w:rPr>
                <w:lang w:val="es-ES"/>
              </w:rPr>
            </w:pPr>
            <w:r w:rsidRPr="001A46F8">
              <w:rPr>
                <w:lang w:val="es-ES"/>
              </w:rPr>
              <w:t xml:space="preserve">En este ejercicio, usaremos Shims y Stubs para conseguir que el código heredado esté testado </w:t>
            </w:r>
          </w:p>
        </w:tc>
      </w:tr>
    </w:tbl>
    <w:p w:rsidR="005868EF" w:rsidRPr="003920FB" w:rsidRDefault="00760E0C" w:rsidP="00760E0C">
      <w:pPr>
        <w:pStyle w:val="Heading2"/>
        <w:rPr>
          <w:lang w:val="es-ES"/>
        </w:rPr>
      </w:pPr>
      <w:r>
        <w:rPr>
          <w:lang w:val="es-ES"/>
        </w:rPr>
        <w:t xml:space="preserve">Escenario </w:t>
      </w:r>
    </w:p>
    <w:p w:rsidR="005868EF" w:rsidRPr="003920FB" w:rsidRDefault="005868EF" w:rsidP="00760E0C">
      <w:pPr>
        <w:pStyle w:val="ppBodyText"/>
        <w:rPr>
          <w:lang w:val="es-ES"/>
        </w:rPr>
      </w:pPr>
      <w:r w:rsidRPr="003920FB">
        <w:rPr>
          <w:lang w:val="es-ES"/>
        </w:rPr>
        <w:t xml:space="preserve">En este escenario usaremos la aplicación Traffic Simulator del directorio </w:t>
      </w:r>
      <w:r w:rsidRPr="003920FB">
        <w:rPr>
          <w:b/>
          <w:lang w:val="es-ES"/>
        </w:rPr>
        <w:t>Excercise 4.</w:t>
      </w:r>
      <w:r w:rsidRPr="003920FB">
        <w:rPr>
          <w:lang w:val="es-ES"/>
        </w:rPr>
        <w:t xml:space="preserve"> En el componente </w:t>
      </w:r>
      <w:r w:rsidRPr="003920FB">
        <w:rPr>
          <w:b/>
          <w:lang w:val="es-ES"/>
        </w:rPr>
        <w:t>Traffic Core</w:t>
      </w:r>
      <w:r w:rsidRPr="003920FB">
        <w:rPr>
          <w:lang w:val="es-ES"/>
        </w:rPr>
        <w:t xml:space="preserve">, hay un conjunto de clases que hacen de Modelo del componente Traffic UI. Comenzaremos el proceso de crear tests para las clases City y Car para asegurar su comportamiento actual. La clase </w:t>
      </w:r>
      <w:r w:rsidRPr="003920FB">
        <w:rPr>
          <w:b/>
          <w:lang w:val="es-ES"/>
        </w:rPr>
        <w:t xml:space="preserve">City </w:t>
      </w:r>
      <w:r w:rsidRPr="003920FB">
        <w:rPr>
          <w:lang w:val="es-ES"/>
        </w:rPr>
        <w:t xml:space="preserve">expone la disposición de la ciudad para el simulador Traffic. Esta clase consume el servicio WFC </w:t>
      </w:r>
      <w:r w:rsidRPr="003920FB">
        <w:rPr>
          <w:b/>
          <w:lang w:val="es-ES"/>
        </w:rPr>
        <w:t>Traffic.RoadworkService</w:t>
      </w:r>
      <w:r w:rsidRPr="003920FB">
        <w:rPr>
          <w:lang w:val="es-ES"/>
        </w:rPr>
        <w:t xml:space="preserve"> a través de una clase proxy que se invoca desde un método privado. Ese método privado se invoca desde un callback a una instancia de </w:t>
      </w:r>
      <w:r w:rsidRPr="003920FB">
        <w:rPr>
          <w:b/>
          <w:lang w:val="es-ES"/>
        </w:rPr>
        <w:t>System.Thread.Timer</w:t>
      </w:r>
      <w:r w:rsidRPr="003920FB">
        <w:rPr>
          <w:lang w:val="es-ES"/>
        </w:rPr>
        <w:t xml:space="preserve"> que se crea en el setter de la propiedad llamada </w:t>
      </w:r>
      <w:r w:rsidRPr="003920FB">
        <w:rPr>
          <w:b/>
          <w:lang w:val="es-ES"/>
        </w:rPr>
        <w:t>Run</w:t>
      </w:r>
      <w:r w:rsidRPr="003920FB">
        <w:rPr>
          <w:lang w:val="es-ES"/>
        </w:rPr>
        <w:t xml:space="preserve">. Usaremos Shims para producir los test de la clase City que nos permitirá “shimear” las referencias al servicio WCF y a la instancia del Timer. La clase Car representa un vehículo en el simulador. Esta clase consume un conjunto de objetos del componente Traffic Core a través de la propiedad </w:t>
      </w:r>
      <w:r w:rsidRPr="003920FB">
        <w:rPr>
          <w:b/>
          <w:lang w:val="es-ES"/>
        </w:rPr>
        <w:t>ShouldMove</w:t>
      </w:r>
      <w:r w:rsidRPr="003920FB">
        <w:rPr>
          <w:lang w:val="es-ES"/>
        </w:rPr>
        <w:t xml:space="preserve">. Usaremos una combinación de Stubs y Shims para poder testear esta propiedad </w:t>
      </w:r>
    </w:p>
    <w:p w:rsidR="005868EF" w:rsidRPr="003920FB" w:rsidRDefault="00760E0C" w:rsidP="00760E0C">
      <w:pPr>
        <w:pStyle w:val="Heading2"/>
        <w:rPr>
          <w:lang w:val="es-ES"/>
        </w:rPr>
      </w:pPr>
      <w:r>
        <w:rPr>
          <w:lang w:val="es-ES"/>
        </w:rPr>
        <w:t xml:space="preserve">Paso 1 – Crear un proyecto de test para el componente Traffic.Core </w:t>
      </w:r>
    </w:p>
    <w:p w:rsidR="005868EF" w:rsidRPr="003920FB" w:rsidRDefault="005868EF" w:rsidP="00760E0C">
      <w:pPr>
        <w:pStyle w:val="ppNumberList"/>
        <w:rPr>
          <w:lang w:val="es-ES"/>
        </w:rPr>
      </w:pPr>
      <w:r w:rsidRPr="003920FB">
        <w:rPr>
          <w:lang w:val="es-ES"/>
        </w:rPr>
        <w:t xml:space="preserve">En la solución </w:t>
      </w:r>
      <w:r w:rsidRPr="003920FB">
        <w:rPr>
          <w:b/>
          <w:lang w:val="es-ES"/>
        </w:rPr>
        <w:t>ComplexDependencies</w:t>
      </w:r>
      <w:r w:rsidRPr="003920FB">
        <w:rPr>
          <w:lang w:val="es-ES"/>
        </w:rPr>
        <w:t xml:space="preserve">, añade un nuevo proyecto con la plantilla Visual C# Unit Test y llámalo </w:t>
      </w:r>
      <w:r w:rsidRPr="003920FB">
        <w:rPr>
          <w:b/>
          <w:lang w:val="es-ES"/>
        </w:rPr>
        <w:t>Traffic.Core.Tests</w:t>
      </w:r>
      <w:r w:rsidRPr="003920FB">
        <w:rPr>
          <w:lang w:val="es-ES"/>
        </w:rPr>
        <w:t xml:space="preserve"> </w:t>
      </w:r>
    </w:p>
    <w:p w:rsidR="005868EF" w:rsidRPr="003920FB" w:rsidRDefault="005868EF" w:rsidP="00760E0C">
      <w:pPr>
        <w:pStyle w:val="ppNumberList"/>
        <w:rPr>
          <w:lang w:val="es-ES"/>
        </w:rPr>
      </w:pPr>
      <w:r w:rsidRPr="003920FB">
        <w:rPr>
          <w:lang w:val="es-ES"/>
        </w:rPr>
        <w:t xml:space="preserve">Añade una clase llamada </w:t>
      </w:r>
      <w:r w:rsidRPr="003920FB">
        <w:rPr>
          <w:b/>
          <w:lang w:val="es-ES"/>
        </w:rPr>
        <w:t>CityTests.cs</w:t>
      </w:r>
      <w:r w:rsidRPr="003920FB">
        <w:rPr>
          <w:lang w:val="es-ES"/>
        </w:rPr>
        <w:t xml:space="preserve"> </w:t>
      </w:r>
    </w:p>
    <w:p w:rsidR="005868EF" w:rsidRPr="003920FB" w:rsidRDefault="005868EF" w:rsidP="00760E0C">
      <w:pPr>
        <w:pStyle w:val="ppNumberList"/>
        <w:rPr>
          <w:lang w:val="es-ES"/>
        </w:rPr>
      </w:pPr>
      <w:r w:rsidRPr="003920FB">
        <w:rPr>
          <w:lang w:val="es-ES"/>
        </w:rPr>
        <w:t xml:space="preserve">En el nuevo proyecto de test, añade una referencia al proyecto </w:t>
      </w:r>
      <w:r w:rsidRPr="003920FB">
        <w:rPr>
          <w:b/>
          <w:lang w:val="es-ES"/>
        </w:rPr>
        <w:t>Traffic.Core</w:t>
      </w:r>
      <w:r w:rsidRPr="003920FB">
        <w:rPr>
          <w:lang w:val="es-ES"/>
        </w:rPr>
        <w:t xml:space="preserve"> </w:t>
      </w:r>
    </w:p>
    <w:p w:rsidR="005868EF" w:rsidRPr="003920FB" w:rsidRDefault="005868EF" w:rsidP="005868EF">
      <w:pPr>
        <w:spacing w:after="57" w:line="240" w:lineRule="auto"/>
        <w:ind w:left="720"/>
        <w:rPr>
          <w:lang w:val="es-ES"/>
        </w:rPr>
      </w:pPr>
      <w:r w:rsidRPr="003920FB">
        <w:rPr>
          <w:lang w:val="es-ES"/>
        </w:rPr>
        <w:t xml:space="preserve"> </w:t>
      </w:r>
    </w:p>
    <w:p w:rsidR="005868EF" w:rsidRPr="003920FB" w:rsidRDefault="005868EF" w:rsidP="00760E0C">
      <w:pPr>
        <w:pStyle w:val="ppBodyTextIndent"/>
        <w:rPr>
          <w:lang w:val="es-ES"/>
        </w:rPr>
      </w:pPr>
      <w:r w:rsidRPr="003920FB">
        <w:rPr>
          <w:lang w:val="es-ES"/>
        </w:rPr>
        <w:t xml:space="preserve">Después de haber visto el código a testear, podemos añadir un test unitario para testear la propiedad Run de la clase City. </w:t>
      </w:r>
    </w:p>
    <w:p w:rsidR="005868EF" w:rsidRPr="003920FB" w:rsidRDefault="005868EF" w:rsidP="005868EF">
      <w:pPr>
        <w:spacing w:after="59" w:line="240" w:lineRule="auto"/>
        <w:ind w:left="720"/>
        <w:rPr>
          <w:lang w:val="es-ES"/>
        </w:rPr>
      </w:pPr>
      <w:r w:rsidRPr="003920FB">
        <w:rPr>
          <w:lang w:val="es-ES"/>
        </w:rPr>
        <w:t xml:space="preserve"> </w:t>
      </w:r>
    </w:p>
    <w:p w:rsidR="005868EF" w:rsidRPr="003920FB" w:rsidRDefault="005868EF" w:rsidP="00760E0C">
      <w:pPr>
        <w:pStyle w:val="ppNumberList"/>
        <w:rPr>
          <w:lang w:val="es-ES"/>
        </w:rPr>
      </w:pPr>
      <w:r w:rsidRPr="003920FB">
        <w:rPr>
          <w:lang w:val="es-ES"/>
        </w:rPr>
        <w:t xml:space="preserve">Abre la clase </w:t>
      </w:r>
      <w:r w:rsidRPr="003920FB">
        <w:rPr>
          <w:b/>
          <w:lang w:val="es-ES"/>
        </w:rPr>
        <w:t>City.cs</w:t>
      </w:r>
      <w:r w:rsidRPr="003920FB">
        <w:rPr>
          <w:lang w:val="es-ES"/>
        </w:rPr>
        <w:t xml:space="preserve"> el directorio </w:t>
      </w:r>
      <w:r w:rsidRPr="003920FB">
        <w:rPr>
          <w:b/>
          <w:lang w:val="es-ES"/>
        </w:rPr>
        <w:t>Model</w:t>
      </w:r>
      <w:r w:rsidRPr="003920FB">
        <w:rPr>
          <w:lang w:val="es-ES"/>
        </w:rPr>
        <w:t xml:space="preserve"> del proyecto </w:t>
      </w:r>
      <w:r w:rsidRPr="003920FB">
        <w:rPr>
          <w:b/>
          <w:lang w:val="es-ES"/>
        </w:rPr>
        <w:t>Traffic.Core</w:t>
      </w:r>
      <w:r w:rsidRPr="003920FB">
        <w:rPr>
          <w:lang w:val="es-ES"/>
        </w:rPr>
        <w:t xml:space="preserve"> </w:t>
      </w:r>
    </w:p>
    <w:p w:rsidR="005868EF" w:rsidRPr="003920FB" w:rsidRDefault="005868EF" w:rsidP="00760E0C">
      <w:pPr>
        <w:pStyle w:val="ppNumberList"/>
        <w:rPr>
          <w:lang w:val="es-ES"/>
        </w:rPr>
      </w:pPr>
      <w:r w:rsidRPr="003920FB">
        <w:rPr>
          <w:lang w:val="es-ES"/>
        </w:rPr>
        <w:t xml:space="preserve">Busca la propiedad </w:t>
      </w:r>
      <w:r w:rsidRPr="003920FB">
        <w:rPr>
          <w:b/>
          <w:lang w:val="es-ES"/>
        </w:rPr>
        <w:t>Run</w:t>
      </w:r>
      <w:r w:rsidRPr="003920FB">
        <w:rPr>
          <w:lang w:val="es-ES"/>
        </w:rPr>
        <w:t xml:space="preserve"> y mira el código. Fíjate que el setter de la propiedad tiene una dependencia con una instancia de </w:t>
      </w:r>
      <w:r w:rsidRPr="003920FB">
        <w:rPr>
          <w:b/>
          <w:lang w:val="es-ES"/>
        </w:rPr>
        <w:t>System.Threading.Timer</w:t>
      </w:r>
      <w:r w:rsidRPr="003920FB">
        <w:rPr>
          <w:lang w:val="es-ES"/>
        </w:rPr>
        <w:t xml:space="preserve">, que invoca al método </w:t>
      </w:r>
      <w:r w:rsidRPr="003920FB">
        <w:rPr>
          <w:b/>
          <w:lang w:val="es-ES"/>
        </w:rPr>
        <w:t>OnTimer</w:t>
      </w:r>
      <w:r w:rsidRPr="003920FB">
        <w:rPr>
          <w:lang w:val="es-ES"/>
        </w:rPr>
        <w:t xml:space="preserve"> </w:t>
      </w:r>
    </w:p>
    <w:p w:rsidR="005868EF" w:rsidRDefault="005868EF" w:rsidP="00760E0C">
      <w:pPr>
        <w:pStyle w:val="ppNumberList"/>
        <w:rPr>
          <w:lang w:val="es-ES"/>
        </w:rPr>
      </w:pPr>
      <w:r w:rsidRPr="003920FB">
        <w:rPr>
          <w:lang w:val="es-ES"/>
        </w:rPr>
        <w:t xml:space="preserve">Ve a ese método haciendo clic derecho en la llamada </w:t>
      </w:r>
      <w:r w:rsidRPr="003920FB">
        <w:rPr>
          <w:b/>
          <w:lang w:val="es-ES"/>
        </w:rPr>
        <w:t>OnTimer</w:t>
      </w:r>
      <w:r w:rsidRPr="003920FB">
        <w:rPr>
          <w:lang w:val="es-ES"/>
        </w:rPr>
        <w:t xml:space="preserve"> y selecciona la opción </w:t>
      </w:r>
      <w:r w:rsidRPr="003920FB">
        <w:rPr>
          <w:b/>
          <w:lang w:val="es-ES"/>
        </w:rPr>
        <w:t>Go To Definition.</w:t>
      </w:r>
      <w:r w:rsidRPr="003920FB">
        <w:rPr>
          <w:lang w:val="es-ES"/>
        </w:rPr>
        <w:t xml:space="preserve"> </w:t>
      </w:r>
    </w:p>
    <w:p w:rsidR="00760E0C" w:rsidRPr="003920FB" w:rsidRDefault="00760E0C" w:rsidP="00760E0C">
      <w:pPr>
        <w:pStyle w:val="ppListEnd"/>
        <w:rPr>
          <w:lang w:val="es-ES"/>
        </w:rPr>
      </w:pPr>
    </w:p>
    <w:p w:rsidR="005868EF" w:rsidRPr="003920FB" w:rsidRDefault="005868EF" w:rsidP="00760E0C">
      <w:pPr>
        <w:pStyle w:val="ppBodyText"/>
        <w:rPr>
          <w:lang w:val="es-ES"/>
        </w:rPr>
      </w:pPr>
      <w:r w:rsidRPr="003920FB">
        <w:rPr>
          <w:lang w:val="es-ES"/>
        </w:rPr>
        <w:t xml:space="preserve">Verás que este método llama al método </w:t>
      </w:r>
      <w:r w:rsidRPr="003920FB">
        <w:rPr>
          <w:b/>
          <w:lang w:val="es-ES"/>
        </w:rPr>
        <w:t>UpdateRoadwork()</w:t>
      </w:r>
      <w:r w:rsidRPr="003920FB">
        <w:rPr>
          <w:lang w:val="es-ES"/>
        </w:rPr>
        <w:t xml:space="preserve">, que contiene una referencia al proxy cliente del servicio. Por lo que, cualquier test que ejecute la propiedad Run tendrá una dependencia tando del </w:t>
      </w:r>
      <w:r w:rsidRPr="003920FB">
        <w:rPr>
          <w:b/>
          <w:lang w:val="es-ES"/>
        </w:rPr>
        <w:t>Timer</w:t>
      </w:r>
      <w:r w:rsidRPr="003920FB">
        <w:rPr>
          <w:lang w:val="es-ES"/>
        </w:rPr>
        <w:t xml:space="preserve"> como del </w:t>
      </w:r>
      <w:r w:rsidRPr="003920FB">
        <w:rPr>
          <w:b/>
          <w:lang w:val="es-ES"/>
        </w:rPr>
        <w:t xml:space="preserve">RoadwordServiceClient </w:t>
      </w:r>
    </w:p>
    <w:p w:rsidR="005868EF" w:rsidRPr="003920FB" w:rsidRDefault="00760E0C" w:rsidP="00760E0C">
      <w:pPr>
        <w:pStyle w:val="Heading2"/>
        <w:rPr>
          <w:lang w:val="es-ES"/>
        </w:rPr>
      </w:pPr>
      <w:r>
        <w:rPr>
          <w:lang w:val="es-ES"/>
        </w:rPr>
        <w:t xml:space="preserve">Paso 2 – Crear un test para la propiedad City.Run </w:t>
      </w:r>
    </w:p>
    <w:p w:rsidR="005868EF" w:rsidRPr="003920FB" w:rsidRDefault="005868EF" w:rsidP="00760E0C">
      <w:pPr>
        <w:pStyle w:val="ppBodyText"/>
        <w:rPr>
          <w:lang w:val="es-ES"/>
        </w:rPr>
      </w:pPr>
      <w:r w:rsidRPr="003920FB">
        <w:rPr>
          <w:lang w:val="es-ES"/>
        </w:rPr>
        <w:t xml:space="preserve">Antes de usar Fakes, intentaremos generar un test unitario que asegure que la propiedad Run se puede setear a true. </w:t>
      </w:r>
    </w:p>
    <w:p w:rsidR="005868EF" w:rsidRDefault="005868EF" w:rsidP="00760E0C">
      <w:pPr>
        <w:pStyle w:val="ppNumberList"/>
      </w:pPr>
      <w:r>
        <w:t xml:space="preserve">En el archivo CityTests.cs renombra el método TestMethod1() a City_CanSetRunProperty_True(). </w:t>
      </w:r>
    </w:p>
    <w:p w:rsidR="005868EF" w:rsidRDefault="005868EF" w:rsidP="00760E0C">
      <w:pPr>
        <w:pStyle w:val="ppNumberList"/>
        <w:rPr>
          <w:lang w:val="es-ES"/>
        </w:rPr>
      </w:pPr>
      <w:r w:rsidRPr="003920FB">
        <w:rPr>
          <w:lang w:val="es-ES"/>
        </w:rPr>
        <w:t xml:space="preserve">Actualiza tus referencias para incluir System.Threading y Traffic.Core.Models y añade los usings necesarios: </w:t>
      </w:r>
    </w:p>
    <w:p w:rsidR="003A4460" w:rsidRPr="003920FB" w:rsidRDefault="003A4460" w:rsidP="003A4460">
      <w:pPr>
        <w:pStyle w:val="ppListEnd"/>
        <w:rPr>
          <w:lang w:val="es-ES"/>
        </w:rPr>
      </w:pPr>
    </w:p>
    <w:p w:rsidR="004D4DA5" w:rsidRPr="00824846" w:rsidRDefault="004D4DA5" w:rsidP="004D4DA5">
      <w:pPr>
        <w:pStyle w:val="ppCodeLanguageIndent"/>
        <w:rPr>
          <w:rFonts w:eastAsia="Courier New"/>
          <w:lang w:val="es-ES"/>
        </w:rPr>
      </w:pPr>
    </w:p>
    <w:p w:rsidR="004D4DA5" w:rsidRPr="004D4DA5" w:rsidRDefault="004D4DA5" w:rsidP="004D4DA5">
      <w:pPr>
        <w:pStyle w:val="ppCodeIndent"/>
        <w:rPr>
          <w:rFonts w:ascii="Courier New" w:eastAsia="Courier New" w:hAnsi="Courier New" w:cs="Courier New"/>
          <w:color w:val="0000FF"/>
          <w:sz w:val="16"/>
        </w:rPr>
      </w:pPr>
      <w:r w:rsidRPr="004D4DA5">
        <w:rPr>
          <w:rFonts w:ascii="Courier New" w:eastAsia="Courier New" w:hAnsi="Courier New" w:cs="Courier New"/>
          <w:color w:val="0000FF"/>
          <w:sz w:val="16"/>
        </w:rPr>
        <w:t xml:space="preserve">using System; using System.Threading; using Microsoft.VisualStudio.TestTools.UnitTesting; </w:t>
      </w:r>
    </w:p>
    <w:p w:rsidR="004D4DA5" w:rsidRDefault="004D4DA5" w:rsidP="004D4DA5">
      <w:pPr>
        <w:pStyle w:val="ppCodeIndent"/>
        <w:rPr>
          <w:rFonts w:ascii="Courier New" w:eastAsia="Courier New" w:hAnsi="Courier New" w:cs="Courier New"/>
          <w:color w:val="0000FF"/>
          <w:sz w:val="16"/>
        </w:rPr>
      </w:pPr>
      <w:r w:rsidRPr="004D4DA5">
        <w:rPr>
          <w:rFonts w:ascii="Courier New" w:eastAsia="Courier New" w:hAnsi="Courier New" w:cs="Courier New"/>
          <w:color w:val="0000FF"/>
          <w:sz w:val="16"/>
        </w:rPr>
        <w:t xml:space="preserve">using Microsoft.ALMRangers.FakesGuide.ComplexDependencies.Traffic.Core.Models; </w:t>
      </w:r>
      <w:r>
        <w:rPr>
          <w:rFonts w:ascii="Courier New" w:eastAsia="Courier New" w:hAnsi="Courier New" w:cs="Courier New"/>
          <w:color w:val="0000FF"/>
          <w:sz w:val="16"/>
        </w:rPr>
        <w:t xml:space="preserve"> </w:t>
      </w:r>
    </w:p>
    <w:p w:rsidR="005868EF" w:rsidRDefault="005868EF" w:rsidP="004D4DA5">
      <w:pPr>
        <w:pStyle w:val="ppBodyTextIndent"/>
      </w:pPr>
    </w:p>
    <w:p w:rsidR="005868EF" w:rsidRDefault="005868EF" w:rsidP="00760E0C">
      <w:pPr>
        <w:pStyle w:val="ppNumberList"/>
        <w:rPr>
          <w:lang w:val="es-ES"/>
        </w:rPr>
      </w:pPr>
      <w:r w:rsidRPr="003920FB">
        <w:rPr>
          <w:lang w:val="es-ES"/>
        </w:rPr>
        <w:t xml:space="preserve">Añade el siguiente código al método: </w:t>
      </w:r>
    </w:p>
    <w:p w:rsidR="00760E0C" w:rsidRPr="003920FB" w:rsidRDefault="00760E0C" w:rsidP="00760E0C">
      <w:pPr>
        <w:pStyle w:val="ppListEnd"/>
        <w:rPr>
          <w:lang w:val="es-ES"/>
        </w:rPr>
      </w:pPr>
    </w:p>
    <w:p w:rsidR="004D4DA5" w:rsidRPr="00824846" w:rsidRDefault="004D4DA5" w:rsidP="004D4DA5">
      <w:pPr>
        <w:pStyle w:val="ppCodeLanguageIndent"/>
        <w:rPr>
          <w:rFonts w:eastAsia="Courier New"/>
          <w:lang w:val="es-ES"/>
        </w:rPr>
      </w:pPr>
    </w:p>
    <w:p w:rsidR="004D4DA5" w:rsidRPr="004D4DA5" w:rsidRDefault="004D4DA5" w:rsidP="004D4DA5">
      <w:pPr>
        <w:pStyle w:val="ppCodeIndent"/>
        <w:rPr>
          <w:rFonts w:eastAsia="Courier New"/>
        </w:rPr>
      </w:pPr>
      <w:r w:rsidRPr="004D4DA5">
        <w:rPr>
          <w:rFonts w:eastAsia="Courier New"/>
        </w:rPr>
        <w:t xml:space="preserve">[TestMethod] public void City_CanSetRunProperty_True() </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 xml:space="preserve">    City cityUnderTest = new City();     bool expected = true; </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 xml:space="preserve">    cityUnderTest.Run = expected;     Thread.Sleep(TimeSpan.FromSeconds(5)); </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 xml:space="preserve">    Assert.AreEqual&lt;bool&gt;(expected, cityUnderTest.Run, "City.Run property should be set to true.</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w:t>
      </w:r>
    </w:p>
    <w:p w:rsidR="004D4DA5" w:rsidRDefault="004D4DA5" w:rsidP="00824846">
      <w:pPr>
        <w:pStyle w:val="ppBodyTextIndent"/>
        <w:rPr>
          <w:rFonts w:eastAsia="Courier New"/>
        </w:rPr>
      </w:pPr>
    </w:p>
    <w:p w:rsidR="005868EF" w:rsidRPr="003920FB" w:rsidRDefault="005868EF" w:rsidP="00760E0C">
      <w:pPr>
        <w:pStyle w:val="ppBodyText"/>
        <w:rPr>
          <w:lang w:val="es-ES"/>
        </w:rPr>
      </w:pPr>
      <w:r w:rsidRPr="003920FB">
        <w:rPr>
          <w:lang w:val="es-ES"/>
        </w:rPr>
        <w:t xml:space="preserve">Si intentas ejecutar este código, el test fallará ya que las llamadas que hay por debajo al servicio Roadwork no serán invocadas. Además, podemos decir que este test es frágil ya que es necesaria una llamada a Thread.Sleep para darle tiempo a la propiedad Run para que cree el Timer, registre el evento, e invoque al servicio Roadwork. Ahora vamos a intentar testar esta propiedad usando Shims para aislarla de sus dependencias externas. </w:t>
      </w:r>
    </w:p>
    <w:p w:rsidR="005868EF" w:rsidRPr="003920FB" w:rsidRDefault="005868EF" w:rsidP="00824846">
      <w:pPr>
        <w:pStyle w:val="ppBodyText"/>
        <w:rPr>
          <w:lang w:val="es-ES"/>
        </w:rPr>
      </w:pPr>
      <w:r w:rsidRPr="003920FB">
        <w:rPr>
          <w:lang w:val="es-ES"/>
        </w:rPr>
        <w:t xml:space="preserve"> </w:t>
      </w:r>
    </w:p>
    <w:p w:rsidR="005868EF" w:rsidRPr="003920FB" w:rsidRDefault="00760E0C" w:rsidP="00760E0C">
      <w:pPr>
        <w:pStyle w:val="Heading2"/>
        <w:rPr>
          <w:lang w:val="es-ES"/>
        </w:rPr>
      </w:pPr>
      <w:r>
        <w:rPr>
          <w:lang w:val="es-ES"/>
        </w:rPr>
        <w:t xml:space="preserve">Paso 3 – Añadir las referencias de Fakes al assembly Traffic.Core </w:t>
      </w:r>
    </w:p>
    <w:p w:rsidR="005868EF" w:rsidRDefault="005868EF" w:rsidP="00760E0C">
      <w:pPr>
        <w:pStyle w:val="ppNumberList"/>
        <w:rPr>
          <w:lang w:val="es-ES"/>
        </w:rPr>
      </w:pPr>
      <w:r w:rsidRPr="003920FB">
        <w:rPr>
          <w:lang w:val="es-ES"/>
        </w:rPr>
        <w:t xml:space="preserve">Expande el nodo </w:t>
      </w:r>
      <w:r w:rsidRPr="003920FB">
        <w:rPr>
          <w:b/>
          <w:lang w:val="es-ES"/>
        </w:rPr>
        <w:t>References</w:t>
      </w:r>
      <w:r w:rsidRPr="003920FB">
        <w:rPr>
          <w:lang w:val="es-ES"/>
        </w:rPr>
        <w:t xml:space="preserve"> del proyecto </w:t>
      </w:r>
      <w:r w:rsidRPr="003920FB">
        <w:rPr>
          <w:b/>
          <w:lang w:val="es-ES"/>
        </w:rPr>
        <w:t xml:space="preserve">Traffic.Core.Tests, </w:t>
      </w:r>
      <w:r w:rsidRPr="003920FB">
        <w:rPr>
          <w:lang w:val="es-ES"/>
        </w:rPr>
        <w:t xml:space="preserve">haz clic derecho en </w:t>
      </w:r>
      <w:r w:rsidRPr="003920FB">
        <w:rPr>
          <w:b/>
          <w:lang w:val="es-ES"/>
        </w:rPr>
        <w:t>Traffic.Core</w:t>
      </w:r>
      <w:r w:rsidRPr="003920FB">
        <w:rPr>
          <w:lang w:val="es-ES"/>
        </w:rPr>
        <w:t xml:space="preserve"> y selecciona la opción </w:t>
      </w:r>
      <w:r w:rsidRPr="003920FB">
        <w:rPr>
          <w:b/>
          <w:lang w:val="es-ES"/>
        </w:rPr>
        <w:t>Add Fakes Assembly</w:t>
      </w:r>
      <w:r w:rsidRPr="003920FB">
        <w:rPr>
          <w:lang w:val="es-ES"/>
        </w:rPr>
        <w:t xml:space="preserve"> </w:t>
      </w:r>
    </w:p>
    <w:p w:rsidR="00760E0C" w:rsidRPr="003920FB" w:rsidRDefault="00760E0C" w:rsidP="00760E0C">
      <w:pPr>
        <w:pStyle w:val="ppListEnd"/>
        <w:rPr>
          <w:lang w:val="es-ES"/>
        </w:rPr>
      </w:pPr>
    </w:p>
    <w:p w:rsidR="005868EF" w:rsidRPr="003920FB" w:rsidRDefault="005868EF" w:rsidP="00760E0C">
      <w:pPr>
        <w:pStyle w:val="ppBodyTextIndent"/>
        <w:rPr>
          <w:lang w:val="es-ES"/>
        </w:rPr>
      </w:pPr>
      <w:r w:rsidRPr="003920FB">
        <w:rPr>
          <w:lang w:val="es-ES"/>
        </w:rPr>
        <w:t xml:space="preserve">Esto crea los Stubs y Shims necesarios para el componente </w:t>
      </w:r>
      <w:r w:rsidRPr="003920FB">
        <w:rPr>
          <w:b/>
          <w:lang w:val="es-ES"/>
        </w:rPr>
        <w:t>Traffic.Core</w:t>
      </w:r>
      <w:r w:rsidRPr="003920FB">
        <w:rPr>
          <w:lang w:val="es-ES"/>
        </w:rPr>
        <w:t xml:space="preserve">. Ahora queremos asegurarnos de que cuando llamamos al servicio Roadwork, nuestra implementación de Shim se invocará en lugar del servicio actual y que devolveremos un Stub como resultado. Para asegurarnos de que nuestra implementación ha sido invocada, usaremos una variable privada booleana que pondremos a true en el método. Además, también queremos ofrecer una implementación alternativa al constructor del RoadworkServiceClient. Esto asegura que una clase proxy muy básica se ha habilitado. </w:t>
      </w:r>
    </w:p>
    <w:p w:rsidR="005868EF" w:rsidRPr="003920FB" w:rsidRDefault="00760E0C" w:rsidP="00760E0C">
      <w:pPr>
        <w:pStyle w:val="Heading2"/>
        <w:rPr>
          <w:lang w:val="es-ES"/>
        </w:rPr>
      </w:pPr>
      <w:r>
        <w:rPr>
          <w:lang w:val="es-ES"/>
        </w:rPr>
        <w:t xml:space="preserve">Paso 4 – Modificar el test unitario para la propiedad Run </w:t>
      </w:r>
    </w:p>
    <w:p w:rsidR="005868EF" w:rsidRPr="003920FB" w:rsidRDefault="005868EF" w:rsidP="00760E0C">
      <w:pPr>
        <w:pStyle w:val="ppNumberList"/>
        <w:rPr>
          <w:lang w:val="es-ES"/>
        </w:rPr>
      </w:pPr>
      <w:r w:rsidRPr="003920FB">
        <w:rPr>
          <w:lang w:val="es-ES"/>
        </w:rPr>
        <w:t xml:space="preserve">Añade las siguientes referencias al proyecto Traffic.Core.Tests: </w:t>
      </w:r>
    </w:p>
    <w:p w:rsidR="005868EF" w:rsidRDefault="005868EF" w:rsidP="00760E0C">
      <w:pPr>
        <w:pStyle w:val="ppBodyTextIndent2"/>
      </w:pPr>
      <w:r>
        <w:t xml:space="preserve">System.Runtime.Serialization </w:t>
      </w:r>
    </w:p>
    <w:p w:rsidR="005868EF" w:rsidRDefault="005868EF" w:rsidP="00760E0C">
      <w:pPr>
        <w:pStyle w:val="ppBodyTextIndent2"/>
      </w:pPr>
      <w:r>
        <w:t xml:space="preserve">System.ServiceModel </w:t>
      </w:r>
    </w:p>
    <w:p w:rsidR="005868EF" w:rsidRDefault="005868EF" w:rsidP="00760E0C">
      <w:pPr>
        <w:pStyle w:val="ppNumberList"/>
        <w:rPr>
          <w:lang w:val="es-ES"/>
        </w:rPr>
      </w:pPr>
      <w:r w:rsidRPr="003920FB">
        <w:rPr>
          <w:lang w:val="es-ES"/>
        </w:rPr>
        <w:t xml:space="preserve">En la clase CitiTests añade estos usings: </w:t>
      </w:r>
    </w:p>
    <w:p w:rsidR="004D4DA5" w:rsidRDefault="004D4DA5" w:rsidP="004D4DA5">
      <w:pPr>
        <w:pStyle w:val="ppCodeLanguageIndent"/>
        <w:rPr>
          <w:lang w:val="es-ES"/>
        </w:rPr>
      </w:pPr>
    </w:p>
    <w:p w:rsidR="004D4DA5" w:rsidRPr="004D4DA5" w:rsidRDefault="004D4DA5" w:rsidP="004D4DA5">
      <w:pPr>
        <w:pStyle w:val="ppCodeIndent"/>
      </w:pPr>
      <w:r w:rsidRPr="004D4DA5">
        <w:t xml:space="preserve">using System.Collections.Generic; using System.Linq; </w:t>
      </w:r>
    </w:p>
    <w:p w:rsidR="004D4DA5" w:rsidRPr="004D4DA5" w:rsidRDefault="004D4DA5" w:rsidP="004D4DA5">
      <w:pPr>
        <w:pStyle w:val="ppCodeIndent"/>
      </w:pPr>
      <w:r w:rsidRPr="004D4DA5">
        <w:t xml:space="preserve">using Microsoft.QualityTools.Testing.Fakes; using </w:t>
      </w:r>
    </w:p>
    <w:p w:rsidR="004D4DA5" w:rsidRPr="004D4DA5" w:rsidRDefault="004D4DA5" w:rsidP="004D4DA5">
      <w:pPr>
        <w:pStyle w:val="ppCodeIndent"/>
      </w:pPr>
      <w:r w:rsidRPr="004D4DA5">
        <w:t>Microsoft.ALMRangers.FakesGuide.ComplexDependencies.Traffic.Core.RoadworkServiceReference.Fakes</w:t>
      </w:r>
    </w:p>
    <w:p w:rsidR="005868EF" w:rsidRDefault="005868EF" w:rsidP="00760E0C">
      <w:pPr>
        <w:pStyle w:val="ppNumberList"/>
      </w:pPr>
      <w:r w:rsidRPr="003920FB">
        <w:rPr>
          <w:lang w:val="es-ES"/>
        </w:rPr>
        <w:t xml:space="preserve">Para usar los métodos del Shim, tenemos que envolver las llamadas donde invocamos a la propiedad Run en un ShimsContext. Esto asegurará que las llamadas se sustituirán sólo en el código que se está testeando. </w:t>
      </w:r>
      <w:r>
        <w:t xml:space="preserve">Envuelve el contenido del método con este código: </w:t>
      </w:r>
    </w:p>
    <w:p w:rsidR="004D4DA5" w:rsidRDefault="004D4DA5" w:rsidP="004D4DA5">
      <w:pPr>
        <w:pStyle w:val="ppCodeLanguageIndent"/>
      </w:pPr>
    </w:p>
    <w:p w:rsidR="004D4DA5" w:rsidRDefault="004D4DA5" w:rsidP="004D4DA5">
      <w:pPr>
        <w:pStyle w:val="ppCodeIndent"/>
      </w:pPr>
      <w:r>
        <w:t xml:space="preserve">using (ShimsContext.Create()) </w:t>
      </w:r>
    </w:p>
    <w:p w:rsidR="004D4DA5" w:rsidRPr="004D4DA5" w:rsidRDefault="004D4DA5" w:rsidP="004D4DA5">
      <w:pPr>
        <w:pStyle w:val="ppCodeIndent"/>
      </w:pPr>
      <w:r>
        <w:t>{ }</w:t>
      </w:r>
    </w:p>
    <w:p w:rsidR="005868EF" w:rsidRPr="003920FB" w:rsidRDefault="005868EF" w:rsidP="00760E0C">
      <w:pPr>
        <w:pStyle w:val="ppNumberList"/>
        <w:rPr>
          <w:lang w:val="es-ES"/>
        </w:rPr>
      </w:pPr>
      <w:r w:rsidRPr="003920FB">
        <w:rPr>
          <w:lang w:val="es-ES"/>
        </w:rPr>
        <w:t xml:space="preserve">Bajo la línea en la que se declara el booleano </w:t>
      </w:r>
      <w:r w:rsidRPr="003920FB">
        <w:rPr>
          <w:i/>
          <w:lang w:val="es-ES"/>
        </w:rPr>
        <w:t>expected</w:t>
      </w:r>
      <w:r w:rsidRPr="003920FB">
        <w:rPr>
          <w:lang w:val="es-ES"/>
        </w:rPr>
        <w:t xml:space="preserve">, añade otra variable local booleana llamada </w:t>
      </w:r>
      <w:r w:rsidRPr="003920FB">
        <w:rPr>
          <w:i/>
          <w:lang w:val="es-ES"/>
        </w:rPr>
        <w:t>hasServiceBeenInvoked</w:t>
      </w:r>
      <w:r w:rsidRPr="003920FB">
        <w:rPr>
          <w:lang w:val="es-ES"/>
        </w:rPr>
        <w:t xml:space="preserve"> e inicialízala a </w:t>
      </w:r>
      <w:r w:rsidRPr="003920FB">
        <w:rPr>
          <w:i/>
          <w:lang w:val="es-ES"/>
        </w:rPr>
        <w:t>false.</w:t>
      </w:r>
      <w:r w:rsidRPr="003920FB">
        <w:rPr>
          <w:lang w:val="es-ES"/>
        </w:rPr>
        <w:t xml:space="preserve"> </w:t>
      </w:r>
    </w:p>
    <w:p w:rsidR="005868EF" w:rsidRDefault="005868EF" w:rsidP="00760E0C">
      <w:pPr>
        <w:pStyle w:val="ppNumberList"/>
        <w:rPr>
          <w:lang w:val="es-ES"/>
        </w:rPr>
      </w:pPr>
      <w:r w:rsidRPr="003920FB">
        <w:rPr>
          <w:lang w:val="es-ES"/>
        </w:rPr>
        <w:t xml:space="preserve">No queremos que se invoque al constructor actual del RoadworkServiceClient así que usaremos Shims para crear una implementación alternativa. Justo después de la variable booleana que acabamos de declarar añade el siguiente código: </w:t>
      </w:r>
    </w:p>
    <w:p w:rsidR="004D4DA5" w:rsidRDefault="004D4DA5" w:rsidP="004D4DA5">
      <w:pPr>
        <w:pStyle w:val="ppCodeLanguageIndent"/>
        <w:rPr>
          <w:lang w:val="es-ES"/>
        </w:rPr>
      </w:pPr>
    </w:p>
    <w:p w:rsidR="004D4DA5" w:rsidRPr="004D4DA5" w:rsidRDefault="004D4DA5" w:rsidP="004D4DA5">
      <w:pPr>
        <w:pStyle w:val="ppCodeIndent"/>
        <w:rPr>
          <w:lang w:val="es-ES"/>
        </w:rPr>
      </w:pPr>
      <w:r w:rsidRPr="004D4DA5">
        <w:rPr>
          <w:lang w:val="es-ES"/>
        </w:rPr>
        <w:t>ShimRoadworkServiceClient.Constructor = (x) =&gt; { };</w:t>
      </w:r>
    </w:p>
    <w:p w:rsidR="005868EF" w:rsidRDefault="005868EF" w:rsidP="00760E0C">
      <w:pPr>
        <w:pStyle w:val="ppNumberList"/>
        <w:rPr>
          <w:lang w:val="es-ES"/>
        </w:rPr>
      </w:pPr>
      <w:r w:rsidRPr="003920FB">
        <w:rPr>
          <w:lang w:val="es-ES"/>
        </w:rPr>
        <w:t xml:space="preserve">Ahora, añadamos la implementación para la operación RetrieveCurrentBlock a través de la clase ShimRoadworkServiceClient. Este método devuelve un array de Block; usaremos nuestra propia implementación para setear nuestra variable local </w:t>
      </w:r>
      <w:r w:rsidRPr="003920FB">
        <w:rPr>
          <w:i/>
          <w:lang w:val="es-ES"/>
        </w:rPr>
        <w:t>hasServiceBeenInvoked</w:t>
      </w:r>
      <w:r w:rsidRPr="003920FB">
        <w:rPr>
          <w:lang w:val="es-ES"/>
        </w:rPr>
        <w:t xml:space="preserve"> a true y devolveremos un Stub. Justo después del código que hemos añadido en el paso 4, añade el siguiente código: </w:t>
      </w:r>
    </w:p>
    <w:p w:rsidR="004D4DA5" w:rsidRDefault="004D4DA5" w:rsidP="004D4DA5">
      <w:pPr>
        <w:pStyle w:val="ppCodeLanguageIndent"/>
        <w:rPr>
          <w:lang w:val="es-ES"/>
        </w:rPr>
      </w:pPr>
    </w:p>
    <w:p w:rsidR="004D4DA5" w:rsidRPr="004D4DA5" w:rsidRDefault="004D4DA5" w:rsidP="004D4DA5">
      <w:pPr>
        <w:pStyle w:val="ppCodeIndent"/>
        <w:rPr>
          <w:lang w:val="es-ES"/>
        </w:rPr>
      </w:pPr>
      <w:r w:rsidRPr="004D4DA5">
        <w:rPr>
          <w:lang w:val="es-ES"/>
        </w:rPr>
        <w:t xml:space="preserve">ShimRoadworkServiceClient.AllInstances.RetrieveCurrentBlockArray = </w:t>
      </w:r>
    </w:p>
    <w:p w:rsidR="004D4DA5" w:rsidRPr="004D4DA5" w:rsidRDefault="004D4DA5" w:rsidP="004D4DA5">
      <w:pPr>
        <w:pStyle w:val="ppCodeIndent"/>
        <w:rPr>
          <w:lang w:val="es-ES"/>
        </w:rPr>
      </w:pPr>
      <w:r w:rsidRPr="004D4DA5">
        <w:rPr>
          <w:lang w:val="es-ES"/>
        </w:rPr>
        <w:t xml:space="preserve">    (instance, blocks) =&gt; </w:t>
      </w:r>
    </w:p>
    <w:p w:rsidR="004D4DA5" w:rsidRPr="004D4DA5" w:rsidRDefault="004D4DA5" w:rsidP="004D4DA5">
      <w:pPr>
        <w:pStyle w:val="ppCodeIndent"/>
      </w:pPr>
      <w:r w:rsidRPr="004D4DA5">
        <w:t xml:space="preserve">    {         hasServiceBeenInvoked = true;         return new List&lt;StubImpediment&gt; </w:t>
      </w:r>
    </w:p>
    <w:p w:rsidR="004D4DA5" w:rsidRPr="004D4DA5" w:rsidRDefault="004D4DA5" w:rsidP="004D4DA5">
      <w:pPr>
        <w:pStyle w:val="ppCodeIndent"/>
        <w:rPr>
          <w:lang w:val="es-ES"/>
        </w:rPr>
      </w:pPr>
      <w:r w:rsidRPr="004D4DA5">
        <w:t xml:space="preserve">        </w:t>
      </w:r>
      <w:r w:rsidRPr="004D4DA5">
        <w:rPr>
          <w:lang w:val="es-ES"/>
        </w:rPr>
        <w:t xml:space="preserve">{             new StubImpediment </w:t>
      </w:r>
    </w:p>
    <w:p w:rsidR="004D4DA5" w:rsidRPr="004D4DA5" w:rsidRDefault="004D4DA5" w:rsidP="004D4DA5">
      <w:pPr>
        <w:pStyle w:val="ppCodeIndent"/>
      </w:pPr>
      <w:r w:rsidRPr="004D4DA5">
        <w:t xml:space="preserve">            {                 description = string.Empty, location = blocks.FirstOrDefault(),  </w:t>
      </w:r>
    </w:p>
    <w:p w:rsidR="004D4DA5" w:rsidRPr="004D4DA5" w:rsidRDefault="004D4DA5" w:rsidP="004D4DA5">
      <w:pPr>
        <w:pStyle w:val="ppCodeIndent"/>
        <w:rPr>
          <w:lang w:val="es-ES"/>
        </w:rPr>
      </w:pPr>
      <w:r w:rsidRPr="004D4DA5">
        <w:tab/>
        <w:t xml:space="preserve"> </w:t>
      </w:r>
      <w:r w:rsidRPr="004D4DA5">
        <w:tab/>
        <w:t xml:space="preserve"> </w:t>
      </w:r>
      <w:r w:rsidRPr="004D4DA5">
        <w:tab/>
        <w:t xml:space="preserve"> </w:t>
      </w:r>
      <w:r w:rsidRPr="004D4DA5">
        <w:tab/>
        <w:t xml:space="preserve"> </w:t>
      </w:r>
      <w:r w:rsidRPr="004D4DA5">
        <w:tab/>
        <w:t xml:space="preserve"> </w:t>
      </w:r>
      <w:r w:rsidRPr="004D4DA5">
        <w:tab/>
        <w:t xml:space="preserve"> </w:t>
      </w:r>
      <w:r w:rsidRPr="004D4DA5">
        <w:tab/>
      </w:r>
      <w:r w:rsidRPr="004D4DA5">
        <w:rPr>
          <w:lang w:val="es-ES"/>
        </w:rPr>
        <w:t xml:space="preserve">relativeSpeed = double.MinValue </w:t>
      </w:r>
    </w:p>
    <w:p w:rsidR="004D4DA5" w:rsidRPr="004D4DA5" w:rsidRDefault="004D4DA5" w:rsidP="004D4DA5">
      <w:pPr>
        <w:pStyle w:val="ppCodeIndent"/>
        <w:rPr>
          <w:lang w:val="es-ES"/>
        </w:rPr>
      </w:pPr>
      <w:r w:rsidRPr="004D4DA5">
        <w:rPr>
          <w:lang w:val="es-ES"/>
        </w:rPr>
        <w:t xml:space="preserve">            } </w:t>
      </w:r>
    </w:p>
    <w:p w:rsidR="004D4DA5" w:rsidRPr="004D4DA5" w:rsidRDefault="004D4DA5" w:rsidP="004D4DA5">
      <w:pPr>
        <w:pStyle w:val="ppCodeIndent"/>
        <w:rPr>
          <w:lang w:val="es-ES"/>
        </w:rPr>
      </w:pPr>
      <w:r w:rsidRPr="004D4DA5">
        <w:rPr>
          <w:lang w:val="es-ES"/>
        </w:rPr>
        <w:t xml:space="preserve">        }.ToArray(); </w:t>
      </w:r>
    </w:p>
    <w:p w:rsidR="004D4DA5" w:rsidRPr="004D4DA5" w:rsidRDefault="004D4DA5" w:rsidP="004D4DA5">
      <w:pPr>
        <w:pStyle w:val="ppCodeIndent"/>
        <w:rPr>
          <w:lang w:val="es-ES"/>
        </w:rPr>
      </w:pPr>
      <w:r w:rsidRPr="004D4DA5">
        <w:rPr>
          <w:lang w:val="es-ES"/>
        </w:rPr>
        <w:t xml:space="preserve">    };</w:t>
      </w:r>
    </w:p>
    <w:p w:rsidR="005868EF" w:rsidRDefault="005868EF" w:rsidP="00760E0C">
      <w:pPr>
        <w:pStyle w:val="ppNumberList"/>
        <w:rPr>
          <w:lang w:val="es-ES"/>
        </w:rPr>
      </w:pPr>
      <w:r w:rsidRPr="003920FB">
        <w:rPr>
          <w:lang w:val="es-ES"/>
        </w:rPr>
        <w:t>7.</w:t>
      </w:r>
      <w:r w:rsidRPr="003920FB">
        <w:rPr>
          <w:rFonts w:ascii="Arial" w:eastAsia="Arial" w:hAnsi="Arial" w:cs="Arial"/>
          <w:lang w:val="es-ES"/>
        </w:rPr>
        <w:t xml:space="preserve"> </w:t>
      </w:r>
      <w:r w:rsidRPr="003920FB">
        <w:rPr>
          <w:lang w:val="es-ES"/>
        </w:rPr>
        <w:t xml:space="preserve">Añade otro assert para asegurarnos de que la variable </w:t>
      </w:r>
      <w:r w:rsidRPr="003920FB">
        <w:rPr>
          <w:i/>
          <w:lang w:val="es-ES"/>
        </w:rPr>
        <w:t>hasServiceBeenInvoked</w:t>
      </w:r>
      <w:r w:rsidRPr="003920FB">
        <w:rPr>
          <w:lang w:val="es-ES"/>
        </w:rPr>
        <w:t xml:space="preserve"> vale lo que debe valer: </w:t>
      </w:r>
    </w:p>
    <w:p w:rsidR="00760E0C" w:rsidRPr="003920FB" w:rsidRDefault="00760E0C" w:rsidP="00760E0C">
      <w:pPr>
        <w:pStyle w:val="ppListEnd"/>
        <w:rPr>
          <w:lang w:val="es-ES"/>
        </w:rPr>
      </w:pPr>
    </w:p>
    <w:p w:rsidR="004D4DA5" w:rsidRPr="00824846" w:rsidRDefault="004D4DA5" w:rsidP="004D4DA5">
      <w:pPr>
        <w:pStyle w:val="ppCodeLanguageIndent"/>
        <w:rPr>
          <w:rFonts w:eastAsia="Courier New"/>
          <w:lang w:val="es-ES"/>
        </w:rPr>
      </w:pPr>
    </w:p>
    <w:p w:rsidR="004D4DA5" w:rsidRPr="004D4DA5" w:rsidRDefault="004D4DA5" w:rsidP="004D4DA5">
      <w:pPr>
        <w:pStyle w:val="ppCodeIndent"/>
        <w:rPr>
          <w:rFonts w:eastAsia="Courier New"/>
        </w:rPr>
      </w:pPr>
      <w:r w:rsidRPr="004D4DA5">
        <w:rPr>
          <w:rFonts w:eastAsia="Courier New"/>
        </w:rPr>
        <w:t xml:space="preserve">Assert.IsTrue(hasServiceBeenInvoked, "City.Run should invoke the Roadwork service"); Aquí tenemos el código completo de la clase CityRun: </w:t>
      </w:r>
    </w:p>
    <w:p w:rsidR="004D4DA5" w:rsidRPr="004D4DA5" w:rsidRDefault="004D4DA5" w:rsidP="004D4DA5">
      <w:pPr>
        <w:pStyle w:val="ppCodeIndent"/>
        <w:rPr>
          <w:rFonts w:eastAsia="Courier New"/>
        </w:rPr>
      </w:pPr>
      <w:r w:rsidRPr="004D4DA5">
        <w:rPr>
          <w:rFonts w:eastAsia="Courier New"/>
        </w:rPr>
        <w:t xml:space="preserve">[TestMethod] public void City_CanSetRunProperty_True() </w:t>
      </w:r>
    </w:p>
    <w:p w:rsidR="004D4DA5" w:rsidRPr="004D4DA5" w:rsidRDefault="004D4DA5" w:rsidP="004D4DA5">
      <w:pPr>
        <w:pStyle w:val="ppCodeIndent"/>
        <w:rPr>
          <w:rFonts w:eastAsia="Courier New"/>
        </w:rPr>
      </w:pPr>
      <w:r w:rsidRPr="004D4DA5">
        <w:rPr>
          <w:rFonts w:eastAsia="Courier New"/>
        </w:rPr>
        <w:t xml:space="preserve">{     using (ShimsContext.Create()) </w:t>
      </w:r>
    </w:p>
    <w:p w:rsidR="004D4DA5" w:rsidRPr="004D4DA5" w:rsidRDefault="004D4DA5" w:rsidP="004D4DA5">
      <w:pPr>
        <w:pStyle w:val="ppCodeIndent"/>
        <w:rPr>
          <w:rFonts w:eastAsia="Courier New"/>
        </w:rPr>
      </w:pPr>
      <w:r w:rsidRPr="004D4DA5">
        <w:rPr>
          <w:rFonts w:eastAsia="Courier New"/>
        </w:rPr>
        <w:t xml:space="preserve">    { </w:t>
      </w:r>
    </w:p>
    <w:p w:rsidR="004D4DA5" w:rsidRPr="004D4DA5" w:rsidRDefault="004D4DA5" w:rsidP="004D4DA5">
      <w:pPr>
        <w:pStyle w:val="ppCodeIndent"/>
        <w:rPr>
          <w:rFonts w:eastAsia="Courier New"/>
        </w:rPr>
      </w:pPr>
      <w:r w:rsidRPr="004D4DA5">
        <w:rPr>
          <w:rFonts w:eastAsia="Courier New"/>
        </w:rPr>
        <w:t xml:space="preserve">        City cityUnderTest = new City();         bool expected = true;         bool hasServiceBeenInvoked = false; </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 xml:space="preserve">        ShimRoadworkServiceClient.Constructor = (x) =&gt; { }; </w:t>
      </w:r>
    </w:p>
    <w:p w:rsidR="004D4DA5" w:rsidRPr="004D4DA5" w:rsidRDefault="004D4DA5" w:rsidP="004D4DA5">
      <w:pPr>
        <w:pStyle w:val="ppCodeIndent"/>
        <w:rPr>
          <w:rFonts w:eastAsia="Courier New"/>
        </w:rPr>
      </w:pPr>
      <w:r w:rsidRPr="004D4DA5">
        <w:rPr>
          <w:rFonts w:eastAsia="Courier New"/>
        </w:rPr>
        <w:t xml:space="preserve">        ShimRoadworkServiceClient.AllInstances.RetrieveCurrentBlockArray = </w:t>
      </w:r>
    </w:p>
    <w:p w:rsidR="004D4DA5" w:rsidRPr="004D4DA5" w:rsidRDefault="004D4DA5" w:rsidP="004D4DA5">
      <w:pPr>
        <w:pStyle w:val="ppCodeIndent"/>
        <w:rPr>
          <w:rFonts w:eastAsia="Courier New"/>
        </w:rPr>
      </w:pPr>
      <w:r w:rsidRPr="004D4DA5">
        <w:rPr>
          <w:rFonts w:eastAsia="Courier New"/>
        </w:rPr>
        <w:t xml:space="preserve">            (instance, blocks) =&gt; </w:t>
      </w:r>
    </w:p>
    <w:p w:rsidR="004D4DA5" w:rsidRPr="004D4DA5" w:rsidRDefault="004D4DA5" w:rsidP="004D4DA5">
      <w:pPr>
        <w:pStyle w:val="ppCodeIndent"/>
        <w:rPr>
          <w:rFonts w:eastAsia="Courier New"/>
        </w:rPr>
      </w:pPr>
      <w:r w:rsidRPr="004D4DA5">
        <w:rPr>
          <w:rFonts w:eastAsia="Courier New"/>
        </w:rPr>
        <w:t xml:space="preserve">            {                 hasServiceBeenInvoked = true;                 return new List&lt;StubImpediment&gt; </w:t>
      </w:r>
    </w:p>
    <w:p w:rsidR="004D4DA5" w:rsidRPr="004D4DA5" w:rsidRDefault="004D4DA5" w:rsidP="004D4DA5">
      <w:pPr>
        <w:pStyle w:val="ppCodeIndent"/>
        <w:rPr>
          <w:rFonts w:eastAsia="Courier New"/>
        </w:rPr>
      </w:pPr>
      <w:r w:rsidRPr="004D4DA5">
        <w:rPr>
          <w:rFonts w:eastAsia="Courier New"/>
        </w:rPr>
        <w:t xml:space="preserve">                       {                            new StubImpediment </w:t>
      </w:r>
    </w:p>
    <w:p w:rsidR="004D4DA5" w:rsidRPr="004D4DA5" w:rsidRDefault="004D4DA5" w:rsidP="004D4DA5">
      <w:pPr>
        <w:pStyle w:val="ppCodeIndent"/>
        <w:rPr>
          <w:rFonts w:eastAsia="Courier New"/>
        </w:rPr>
      </w:pPr>
      <w:r w:rsidRPr="004D4DA5">
        <w:rPr>
          <w:rFonts w:eastAsia="Courier New"/>
        </w:rPr>
        <w:t xml:space="preserve">                           {                              description = string.Empty, location = blocks.FirstOrDefault(),                                                          relativeSpeed = double.MinValue </w:t>
      </w:r>
    </w:p>
    <w:p w:rsidR="004D4DA5" w:rsidRPr="004D4DA5" w:rsidRDefault="004D4DA5" w:rsidP="004D4DA5">
      <w:pPr>
        <w:pStyle w:val="ppCodeIndent"/>
        <w:rPr>
          <w:rFonts w:eastAsia="Courier New"/>
        </w:rPr>
      </w:pPr>
      <w:r w:rsidRPr="004D4DA5">
        <w:rPr>
          <w:rFonts w:eastAsia="Courier New"/>
        </w:rPr>
        <w:t xml:space="preserve">                           } </w:t>
      </w:r>
    </w:p>
    <w:p w:rsidR="004D4DA5" w:rsidRPr="004D4DA5" w:rsidRDefault="004D4DA5" w:rsidP="004D4DA5">
      <w:pPr>
        <w:pStyle w:val="ppCodeIndent"/>
        <w:rPr>
          <w:rFonts w:eastAsia="Courier New"/>
        </w:rPr>
      </w:pPr>
      <w:r w:rsidRPr="004D4DA5">
        <w:rPr>
          <w:rFonts w:eastAsia="Courier New"/>
        </w:rPr>
        <w:t xml:space="preserve">                       }.ToArray(); </w:t>
      </w:r>
    </w:p>
    <w:p w:rsidR="004D4DA5" w:rsidRPr="004D4DA5" w:rsidRDefault="004D4DA5" w:rsidP="004D4DA5">
      <w:pPr>
        <w:pStyle w:val="ppCodeIndent"/>
        <w:rPr>
          <w:rFonts w:eastAsia="Courier New"/>
        </w:rPr>
      </w:pPr>
      <w:r w:rsidRPr="004D4DA5">
        <w:rPr>
          <w:rFonts w:eastAsia="Courier New"/>
        </w:rPr>
        <w:t xml:space="preserve">            }; </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 xml:space="preserve">        cityUnderTest.Run = expected;         Thread.Sleep(TimeSpan.FromSeconds(5)); </w:t>
      </w:r>
    </w:p>
    <w:p w:rsidR="004D4DA5" w:rsidRPr="004D4DA5" w:rsidRDefault="004D4DA5" w:rsidP="004D4DA5">
      <w:pPr>
        <w:pStyle w:val="ppCodeIndent"/>
        <w:rPr>
          <w:rFonts w:eastAsia="Courier New"/>
        </w:rPr>
      </w:pPr>
      <w:r w:rsidRPr="004D4DA5">
        <w:rPr>
          <w:rFonts w:eastAsia="Courier New"/>
        </w:rPr>
        <w:t xml:space="preserve">  </w:t>
      </w:r>
    </w:p>
    <w:p w:rsidR="004D4DA5" w:rsidRPr="004D4DA5" w:rsidRDefault="004D4DA5" w:rsidP="004D4DA5">
      <w:pPr>
        <w:pStyle w:val="ppCodeIndent"/>
        <w:rPr>
          <w:rFonts w:eastAsia="Courier New"/>
        </w:rPr>
      </w:pPr>
      <w:r w:rsidRPr="004D4DA5">
        <w:rPr>
          <w:rFonts w:eastAsia="Courier New"/>
        </w:rPr>
        <w:t xml:space="preserve">        Assert.AreEqual&lt;bool&gt;(expected, cityUnderTest.Run,  </w:t>
      </w:r>
    </w:p>
    <w:p w:rsidR="004D4DA5" w:rsidRPr="004D4DA5" w:rsidRDefault="004D4DA5" w:rsidP="004D4DA5">
      <w:pPr>
        <w:pStyle w:val="ppCodeIndent"/>
        <w:rPr>
          <w:rFonts w:eastAsia="Courier New"/>
        </w:rPr>
      </w:pPr>
      <w:r w:rsidRPr="004D4DA5">
        <w:rPr>
          <w:rFonts w:eastAsia="Courier New"/>
        </w:rPr>
        <w:t xml:space="preserve">                              "City.Run property should be set to true."); </w:t>
      </w:r>
    </w:p>
    <w:p w:rsidR="004D4DA5" w:rsidRPr="004D4DA5" w:rsidRDefault="004D4DA5" w:rsidP="004D4DA5">
      <w:pPr>
        <w:pStyle w:val="ppCodeIndent"/>
        <w:rPr>
          <w:rFonts w:eastAsia="Courier New"/>
        </w:rPr>
      </w:pPr>
      <w:r w:rsidRPr="004D4DA5">
        <w:rPr>
          <w:rFonts w:eastAsia="Courier New"/>
        </w:rPr>
        <w:t xml:space="preserve">        Assert.IsTrue(hasServiceBeenInvoked, "City.Run should invoke the Roadwork service"); </w:t>
      </w:r>
    </w:p>
    <w:p w:rsidR="004D4DA5" w:rsidRPr="004D4DA5" w:rsidRDefault="004D4DA5" w:rsidP="004D4DA5">
      <w:pPr>
        <w:pStyle w:val="ppCodeIndent"/>
        <w:rPr>
          <w:rFonts w:eastAsia="Courier New"/>
        </w:rPr>
      </w:pPr>
      <w:r w:rsidRPr="004D4DA5">
        <w:rPr>
          <w:rFonts w:eastAsia="Courier New"/>
        </w:rPr>
        <w:t xml:space="preserve">    } </w:t>
      </w:r>
    </w:p>
    <w:p w:rsidR="004D4DA5" w:rsidRPr="004D4DA5" w:rsidRDefault="004D4DA5" w:rsidP="004D4DA5">
      <w:pPr>
        <w:pStyle w:val="ppCodeIndent"/>
        <w:rPr>
          <w:rFonts w:eastAsia="Courier New"/>
        </w:rPr>
      </w:pPr>
      <w:r w:rsidRPr="004D4DA5">
        <w:rPr>
          <w:rFonts w:eastAsia="Courier New"/>
        </w:rPr>
        <w:t>}</w:t>
      </w:r>
    </w:p>
    <w:p w:rsidR="005868EF" w:rsidRPr="003920FB" w:rsidRDefault="005868EF" w:rsidP="00760E0C">
      <w:pPr>
        <w:pStyle w:val="ppBodyText"/>
        <w:rPr>
          <w:lang w:val="es-ES"/>
        </w:rPr>
      </w:pPr>
      <w:r w:rsidRPr="003920FB">
        <w:rPr>
          <w:lang w:val="es-ES"/>
        </w:rPr>
        <w:t xml:space="preserve">Ahora podemos ejecutar este test desde el Test Explorer y el test pasará. Hemos usado Shims para aislarnos de la clase RoadworkSericeClient. Nuestro test unitario sigue siendo frágil ya que sigue necesitando la llamada al método Thread.Sleep para que le dé tiempo a la propiedad Run a inicializar la clase Timer. </w:t>
      </w:r>
    </w:p>
    <w:p w:rsidR="005868EF" w:rsidRPr="003920FB" w:rsidRDefault="00760E0C" w:rsidP="00760E0C">
      <w:pPr>
        <w:pStyle w:val="Heading2"/>
        <w:rPr>
          <w:lang w:val="es-ES"/>
        </w:rPr>
      </w:pPr>
      <w:r>
        <w:rPr>
          <w:lang w:val="es-ES"/>
        </w:rPr>
        <w:t xml:space="preserve">Paso 5 – Añadir una referencia Fake de la clase System.Timer </w:t>
      </w:r>
    </w:p>
    <w:p w:rsidR="005868EF" w:rsidRPr="003920FB" w:rsidRDefault="005868EF" w:rsidP="00760E0C">
      <w:pPr>
        <w:pStyle w:val="ppBodyText"/>
        <w:rPr>
          <w:lang w:val="es-ES"/>
        </w:rPr>
      </w:pPr>
      <w:r w:rsidRPr="003920FB">
        <w:rPr>
          <w:lang w:val="es-ES"/>
        </w:rPr>
        <w:t xml:space="preserve">En este momento, queremos eliminar la llamada a Thread.Sleep de nuestro test de la propiedad Run de la clase City para que no sea dependiente del tiempo de inicialización de la propiedad Run. Para ello, eliminaremos la dependencia del constructor Timer ofreciendo una alternativa a través de la clase ShimTimer. </w:t>
      </w:r>
    </w:p>
    <w:p w:rsidR="005868EF" w:rsidRPr="003920FB" w:rsidRDefault="005868EF" w:rsidP="00760E0C">
      <w:pPr>
        <w:pStyle w:val="ppNumberList"/>
        <w:rPr>
          <w:lang w:val="es-ES"/>
        </w:rPr>
      </w:pPr>
      <w:r w:rsidRPr="003920FB">
        <w:rPr>
          <w:lang w:val="es-ES"/>
        </w:rPr>
        <w:t xml:space="preserve">Expande el nodo </w:t>
      </w:r>
      <w:r w:rsidRPr="003920FB">
        <w:rPr>
          <w:b/>
          <w:lang w:val="es-ES"/>
        </w:rPr>
        <w:t>References</w:t>
      </w:r>
      <w:r w:rsidRPr="003920FB">
        <w:rPr>
          <w:lang w:val="es-ES"/>
        </w:rPr>
        <w:t xml:space="preserve"> del proyecto </w:t>
      </w:r>
      <w:r w:rsidRPr="003920FB">
        <w:rPr>
          <w:b/>
          <w:lang w:val="es-ES"/>
        </w:rPr>
        <w:t>Traffic.Core.Tests</w:t>
      </w:r>
      <w:r w:rsidRPr="003920FB">
        <w:rPr>
          <w:lang w:val="es-ES"/>
        </w:rPr>
        <w:t xml:space="preserve">, clic derecho en </w:t>
      </w:r>
      <w:r w:rsidRPr="003920FB">
        <w:rPr>
          <w:b/>
          <w:lang w:val="es-ES"/>
        </w:rPr>
        <w:t>System</w:t>
      </w:r>
      <w:r w:rsidRPr="003920FB">
        <w:rPr>
          <w:lang w:val="es-ES"/>
        </w:rPr>
        <w:t xml:space="preserve"> y selecciona la opción </w:t>
      </w:r>
      <w:r w:rsidRPr="003920FB">
        <w:rPr>
          <w:b/>
          <w:lang w:val="es-ES"/>
        </w:rPr>
        <w:t>Add Fakes Assembly</w:t>
      </w:r>
      <w:r w:rsidRPr="003920FB">
        <w:rPr>
          <w:lang w:val="es-ES"/>
        </w:rPr>
        <w:t xml:space="preserve"> </w:t>
      </w:r>
    </w:p>
    <w:p w:rsidR="005868EF" w:rsidRPr="003920FB" w:rsidRDefault="005868EF" w:rsidP="00760E0C">
      <w:pPr>
        <w:pStyle w:val="ppBodyText"/>
        <w:rPr>
          <w:lang w:val="es-ES"/>
        </w:rPr>
      </w:pPr>
      <w:r w:rsidRPr="003920FB">
        <w:rPr>
          <w:lang w:val="es-ES"/>
        </w:rPr>
        <w:t xml:space="preserve">Fíjate que se han creado las referencias a System.4.0.0.0.Fakes y mscorlib.4.0.0.0.Fakes. Esto es debido a que el namespace System existe también en el assembly mscorlib. Expande el directorio </w:t>
      </w:r>
      <w:r w:rsidRPr="003920FB">
        <w:rPr>
          <w:b/>
          <w:lang w:val="es-ES"/>
        </w:rPr>
        <w:t>Fakes</w:t>
      </w:r>
      <w:r w:rsidRPr="003920FB">
        <w:rPr>
          <w:lang w:val="es-ES"/>
        </w:rPr>
        <w:t xml:space="preserve"> en el proyecto de Test y veremos que se han generado dos archivos correspondientes a las nuevas referencias que se han añadido – </w:t>
      </w:r>
      <w:r w:rsidRPr="003920FB">
        <w:rPr>
          <w:b/>
          <w:lang w:val="es-ES"/>
        </w:rPr>
        <w:t xml:space="preserve">mscrolib.fakes y System.fakes. </w:t>
      </w:r>
    </w:p>
    <w:p w:rsidR="005868EF" w:rsidRPr="003920FB" w:rsidRDefault="005868EF" w:rsidP="00760E0C">
      <w:pPr>
        <w:pStyle w:val="ppNumberList"/>
        <w:rPr>
          <w:lang w:val="es-ES"/>
        </w:rPr>
      </w:pPr>
      <w:r w:rsidRPr="003920FB">
        <w:rPr>
          <w:lang w:val="es-ES"/>
        </w:rPr>
        <w:t xml:space="preserve">Este paso es necesario ya que Shims por defecto no creará un namespace para System.Threading. Abre </w:t>
      </w:r>
      <w:r w:rsidR="00813EA7">
        <w:rPr>
          <w:lang w:val="es-ES"/>
        </w:rPr>
        <w:t xml:space="preserve">el archivo mscorelib.fakes y corrígelo para que sea así: </w:t>
      </w:r>
    </w:p>
    <w:p w:rsidR="005868EF" w:rsidRPr="003920FB" w:rsidRDefault="00813EA7" w:rsidP="00813EA7">
      <w:pPr>
        <w:pStyle w:val="ppFigure"/>
        <w:rPr>
          <w:lang w:val="es-ES"/>
        </w:rPr>
      </w:pPr>
      <w:r>
        <w:rPr>
          <w:noProof/>
          <w:lang w:bidi="ar-SA"/>
        </w:rPr>
        <w:drawing>
          <wp:inline distT="0" distB="0" distL="0" distR="0">
            <wp:extent cx="3934374" cy="905001"/>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3934374" cy="905001"/>
                    </a:xfrm>
                    <a:prstGeom prst="rect">
                      <a:avLst/>
                    </a:prstGeom>
                  </pic:spPr>
                </pic:pic>
              </a:graphicData>
            </a:graphic>
          </wp:inline>
        </w:drawing>
      </w:r>
      <w:r w:rsidR="005868EF" w:rsidRPr="003920FB">
        <w:rPr>
          <w:lang w:val="es-ES"/>
        </w:rPr>
        <w:t xml:space="preserve"> </w:t>
      </w:r>
    </w:p>
    <w:p w:rsidR="005868EF" w:rsidRPr="003920FB" w:rsidRDefault="005868EF" w:rsidP="00760E0C">
      <w:pPr>
        <w:pStyle w:val="ppBodyText"/>
        <w:rPr>
          <w:lang w:val="es-ES"/>
        </w:rPr>
      </w:pPr>
      <w:r w:rsidRPr="003920FB">
        <w:rPr>
          <w:lang w:val="es-ES"/>
        </w:rPr>
        <w:t xml:space="preserve">Ahora vamos a modificar el test para reemplazar la llamada al constructor de Timer con nuestra propia implementación. El constructor de Timer usado es uno que recibe algunos parámetros para inicializar; tenemos que encontrar el que se corresponde con la signatura de nuestra clase ShimTimer. De nuevo, usaremos una variable local que nos permita comprobar que se ha llamado a nuestra implementación. </w:t>
      </w:r>
    </w:p>
    <w:p w:rsidR="005868EF" w:rsidRDefault="005868EF" w:rsidP="00760E0C">
      <w:pPr>
        <w:pStyle w:val="ppNumberList"/>
        <w:rPr>
          <w:lang w:val="es-ES"/>
        </w:rPr>
      </w:pPr>
      <w:r w:rsidRPr="003920FB">
        <w:rPr>
          <w:lang w:val="es-ES"/>
        </w:rPr>
        <w:t>4.</w:t>
      </w:r>
      <w:r w:rsidRPr="003920FB">
        <w:rPr>
          <w:rFonts w:ascii="Arial" w:eastAsia="Arial" w:hAnsi="Arial" w:cs="Arial"/>
          <w:lang w:val="es-ES"/>
        </w:rPr>
        <w:t xml:space="preserve"> </w:t>
      </w:r>
      <w:r w:rsidRPr="003920FB">
        <w:rPr>
          <w:lang w:val="es-ES"/>
        </w:rPr>
        <w:t xml:space="preserve">Renombra la variable local </w:t>
      </w:r>
      <w:r w:rsidRPr="003920FB">
        <w:rPr>
          <w:i/>
          <w:lang w:val="es-ES"/>
        </w:rPr>
        <w:t xml:space="preserve">hasServiceBeenInvoked </w:t>
      </w:r>
      <w:r w:rsidRPr="003920FB">
        <w:rPr>
          <w:lang w:val="es-ES"/>
        </w:rPr>
        <w:t xml:space="preserve">a </w:t>
      </w:r>
      <w:r w:rsidRPr="003920FB">
        <w:rPr>
          <w:i/>
          <w:lang w:val="es-ES"/>
        </w:rPr>
        <w:t>hastimerBeenInvoked</w:t>
      </w:r>
      <w:r w:rsidRPr="003920FB">
        <w:rPr>
          <w:lang w:val="es-ES"/>
        </w:rPr>
        <w:t xml:space="preserve"> y asegúrate de que la referencia de esta variable también ha sido renombrada. Borra el código que configura el shim del constructor de RoadworkServiceClient y las llamadas a RetrieveCurrentBlockArray. Ahora, añade la implementación para el constructor del Timer que tiene cuatro parámetros – un callback, un object, y dos TimeSpan. En esta implementación pon la variable </w:t>
      </w:r>
      <w:r w:rsidRPr="003920FB">
        <w:rPr>
          <w:i/>
          <w:lang w:val="es-ES"/>
        </w:rPr>
        <w:t>hasTimerBeenInvoked</w:t>
      </w:r>
      <w:r w:rsidRPr="003920FB">
        <w:rPr>
          <w:lang w:val="es-ES"/>
        </w:rPr>
        <w:t xml:space="preserve"> a </w:t>
      </w:r>
      <w:r w:rsidRPr="003920FB">
        <w:rPr>
          <w:i/>
          <w:lang w:val="es-ES"/>
        </w:rPr>
        <w:t>true</w:t>
      </w:r>
      <w:r w:rsidRPr="003920FB">
        <w:rPr>
          <w:lang w:val="es-ES"/>
        </w:rPr>
        <w:t xml:space="preserve">. El código debería ser algo así: </w:t>
      </w:r>
    </w:p>
    <w:p w:rsidR="00760E0C" w:rsidRPr="003920FB" w:rsidRDefault="00760E0C" w:rsidP="00760E0C">
      <w:pPr>
        <w:pStyle w:val="ppListEnd"/>
        <w:rPr>
          <w:lang w:val="es-ES"/>
        </w:rPr>
      </w:pPr>
    </w:p>
    <w:p w:rsidR="00D52E36" w:rsidRPr="00824846" w:rsidRDefault="00D52E36" w:rsidP="00D52E36">
      <w:pPr>
        <w:pStyle w:val="ppCodeLanguageIndent"/>
        <w:rPr>
          <w:rFonts w:eastAsia="Courier New"/>
          <w:lang w:val="es-ES"/>
        </w:rPr>
      </w:pPr>
    </w:p>
    <w:p w:rsidR="00D52E36" w:rsidRPr="00D52E36" w:rsidRDefault="00D52E36" w:rsidP="00D52E36">
      <w:pPr>
        <w:pStyle w:val="ppCodeIndent"/>
        <w:rPr>
          <w:rFonts w:eastAsia="Courier New"/>
        </w:rPr>
      </w:pPr>
      <w:r w:rsidRPr="00D52E36">
        <w:rPr>
          <w:rFonts w:eastAsia="Courier New"/>
        </w:rPr>
        <w:t xml:space="preserve">ShimTimer.ConstructorTimerCallbackObjectTimeSpanTimeSpan = (timer, callback, state, dueTime, per iod) =&gt; </w:t>
      </w:r>
    </w:p>
    <w:p w:rsidR="00D52E36" w:rsidRPr="00D52E36" w:rsidRDefault="00D52E36" w:rsidP="00D52E36">
      <w:pPr>
        <w:pStyle w:val="ppCodeIndent"/>
        <w:rPr>
          <w:rFonts w:eastAsia="Courier New"/>
        </w:rPr>
      </w:pPr>
      <w:r w:rsidRPr="00D52E36">
        <w:rPr>
          <w:rFonts w:eastAsia="Courier New"/>
        </w:rPr>
        <w:t xml:space="preserve">{ </w:t>
      </w:r>
    </w:p>
    <w:p w:rsidR="00D52E36" w:rsidRPr="00D52E36" w:rsidRDefault="00D52E36" w:rsidP="00D52E36">
      <w:pPr>
        <w:pStyle w:val="ppCodeIndent"/>
        <w:rPr>
          <w:rFonts w:eastAsia="Courier New"/>
        </w:rPr>
      </w:pPr>
      <w:r w:rsidRPr="00D52E36">
        <w:rPr>
          <w:rFonts w:eastAsia="Courier New"/>
        </w:rPr>
        <w:t xml:space="preserve">    // Do nothing else but confirm that our implementation was called     hasTimerBeenInvoked = true; };</w:t>
      </w:r>
    </w:p>
    <w:p w:rsidR="005868EF" w:rsidRDefault="005868EF" w:rsidP="00D52E36">
      <w:pPr>
        <w:pStyle w:val="ppBodyTextIndent"/>
      </w:pPr>
    </w:p>
    <w:p w:rsidR="005868EF" w:rsidRDefault="005868EF" w:rsidP="00D52E36">
      <w:pPr>
        <w:pStyle w:val="ppBodyTextIndent"/>
      </w:pPr>
      <w:r>
        <w:t xml:space="preserve"> </w:t>
      </w:r>
    </w:p>
    <w:p w:rsidR="005868EF" w:rsidRDefault="005868EF" w:rsidP="00760E0C">
      <w:pPr>
        <w:pStyle w:val="ppBodyTextIndent"/>
        <w:rPr>
          <w:lang w:val="es-ES"/>
        </w:rPr>
      </w:pPr>
      <w:r w:rsidRPr="003920FB">
        <w:rPr>
          <w:lang w:val="es-ES"/>
        </w:rPr>
        <w:t xml:space="preserve">Nuestro test refactorizado de City.Run debería ser algo así: </w:t>
      </w:r>
    </w:p>
    <w:p w:rsidR="00D52E36" w:rsidRDefault="00D52E36" w:rsidP="00D52E36">
      <w:pPr>
        <w:pStyle w:val="ppCodeLanguageIndent"/>
        <w:rPr>
          <w:lang w:val="es-ES"/>
        </w:rPr>
      </w:pPr>
    </w:p>
    <w:p w:rsidR="00D52E36" w:rsidRPr="00D52E36" w:rsidRDefault="00D52E36" w:rsidP="00D52E36">
      <w:pPr>
        <w:pStyle w:val="ppCodeIndent"/>
        <w:rPr>
          <w:lang w:val="es-ES"/>
        </w:rPr>
      </w:pPr>
      <w:r w:rsidRPr="00D52E36">
        <w:rPr>
          <w:lang w:val="es-ES"/>
        </w:rPr>
        <w:t xml:space="preserve">/// &lt;summary&gt; </w:t>
      </w:r>
    </w:p>
    <w:p w:rsidR="00D52E36" w:rsidRPr="00D52E36" w:rsidRDefault="00D52E36" w:rsidP="00D52E36">
      <w:pPr>
        <w:pStyle w:val="ppCodeIndent"/>
      </w:pPr>
      <w:r w:rsidRPr="00D52E36">
        <w:t xml:space="preserve">/// Test to ensure that the City Run property can be set to true. </w:t>
      </w:r>
    </w:p>
    <w:p w:rsidR="00D52E36" w:rsidRPr="00D52E36" w:rsidRDefault="00D52E36" w:rsidP="00D52E36">
      <w:pPr>
        <w:pStyle w:val="ppCodeIndent"/>
      </w:pPr>
      <w:r w:rsidRPr="00D52E36">
        <w:t xml:space="preserve">/// &lt;/summary&gt; [TestMethod] public void City_CanSetRunProperty_True() { </w:t>
      </w:r>
    </w:p>
    <w:p w:rsidR="00D52E36" w:rsidRPr="00D52E36" w:rsidRDefault="00D52E36" w:rsidP="00D52E36">
      <w:pPr>
        <w:pStyle w:val="ppCodeIndent"/>
        <w:rPr>
          <w:lang w:val="es-ES"/>
        </w:rPr>
      </w:pPr>
      <w:r w:rsidRPr="00D52E36">
        <w:t xml:space="preserve">    </w:t>
      </w:r>
      <w:r w:rsidRPr="00D52E36">
        <w:rPr>
          <w:lang w:val="es-ES"/>
        </w:rPr>
        <w:t xml:space="preserve">using (ShimsContext.Create()) </w:t>
      </w:r>
    </w:p>
    <w:p w:rsidR="00D52E36" w:rsidRPr="00D52E36" w:rsidRDefault="00D52E36" w:rsidP="00D52E36">
      <w:pPr>
        <w:pStyle w:val="ppCodeIndent"/>
        <w:rPr>
          <w:lang w:val="es-ES"/>
        </w:rPr>
      </w:pPr>
      <w:r w:rsidRPr="00D52E36">
        <w:rPr>
          <w:lang w:val="es-ES"/>
        </w:rPr>
        <w:t xml:space="preserve">    { </w:t>
      </w:r>
    </w:p>
    <w:p w:rsidR="00D52E36" w:rsidRPr="00D52E36" w:rsidRDefault="00D52E36" w:rsidP="00D52E36">
      <w:pPr>
        <w:pStyle w:val="ppCodeIndent"/>
      </w:pPr>
      <w:r w:rsidRPr="00D52E36">
        <w:t xml:space="preserve">        City cityUnderTest = new City();         bool expected = true;         bool hasTimerBeenInvoked = false; </w:t>
      </w:r>
    </w:p>
    <w:p w:rsidR="00D52E36" w:rsidRPr="00D52E36" w:rsidRDefault="00D52E36" w:rsidP="00D52E36">
      <w:pPr>
        <w:pStyle w:val="ppCodeIndent"/>
      </w:pPr>
      <w:r w:rsidRPr="00D52E36">
        <w:t xml:space="preserve">  </w:t>
      </w:r>
    </w:p>
    <w:p w:rsidR="00D52E36" w:rsidRPr="00D52E36" w:rsidRDefault="00D52E36" w:rsidP="00D52E36">
      <w:pPr>
        <w:pStyle w:val="ppCodeIndent"/>
        <w:rPr>
          <w:lang w:val="es-ES"/>
        </w:rPr>
      </w:pPr>
      <w:r w:rsidRPr="00D52E36">
        <w:t xml:space="preserve">        </w:t>
      </w:r>
      <w:r w:rsidRPr="00D52E36">
        <w:rPr>
          <w:lang w:val="es-ES"/>
        </w:rPr>
        <w:t xml:space="preserve">ShimTimer.ConstructorTimerCallbackObjectTimeSpanTimeSpan = (timer, callback, state, dueTime, period) =&gt; </w:t>
      </w:r>
    </w:p>
    <w:p w:rsidR="00D52E36" w:rsidRPr="00D52E36" w:rsidRDefault="00D52E36" w:rsidP="00D52E36">
      <w:pPr>
        <w:pStyle w:val="ppCodeIndent"/>
        <w:rPr>
          <w:lang w:val="es-ES"/>
        </w:rPr>
      </w:pPr>
      <w:r w:rsidRPr="00D52E36">
        <w:rPr>
          <w:lang w:val="es-ES"/>
        </w:rPr>
        <w:t xml:space="preserve">        { </w:t>
      </w:r>
    </w:p>
    <w:p w:rsidR="00D52E36" w:rsidRPr="00D52E36" w:rsidRDefault="00D52E36" w:rsidP="00D52E36">
      <w:pPr>
        <w:pStyle w:val="ppCodeIndent"/>
        <w:rPr>
          <w:lang w:val="es-ES"/>
        </w:rPr>
      </w:pPr>
      <w:r w:rsidRPr="00D52E36">
        <w:t xml:space="preserve">            // Do nothing else but confirm that our implementation was called here.             </w:t>
      </w:r>
      <w:r w:rsidRPr="00D52E36">
        <w:rPr>
          <w:lang w:val="es-ES"/>
        </w:rPr>
        <w:t xml:space="preserve">hasTimerBeenInvoked = true; </w:t>
      </w:r>
    </w:p>
    <w:p w:rsidR="00D52E36" w:rsidRPr="00D52E36" w:rsidRDefault="00D52E36" w:rsidP="00D52E36">
      <w:pPr>
        <w:pStyle w:val="ppCodeIndent"/>
        <w:rPr>
          <w:lang w:val="es-ES"/>
        </w:rPr>
      </w:pPr>
      <w:r w:rsidRPr="00D52E36">
        <w:rPr>
          <w:lang w:val="es-ES"/>
        </w:rPr>
        <w:t xml:space="preserve">        };           cityUnderTest.Run = expected; </w:t>
      </w:r>
    </w:p>
    <w:p w:rsidR="00D52E36" w:rsidRPr="00D52E36" w:rsidRDefault="00D52E36" w:rsidP="00D52E36">
      <w:pPr>
        <w:pStyle w:val="ppCodeIndent"/>
        <w:rPr>
          <w:lang w:val="es-ES"/>
        </w:rPr>
      </w:pPr>
      <w:r w:rsidRPr="00D52E36">
        <w:rPr>
          <w:lang w:val="es-ES"/>
        </w:rPr>
        <w:t xml:space="preserve">  </w:t>
      </w:r>
    </w:p>
    <w:p w:rsidR="00D52E36" w:rsidRPr="00D52E36" w:rsidRDefault="00D52E36" w:rsidP="00D52E36">
      <w:pPr>
        <w:pStyle w:val="ppCodeIndent"/>
      </w:pPr>
      <w:r w:rsidRPr="00D52E36">
        <w:t xml:space="preserve">        Assert.AreEqual&lt;bool&gt;(expected, cityUnderTest.Run,  </w:t>
      </w:r>
    </w:p>
    <w:p w:rsidR="00D52E36" w:rsidRPr="00D52E36" w:rsidRDefault="00D52E36" w:rsidP="00D52E36">
      <w:pPr>
        <w:pStyle w:val="ppCodeIndent"/>
      </w:pPr>
      <w:r w:rsidRPr="00D52E36">
        <w:t xml:space="preserve">                              "City.Run property should be set to true."); </w:t>
      </w:r>
    </w:p>
    <w:p w:rsidR="00D52E36" w:rsidRPr="00D52E36" w:rsidRDefault="00D52E36" w:rsidP="00D52E36">
      <w:pPr>
        <w:pStyle w:val="ppCodeIndent"/>
      </w:pPr>
      <w:r w:rsidRPr="00D52E36">
        <w:t xml:space="preserve">        Assert.IsTrue(hasTimerBeenInvoked,"City.Run should invoke instantiate Timer instance."); </w:t>
      </w:r>
    </w:p>
    <w:p w:rsidR="00D52E36" w:rsidRPr="00D52E36" w:rsidRDefault="00D52E36" w:rsidP="00D52E36">
      <w:pPr>
        <w:pStyle w:val="ppCodeIndent"/>
        <w:rPr>
          <w:lang w:val="es-ES"/>
        </w:rPr>
      </w:pPr>
      <w:r w:rsidRPr="00D52E36">
        <w:t xml:space="preserve">    </w:t>
      </w:r>
      <w:r w:rsidRPr="00D52E36">
        <w:rPr>
          <w:lang w:val="es-ES"/>
        </w:rPr>
        <w:t xml:space="preserve">} </w:t>
      </w:r>
    </w:p>
    <w:p w:rsidR="00D52E36" w:rsidRPr="00D52E36" w:rsidRDefault="00D52E36" w:rsidP="00D52E36">
      <w:pPr>
        <w:pStyle w:val="ppCodeIndent"/>
        <w:rPr>
          <w:lang w:val="es-ES"/>
        </w:rPr>
      </w:pPr>
      <w:r w:rsidRPr="00D52E36">
        <w:rPr>
          <w:lang w:val="es-ES"/>
        </w:rPr>
        <w:t>}</w:t>
      </w:r>
    </w:p>
    <w:p w:rsidR="005868EF" w:rsidRPr="003920FB" w:rsidRDefault="005868EF" w:rsidP="00D52E36">
      <w:pPr>
        <w:pStyle w:val="ppBodyText"/>
        <w:rPr>
          <w:lang w:val="es-ES"/>
        </w:rPr>
      </w:pPr>
    </w:p>
    <w:p w:rsidR="005868EF" w:rsidRPr="003920FB" w:rsidRDefault="005868EF" w:rsidP="00760E0C">
      <w:pPr>
        <w:pStyle w:val="ppBodyText"/>
        <w:rPr>
          <w:lang w:val="es-ES"/>
        </w:rPr>
      </w:pPr>
      <w:r w:rsidRPr="003920FB">
        <w:rPr>
          <w:lang w:val="es-ES"/>
        </w:rPr>
        <w:t xml:space="preserve">Ejecuta el test desde el Test Explorer y debería pasar. Ya podemos decir que la propiedad City.Run está testada. </w:t>
      </w:r>
    </w:p>
    <w:p w:rsidR="005868EF" w:rsidRPr="003920FB" w:rsidRDefault="00760E0C" w:rsidP="00760E0C">
      <w:pPr>
        <w:pStyle w:val="Heading2"/>
        <w:rPr>
          <w:lang w:val="es-ES"/>
        </w:rPr>
      </w:pPr>
      <w:r>
        <w:rPr>
          <w:lang w:val="es-ES"/>
        </w:rPr>
        <w:t xml:space="preserve">Paso 6 – Crear un test unitario para el constructor de Car </w:t>
      </w:r>
    </w:p>
    <w:p w:rsidR="005868EF" w:rsidRPr="003920FB" w:rsidRDefault="005868EF" w:rsidP="00760E0C">
      <w:pPr>
        <w:pStyle w:val="ppBodyText"/>
        <w:rPr>
          <w:lang w:val="es-ES"/>
        </w:rPr>
      </w:pPr>
      <w:r w:rsidRPr="003920FB">
        <w:rPr>
          <w:lang w:val="es-ES"/>
        </w:rPr>
        <w:t xml:space="preserve">Abre la clase </w:t>
      </w:r>
      <w:r w:rsidRPr="003920FB">
        <w:rPr>
          <w:b/>
          <w:lang w:val="es-ES"/>
        </w:rPr>
        <w:t>Car.cs</w:t>
      </w:r>
      <w:r w:rsidRPr="003920FB">
        <w:rPr>
          <w:lang w:val="es-ES"/>
        </w:rPr>
        <w:t xml:space="preserve"> del directorio </w:t>
      </w:r>
      <w:r w:rsidRPr="003920FB">
        <w:rPr>
          <w:b/>
          <w:lang w:val="es-ES"/>
        </w:rPr>
        <w:t xml:space="preserve">Model </w:t>
      </w:r>
      <w:r w:rsidRPr="003920FB">
        <w:rPr>
          <w:lang w:val="es-ES"/>
        </w:rPr>
        <w:t xml:space="preserve">del proyecto </w:t>
      </w:r>
      <w:r w:rsidRPr="003920FB">
        <w:rPr>
          <w:b/>
          <w:lang w:val="es-ES"/>
        </w:rPr>
        <w:t>Traffic.Core</w:t>
      </w:r>
      <w:r w:rsidRPr="003920FB">
        <w:rPr>
          <w:lang w:val="es-ES"/>
        </w:rPr>
        <w:t xml:space="preserve">. Fíjate que el constructor recibe dos parámetros – una instancia de </w:t>
      </w:r>
      <w:r w:rsidRPr="003920FB">
        <w:rPr>
          <w:b/>
          <w:lang w:val="es-ES"/>
        </w:rPr>
        <w:t xml:space="preserve">Traffic.Core.Algorithms.RoutingAlgorithm </w:t>
      </w:r>
      <w:r w:rsidRPr="003920FB">
        <w:rPr>
          <w:lang w:val="es-ES"/>
        </w:rPr>
        <w:t xml:space="preserve">y una implementación de </w:t>
      </w:r>
      <w:r w:rsidRPr="003920FB">
        <w:rPr>
          <w:b/>
          <w:lang w:val="es-ES"/>
        </w:rPr>
        <w:t>System.Windows.Media.Bursh</w:t>
      </w:r>
      <w:r w:rsidRPr="003920FB">
        <w:rPr>
          <w:lang w:val="es-ES"/>
        </w:rPr>
        <w:t xml:space="preserve">. Ambos parámetros se usan para inicializar el estado de la instancia de </w:t>
      </w:r>
      <w:r w:rsidRPr="003920FB">
        <w:rPr>
          <w:b/>
          <w:lang w:val="es-ES"/>
        </w:rPr>
        <w:t>Car</w:t>
      </w:r>
      <w:r w:rsidRPr="003920FB">
        <w:rPr>
          <w:lang w:val="es-ES"/>
        </w:rPr>
        <w:t xml:space="preserve"> setenado el estado de las propiedades </w:t>
      </w:r>
      <w:r w:rsidRPr="003920FB">
        <w:rPr>
          <w:b/>
          <w:lang w:val="es-ES"/>
        </w:rPr>
        <w:t>Car.VehicleColor</w:t>
      </w:r>
      <w:r w:rsidRPr="003920FB">
        <w:rPr>
          <w:lang w:val="es-ES"/>
        </w:rPr>
        <w:t xml:space="preserve"> y </w:t>
      </w:r>
      <w:r w:rsidRPr="003920FB">
        <w:rPr>
          <w:b/>
          <w:lang w:val="es-ES"/>
        </w:rPr>
        <w:t>Car.Routing</w:t>
      </w:r>
      <w:r w:rsidRPr="003920FB">
        <w:rPr>
          <w:lang w:val="es-ES"/>
        </w:rPr>
        <w:t xml:space="preserve">. Además, también se inicializa una propiedad pública del tipo </w:t>
      </w:r>
      <w:r w:rsidRPr="003920FB">
        <w:rPr>
          <w:b/>
          <w:lang w:val="es-ES"/>
        </w:rPr>
        <w:t>System.Random</w:t>
      </w:r>
      <w:r w:rsidRPr="003920FB">
        <w:rPr>
          <w:lang w:val="es-ES"/>
        </w:rPr>
        <w:t xml:space="preserve"> llamada </w:t>
      </w:r>
      <w:r w:rsidRPr="003920FB">
        <w:rPr>
          <w:b/>
          <w:lang w:val="es-ES"/>
        </w:rPr>
        <w:t>RandomGenerator</w:t>
      </w:r>
      <w:r w:rsidRPr="003920FB">
        <w:rPr>
          <w:lang w:val="es-ES"/>
        </w:rPr>
        <w:t xml:space="preserve"> que tiene un setter privado. El primer test unitario que hay que crear es uno que compruebe el comportamiento del actual del constructor de Car </w:t>
      </w:r>
    </w:p>
    <w:p w:rsidR="005868EF" w:rsidRPr="003920FB" w:rsidRDefault="005868EF" w:rsidP="00760E0C">
      <w:pPr>
        <w:pStyle w:val="ppNumberList"/>
        <w:rPr>
          <w:lang w:val="es-ES"/>
        </w:rPr>
      </w:pPr>
      <w:r w:rsidRPr="003920FB">
        <w:rPr>
          <w:lang w:val="es-ES"/>
        </w:rPr>
        <w:t xml:space="preserve">Añade una nueva clase de test llamada </w:t>
      </w:r>
      <w:r w:rsidRPr="003920FB">
        <w:rPr>
          <w:b/>
          <w:lang w:val="es-ES"/>
        </w:rPr>
        <w:t>CarTests.cs</w:t>
      </w:r>
      <w:r w:rsidRPr="003920FB">
        <w:rPr>
          <w:lang w:val="es-ES"/>
        </w:rPr>
        <w:t xml:space="preserve"> al proyecto </w:t>
      </w:r>
      <w:r w:rsidRPr="003920FB">
        <w:rPr>
          <w:b/>
          <w:lang w:val="es-ES"/>
        </w:rPr>
        <w:t>Traffic.Core.Tests</w:t>
      </w:r>
      <w:r w:rsidRPr="003920FB">
        <w:rPr>
          <w:lang w:val="es-ES"/>
        </w:rPr>
        <w:t xml:space="preserve"> </w:t>
      </w:r>
    </w:p>
    <w:p w:rsidR="005868EF" w:rsidRDefault="005868EF" w:rsidP="00760E0C">
      <w:pPr>
        <w:pStyle w:val="ppNumberList"/>
      </w:pPr>
      <w:r>
        <w:t xml:space="preserve">Añade los siguientes usings: </w:t>
      </w:r>
    </w:p>
    <w:p w:rsidR="00D52E36" w:rsidRDefault="00D52E36" w:rsidP="00D52E36">
      <w:pPr>
        <w:pStyle w:val="ppCodeLanguageIndent"/>
      </w:pPr>
    </w:p>
    <w:p w:rsidR="00D52E36" w:rsidRDefault="00D52E36" w:rsidP="00D52E36">
      <w:pPr>
        <w:pStyle w:val="ppCodeIndent"/>
      </w:pPr>
      <w:r>
        <w:t xml:space="preserve">using System.Windows.Media;     </w:t>
      </w:r>
    </w:p>
    <w:p w:rsidR="00D52E36" w:rsidRDefault="00D52E36" w:rsidP="00D52E36">
      <w:pPr>
        <w:pStyle w:val="ppCodeIndent"/>
      </w:pPr>
      <w:r>
        <w:t xml:space="preserve">using Microsoft.ALMRangers.FakesGuide.ComplexDependencies.Traffic.Core.Algorithms.Fakes;     </w:t>
      </w:r>
    </w:p>
    <w:p w:rsidR="00D52E36" w:rsidRDefault="00D52E36" w:rsidP="00D52E36">
      <w:pPr>
        <w:pStyle w:val="ppCodeIndent"/>
      </w:pPr>
      <w:r>
        <w:t xml:space="preserve">using Microsoft.ALMRangers.FakesGuide.ComplexDependencies.Traffic.Core.Models;     </w:t>
      </w:r>
    </w:p>
    <w:p w:rsidR="00D52E36" w:rsidRDefault="00D52E36" w:rsidP="00D52E36">
      <w:pPr>
        <w:pStyle w:val="ppCodeIndent"/>
      </w:pPr>
      <w:r>
        <w:t xml:space="preserve">using Microsoft.ALMRangers.FakesGuide.ComplexDependencies.Traffic.Core.Models.Fakes;     </w:t>
      </w:r>
    </w:p>
    <w:p w:rsidR="00D52E36" w:rsidRDefault="00D52E36" w:rsidP="00D52E36">
      <w:pPr>
        <w:pStyle w:val="ppCodeIndent"/>
      </w:pPr>
      <w:r>
        <w:t xml:space="preserve">using Microsoft.QualityTools.Testing.Fakes;     </w:t>
      </w:r>
    </w:p>
    <w:p w:rsidR="005868EF" w:rsidRDefault="00D52E36" w:rsidP="00D52E36">
      <w:pPr>
        <w:pStyle w:val="ppCodeIndent"/>
      </w:pPr>
      <w:r>
        <w:t xml:space="preserve">using Microsoft.VisualStudio.TestTools.UnitTesting;  </w:t>
      </w:r>
    </w:p>
    <w:p w:rsidR="005868EF" w:rsidRDefault="005868EF" w:rsidP="00760E0C">
      <w:pPr>
        <w:pStyle w:val="ppNumberList"/>
      </w:pPr>
      <w:r>
        <w:t xml:space="preserve">Renombra el TestMethod1() a Car_Constructor_ShouldInitializeDependentPropertiesSuccessfully() </w:t>
      </w:r>
    </w:p>
    <w:p w:rsidR="005868EF" w:rsidRPr="003920FB" w:rsidRDefault="005868EF" w:rsidP="00760E0C">
      <w:pPr>
        <w:pStyle w:val="ppBodyTextIndent"/>
        <w:rPr>
          <w:lang w:val="es-ES"/>
        </w:rPr>
      </w:pPr>
      <w:r w:rsidRPr="003920FB">
        <w:rPr>
          <w:lang w:val="es-ES"/>
        </w:rPr>
        <w:t xml:space="preserve">En lugar de una instancia de </w:t>
      </w:r>
      <w:r w:rsidRPr="003920FB">
        <w:rPr>
          <w:b/>
          <w:lang w:val="es-ES"/>
        </w:rPr>
        <w:t>Traffic.Core.Algorithms.RoutingAlgorithm</w:t>
      </w:r>
      <w:r w:rsidRPr="003920FB">
        <w:rPr>
          <w:lang w:val="es-ES"/>
        </w:rPr>
        <w:t xml:space="preserve"> usaremos un </w:t>
      </w:r>
    </w:p>
    <w:p w:rsidR="005868EF" w:rsidRPr="003920FB" w:rsidRDefault="005868EF" w:rsidP="00760E0C">
      <w:pPr>
        <w:pStyle w:val="ppBodyTextIndent"/>
        <w:rPr>
          <w:lang w:val="es-ES"/>
        </w:rPr>
      </w:pPr>
      <w:r w:rsidRPr="003920FB">
        <w:rPr>
          <w:b/>
          <w:lang w:val="es-ES"/>
        </w:rPr>
        <w:t>StubRoutingAlgorithm</w:t>
      </w:r>
      <w:r w:rsidRPr="003920FB">
        <w:rPr>
          <w:lang w:val="es-ES"/>
        </w:rPr>
        <w:t xml:space="preserve"> para crear una variable local llamada </w:t>
      </w:r>
      <w:r w:rsidRPr="003920FB">
        <w:rPr>
          <w:i/>
          <w:lang w:val="es-ES"/>
        </w:rPr>
        <w:t>expectedAlgorithm</w:t>
      </w:r>
      <w:r w:rsidRPr="003920FB">
        <w:rPr>
          <w:lang w:val="es-ES"/>
        </w:rPr>
        <w:t xml:space="preserve"> y seleccionamos un valor </w:t>
      </w:r>
      <w:r w:rsidRPr="003920FB">
        <w:rPr>
          <w:b/>
          <w:lang w:val="es-ES"/>
        </w:rPr>
        <w:t>System.Windows.Media.Brushes</w:t>
      </w:r>
      <w:r w:rsidRPr="003920FB">
        <w:rPr>
          <w:lang w:val="es-ES"/>
        </w:rPr>
        <w:t xml:space="preserve"> para asignarla a una variable local llamada </w:t>
      </w:r>
      <w:r w:rsidRPr="003920FB">
        <w:rPr>
          <w:i/>
          <w:lang w:val="es-ES"/>
        </w:rPr>
        <w:t xml:space="preserve">expectedColor. </w:t>
      </w:r>
    </w:p>
    <w:p w:rsidR="005868EF" w:rsidRDefault="005868EF" w:rsidP="00760E0C">
      <w:pPr>
        <w:pStyle w:val="ppNumberList"/>
        <w:rPr>
          <w:lang w:val="es-ES"/>
        </w:rPr>
      </w:pPr>
      <w:r w:rsidRPr="003920FB">
        <w:rPr>
          <w:lang w:val="es-ES"/>
        </w:rPr>
        <w:t xml:space="preserve">En el método de test, añade las siguientes líneas de código: </w:t>
      </w:r>
    </w:p>
    <w:p w:rsidR="00D52E36" w:rsidRDefault="00D52E36" w:rsidP="00D52E36">
      <w:pPr>
        <w:pStyle w:val="ppCodeLanguageIndent"/>
        <w:numPr>
          <w:ilvl w:val="0"/>
          <w:numId w:val="0"/>
        </w:numPr>
        <w:ind w:left="720"/>
        <w:rPr>
          <w:lang w:val="es-ES"/>
        </w:rPr>
      </w:pPr>
    </w:p>
    <w:p w:rsidR="00D52E36" w:rsidRPr="00D52E36" w:rsidRDefault="00D52E36" w:rsidP="00D52E36">
      <w:pPr>
        <w:pStyle w:val="ppCodeIndent"/>
      </w:pPr>
      <w:r w:rsidRPr="00D52E36">
        <w:t>var expectedAlgorithm = new StubRoutingAlgorithm(); var expectedColor = Brushes.Aqua;</w:t>
      </w:r>
    </w:p>
    <w:p w:rsidR="005868EF" w:rsidRDefault="005868EF" w:rsidP="00760E0C">
      <w:pPr>
        <w:pStyle w:val="ppNumberList"/>
        <w:rPr>
          <w:lang w:val="es-ES"/>
        </w:rPr>
      </w:pPr>
      <w:r w:rsidRPr="003920FB">
        <w:rPr>
          <w:lang w:val="es-ES"/>
        </w:rPr>
        <w:t xml:space="preserve">Ahora, crea la instancia del Car usando las dos variables locales como parámetros de entrada del constructor: </w:t>
      </w:r>
    </w:p>
    <w:p w:rsidR="00D52E36" w:rsidRDefault="00D52E36" w:rsidP="00D52E36">
      <w:pPr>
        <w:pStyle w:val="ppCodeLanguageIndent"/>
        <w:numPr>
          <w:ilvl w:val="0"/>
          <w:numId w:val="0"/>
        </w:numPr>
        <w:ind w:left="720"/>
        <w:rPr>
          <w:lang w:val="es-ES"/>
        </w:rPr>
      </w:pPr>
    </w:p>
    <w:p w:rsidR="00D52E36" w:rsidRPr="00D52E36" w:rsidRDefault="00D52E36" w:rsidP="00D52E36">
      <w:pPr>
        <w:pStyle w:val="ppCodeIndent"/>
      </w:pPr>
      <w:r w:rsidRPr="00D52E36">
        <w:t>Car codeUnderTest = new Car(expectedAlgorithm, expectedColor);</w:t>
      </w:r>
    </w:p>
    <w:p w:rsidR="005868EF" w:rsidRDefault="005868EF" w:rsidP="00760E0C">
      <w:pPr>
        <w:pStyle w:val="ppNumberList"/>
        <w:rPr>
          <w:lang w:val="es-ES"/>
        </w:rPr>
      </w:pPr>
      <w:r w:rsidRPr="003920FB">
        <w:rPr>
          <w:lang w:val="es-ES"/>
        </w:rPr>
        <w:t xml:space="preserve">Finalmente, comprueba que el estado de la instancia de Car es el que debe ser: </w:t>
      </w:r>
    </w:p>
    <w:p w:rsidR="00D52E36" w:rsidRDefault="00D52E36" w:rsidP="00D52E36">
      <w:pPr>
        <w:pStyle w:val="ppCodeLanguageIndent"/>
        <w:rPr>
          <w:lang w:val="es-ES"/>
        </w:rPr>
      </w:pPr>
    </w:p>
    <w:p w:rsidR="00D52E36" w:rsidRPr="00D52E36" w:rsidRDefault="00D52E36" w:rsidP="00D52E36">
      <w:pPr>
        <w:pStyle w:val="ppCodeIndent"/>
      </w:pPr>
      <w:r w:rsidRPr="00D52E36">
        <w:t xml:space="preserve">Assert.AreSame(expectedAlgorithm, codeUnderTest.Routing, "The Car constructor should initialize the routing algorithm correctly."); </w:t>
      </w:r>
    </w:p>
    <w:p w:rsidR="00D52E36" w:rsidRPr="00D52E36" w:rsidRDefault="00D52E36" w:rsidP="00D52E36">
      <w:pPr>
        <w:pStyle w:val="ppCodeIndent"/>
      </w:pPr>
      <w:r w:rsidRPr="00D52E36">
        <w:t xml:space="preserve">Assert.AreEqual&lt;Brush&gt;(expectedColor, codeUnderTest.VehicleColor, "The Car constructor should in itialize the vehicle color correctly."); </w:t>
      </w:r>
    </w:p>
    <w:p w:rsidR="00D52E36" w:rsidRPr="00D52E36" w:rsidRDefault="00D52E36" w:rsidP="00D52E36">
      <w:pPr>
        <w:pStyle w:val="ppCodeIndent"/>
      </w:pPr>
      <w:r w:rsidRPr="00D52E36">
        <w:t>Assert.IsNotNull(codeUnderTest.RandomGenerator, "The Car constructor should initialize the rando m generator correctly.");</w:t>
      </w:r>
    </w:p>
    <w:p w:rsidR="005868EF" w:rsidRDefault="005868EF" w:rsidP="00760E0C">
      <w:pPr>
        <w:pStyle w:val="ppNumberList"/>
        <w:rPr>
          <w:lang w:val="es-ES"/>
        </w:rPr>
      </w:pPr>
      <w:r w:rsidRPr="003920FB">
        <w:rPr>
          <w:lang w:val="es-ES"/>
        </w:rPr>
        <w:t xml:space="preserve">Ejecuta todos los test unitarios con el Test Explorer para asegurarnos de que todos pasan. </w:t>
      </w:r>
    </w:p>
    <w:p w:rsidR="00760E0C" w:rsidRPr="003920FB" w:rsidRDefault="00760E0C" w:rsidP="00760E0C">
      <w:pPr>
        <w:pStyle w:val="ppListEnd"/>
        <w:rPr>
          <w:lang w:val="es-ES"/>
        </w:rPr>
      </w:pPr>
    </w:p>
    <w:p w:rsidR="005868EF" w:rsidRPr="003920FB" w:rsidRDefault="00760E0C" w:rsidP="00760E0C">
      <w:pPr>
        <w:pStyle w:val="Heading2"/>
        <w:rPr>
          <w:lang w:val="es-ES"/>
        </w:rPr>
      </w:pPr>
      <w:r>
        <w:rPr>
          <w:lang w:val="es-ES"/>
        </w:rPr>
        <w:t xml:space="preserve">Paso 7 – Añade un test para la propiedad Car.ShouldMove </w:t>
      </w:r>
    </w:p>
    <w:p w:rsidR="005868EF" w:rsidRPr="003920FB" w:rsidRDefault="005868EF" w:rsidP="00760E0C">
      <w:pPr>
        <w:pStyle w:val="ppBodyText"/>
        <w:rPr>
          <w:lang w:val="es-ES"/>
        </w:rPr>
      </w:pPr>
      <w:r w:rsidRPr="003920FB">
        <w:rPr>
          <w:lang w:val="es-ES"/>
        </w:rPr>
        <w:t xml:space="preserve">Revisa la propiedad </w:t>
      </w:r>
      <w:r w:rsidRPr="003920FB">
        <w:rPr>
          <w:b/>
          <w:lang w:val="es-ES"/>
        </w:rPr>
        <w:t>ShouldMove</w:t>
      </w:r>
      <w:r w:rsidRPr="003920FB">
        <w:rPr>
          <w:lang w:val="es-ES"/>
        </w:rPr>
        <w:t xml:space="preserve"> de la clase </w:t>
      </w:r>
      <w:r w:rsidRPr="003920FB">
        <w:rPr>
          <w:b/>
          <w:lang w:val="es-ES"/>
        </w:rPr>
        <w:t>Car.cs</w:t>
      </w:r>
      <w:r w:rsidRPr="003920FB">
        <w:rPr>
          <w:lang w:val="es-ES"/>
        </w:rPr>
        <w:t xml:space="preserve">. El getter de la propiedad tiene varias sentencias condicionales para determinar qué valor booleano devolver, dependiendo del estado de la propiedad llamada </w:t>
      </w:r>
      <w:r w:rsidRPr="003920FB">
        <w:rPr>
          <w:b/>
          <w:lang w:val="es-ES"/>
        </w:rPr>
        <w:t>Location</w:t>
      </w:r>
      <w:r w:rsidRPr="003920FB">
        <w:rPr>
          <w:lang w:val="es-ES"/>
        </w:rPr>
        <w:t xml:space="preserve">. Esta propiedad no se inicializa por el constructor y en el getter de </w:t>
      </w:r>
      <w:r w:rsidRPr="003920FB">
        <w:rPr>
          <w:b/>
          <w:lang w:val="es-ES"/>
        </w:rPr>
        <w:t>ShouldMove</w:t>
      </w:r>
      <w:r w:rsidRPr="003920FB">
        <w:rPr>
          <w:lang w:val="es-ES"/>
        </w:rPr>
        <w:t xml:space="preserve">, hay varias comprobaciones de null tanto para </w:t>
      </w:r>
      <w:r w:rsidRPr="003920FB">
        <w:rPr>
          <w:b/>
          <w:lang w:val="es-ES"/>
        </w:rPr>
        <w:t>Location</w:t>
      </w:r>
      <w:r w:rsidRPr="003920FB">
        <w:rPr>
          <w:lang w:val="es-ES"/>
        </w:rPr>
        <w:t xml:space="preserve"> como para las propiedades hijas. La lógica del bloque actual depende de una llamada al método </w:t>
      </w:r>
      <w:r w:rsidRPr="003920FB">
        <w:rPr>
          <w:b/>
          <w:lang w:val="es-ES"/>
        </w:rPr>
        <w:t>Location.Road.IsFree</w:t>
      </w:r>
      <w:r w:rsidRPr="003920FB">
        <w:rPr>
          <w:lang w:val="es-ES"/>
        </w:rPr>
        <w:t xml:space="preserve"> si devuelve </w:t>
      </w:r>
      <w:r w:rsidRPr="003920FB">
        <w:rPr>
          <w:i/>
          <w:lang w:val="es-ES"/>
        </w:rPr>
        <w:t>true</w:t>
      </w:r>
      <w:r w:rsidRPr="003920FB">
        <w:rPr>
          <w:lang w:val="es-ES"/>
        </w:rPr>
        <w:t xml:space="preserve">. Esto hace una llamada al método </w:t>
      </w:r>
      <w:r w:rsidRPr="003920FB">
        <w:rPr>
          <w:b/>
          <w:lang w:val="es-ES"/>
        </w:rPr>
        <w:t>DiscoveredRoutes.ToRoutePart</w:t>
      </w:r>
      <w:r w:rsidRPr="003920FB">
        <w:rPr>
          <w:lang w:val="es-ES"/>
        </w:rPr>
        <w:t xml:space="preserve"> e interactúa con la propiedad local  </w:t>
      </w:r>
      <w:r w:rsidRPr="003920FB">
        <w:rPr>
          <w:b/>
          <w:lang w:val="es-ES"/>
        </w:rPr>
        <w:t>System.Random</w:t>
      </w:r>
      <w:r w:rsidRPr="003920FB">
        <w:rPr>
          <w:lang w:val="es-ES"/>
        </w:rPr>
        <w:t xml:space="preserve">. Continuando con el ejercicio de testear este código, produciremos algunos test unitarios simples para comprobar el estado de esta propiedad. Le primer test que haremos será testear la condición cuando la propiedad </w:t>
      </w:r>
      <w:r w:rsidRPr="003920FB">
        <w:rPr>
          <w:b/>
          <w:lang w:val="es-ES"/>
        </w:rPr>
        <w:t xml:space="preserve">Location </w:t>
      </w:r>
      <w:r w:rsidRPr="003920FB">
        <w:rPr>
          <w:lang w:val="es-ES"/>
        </w:rPr>
        <w:t xml:space="preserve">sea null. </w:t>
      </w:r>
    </w:p>
    <w:p w:rsidR="005868EF" w:rsidRPr="003920FB" w:rsidRDefault="005868EF" w:rsidP="00760E0C">
      <w:pPr>
        <w:pStyle w:val="ppNumberList"/>
        <w:rPr>
          <w:lang w:val="es-ES"/>
        </w:rPr>
      </w:pPr>
      <w:r w:rsidRPr="003920FB">
        <w:rPr>
          <w:lang w:val="es-ES"/>
        </w:rPr>
        <w:t xml:space="preserve">Añade un nuevo test llamado </w:t>
      </w:r>
      <w:r w:rsidRPr="003920FB">
        <w:rPr>
          <w:b/>
          <w:lang w:val="es-ES"/>
        </w:rPr>
        <w:t xml:space="preserve">Car_ShouldMoveProperty_ReturnsFalseIFLocationIsNull </w:t>
      </w:r>
      <w:r w:rsidRPr="003920FB">
        <w:rPr>
          <w:lang w:val="es-ES"/>
        </w:rPr>
        <w:t xml:space="preserve">a la clase </w:t>
      </w:r>
      <w:r w:rsidRPr="003920FB">
        <w:rPr>
          <w:b/>
          <w:lang w:val="es-ES"/>
        </w:rPr>
        <w:t xml:space="preserve">CarTests.cs. </w:t>
      </w:r>
      <w:r w:rsidRPr="003920FB">
        <w:rPr>
          <w:lang w:val="es-ES"/>
        </w:rPr>
        <w:t xml:space="preserve">Debe ser decorado con el atributo </w:t>
      </w:r>
      <w:r w:rsidRPr="003920FB">
        <w:rPr>
          <w:i/>
          <w:lang w:val="es-ES"/>
        </w:rPr>
        <w:t>TestMethod</w:t>
      </w:r>
      <w:r w:rsidRPr="003920FB">
        <w:rPr>
          <w:lang w:val="es-ES"/>
        </w:rPr>
        <w:t xml:space="preserve">. </w:t>
      </w:r>
    </w:p>
    <w:p w:rsidR="005868EF" w:rsidRPr="003920FB" w:rsidRDefault="005868EF" w:rsidP="00760E0C">
      <w:pPr>
        <w:pStyle w:val="ppNumberList"/>
        <w:rPr>
          <w:lang w:val="es-ES"/>
        </w:rPr>
      </w:pPr>
      <w:r w:rsidRPr="003920FB">
        <w:rPr>
          <w:lang w:val="es-ES"/>
        </w:rPr>
        <w:t xml:space="preserve">En el cuerpo del método, repite los puntos 4 y 5 del Paso 6 para obtener los datos para el test. </w:t>
      </w:r>
    </w:p>
    <w:p w:rsidR="005868EF" w:rsidRPr="003920FB" w:rsidRDefault="005868EF" w:rsidP="00760E0C">
      <w:pPr>
        <w:pStyle w:val="ppNumberList"/>
        <w:rPr>
          <w:lang w:val="es-ES"/>
        </w:rPr>
      </w:pPr>
      <w:r w:rsidRPr="003920FB">
        <w:rPr>
          <w:lang w:val="es-ES"/>
        </w:rPr>
        <w:t xml:space="preserve">Ahora setea la propiedad </w:t>
      </w:r>
      <w:r w:rsidRPr="003920FB">
        <w:rPr>
          <w:b/>
          <w:lang w:val="es-ES"/>
        </w:rPr>
        <w:t xml:space="preserve">Location </w:t>
      </w:r>
      <w:r w:rsidRPr="003920FB">
        <w:rPr>
          <w:lang w:val="es-ES"/>
        </w:rPr>
        <w:t xml:space="preserve">de la variable </w:t>
      </w:r>
      <w:r w:rsidRPr="003920FB">
        <w:rPr>
          <w:i/>
          <w:lang w:val="es-ES"/>
        </w:rPr>
        <w:t>codeUnderTest</w:t>
      </w:r>
      <w:r w:rsidRPr="003920FB">
        <w:rPr>
          <w:lang w:val="es-ES"/>
        </w:rPr>
        <w:t xml:space="preserve"> a null. </w:t>
      </w:r>
    </w:p>
    <w:p w:rsidR="005868EF" w:rsidRPr="003920FB" w:rsidRDefault="005868EF" w:rsidP="00760E0C">
      <w:pPr>
        <w:pStyle w:val="ppNumberList"/>
        <w:rPr>
          <w:lang w:val="es-ES"/>
        </w:rPr>
      </w:pPr>
      <w:r w:rsidRPr="003920FB">
        <w:rPr>
          <w:lang w:val="es-ES"/>
        </w:rPr>
        <w:t xml:space="preserve">Ahora comprueba que la propiedad </w:t>
      </w:r>
      <w:r w:rsidRPr="003920FB">
        <w:rPr>
          <w:i/>
          <w:lang w:val="es-ES"/>
        </w:rPr>
        <w:t xml:space="preserve">codeunderTest.ShouldMove </w:t>
      </w:r>
      <w:r w:rsidRPr="003920FB">
        <w:rPr>
          <w:lang w:val="es-ES"/>
        </w:rPr>
        <w:t xml:space="preserve">es </w:t>
      </w:r>
      <w:r w:rsidRPr="003920FB">
        <w:rPr>
          <w:i/>
          <w:lang w:val="es-ES"/>
        </w:rPr>
        <w:t xml:space="preserve">false. </w:t>
      </w:r>
      <w:r w:rsidRPr="003920FB">
        <w:rPr>
          <w:lang w:val="es-ES"/>
        </w:rPr>
        <w:t xml:space="preserve">Añade un mensaje de error para indicar al desarrollador qué hacer si el valor de la propiedad no es válido. </w:t>
      </w:r>
    </w:p>
    <w:p w:rsidR="005868EF" w:rsidRDefault="005868EF" w:rsidP="00760E0C">
      <w:pPr>
        <w:pStyle w:val="ppBodyTextIndent"/>
        <w:rPr>
          <w:lang w:val="es-ES"/>
        </w:rPr>
      </w:pPr>
      <w:r w:rsidRPr="003920FB">
        <w:rPr>
          <w:lang w:val="es-ES"/>
        </w:rPr>
        <w:t xml:space="preserve">El test unitario completo será: </w:t>
      </w:r>
    </w:p>
    <w:p w:rsidR="00CB2E5C" w:rsidRDefault="00CB2E5C" w:rsidP="00CB2E5C">
      <w:pPr>
        <w:pStyle w:val="ppCodeLanguageIndent"/>
        <w:rPr>
          <w:lang w:val="es-ES"/>
        </w:rPr>
      </w:pPr>
    </w:p>
    <w:p w:rsidR="00CB2E5C" w:rsidRPr="00CB2E5C" w:rsidRDefault="00CB2E5C" w:rsidP="00CB2E5C">
      <w:pPr>
        <w:pStyle w:val="ppCodeIndent"/>
        <w:rPr>
          <w:lang w:val="es-ES"/>
        </w:rPr>
      </w:pPr>
      <w:r w:rsidRPr="00CB2E5C">
        <w:rPr>
          <w:lang w:val="es-ES"/>
        </w:rPr>
        <w:t xml:space="preserve">/// &lt;summary&gt; </w:t>
      </w:r>
    </w:p>
    <w:p w:rsidR="00CB2E5C" w:rsidRPr="00CB2E5C" w:rsidRDefault="00CB2E5C" w:rsidP="00CB2E5C">
      <w:pPr>
        <w:pStyle w:val="ppCodeIndent"/>
      </w:pPr>
      <w:r w:rsidRPr="00CB2E5C">
        <w:t xml:space="preserve">/// Test to ensure that the Car.ShouldMove property returns false where Location is null. </w:t>
      </w:r>
    </w:p>
    <w:p w:rsidR="00CB2E5C" w:rsidRPr="00CB2E5C" w:rsidRDefault="00CB2E5C" w:rsidP="00CB2E5C">
      <w:pPr>
        <w:pStyle w:val="ppCodeIndent"/>
      </w:pPr>
      <w:r w:rsidRPr="00CB2E5C">
        <w:t xml:space="preserve">/// &lt;/summary&gt; [TestMethod] public void Car_ShouldMoveProperty_ReturnsFalseIfLocationIsNull() </w:t>
      </w:r>
    </w:p>
    <w:p w:rsidR="00CB2E5C" w:rsidRPr="00CB2E5C" w:rsidRDefault="00CB2E5C" w:rsidP="00CB2E5C">
      <w:pPr>
        <w:pStyle w:val="ppCodeIndent"/>
      </w:pPr>
      <w:r w:rsidRPr="00CB2E5C">
        <w:t xml:space="preserve">{     var stubAlgorithm = new StubRoutingAlgorithm();     var testBrush = Brushes.AliceBlue; </w:t>
      </w:r>
    </w:p>
    <w:p w:rsidR="00CB2E5C" w:rsidRPr="00CB2E5C" w:rsidRDefault="00CB2E5C" w:rsidP="00CB2E5C">
      <w:pPr>
        <w:pStyle w:val="ppCodeIndent"/>
      </w:pPr>
      <w:r w:rsidRPr="00CB2E5C">
        <w:t xml:space="preserve">    Car codeUnderTest = new Car(stubAlgorithm, testBrush);     codeUnderTest.Location = null; </w:t>
      </w:r>
    </w:p>
    <w:p w:rsidR="00CB2E5C" w:rsidRPr="00CB2E5C" w:rsidRDefault="00CB2E5C" w:rsidP="00CB2E5C">
      <w:pPr>
        <w:pStyle w:val="ppCodeIndent"/>
      </w:pPr>
      <w:r w:rsidRPr="00CB2E5C">
        <w:t xml:space="preserve">  </w:t>
      </w:r>
    </w:p>
    <w:p w:rsidR="00CB2E5C" w:rsidRPr="00CB2E5C" w:rsidRDefault="00CB2E5C" w:rsidP="00CB2E5C">
      <w:pPr>
        <w:pStyle w:val="ppCodeIndent"/>
      </w:pPr>
      <w:r w:rsidRPr="00CB2E5C">
        <w:t xml:space="preserve">    Assert.IsFalse(codeUnderTest.ShouldMove, "The Car.ShouldMove property should return false wh ere Car.Location is null."); </w:t>
      </w:r>
    </w:p>
    <w:p w:rsidR="00CB2E5C" w:rsidRPr="00CB2E5C" w:rsidRDefault="00CB2E5C" w:rsidP="00CB2E5C">
      <w:pPr>
        <w:pStyle w:val="ppCodeIndent"/>
        <w:rPr>
          <w:lang w:val="es-ES"/>
        </w:rPr>
      </w:pPr>
      <w:r w:rsidRPr="00CB2E5C">
        <w:rPr>
          <w:lang w:val="es-ES"/>
        </w:rPr>
        <w:t>}</w:t>
      </w:r>
    </w:p>
    <w:p w:rsidR="005868EF" w:rsidRPr="003920FB" w:rsidRDefault="005868EF" w:rsidP="00760E0C">
      <w:pPr>
        <w:pStyle w:val="ppBodyTextIndent"/>
        <w:rPr>
          <w:lang w:val="es-ES"/>
        </w:rPr>
      </w:pPr>
      <w:r w:rsidRPr="003920FB">
        <w:rPr>
          <w:lang w:val="es-ES"/>
        </w:rPr>
        <w:t xml:space="preserve">El siguiente test unitario que haremos será testear el getter de </w:t>
      </w:r>
      <w:r w:rsidRPr="003920FB">
        <w:rPr>
          <w:b/>
          <w:lang w:val="es-ES"/>
        </w:rPr>
        <w:t>ShouldMove</w:t>
      </w:r>
      <w:r w:rsidRPr="003920FB">
        <w:rPr>
          <w:lang w:val="es-ES"/>
        </w:rPr>
        <w:t xml:space="preserve">, cuando la propiedad </w:t>
      </w:r>
      <w:r w:rsidRPr="003920FB">
        <w:rPr>
          <w:b/>
          <w:lang w:val="es-ES"/>
        </w:rPr>
        <w:t>Loation.Road</w:t>
      </w:r>
      <w:r w:rsidRPr="003920FB">
        <w:rPr>
          <w:lang w:val="es-ES"/>
        </w:rPr>
        <w:t xml:space="preserve"> sea null </w:t>
      </w:r>
    </w:p>
    <w:p w:rsidR="005868EF" w:rsidRPr="003920FB" w:rsidRDefault="005868EF" w:rsidP="00760E0C">
      <w:pPr>
        <w:pStyle w:val="ppNumberList"/>
        <w:rPr>
          <w:lang w:val="es-ES"/>
        </w:rPr>
      </w:pPr>
      <w:r w:rsidRPr="003920FB">
        <w:rPr>
          <w:lang w:val="es-ES"/>
        </w:rPr>
        <w:t xml:space="preserve">Añade un nuevo método de test llamado </w:t>
      </w:r>
    </w:p>
    <w:p w:rsidR="005868EF" w:rsidRPr="003920FB" w:rsidRDefault="005868EF" w:rsidP="00760E0C">
      <w:pPr>
        <w:pStyle w:val="ppBodyTextIndent"/>
        <w:rPr>
          <w:lang w:val="es-ES"/>
        </w:rPr>
      </w:pPr>
      <w:r w:rsidRPr="003920FB">
        <w:rPr>
          <w:lang w:val="es-ES"/>
        </w:rPr>
        <w:t xml:space="preserve">Car_ShouldMoveProperty_ReturnsFalseIfLocationRoadIsNull y repite los puntos 4 y 5 del Paso 6. </w:t>
      </w:r>
    </w:p>
    <w:p w:rsidR="005868EF" w:rsidRPr="003920FB" w:rsidRDefault="005868EF" w:rsidP="00760E0C">
      <w:pPr>
        <w:pStyle w:val="ppNumberList"/>
        <w:rPr>
          <w:lang w:val="es-ES"/>
        </w:rPr>
      </w:pPr>
      <w:r w:rsidRPr="003920FB">
        <w:rPr>
          <w:lang w:val="es-ES"/>
        </w:rPr>
        <w:t xml:space="preserve">Usa una instancia del tipo </w:t>
      </w:r>
      <w:r w:rsidRPr="003920FB">
        <w:rPr>
          <w:b/>
          <w:lang w:val="es-ES"/>
        </w:rPr>
        <w:t xml:space="preserve">StubElementLocation </w:t>
      </w:r>
      <w:r w:rsidRPr="003920FB">
        <w:rPr>
          <w:lang w:val="es-ES"/>
        </w:rPr>
        <w:t xml:space="preserve">con la propiedad </w:t>
      </w:r>
      <w:r w:rsidRPr="003920FB">
        <w:rPr>
          <w:b/>
          <w:lang w:val="es-ES"/>
        </w:rPr>
        <w:t>Road</w:t>
      </w:r>
      <w:r w:rsidRPr="003920FB">
        <w:rPr>
          <w:lang w:val="es-ES"/>
        </w:rPr>
        <w:t xml:space="preserve"> a </w:t>
      </w:r>
      <w:r w:rsidRPr="003920FB">
        <w:rPr>
          <w:i/>
          <w:lang w:val="es-ES"/>
        </w:rPr>
        <w:t>null</w:t>
      </w:r>
      <w:r w:rsidRPr="003920FB">
        <w:rPr>
          <w:b/>
          <w:i/>
          <w:lang w:val="es-ES"/>
        </w:rPr>
        <w:t>.</w:t>
      </w:r>
      <w:r w:rsidRPr="003920FB">
        <w:rPr>
          <w:lang w:val="es-ES"/>
        </w:rPr>
        <w:t xml:space="preserve"> Asígnala a la propiedad </w:t>
      </w:r>
      <w:r w:rsidRPr="003920FB">
        <w:rPr>
          <w:i/>
          <w:lang w:val="es-ES"/>
        </w:rPr>
        <w:t xml:space="preserve">codeUnderTest.Location </w:t>
      </w:r>
      <w:r w:rsidRPr="003920FB">
        <w:rPr>
          <w:lang w:val="es-ES"/>
        </w:rPr>
        <w:t xml:space="preserve">de la siguiente manera: </w:t>
      </w:r>
      <w:r w:rsidRPr="003920FB">
        <w:rPr>
          <w:rFonts w:ascii="Courier New" w:eastAsia="Courier New" w:hAnsi="Courier New" w:cs="Courier New"/>
          <w:sz w:val="16"/>
          <w:lang w:val="es-ES"/>
        </w:rPr>
        <w:t xml:space="preserve">codeUnderTest.Location = </w:t>
      </w:r>
      <w:r w:rsidRPr="003920FB">
        <w:rPr>
          <w:rFonts w:ascii="Courier New" w:eastAsia="Courier New" w:hAnsi="Courier New" w:cs="Courier New"/>
          <w:color w:val="0000FF"/>
          <w:sz w:val="16"/>
          <w:lang w:val="es-ES"/>
        </w:rPr>
        <w:t>new</w:t>
      </w:r>
      <w:r w:rsidRPr="003920FB">
        <w:rPr>
          <w:rFonts w:ascii="Courier New" w:eastAsia="Courier New" w:hAnsi="Courier New" w:cs="Courier New"/>
          <w:sz w:val="16"/>
          <w:lang w:val="es-ES"/>
        </w:rPr>
        <w:t xml:space="preserve"> </w:t>
      </w:r>
      <w:r w:rsidRPr="003920FB">
        <w:rPr>
          <w:rFonts w:ascii="Courier New" w:eastAsia="Courier New" w:hAnsi="Courier New" w:cs="Courier New"/>
          <w:color w:val="2B91AF"/>
          <w:sz w:val="16"/>
          <w:lang w:val="es-ES"/>
        </w:rPr>
        <w:t>StubElementLocation</w:t>
      </w:r>
      <w:r w:rsidRPr="003920FB">
        <w:rPr>
          <w:rFonts w:ascii="Courier New" w:eastAsia="Courier New" w:hAnsi="Courier New" w:cs="Courier New"/>
          <w:sz w:val="16"/>
          <w:lang w:val="es-ES"/>
        </w:rPr>
        <w:t xml:space="preserve"> { Road = </w:t>
      </w:r>
      <w:r w:rsidRPr="003920FB">
        <w:rPr>
          <w:rFonts w:ascii="Courier New" w:eastAsia="Courier New" w:hAnsi="Courier New" w:cs="Courier New"/>
          <w:color w:val="0000FF"/>
          <w:sz w:val="16"/>
          <w:lang w:val="es-ES"/>
        </w:rPr>
        <w:t>null</w:t>
      </w:r>
      <w:r w:rsidRPr="003920FB">
        <w:rPr>
          <w:rFonts w:ascii="Courier New" w:eastAsia="Courier New" w:hAnsi="Courier New" w:cs="Courier New"/>
          <w:sz w:val="16"/>
          <w:lang w:val="es-ES"/>
        </w:rPr>
        <w:t xml:space="preserve"> }; </w:t>
      </w:r>
    </w:p>
    <w:p w:rsidR="005868EF" w:rsidRPr="003920FB" w:rsidRDefault="005868EF" w:rsidP="00824846">
      <w:pPr>
        <w:pStyle w:val="ppBodyTextIndent"/>
        <w:rPr>
          <w:lang w:val="es-ES"/>
        </w:rPr>
      </w:pPr>
      <w:r w:rsidRPr="003920FB">
        <w:rPr>
          <w:lang w:val="es-ES"/>
        </w:rPr>
        <w:t xml:space="preserve"> </w:t>
      </w:r>
    </w:p>
    <w:p w:rsidR="005868EF" w:rsidRDefault="005868EF" w:rsidP="00760E0C">
      <w:pPr>
        <w:pStyle w:val="ppNumberList"/>
      </w:pPr>
      <w:r w:rsidRPr="003920FB">
        <w:rPr>
          <w:lang w:val="es-ES"/>
        </w:rPr>
        <w:t xml:space="preserve">Ahora añade un assert para comprobar que la propiedad </w:t>
      </w:r>
      <w:r w:rsidRPr="003920FB">
        <w:rPr>
          <w:i/>
          <w:lang w:val="es-ES"/>
        </w:rPr>
        <w:t>codeUnderTest.ShouldMove</w:t>
      </w:r>
      <w:r w:rsidRPr="003920FB">
        <w:rPr>
          <w:lang w:val="es-ES"/>
        </w:rPr>
        <w:t xml:space="preserve"> es </w:t>
      </w:r>
      <w:r w:rsidRPr="003920FB">
        <w:rPr>
          <w:i/>
          <w:lang w:val="es-ES"/>
        </w:rPr>
        <w:t>false</w:t>
      </w:r>
      <w:r w:rsidRPr="003920FB">
        <w:rPr>
          <w:lang w:val="es-ES"/>
        </w:rPr>
        <w:t xml:space="preserve">. </w:t>
      </w:r>
      <w:r>
        <w:t xml:space="preserve">De nuevo, añade un mensaje de error adecuado. </w:t>
      </w:r>
    </w:p>
    <w:p w:rsidR="005868EF" w:rsidRDefault="005868EF" w:rsidP="00824846">
      <w:pPr>
        <w:pStyle w:val="ppBodyTextIndent"/>
      </w:pPr>
      <w:r>
        <w:t xml:space="preserve"> </w:t>
      </w:r>
    </w:p>
    <w:p w:rsidR="005868EF" w:rsidRDefault="005868EF" w:rsidP="00760E0C">
      <w:pPr>
        <w:pStyle w:val="ppBodyTextIndent"/>
        <w:rPr>
          <w:lang w:val="es-ES"/>
        </w:rPr>
      </w:pPr>
      <w:r w:rsidRPr="003920FB">
        <w:rPr>
          <w:lang w:val="es-ES"/>
        </w:rPr>
        <w:t xml:space="preserve">El código completo del test será algo así: </w:t>
      </w:r>
    </w:p>
    <w:p w:rsidR="00F85192" w:rsidRDefault="00F85192" w:rsidP="00F85192">
      <w:pPr>
        <w:pStyle w:val="ppCodeLanguageIndent"/>
        <w:rPr>
          <w:lang w:val="es-ES"/>
        </w:rPr>
      </w:pPr>
    </w:p>
    <w:p w:rsidR="00F85192" w:rsidRPr="00F85192" w:rsidRDefault="00F85192" w:rsidP="00F85192">
      <w:pPr>
        <w:pStyle w:val="ppCodeIndent"/>
        <w:rPr>
          <w:lang w:val="es-ES"/>
        </w:rPr>
      </w:pPr>
      <w:r w:rsidRPr="00F85192">
        <w:rPr>
          <w:lang w:val="es-ES"/>
        </w:rPr>
        <w:t xml:space="preserve">/// &lt;summary&gt; </w:t>
      </w:r>
    </w:p>
    <w:p w:rsidR="00F85192" w:rsidRPr="00F85192" w:rsidRDefault="00F85192" w:rsidP="00F85192">
      <w:pPr>
        <w:pStyle w:val="ppCodeIndent"/>
      </w:pPr>
      <w:r w:rsidRPr="00F85192">
        <w:t xml:space="preserve">/// Test to ensure that the Car.ShouldMove property returns false where Location is null. </w:t>
      </w:r>
    </w:p>
    <w:p w:rsidR="00F85192" w:rsidRPr="00F85192" w:rsidRDefault="00F85192" w:rsidP="00F85192">
      <w:pPr>
        <w:pStyle w:val="ppCodeIndent"/>
      </w:pPr>
      <w:r w:rsidRPr="00F85192">
        <w:t xml:space="preserve">/// &lt;/summary&gt; [TestMethod] public void Car_ShouldMoveProperty_ReturnsFalseIfLocationRoadPropertyIsNull() </w:t>
      </w:r>
    </w:p>
    <w:p w:rsidR="00F85192" w:rsidRPr="00F85192" w:rsidRDefault="00F85192" w:rsidP="00F85192">
      <w:pPr>
        <w:pStyle w:val="ppCodeIndent"/>
      </w:pPr>
      <w:r w:rsidRPr="00F85192">
        <w:t xml:space="preserve">{     var stubAlgorithm = new StubRoutingAlgorithm();     var testBrush = Brushes.AliceBlue; </w:t>
      </w:r>
    </w:p>
    <w:p w:rsidR="00F85192" w:rsidRPr="00F85192" w:rsidRDefault="00F85192" w:rsidP="00F85192">
      <w:pPr>
        <w:pStyle w:val="ppCodeIndent"/>
      </w:pPr>
      <w:r w:rsidRPr="00F85192">
        <w:t xml:space="preserve">    Car codeUnderTest = new Car(stubAlgorithm, testBrush);     codeUnderTest.Location = new StubElementLocation { Road = null };   </w:t>
      </w:r>
    </w:p>
    <w:p w:rsidR="00F85192" w:rsidRPr="00F85192" w:rsidRDefault="00F85192" w:rsidP="00F85192">
      <w:pPr>
        <w:pStyle w:val="ppCodeIndent"/>
      </w:pPr>
      <w:r w:rsidRPr="00F85192">
        <w:t xml:space="preserve">    Assert.IsFalse(codeUnderTest.ShouldMove, "The Car.ShouldMove property should return false where Car.Location.Road is null."); </w:t>
      </w:r>
    </w:p>
    <w:p w:rsidR="00F85192" w:rsidRPr="00F85192" w:rsidRDefault="00F85192" w:rsidP="00F85192">
      <w:pPr>
        <w:pStyle w:val="ppCodeIndent"/>
        <w:rPr>
          <w:lang w:val="es-ES"/>
        </w:rPr>
      </w:pPr>
      <w:r w:rsidRPr="00F85192">
        <w:rPr>
          <w:lang w:val="es-ES"/>
        </w:rPr>
        <w:t>}</w:t>
      </w:r>
    </w:p>
    <w:p w:rsidR="005868EF" w:rsidRPr="003920FB" w:rsidRDefault="005868EF" w:rsidP="00760E0C">
      <w:pPr>
        <w:pStyle w:val="ppBodyText"/>
        <w:rPr>
          <w:lang w:val="es-ES"/>
        </w:rPr>
      </w:pPr>
      <w:r w:rsidRPr="003920FB">
        <w:rPr>
          <w:lang w:val="es-ES"/>
        </w:rPr>
        <w:t xml:space="preserve">Ahora somos dependientes del resultado del método </w:t>
      </w:r>
      <w:r w:rsidRPr="003920FB">
        <w:rPr>
          <w:b/>
          <w:lang w:val="es-ES"/>
        </w:rPr>
        <w:t>Location.Result.IsFree</w:t>
      </w:r>
      <w:r w:rsidRPr="003920FB">
        <w:rPr>
          <w:lang w:val="es-ES"/>
        </w:rPr>
        <w:t xml:space="preserve">. Como la implementación de la propiedad ShouldMove depende de que esta llamada devuelva true, haremos un test unitario que comprueba el estado cuando esta propiedad devuelva </w:t>
      </w:r>
      <w:r w:rsidRPr="003920FB">
        <w:rPr>
          <w:i/>
          <w:lang w:val="es-ES"/>
        </w:rPr>
        <w:t>false</w:t>
      </w:r>
      <w:r w:rsidRPr="003920FB">
        <w:rPr>
          <w:lang w:val="es-ES"/>
        </w:rPr>
        <w:t xml:space="preserve">. Como la propiedad </w:t>
      </w:r>
      <w:r w:rsidRPr="003920FB">
        <w:rPr>
          <w:b/>
          <w:lang w:val="es-ES"/>
        </w:rPr>
        <w:t>Location.Result</w:t>
      </w:r>
      <w:r w:rsidRPr="003920FB">
        <w:rPr>
          <w:lang w:val="es-ES"/>
        </w:rPr>
        <w:t xml:space="preserve"> es del tipo </w:t>
      </w:r>
      <w:r w:rsidRPr="003920FB">
        <w:rPr>
          <w:b/>
          <w:lang w:val="es-ES"/>
        </w:rPr>
        <w:t xml:space="preserve">Block, </w:t>
      </w:r>
      <w:r w:rsidRPr="003920FB">
        <w:rPr>
          <w:lang w:val="es-ES"/>
        </w:rPr>
        <w:t xml:space="preserve">tendremos que usar una instancia de </w:t>
      </w:r>
      <w:r w:rsidRPr="003920FB">
        <w:rPr>
          <w:b/>
          <w:lang w:val="es-ES"/>
        </w:rPr>
        <w:t xml:space="preserve">ShimBlock </w:t>
      </w:r>
    </w:p>
    <w:p w:rsidR="005868EF" w:rsidRDefault="005868EF" w:rsidP="00760E0C">
      <w:pPr>
        <w:pStyle w:val="ppNumberList"/>
      </w:pPr>
      <w:r>
        <w:t xml:space="preserve">Añade un nuevo test llamado </w:t>
      </w:r>
    </w:p>
    <w:p w:rsidR="005868EF" w:rsidRDefault="005868EF" w:rsidP="00760E0C">
      <w:pPr>
        <w:pStyle w:val="ppBodyTextIndent"/>
      </w:pPr>
      <w:r>
        <w:t xml:space="preserve">Car_ShouldMoveProperty_ReturnsFalseIfLocationRoadsIsFreeReturnsFalse a la clase CarTests.cs </w:t>
      </w:r>
    </w:p>
    <w:p w:rsidR="005868EF" w:rsidRPr="003920FB" w:rsidRDefault="005868EF" w:rsidP="00760E0C">
      <w:pPr>
        <w:pStyle w:val="ppNumberList"/>
        <w:rPr>
          <w:lang w:val="es-ES"/>
        </w:rPr>
      </w:pPr>
      <w:r w:rsidRPr="003920FB">
        <w:rPr>
          <w:lang w:val="es-ES"/>
        </w:rPr>
        <w:t xml:space="preserve">En el cuerpo del método, crea las variables locales </w:t>
      </w:r>
      <w:r w:rsidRPr="003920FB">
        <w:rPr>
          <w:i/>
          <w:lang w:val="es-ES"/>
        </w:rPr>
        <w:t xml:space="preserve">stubAlgorithm </w:t>
      </w:r>
      <w:r w:rsidRPr="003920FB">
        <w:rPr>
          <w:lang w:val="es-ES"/>
        </w:rPr>
        <w:t xml:space="preserve"> y </w:t>
      </w:r>
      <w:r w:rsidRPr="003920FB">
        <w:rPr>
          <w:i/>
          <w:lang w:val="es-ES"/>
        </w:rPr>
        <w:t>testBrush</w:t>
      </w:r>
      <w:r w:rsidRPr="003920FB">
        <w:rPr>
          <w:lang w:val="es-ES"/>
        </w:rPr>
        <w:t xml:space="preserve"> como en el test unitario anterior. </w:t>
      </w:r>
    </w:p>
    <w:p w:rsidR="005868EF" w:rsidRPr="003920FB" w:rsidRDefault="005868EF" w:rsidP="00760E0C">
      <w:pPr>
        <w:pStyle w:val="ppNumberList"/>
        <w:rPr>
          <w:lang w:val="es-ES"/>
        </w:rPr>
      </w:pPr>
      <w:r w:rsidRPr="003920FB">
        <w:rPr>
          <w:lang w:val="es-ES"/>
        </w:rPr>
        <w:t xml:space="preserve">Añade una sentencia </w:t>
      </w:r>
      <w:r w:rsidRPr="003920FB">
        <w:rPr>
          <w:i/>
          <w:lang w:val="es-ES"/>
        </w:rPr>
        <w:t>using ShimsContext.Create()</w:t>
      </w:r>
      <w:r w:rsidRPr="003920FB">
        <w:rPr>
          <w:lang w:val="es-ES"/>
        </w:rPr>
        <w:t xml:space="preserve"> para aislar las llamadas de la clase </w:t>
      </w:r>
      <w:r w:rsidRPr="003920FB">
        <w:rPr>
          <w:b/>
          <w:lang w:val="es-ES"/>
        </w:rPr>
        <w:t>Block</w:t>
      </w:r>
      <w:r w:rsidRPr="003920FB">
        <w:rPr>
          <w:lang w:val="es-ES"/>
        </w:rPr>
        <w:t xml:space="preserve">. </w:t>
      </w:r>
    </w:p>
    <w:p w:rsidR="005868EF" w:rsidRDefault="005868EF" w:rsidP="00760E0C">
      <w:pPr>
        <w:pStyle w:val="ppNumberList"/>
      </w:pPr>
      <w:r w:rsidRPr="003920FB">
        <w:rPr>
          <w:lang w:val="es-ES"/>
        </w:rPr>
        <w:t xml:space="preserve">Usando la clase ShimBlock, ofrece una implementación para asegurarnos de que cualquier llamada al método IsFree devolverá </w:t>
      </w:r>
      <w:r w:rsidRPr="003920FB">
        <w:rPr>
          <w:i/>
          <w:lang w:val="es-ES"/>
        </w:rPr>
        <w:t>false</w:t>
      </w:r>
      <w:r w:rsidRPr="003920FB">
        <w:rPr>
          <w:lang w:val="es-ES"/>
        </w:rPr>
        <w:t xml:space="preserve">. </w:t>
      </w:r>
      <w:r>
        <w:t xml:space="preserve">Aquí está el código: </w:t>
      </w:r>
    </w:p>
    <w:p w:rsidR="008244D3" w:rsidRDefault="008244D3" w:rsidP="008244D3">
      <w:pPr>
        <w:pStyle w:val="ppCodeLanguageIndent"/>
      </w:pPr>
    </w:p>
    <w:p w:rsidR="008244D3" w:rsidRPr="008244D3" w:rsidRDefault="008244D3" w:rsidP="008244D3">
      <w:pPr>
        <w:pStyle w:val="ppCodeIndent"/>
      </w:pPr>
      <w:r w:rsidRPr="008244D3">
        <w:t>ShimBlock.AllInstances.IsFreeInt32 = (block, position) =&gt; { return false; };</w:t>
      </w:r>
    </w:p>
    <w:p w:rsidR="005868EF" w:rsidRPr="003920FB" w:rsidRDefault="005868EF" w:rsidP="00824846">
      <w:pPr>
        <w:pStyle w:val="ppBodyTextIndent"/>
        <w:rPr>
          <w:lang w:val="es-ES"/>
        </w:rPr>
      </w:pPr>
      <w:r w:rsidRPr="008244D3">
        <w:rPr>
          <w:rFonts w:ascii="Courier New" w:eastAsia="Courier New" w:hAnsi="Courier New" w:cs="Courier New"/>
          <w:sz w:val="16"/>
        </w:rPr>
        <w:t xml:space="preserve">        </w:t>
      </w:r>
      <w:r w:rsidRPr="003920FB">
        <w:rPr>
          <w:lang w:val="es-ES"/>
        </w:rPr>
        <w:t xml:space="preserve">Crea una instancia de </w:t>
      </w:r>
      <w:r w:rsidRPr="003920FB">
        <w:rPr>
          <w:b/>
          <w:lang w:val="es-ES"/>
        </w:rPr>
        <w:t>Car</w:t>
      </w:r>
      <w:r w:rsidRPr="003920FB">
        <w:rPr>
          <w:lang w:val="es-ES"/>
        </w:rPr>
        <w:t xml:space="preserve"> usando las variables </w:t>
      </w:r>
      <w:r w:rsidRPr="003920FB">
        <w:rPr>
          <w:i/>
          <w:lang w:val="es-ES"/>
        </w:rPr>
        <w:t xml:space="preserve">StubAlgorithm </w:t>
      </w:r>
      <w:r w:rsidRPr="003920FB">
        <w:rPr>
          <w:lang w:val="es-ES"/>
        </w:rPr>
        <w:t xml:space="preserve"> y </w:t>
      </w:r>
      <w:r w:rsidRPr="003920FB">
        <w:rPr>
          <w:i/>
          <w:lang w:val="es-ES"/>
        </w:rPr>
        <w:t>testBrush</w:t>
      </w:r>
      <w:r w:rsidRPr="003920FB">
        <w:rPr>
          <w:lang w:val="es-ES"/>
        </w:rPr>
        <w:t xml:space="preserve"> </w:t>
      </w:r>
    </w:p>
    <w:p w:rsidR="005868EF" w:rsidRPr="003920FB" w:rsidRDefault="005868EF" w:rsidP="00760E0C">
      <w:pPr>
        <w:pStyle w:val="ppNumberList"/>
        <w:rPr>
          <w:lang w:val="es-ES"/>
        </w:rPr>
      </w:pPr>
      <w:r w:rsidRPr="003920FB">
        <w:rPr>
          <w:lang w:val="es-ES"/>
        </w:rPr>
        <w:t xml:space="preserve">Crea una instancia de la clase </w:t>
      </w:r>
      <w:r w:rsidRPr="003920FB">
        <w:rPr>
          <w:b/>
          <w:lang w:val="es-ES"/>
        </w:rPr>
        <w:t xml:space="preserve">StubElementLocation </w:t>
      </w:r>
      <w:r w:rsidRPr="003920FB">
        <w:rPr>
          <w:lang w:val="es-ES"/>
        </w:rPr>
        <w:t xml:space="preserve">(mira el paso 6) pero en lugar de asignar un </w:t>
      </w:r>
      <w:r w:rsidRPr="003920FB">
        <w:rPr>
          <w:i/>
          <w:lang w:val="es-ES"/>
        </w:rPr>
        <w:t>null</w:t>
      </w:r>
      <w:r w:rsidRPr="003920FB">
        <w:rPr>
          <w:lang w:val="es-ES"/>
        </w:rPr>
        <w:t xml:space="preserve"> a la propiedad </w:t>
      </w:r>
      <w:r w:rsidRPr="003920FB">
        <w:rPr>
          <w:b/>
          <w:lang w:val="es-ES"/>
        </w:rPr>
        <w:t>Road</w:t>
      </w:r>
      <w:r w:rsidRPr="003920FB">
        <w:rPr>
          <w:lang w:val="es-ES"/>
        </w:rPr>
        <w:t xml:space="preserve">, usa una instancia de un </w:t>
      </w:r>
      <w:r w:rsidRPr="003920FB">
        <w:rPr>
          <w:b/>
          <w:lang w:val="es-ES"/>
        </w:rPr>
        <w:t>StubBlock.</w:t>
      </w:r>
      <w:r w:rsidRPr="003920FB">
        <w:rPr>
          <w:lang w:val="es-ES"/>
        </w:rPr>
        <w:t xml:space="preserve"> </w:t>
      </w:r>
    </w:p>
    <w:p w:rsidR="005868EF" w:rsidRDefault="005868EF" w:rsidP="00760E0C">
      <w:pPr>
        <w:pStyle w:val="ppNumberList"/>
        <w:rPr>
          <w:lang w:val="es-ES"/>
        </w:rPr>
      </w:pPr>
      <w:r w:rsidRPr="003920FB">
        <w:rPr>
          <w:lang w:val="es-ES"/>
        </w:rPr>
        <w:t xml:space="preserve">Por último, añade un assert para asegurarnos de que la propiedad </w:t>
      </w:r>
      <w:r w:rsidRPr="003920FB">
        <w:rPr>
          <w:i/>
          <w:lang w:val="es-ES"/>
        </w:rPr>
        <w:t>codeUnderTest.ShouldMove</w:t>
      </w:r>
      <w:r w:rsidRPr="003920FB">
        <w:rPr>
          <w:lang w:val="es-ES"/>
        </w:rPr>
        <w:t xml:space="preserve"> devuelve </w:t>
      </w:r>
      <w:r w:rsidRPr="003920FB">
        <w:rPr>
          <w:i/>
          <w:lang w:val="es-ES"/>
        </w:rPr>
        <w:t>false.</w:t>
      </w:r>
      <w:r w:rsidRPr="003920FB">
        <w:rPr>
          <w:lang w:val="es-ES"/>
        </w:rPr>
        <w:t xml:space="preserve"> </w:t>
      </w:r>
    </w:p>
    <w:p w:rsidR="00760E0C" w:rsidRPr="003920FB" w:rsidRDefault="00760E0C" w:rsidP="00760E0C">
      <w:pPr>
        <w:pStyle w:val="ppListEnd"/>
        <w:rPr>
          <w:lang w:val="es-ES"/>
        </w:rPr>
      </w:pPr>
    </w:p>
    <w:p w:rsidR="005868EF" w:rsidRDefault="005868EF" w:rsidP="00760E0C">
      <w:pPr>
        <w:pStyle w:val="ppBodyTextIndent"/>
        <w:rPr>
          <w:lang w:val="es-ES"/>
        </w:rPr>
      </w:pPr>
      <w:r w:rsidRPr="003920FB">
        <w:rPr>
          <w:lang w:val="es-ES"/>
        </w:rPr>
        <w:t xml:space="preserve">El código completo del test unitario es: </w:t>
      </w:r>
    </w:p>
    <w:p w:rsidR="008244D3" w:rsidRDefault="008244D3" w:rsidP="008244D3">
      <w:pPr>
        <w:pStyle w:val="ppCodeLanguageIndent"/>
        <w:numPr>
          <w:ilvl w:val="0"/>
          <w:numId w:val="0"/>
        </w:numPr>
        <w:ind w:left="720"/>
        <w:rPr>
          <w:lang w:val="es-ES"/>
        </w:rPr>
      </w:pPr>
    </w:p>
    <w:p w:rsidR="008244D3" w:rsidRPr="008244D3" w:rsidRDefault="008244D3" w:rsidP="008244D3">
      <w:pPr>
        <w:pStyle w:val="ppCodeIndent"/>
        <w:rPr>
          <w:lang w:val="es-ES"/>
        </w:rPr>
      </w:pPr>
      <w:r w:rsidRPr="008244D3">
        <w:rPr>
          <w:lang w:val="es-ES"/>
        </w:rPr>
        <w:t xml:space="preserve">/// &lt;summary&gt; </w:t>
      </w:r>
    </w:p>
    <w:p w:rsidR="008244D3" w:rsidRPr="008244D3" w:rsidRDefault="008244D3" w:rsidP="008244D3">
      <w:pPr>
        <w:pStyle w:val="ppCodeIndent"/>
      </w:pPr>
      <w:r w:rsidRPr="008244D3">
        <w:t xml:space="preserve">/// Test to ensure that the Car.ShouldMove property returns false where Location.Road.IsFree ret urns false. /// &lt;/summary&gt; [TestMethod] public void Car_ShouldMoveProperty_ReturnsFalseIfLocationRoadIsFreeReturnsFalse() </w:t>
      </w:r>
    </w:p>
    <w:p w:rsidR="008244D3" w:rsidRPr="008244D3" w:rsidRDefault="008244D3" w:rsidP="008244D3">
      <w:pPr>
        <w:pStyle w:val="ppCodeIndent"/>
      </w:pPr>
      <w:r w:rsidRPr="008244D3">
        <w:t xml:space="preserve">{  var stubAlgorithm = new StubRoutingAlgorithm();  var testBrush = Brushes.AliceBlue;  using (ShimsContext.Create()) </w:t>
      </w:r>
    </w:p>
    <w:p w:rsidR="008244D3" w:rsidRPr="008244D3" w:rsidRDefault="008244D3" w:rsidP="008244D3">
      <w:pPr>
        <w:pStyle w:val="ppCodeIndent"/>
        <w:rPr>
          <w:lang w:val="es-ES"/>
        </w:rPr>
      </w:pPr>
      <w:r w:rsidRPr="008244D3">
        <w:t xml:space="preserve"> </w:t>
      </w:r>
      <w:r w:rsidRPr="008244D3">
        <w:rPr>
          <w:lang w:val="es-ES"/>
        </w:rPr>
        <w:t xml:space="preserve">{ </w:t>
      </w:r>
    </w:p>
    <w:p w:rsidR="008244D3" w:rsidRPr="008244D3" w:rsidRDefault="008244D3" w:rsidP="008244D3">
      <w:pPr>
        <w:pStyle w:val="ppCodeIndent"/>
      </w:pPr>
      <w:r w:rsidRPr="008244D3">
        <w:tab/>
        <w:t xml:space="preserve">  </w:t>
      </w:r>
      <w:r w:rsidRPr="008244D3">
        <w:tab/>
        <w:t xml:space="preserve">// Ensure any calls to Block.IsFree return false. </w:t>
      </w:r>
    </w:p>
    <w:p w:rsidR="008244D3" w:rsidRPr="008244D3" w:rsidRDefault="008244D3" w:rsidP="008244D3">
      <w:pPr>
        <w:pStyle w:val="ppCodeIndent"/>
      </w:pPr>
      <w:r w:rsidRPr="008244D3">
        <w:t xml:space="preserve">  ShimBlock.AllInstances.IsFreeInt32 = (block, position) =&gt; { return false; };   </w:t>
      </w:r>
    </w:p>
    <w:p w:rsidR="008244D3" w:rsidRDefault="008244D3" w:rsidP="008244D3">
      <w:pPr>
        <w:pStyle w:val="ppCodeIndent"/>
      </w:pPr>
      <w:r w:rsidRPr="008244D3">
        <w:t xml:space="preserve">  </w:t>
      </w:r>
      <w:r w:rsidRPr="008244D3">
        <w:tab/>
        <w:t xml:space="preserve">Car codeUnderTest = new Car(stubAlgorithm, testBrush);   </w:t>
      </w:r>
      <w:r w:rsidRPr="008244D3">
        <w:tab/>
      </w:r>
    </w:p>
    <w:p w:rsidR="008244D3" w:rsidRPr="008244D3" w:rsidRDefault="008244D3" w:rsidP="008244D3">
      <w:pPr>
        <w:pStyle w:val="ppCodeIndent"/>
      </w:pPr>
      <w:r>
        <w:t xml:space="preserve">           </w:t>
      </w:r>
      <w:r w:rsidRPr="008244D3">
        <w:t xml:space="preserve">codeUnderTest.Location = new StubElementLocation </w:t>
      </w:r>
    </w:p>
    <w:p w:rsidR="008244D3" w:rsidRPr="008244D3" w:rsidRDefault="008244D3" w:rsidP="008244D3">
      <w:pPr>
        <w:pStyle w:val="ppCodeIndent"/>
        <w:rPr>
          <w:lang w:val="es-ES"/>
        </w:rPr>
      </w:pPr>
      <w:r w:rsidRPr="008244D3">
        <w:tab/>
        <w:t xml:space="preserve">  </w:t>
      </w:r>
      <w:r w:rsidRPr="008244D3">
        <w:tab/>
      </w:r>
      <w:r w:rsidRPr="008244D3">
        <w:rPr>
          <w:lang w:val="es-ES"/>
        </w:rPr>
        <w:t xml:space="preserve">{ </w:t>
      </w:r>
    </w:p>
    <w:p w:rsidR="008244D3" w:rsidRPr="008244D3" w:rsidRDefault="008244D3" w:rsidP="008244D3">
      <w:pPr>
        <w:pStyle w:val="ppCodeIndent"/>
        <w:rPr>
          <w:lang w:val="es-ES"/>
        </w:rPr>
      </w:pPr>
      <w:r w:rsidRPr="008244D3">
        <w:rPr>
          <w:lang w:val="es-ES"/>
        </w:rPr>
        <w:tab/>
        <w:t xml:space="preserve">  </w:t>
      </w:r>
      <w:r w:rsidRPr="008244D3">
        <w:rPr>
          <w:lang w:val="es-ES"/>
        </w:rPr>
        <w:tab/>
        <w:t xml:space="preserve"> </w:t>
      </w:r>
      <w:r w:rsidRPr="008244D3">
        <w:rPr>
          <w:lang w:val="es-ES"/>
        </w:rPr>
        <w:tab/>
        <w:t xml:space="preserve">Road = new StubBlock() </w:t>
      </w:r>
    </w:p>
    <w:p w:rsidR="008244D3" w:rsidRPr="008244D3" w:rsidRDefault="008244D3" w:rsidP="008244D3">
      <w:pPr>
        <w:pStyle w:val="ppCodeIndent"/>
        <w:rPr>
          <w:lang w:val="es-ES"/>
        </w:rPr>
      </w:pPr>
      <w:r w:rsidRPr="008244D3">
        <w:rPr>
          <w:lang w:val="es-ES"/>
        </w:rPr>
        <w:tab/>
        <w:t xml:space="preserve">  </w:t>
      </w:r>
      <w:r w:rsidRPr="008244D3">
        <w:rPr>
          <w:lang w:val="es-ES"/>
        </w:rPr>
        <w:tab/>
        <w:t xml:space="preserve">}; </w:t>
      </w:r>
    </w:p>
    <w:p w:rsidR="008244D3" w:rsidRPr="008244D3" w:rsidRDefault="008244D3" w:rsidP="008244D3">
      <w:pPr>
        <w:pStyle w:val="ppCodeIndent"/>
        <w:rPr>
          <w:lang w:val="es-ES"/>
        </w:rPr>
      </w:pPr>
      <w:r w:rsidRPr="008244D3">
        <w:rPr>
          <w:lang w:val="es-ES"/>
        </w:rPr>
        <w:t xml:space="preserve">  </w:t>
      </w:r>
    </w:p>
    <w:p w:rsidR="008244D3" w:rsidRDefault="008244D3" w:rsidP="008244D3">
      <w:pPr>
        <w:pStyle w:val="ppCodeIndent"/>
      </w:pPr>
      <w:r w:rsidRPr="008244D3">
        <w:t xml:space="preserve">  </w:t>
      </w:r>
      <w:r w:rsidRPr="008244D3">
        <w:tab/>
        <w:t xml:space="preserve">Assert.IsFalse(codeUnderTest.ShouldMove, "The Car.ShouldMove property should    </w:t>
      </w:r>
      <w:r w:rsidRPr="008244D3">
        <w:tab/>
        <w:t xml:space="preserve"> </w:t>
      </w:r>
      <w:r w:rsidRPr="008244D3">
        <w:tab/>
        <w:t xml:space="preserve"> </w:t>
      </w:r>
      <w:r w:rsidRPr="008244D3">
        <w:tab/>
      </w:r>
    </w:p>
    <w:p w:rsidR="008244D3" w:rsidRPr="008244D3" w:rsidRDefault="008244D3" w:rsidP="008244D3">
      <w:pPr>
        <w:pStyle w:val="ppCodeIndent"/>
      </w:pPr>
      <w:r>
        <w:t xml:space="preserve">       </w:t>
      </w:r>
      <w:r w:rsidRPr="008244D3">
        <w:t xml:space="preserve">return false where Car.Location.Road is null."); </w:t>
      </w:r>
    </w:p>
    <w:p w:rsidR="008244D3" w:rsidRPr="008244D3" w:rsidRDefault="008244D3" w:rsidP="008244D3">
      <w:pPr>
        <w:pStyle w:val="ppCodeIndent"/>
        <w:rPr>
          <w:lang w:val="es-ES"/>
        </w:rPr>
      </w:pPr>
      <w:r w:rsidRPr="008244D3">
        <w:t xml:space="preserve"> </w:t>
      </w:r>
      <w:r w:rsidRPr="008244D3">
        <w:rPr>
          <w:lang w:val="es-ES"/>
        </w:rPr>
        <w:t xml:space="preserve">} </w:t>
      </w:r>
    </w:p>
    <w:p w:rsidR="008244D3" w:rsidRPr="008244D3" w:rsidRDefault="008244D3" w:rsidP="008244D3">
      <w:pPr>
        <w:pStyle w:val="ppCodeIndent"/>
        <w:rPr>
          <w:lang w:val="es-ES"/>
        </w:rPr>
      </w:pPr>
      <w:r w:rsidRPr="008244D3">
        <w:rPr>
          <w:lang w:val="es-ES"/>
        </w:rPr>
        <w:t>}</w:t>
      </w:r>
    </w:p>
    <w:p w:rsidR="005868EF" w:rsidRPr="003920FB" w:rsidRDefault="00760E0C" w:rsidP="00760E0C">
      <w:pPr>
        <w:pStyle w:val="Heading2"/>
        <w:rPr>
          <w:lang w:val="es-ES"/>
        </w:rPr>
      </w:pPr>
      <w:r>
        <w:rPr>
          <w:lang w:val="es-ES"/>
        </w:rPr>
        <w:t xml:space="preserve">Paso 8 – Intentando hacer un shim de la clase DiscoveredRoutes </w:t>
      </w:r>
    </w:p>
    <w:p w:rsidR="005868EF" w:rsidRDefault="005868EF" w:rsidP="00760E0C">
      <w:pPr>
        <w:pStyle w:val="ppBodyText"/>
        <w:rPr>
          <w:lang w:val="es-ES"/>
        </w:rPr>
      </w:pPr>
      <w:r w:rsidRPr="003920FB">
        <w:rPr>
          <w:lang w:val="es-ES"/>
        </w:rPr>
        <w:t xml:space="preserve">El método ShouldMove hace una llamada a la clase DiscoveredRoutes como vemos aquí: </w:t>
      </w:r>
    </w:p>
    <w:p w:rsidR="00C22EBC" w:rsidRDefault="00C22EBC" w:rsidP="00C22EBC">
      <w:pPr>
        <w:pStyle w:val="ppCodeLanguage"/>
        <w:numPr>
          <w:ilvl w:val="0"/>
          <w:numId w:val="0"/>
        </w:numPr>
        <w:rPr>
          <w:lang w:val="es-ES"/>
        </w:rPr>
      </w:pPr>
    </w:p>
    <w:p w:rsidR="00C22EBC" w:rsidRPr="00C22EBC" w:rsidRDefault="00C22EBC" w:rsidP="00C22EBC">
      <w:pPr>
        <w:pStyle w:val="ppCode"/>
      </w:pPr>
      <w:r w:rsidRPr="00C22EBC">
        <w:t xml:space="preserve">if (this.Location.Road.IsFree(this.Location.Position + 1)) </w:t>
      </w:r>
    </w:p>
    <w:p w:rsidR="00C22EBC" w:rsidRPr="00C22EBC" w:rsidRDefault="00C22EBC" w:rsidP="00C22EBC">
      <w:pPr>
        <w:pStyle w:val="ppCode"/>
        <w:rPr>
          <w:lang w:val="es-ES"/>
        </w:rPr>
      </w:pPr>
      <w:r w:rsidRPr="00C22EBC">
        <w:rPr>
          <w:lang w:val="es-ES"/>
        </w:rPr>
        <w:t xml:space="preserve">{ </w:t>
      </w:r>
    </w:p>
    <w:p w:rsidR="00C22EBC" w:rsidRPr="00C22EBC" w:rsidRDefault="00C22EBC" w:rsidP="00C22EBC">
      <w:pPr>
        <w:pStyle w:val="ppCode"/>
      </w:pPr>
      <w:r w:rsidRPr="00C22EBC">
        <w:t xml:space="preserve">    var routePart = DiscoveredRoutes.ToRoutePart(this.Location.Road);     if (routePart == null) </w:t>
      </w:r>
    </w:p>
    <w:p w:rsidR="00C22EBC" w:rsidRPr="00C22EBC" w:rsidRDefault="00C22EBC" w:rsidP="00C22EBC">
      <w:pPr>
        <w:pStyle w:val="ppCode"/>
        <w:rPr>
          <w:lang w:val="es-ES"/>
        </w:rPr>
      </w:pPr>
      <w:r w:rsidRPr="00C22EBC">
        <w:t xml:space="preserve">    </w:t>
      </w:r>
      <w:r w:rsidRPr="00C22EBC">
        <w:rPr>
          <w:lang w:val="es-ES"/>
        </w:rPr>
        <w:t xml:space="preserve">{ </w:t>
      </w:r>
    </w:p>
    <w:p w:rsidR="00C22EBC" w:rsidRPr="00C22EBC" w:rsidRDefault="00C22EBC" w:rsidP="00C22EBC">
      <w:pPr>
        <w:pStyle w:val="ppCode"/>
        <w:rPr>
          <w:lang w:val="es-ES"/>
        </w:rPr>
      </w:pPr>
      <w:r w:rsidRPr="00C22EBC">
        <w:rPr>
          <w:lang w:val="es-ES"/>
        </w:rPr>
        <w:t xml:space="preserve">        return false; </w:t>
      </w:r>
    </w:p>
    <w:p w:rsidR="00C22EBC" w:rsidRPr="00C22EBC" w:rsidRDefault="00C22EBC" w:rsidP="00C22EBC">
      <w:pPr>
        <w:pStyle w:val="ppCode"/>
        <w:rPr>
          <w:lang w:val="es-ES"/>
        </w:rPr>
      </w:pPr>
      <w:r w:rsidRPr="00C22EBC">
        <w:rPr>
          <w:lang w:val="es-ES"/>
        </w:rPr>
        <w:t xml:space="preserve">    }   </w:t>
      </w:r>
    </w:p>
    <w:p w:rsidR="00C22EBC" w:rsidRPr="00C22EBC" w:rsidRDefault="00C22EBC" w:rsidP="00C22EBC">
      <w:pPr>
        <w:pStyle w:val="ppCode"/>
        <w:rPr>
          <w:lang w:val="es-ES"/>
        </w:rPr>
      </w:pPr>
      <w:r w:rsidRPr="00C22EBC">
        <w:rPr>
          <w:lang w:val="es-ES"/>
        </w:rPr>
        <w:t xml:space="preserve">    var probability = routePart.Probability; </w:t>
      </w:r>
    </w:p>
    <w:p w:rsidR="00C22EBC" w:rsidRPr="00C22EBC" w:rsidRDefault="00C22EBC" w:rsidP="00C22EBC">
      <w:pPr>
        <w:pStyle w:val="ppCode"/>
      </w:pPr>
      <w:r w:rsidRPr="00C22EBC">
        <w:t xml:space="preserve">    return this.RandomGenerator.NextDouble() &lt; probability; } </w:t>
      </w:r>
    </w:p>
    <w:p w:rsidR="00C22EBC" w:rsidRPr="00C22EBC" w:rsidRDefault="00C22EBC" w:rsidP="00C22EBC">
      <w:pPr>
        <w:pStyle w:val="ppCode"/>
      </w:pPr>
    </w:p>
    <w:p w:rsidR="005868EF" w:rsidRPr="003920FB" w:rsidRDefault="005868EF" w:rsidP="00760E0C">
      <w:pPr>
        <w:pStyle w:val="ppBodyText"/>
        <w:rPr>
          <w:lang w:val="es-ES"/>
        </w:rPr>
      </w:pPr>
      <w:r w:rsidRPr="003920FB">
        <w:rPr>
          <w:lang w:val="es-ES"/>
        </w:rPr>
        <w:t xml:space="preserve">Para tener esta parte del método testeado, deberíamos hacer un Shim de la clase </w:t>
      </w:r>
      <w:r w:rsidRPr="003920FB">
        <w:rPr>
          <w:b/>
          <w:lang w:val="es-ES"/>
        </w:rPr>
        <w:t>DiscoveredRoutes</w:t>
      </w:r>
      <w:r w:rsidRPr="003920FB">
        <w:rPr>
          <w:lang w:val="es-ES"/>
        </w:rPr>
        <w:t xml:space="preserve">. Sin embargo, viendo esta clase, veremos que es internal. Para este ejercicio, hemos decidido que el código bajo test es inmutable; es decir, que no podemos añadir un atributo InternalsVisibleTo para el assembly Traffic.Core. </w:t>
      </w:r>
      <w:r w:rsidRPr="003920FB">
        <w:rPr>
          <w:i/>
          <w:lang w:val="es-ES"/>
        </w:rPr>
        <w:t>¿Esto significa que los intentos de tener un código testeado no han valido para nada?</w:t>
      </w:r>
      <w:r w:rsidRPr="003920FB">
        <w:rPr>
          <w:lang w:val="es-ES"/>
        </w:rPr>
        <w:t xml:space="preserve"> No necesariamente. Hemos ampliado la cobertura de nuestro código desde cero hasta algo más, esto añade valor a nuestro sistema. </w:t>
      </w:r>
    </w:p>
    <w:p w:rsidR="005868EF" w:rsidRPr="003920FB" w:rsidRDefault="005868EF" w:rsidP="00A70853">
      <w:pPr>
        <w:pStyle w:val="ppBodyText"/>
        <w:rPr>
          <w:lang w:val="es-ES"/>
        </w:rPr>
      </w:pPr>
      <w:r w:rsidRPr="003920FB">
        <w:rPr>
          <w:lang w:val="es-ES"/>
        </w:rPr>
        <w:t xml:space="preserve">En este punto podemos optar por tener un cierto nivel de test de integración para mitigar aquellas áreas en las que el sistema no puede ser cubierto por tests unitarios. </w:t>
      </w:r>
    </w:p>
    <w:p w:rsidR="005868EF" w:rsidRPr="003920FB" w:rsidRDefault="00760E0C" w:rsidP="00A70853">
      <w:pPr>
        <w:pStyle w:val="ppBodyText"/>
        <w:rPr>
          <w:lang w:val="es-ES"/>
        </w:rPr>
      </w:pPr>
      <w:r w:rsidRPr="00760E0C">
        <w:rPr>
          <w:caps/>
          <w:sz w:val="18"/>
          <w:lang w:val="es-ES"/>
        </w:rPr>
        <w:t>revisión</w:t>
      </w:r>
      <w:r>
        <w:rPr>
          <w:sz w:val="18"/>
          <w:lang w:val="es-ES"/>
        </w:rPr>
        <w:t xml:space="preserve"> </w:t>
      </w:r>
      <w:r w:rsidRPr="003920FB">
        <w:rPr>
          <w:sz w:val="18"/>
          <w:lang w:val="es-ES"/>
        </w:rPr>
        <w:t xml:space="preserve"> </w:t>
      </w:r>
    </w:p>
    <w:tbl>
      <w:tblPr>
        <w:tblStyle w:val="TableGrid"/>
        <w:tblW w:w="9449" w:type="dxa"/>
        <w:tblInd w:w="78" w:type="dxa"/>
        <w:tblCellMar>
          <w:top w:w="58" w:type="dxa"/>
          <w:left w:w="52" w:type="dxa"/>
          <w:right w:w="110" w:type="dxa"/>
        </w:tblCellMar>
        <w:tblLook w:val="04A0" w:firstRow="1" w:lastRow="0" w:firstColumn="1" w:lastColumn="0" w:noHBand="0" w:noVBand="1"/>
      </w:tblPr>
      <w:tblGrid>
        <w:gridCol w:w="9449"/>
      </w:tblGrid>
      <w:tr w:rsidR="00760E0C" w:rsidRPr="00824846" w:rsidTr="00760E0C">
        <w:trPr>
          <w:trHeight w:val="936"/>
        </w:trPr>
        <w:tc>
          <w:tcPr>
            <w:tcW w:w="9449" w:type="dxa"/>
            <w:tcBorders>
              <w:top w:val="nil"/>
              <w:left w:val="single" w:sz="24" w:space="0" w:color="FFFFFF"/>
              <w:bottom w:val="nil"/>
              <w:right w:val="nil"/>
            </w:tcBorders>
            <w:shd w:val="clear" w:color="auto" w:fill="F2F2F2"/>
          </w:tcPr>
          <w:p w:rsidR="00760E0C" w:rsidRPr="003920FB" w:rsidRDefault="00760E0C" w:rsidP="00760E0C">
            <w:pPr>
              <w:pStyle w:val="ppBodyTextIndent"/>
              <w:rPr>
                <w:lang w:val="es-ES"/>
              </w:rPr>
            </w:pPr>
            <w:r w:rsidRPr="003920FB">
              <w:rPr>
                <w:lang w:val="es-ES"/>
              </w:rPr>
              <w:t>En este ejercicio, hemos visto cómo podemos empezar a tener un sistema complejo testeado incrementando la cobertura de</w:t>
            </w:r>
            <w:r>
              <w:rPr>
                <w:lang w:val="es-ES"/>
              </w:rPr>
              <w:t xml:space="preserve"> </w:t>
            </w:r>
            <w:r w:rsidRPr="003920FB">
              <w:rPr>
                <w:lang w:val="es-ES"/>
              </w:rPr>
              <w:t xml:space="preserve">código </w:t>
            </w:r>
          </w:p>
        </w:tc>
      </w:tr>
    </w:tbl>
    <w:p w:rsidR="005868EF" w:rsidRPr="003920FB" w:rsidRDefault="005868EF" w:rsidP="00760E0C">
      <w:pPr>
        <w:pStyle w:val="ppBodyText"/>
        <w:rPr>
          <w:lang w:val="es-ES"/>
        </w:rPr>
      </w:pPr>
      <w:r w:rsidRPr="003920FB">
        <w:rPr>
          <w:lang w:val="es-ES"/>
        </w:rPr>
        <w:t xml:space="preserve"> </w:t>
      </w:r>
    </w:p>
    <w:p w:rsidR="0063685C" w:rsidRDefault="005868EF" w:rsidP="00760E0C">
      <w:pPr>
        <w:pStyle w:val="ppBodyText"/>
        <w:rPr>
          <w:lang w:val="es-ES"/>
        </w:rPr>
      </w:pPr>
      <w:r w:rsidRPr="003920FB">
        <w:rPr>
          <w:lang w:val="es-ES"/>
        </w:rPr>
        <w:t xml:space="preserve"> </w:t>
      </w:r>
      <w:r w:rsidR="0063685C">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63685C" w:rsidRDefault="0063685C" w:rsidP="00760E0C">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63685C" w:rsidRDefault="0063685C" w:rsidP="00760E0C">
      <w:pPr>
        <w:pStyle w:val="ppBodyText"/>
        <w:rPr>
          <w:lang w:val="es-ES"/>
        </w:rPr>
      </w:pPr>
      <w:r>
        <w:rPr>
          <w:lang w:val="es-ES"/>
        </w:rPr>
        <w:t xml:space="preserve">Microsoft publica este documento bajo los términos de la licencia Creative Commons Attribution 3.0 License. Todos los demás derechos están reservados. </w:t>
      </w:r>
    </w:p>
    <w:p w:rsidR="0063685C" w:rsidRDefault="0063685C" w:rsidP="00760E0C">
      <w:pPr>
        <w:pStyle w:val="ppBodyText"/>
        <w:rPr>
          <w:lang w:val="es-ES"/>
        </w:rPr>
      </w:pPr>
      <w:r>
        <w:rPr>
          <w:i/>
          <w:lang w:val="es-ES"/>
        </w:rPr>
        <w:t xml:space="preserve">© 2013 Microsoft Corporation. </w:t>
      </w:r>
    </w:p>
    <w:p w:rsidR="0063685C" w:rsidRDefault="0063685C" w:rsidP="00760E0C">
      <w:pPr>
        <w:pStyle w:val="ppBodyText"/>
        <w:rPr>
          <w:lang w:val="es-ES"/>
        </w:rPr>
      </w:pPr>
      <w:r>
        <w:rPr>
          <w:lang w:val="es-ES"/>
        </w:rPr>
        <w:t xml:space="preserve">Microsoft, Active Directory, Excel, Internet Explorer, SQL Server, Visual Studio, and Windows son marcas comerciales del grupo de compañías de Microsoft. </w:t>
      </w:r>
    </w:p>
    <w:p w:rsidR="0063685C" w:rsidRDefault="0063685C" w:rsidP="00760E0C">
      <w:pPr>
        <w:pStyle w:val="ppBodyText"/>
        <w:rPr>
          <w:lang w:val="es-ES"/>
        </w:rPr>
      </w:pPr>
      <w:r>
        <w:rPr>
          <w:lang w:val="es-ES"/>
        </w:rPr>
        <w:t xml:space="preserve">Todas las demás marcas son propiedad de sus respectivos dueños </w:t>
      </w:r>
    </w:p>
    <w:p w:rsidR="0063685C" w:rsidRDefault="0063685C" w:rsidP="00760E0C">
      <w:pPr>
        <w:pStyle w:val="ppBodyText"/>
        <w:rPr>
          <w:lang w:val="es-ES"/>
        </w:rPr>
      </w:pPr>
      <w:r>
        <w:rPr>
          <w:lang w:val="es-ES"/>
        </w:rPr>
        <w:t xml:space="preserve"> </w:t>
      </w:r>
    </w:p>
    <w:p w:rsidR="0063685C" w:rsidRDefault="0063685C" w:rsidP="00760E0C">
      <w:pPr>
        <w:pStyle w:val="ppBodyText"/>
        <w:rPr>
          <w:lang w:val="es-ES"/>
        </w:rPr>
      </w:pPr>
      <w:r>
        <w:rPr>
          <w:lang w:val="es-ES"/>
        </w:rPr>
        <w:t xml:space="preserve"> </w:t>
      </w:r>
    </w:p>
    <w:p w:rsidR="0063685C" w:rsidRDefault="0063685C" w:rsidP="00760E0C">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63685C" w:rsidRDefault="0063685C" w:rsidP="00760E0C">
      <w:pPr>
        <w:pStyle w:val="ppBodyText"/>
      </w:pPr>
      <w:r>
        <w:t xml:space="preserve">This document is for informational purposes only. MICROSOFT MAKES NO WARRANTIES, EXPRESS, IMPLIED OR STATUTORY, AS TO THE INFORMATION IN THIS DOCUMENT. </w:t>
      </w:r>
    </w:p>
    <w:p w:rsidR="0063685C" w:rsidRDefault="0063685C" w:rsidP="00760E0C">
      <w:pPr>
        <w:pStyle w:val="ppBodyText"/>
      </w:pPr>
      <w:r>
        <w:t>Microsoft grants you a license to this document under the terms of the Creative Commons Attribution 3.0 License</w:t>
      </w:r>
      <w:r>
        <w:rPr>
          <w:b/>
        </w:rPr>
        <w:t xml:space="preserve">. </w:t>
      </w:r>
      <w:r>
        <w:t xml:space="preserve">All other rights are reserved. </w:t>
      </w:r>
    </w:p>
    <w:p w:rsidR="0063685C" w:rsidRDefault="0063685C" w:rsidP="00760E0C">
      <w:pPr>
        <w:pStyle w:val="ppBodyText"/>
      </w:pPr>
      <w:r>
        <w:rPr>
          <w:i/>
        </w:rPr>
        <w:t xml:space="preserve">© 2013 Microsoft Corporation. </w:t>
      </w:r>
    </w:p>
    <w:p w:rsidR="0063685C" w:rsidRDefault="0063685C" w:rsidP="00760E0C">
      <w:pPr>
        <w:pStyle w:val="ppBodyText"/>
      </w:pPr>
      <w:r>
        <w:t xml:space="preserve">Microsoft, Active Directory, Excel, Internet Explorer, SQL Server, Visual Studio, and Windows are trademarks of the Microsoft group of companies. </w:t>
      </w:r>
    </w:p>
    <w:p w:rsidR="005868EF" w:rsidRPr="0063685C" w:rsidRDefault="0063685C" w:rsidP="00760E0C">
      <w:pPr>
        <w:pStyle w:val="ppBodyText"/>
        <w:sectPr w:rsidR="005868EF" w:rsidRPr="0063685C">
          <w:headerReference w:type="even" r:id="rId13"/>
          <w:headerReference w:type="default" r:id="rId14"/>
          <w:footerReference w:type="even" r:id="rId15"/>
          <w:footerReference w:type="default" r:id="rId16"/>
          <w:headerReference w:type="first" r:id="rId17"/>
          <w:footerReference w:type="first" r:id="rId18"/>
          <w:pgSz w:w="12240" w:h="15840"/>
          <w:pgMar w:top="1133" w:right="1132" w:bottom="1375" w:left="1133" w:header="842" w:footer="665" w:gutter="0"/>
          <w:cols w:space="720"/>
        </w:sectPr>
      </w:pPr>
      <w:r>
        <w:t>All other trademarks are property of their respective owners</w:t>
      </w:r>
    </w:p>
    <w:p w:rsidR="005868EF" w:rsidRPr="0063685C" w:rsidRDefault="005868EF" w:rsidP="0063685C">
      <w:pPr>
        <w:pStyle w:val="ppBodyText"/>
      </w:pPr>
    </w:p>
    <w:sectPr w:rsidR="005868EF" w:rsidRPr="00636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3C7" w:rsidRDefault="002D23C7" w:rsidP="005868EF">
      <w:pPr>
        <w:spacing w:after="0" w:line="240" w:lineRule="auto"/>
      </w:pPr>
      <w:r>
        <w:separator/>
      </w:r>
    </w:p>
  </w:endnote>
  <w:endnote w:type="continuationSeparator" w:id="0">
    <w:p w:rsidR="002D23C7" w:rsidRDefault="002D23C7" w:rsidP="0058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552C1B">
    <w:pPr>
      <w:spacing w:after="0"/>
    </w:pPr>
    <w:r>
      <w:rPr>
        <w:rFonts w:ascii="Calibri" w:eastAsia="Calibri" w:hAnsi="Calibri" w:cs="Calibri"/>
        <w:noProof/>
        <w:lang w:bidi="ar-SA"/>
      </w:rPr>
      <mc:AlternateContent>
        <mc:Choice Requires="wpg">
          <w:drawing>
            <wp:anchor distT="0" distB="0" distL="114300" distR="114300" simplePos="0" relativeHeight="251665408" behindDoc="0" locked="0" layoutInCell="1" allowOverlap="1" wp14:anchorId="7560FA83" wp14:editId="24777D16">
              <wp:simplePos x="0" y="0"/>
              <wp:positionH relativeFrom="page">
                <wp:posOffset>571500</wp:posOffset>
              </wp:positionH>
              <wp:positionV relativeFrom="page">
                <wp:posOffset>9165336</wp:posOffset>
              </wp:positionV>
              <wp:extent cx="6561137" cy="470916"/>
              <wp:effectExtent l="0" t="0" r="0" b="0"/>
              <wp:wrapSquare wrapText="bothSides"/>
              <wp:docPr id="101260" name="Group 101260"/>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1263" name="Rectangle 101263"/>
                      <wps:cNvSpPr/>
                      <wps:spPr>
                        <a:xfrm>
                          <a:off x="1257554" y="123746"/>
                          <a:ext cx="41653" cy="148827"/>
                        </a:xfrm>
                        <a:prstGeom prst="rect">
                          <a:avLst/>
                        </a:prstGeom>
                        <a:ln>
                          <a:noFill/>
                        </a:ln>
                      </wps:spPr>
                      <wps:txbx>
                        <w:txbxContent>
                          <w:p w:rsidR="00885F30" w:rsidRDefault="00552C1B">
                            <w:pPr>
                              <w:spacing w:after="0"/>
                            </w:pPr>
                            <w:r>
                              <w:rPr>
                                <w:sz w:val="18"/>
                              </w:rPr>
                              <w:t xml:space="preserve"> </w:t>
                            </w:r>
                          </w:p>
                        </w:txbxContent>
                      </wps:txbx>
                      <wps:bodyPr horzOverflow="overflow" vert="horz" lIns="0" tIns="0" rIns="0" bIns="0" rtlCol="0">
                        <a:noAutofit/>
                      </wps:bodyPr>
                    </wps:wsp>
                    <wps:wsp>
                      <wps:cNvPr id="101264" name="Rectangle 101264"/>
                      <wps:cNvSpPr/>
                      <wps:spPr>
                        <a:xfrm>
                          <a:off x="5792470" y="123746"/>
                          <a:ext cx="371990" cy="148827"/>
                        </a:xfrm>
                        <a:prstGeom prst="rect">
                          <a:avLst/>
                        </a:prstGeom>
                        <a:ln>
                          <a:noFill/>
                        </a:ln>
                      </wps:spPr>
                      <wps:txbx>
                        <w:txbxContent>
                          <w:p w:rsidR="00885F30" w:rsidRDefault="00552C1B">
                            <w:pPr>
                              <w:spacing w:after="0"/>
                            </w:pPr>
                            <w:r>
                              <w:rPr>
                                <w:sz w:val="18"/>
                              </w:rPr>
                              <w:t xml:space="preserve">Page </w:t>
                            </w:r>
                          </w:p>
                        </w:txbxContent>
                      </wps:txbx>
                      <wps:bodyPr horzOverflow="overflow" vert="horz" lIns="0" tIns="0" rIns="0" bIns="0" rtlCol="0">
                        <a:noAutofit/>
                      </wps:bodyPr>
                    </wps:wsp>
                    <wps:wsp>
                      <wps:cNvPr id="101265" name="Rectangle 101265"/>
                      <wps:cNvSpPr/>
                      <wps:spPr>
                        <a:xfrm>
                          <a:off x="6073140" y="123746"/>
                          <a:ext cx="163015" cy="148827"/>
                        </a:xfrm>
                        <a:prstGeom prst="rect">
                          <a:avLst/>
                        </a:prstGeom>
                        <a:ln>
                          <a:noFill/>
                        </a:ln>
                      </wps:spPr>
                      <wps:txbx>
                        <w:txbxContent>
                          <w:p w:rsidR="00885F30" w:rsidRDefault="00552C1B">
                            <w:pPr>
                              <w:spacing w:after="0"/>
                            </w:pPr>
                            <w:r>
                              <w:rPr>
                                <w:sz w:val="20"/>
                              </w:rPr>
                              <w:fldChar w:fldCharType="begin"/>
                            </w:r>
                            <w:r>
                              <w:instrText xml:space="preserve"> PAGE   \* MERGEFORMAT </w:instrText>
                            </w:r>
                            <w:r>
                              <w:rPr>
                                <w:sz w:val="20"/>
                              </w:rPr>
                              <w:fldChar w:fldCharType="separate"/>
                            </w:r>
                            <w:r w:rsidRPr="00AD52BD">
                              <w:rPr>
                                <w:noProof/>
                                <w:sz w:val="18"/>
                              </w:rPr>
                              <w:t>98</w:t>
                            </w:r>
                            <w:r>
                              <w:rPr>
                                <w:sz w:val="18"/>
                              </w:rPr>
                              <w:fldChar w:fldCharType="end"/>
                            </w:r>
                          </w:p>
                        </w:txbxContent>
                      </wps:txbx>
                      <wps:bodyPr horzOverflow="overflow" vert="horz" lIns="0" tIns="0" rIns="0" bIns="0" rtlCol="0">
                        <a:noAutofit/>
                      </wps:bodyPr>
                    </wps:wsp>
                    <wps:wsp>
                      <wps:cNvPr id="101266" name="Rectangle 101266"/>
                      <wps:cNvSpPr/>
                      <wps:spPr>
                        <a:xfrm>
                          <a:off x="6195060" y="123746"/>
                          <a:ext cx="41653" cy="148827"/>
                        </a:xfrm>
                        <a:prstGeom prst="rect">
                          <a:avLst/>
                        </a:prstGeom>
                        <a:ln>
                          <a:noFill/>
                        </a:ln>
                      </wps:spPr>
                      <wps:txbx>
                        <w:txbxContent>
                          <w:p w:rsidR="00885F30" w:rsidRDefault="00552C1B">
                            <w:pPr>
                              <w:spacing w:after="0"/>
                            </w:pPr>
                            <w:r>
                              <w:rPr>
                                <w:sz w:val="18"/>
                              </w:rPr>
                              <w:t xml:space="preserve"> </w:t>
                            </w:r>
                          </w:p>
                        </w:txbxContent>
                      </wps:txbx>
                      <wps:bodyPr horzOverflow="overflow" vert="horz" lIns="0" tIns="0" rIns="0" bIns="0" rtlCol="0">
                        <a:noAutofit/>
                      </wps:bodyPr>
                    </wps:wsp>
                    <wps:wsp>
                      <wps:cNvPr id="101267" name="Rectangle 101267"/>
                      <wps:cNvSpPr/>
                      <wps:spPr>
                        <a:xfrm>
                          <a:off x="6227064" y="123746"/>
                          <a:ext cx="177406" cy="148827"/>
                        </a:xfrm>
                        <a:prstGeom prst="rect">
                          <a:avLst/>
                        </a:prstGeom>
                        <a:ln>
                          <a:noFill/>
                        </a:ln>
                      </wps:spPr>
                      <wps:txbx>
                        <w:txbxContent>
                          <w:p w:rsidR="00885F30" w:rsidRDefault="00552C1B">
                            <w:pPr>
                              <w:spacing w:after="0"/>
                            </w:pPr>
                            <w:r>
                              <w:rPr>
                                <w:sz w:val="18"/>
                              </w:rPr>
                              <w:t xml:space="preserve">of </w:t>
                            </w:r>
                          </w:p>
                        </w:txbxContent>
                      </wps:txbx>
                      <wps:bodyPr horzOverflow="overflow" vert="horz" lIns="0" tIns="0" rIns="0" bIns="0" rtlCol="0">
                        <a:noAutofit/>
                      </wps:bodyPr>
                    </wps:wsp>
                    <wps:wsp>
                      <wps:cNvPr id="101268" name="Rectangle 101268"/>
                      <wps:cNvSpPr/>
                      <wps:spPr>
                        <a:xfrm>
                          <a:off x="6361176" y="123746"/>
                          <a:ext cx="163015" cy="148827"/>
                        </a:xfrm>
                        <a:prstGeom prst="rect">
                          <a:avLst/>
                        </a:prstGeom>
                        <a:ln>
                          <a:noFill/>
                        </a:ln>
                      </wps:spPr>
                      <wps:txbx>
                        <w:txbxContent>
                          <w:p w:rsidR="00885F30" w:rsidRDefault="00787404">
                            <w:pPr>
                              <w:spacing w:after="0"/>
                            </w:pPr>
                            <w:fldSimple w:instr=" NUMPAGES   \* MERGEFORMAT ">
                              <w:r w:rsidR="00552C1B" w:rsidRPr="00AD52BD">
                                <w:rPr>
                                  <w:noProof/>
                                  <w:sz w:val="18"/>
                                </w:rPr>
                                <w:t>98</w:t>
                              </w:r>
                            </w:fldSimple>
                          </w:p>
                        </w:txbxContent>
                      </wps:txbx>
                      <wps:bodyPr horzOverflow="overflow" vert="horz" lIns="0" tIns="0" rIns="0" bIns="0" rtlCol="0">
                        <a:noAutofit/>
                      </wps:bodyPr>
                    </wps:wsp>
                    <wps:wsp>
                      <wps:cNvPr id="101269" name="Rectangle 101269"/>
                      <wps:cNvSpPr/>
                      <wps:spPr>
                        <a:xfrm>
                          <a:off x="6483096" y="104884"/>
                          <a:ext cx="51095" cy="182561"/>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wps:wsp>
                      <wps:cNvPr id="101270" name="Rectangle 101270"/>
                      <wps:cNvSpPr/>
                      <wps:spPr>
                        <a:xfrm>
                          <a:off x="6522720" y="104884"/>
                          <a:ext cx="51095" cy="182561"/>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wps:wsp>
                      <wps:cNvPr id="105047" name="Shape 105047"/>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1271" name="Rectangle 101271"/>
                      <wps:cNvSpPr/>
                      <wps:spPr>
                        <a:xfrm>
                          <a:off x="1257554" y="319086"/>
                          <a:ext cx="46096" cy="164702"/>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pic:pic xmlns:pic="http://schemas.openxmlformats.org/drawingml/2006/picture">
                      <pic:nvPicPr>
                        <pic:cNvPr id="101262" name="Picture 101262"/>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7560FA83" id="Group 101260" o:spid="_x0000_s1026" style="position:absolute;margin-left:45pt;margin-top:721.7pt;width:516.6pt;height:37.1pt;z-index:251665408;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">
              <v:rect id="Rectangle 101263" o:spid="_x0000_s102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f+YcMA&#10;AADfAAAADwAAAGRycy9kb3ducmV2LnhtbERPTYvCMBC9L/gfwix4W1MVRKtRRF30qFZw9zY0Y1u2&#10;mZQma6u/3giCx8f7ni1aU4or1a6wrKDfi0AQp1YXnCk4Jd9fYxDOI2ssLZOCGzlYzDsfM4y1bfhA&#10;16PPRAhhF6OC3PsqltKlORl0PVsRB+5ia4M+wDqTusYmhJtSDqJoJA0WHBpyrGiVU/p3/DcKtuNq&#10;+bOz9yYrN7/b8/48WScTr1T3s11OQXhq/Vv8cu90mB/1B6MhPP8E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f+YcMAAADfAAAADwAAAAAAAAAAAAAAAACYAgAAZHJzL2Rv&#10;d25yZXYueG1sUEsFBgAAAAAEAAQA9QAAAIgDAAAAAA==&#10;" filled="f" stroked="f">
                <v:textbox inset="0,0,0,0">
                  <w:txbxContent>
                    <w:p w:rsidR="00885F30" w:rsidRDefault="00552C1B">
                      <w:pPr>
                        <w:spacing w:after="0"/>
                      </w:pPr>
                      <w:r>
                        <w:rPr>
                          <w:sz w:val="18"/>
                        </w:rPr>
                        <w:t xml:space="preserve"> </w:t>
                      </w:r>
                    </w:p>
                  </w:txbxContent>
                </v:textbox>
              </v:rect>
              <v:rect id="Rectangle 101264" o:spid="_x0000_s1028"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5mFcMA&#10;AADfAAAADwAAAGRycy9kb3ducmV2LnhtbERPTYvCMBC9L/gfwix4W1NFRKtRRF30qFZw9zY0Y1u2&#10;mZQma6u/3giCx8f7ni1aU4or1a6wrKDfi0AQp1YXnCk4Jd9fYxDOI2ssLZOCGzlYzDsfM4y1bfhA&#10;16PPRAhhF6OC3PsqltKlORl0PVsRB+5ia4M+wDqTusYmhJtSDqJoJA0WHBpyrGiVU/p3/DcKtuNq&#10;+bOz9yYrN7/b8/48WScTr1T3s11OQXhq/Vv8cu90mB/1B6MhPP8E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5mFcMAAADfAAAADwAAAAAAAAAAAAAAAACYAgAAZHJzL2Rv&#10;d25yZXYueG1sUEsFBgAAAAAEAAQA9QAAAIgDAAAAAA==&#10;" filled="f" stroked="f">
                <v:textbox inset="0,0,0,0">
                  <w:txbxContent>
                    <w:p w:rsidR="00885F30" w:rsidRDefault="00552C1B">
                      <w:pPr>
                        <w:spacing w:after="0"/>
                      </w:pPr>
                      <w:r>
                        <w:rPr>
                          <w:sz w:val="18"/>
                        </w:rPr>
                        <w:t xml:space="preserve">Page </w:t>
                      </w:r>
                    </w:p>
                  </w:txbxContent>
                </v:textbox>
              </v:rect>
              <v:rect id="Rectangle 101265" o:spid="_x0000_s1029"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jsMA&#10;AADfAAAADwAAAGRycy9kb3ducmV2LnhtbERPTYvCMBC9L/gfwix4W1MFRatRRF30qFZw9zY0Y1u2&#10;mZQma6u/3giCx8f7ni1aU4or1a6wrKDfi0AQp1YXnCk4Jd9fYxDOI2ssLZOCGzlYzDsfM4y1bfhA&#10;16PPRAhhF6OC3PsqltKlORl0PVsRB+5ia4M+wDqTusYmhJtSDqJoJA0WHBpyrGiVU/p3/DcKtuNq&#10;+bOz9yYrN7/b8/48WScTr1T3s11OQXhq/Vv8cu90mB/1B6MhPP8E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jsMAAADfAAAADwAAAAAAAAAAAAAAAACYAgAAZHJzL2Rv&#10;d25yZXYueG1sUEsFBgAAAAAEAAQA9QAAAIgDAAAAAA==&#10;" filled="f" stroked="f">
                <v:textbox inset="0,0,0,0">
                  <w:txbxContent>
                    <w:p w:rsidR="00885F30" w:rsidRDefault="00552C1B">
                      <w:pPr>
                        <w:spacing w:after="0"/>
                      </w:pPr>
                      <w:r>
                        <w:rPr>
                          <w:sz w:val="20"/>
                        </w:rPr>
                        <w:fldChar w:fldCharType="begin"/>
                      </w:r>
                      <w:r>
                        <w:instrText xml:space="preserve"> PAGE   \* MERGEFORMAT </w:instrText>
                      </w:r>
                      <w:r>
                        <w:rPr>
                          <w:sz w:val="20"/>
                        </w:rPr>
                        <w:fldChar w:fldCharType="separate"/>
                      </w:r>
                      <w:r w:rsidRPr="00AD52BD">
                        <w:rPr>
                          <w:noProof/>
                          <w:sz w:val="18"/>
                        </w:rPr>
                        <w:t>98</w:t>
                      </w:r>
                      <w:r>
                        <w:rPr>
                          <w:sz w:val="18"/>
                        </w:rPr>
                        <w:fldChar w:fldCharType="end"/>
                      </w:r>
                    </w:p>
                  </w:txbxContent>
                </v:textbox>
              </v:rect>
              <v:rect id="Rectangle 101266" o:spid="_x0000_s103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d+cMA&#10;AADfAAAADwAAAGRycy9kb3ducmV2LnhtbERPy4rCMBTdD/gP4QqzG1NdFK1GkZkRXfqC6u7SXNsy&#10;zU1pou349UYQXB7Oe7boTCVu1LjSsoLhIAJBnFldcq7geFh9jUE4j6yxskwK/snBYt77mGGibcs7&#10;uu19LkIIuwQVFN7XiZQuK8igG9iaOHAX2xj0ATa51A22IdxUchRFsTRYcmgosKbvgrK//dUoWI/r&#10;5Wlj721e/Z7X6Tad/BwmXqnPfrecgvDU+bf45d7oMD8ajuIYnn8C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Bd+cMAAADfAAAADwAAAAAAAAAAAAAAAACYAgAAZHJzL2Rv&#10;d25yZXYueG1sUEsFBgAAAAAEAAQA9QAAAIgDAAAAAA==&#10;" filled="f" stroked="f">
                <v:textbox inset="0,0,0,0">
                  <w:txbxContent>
                    <w:p w:rsidR="00885F30" w:rsidRDefault="00552C1B">
                      <w:pPr>
                        <w:spacing w:after="0"/>
                      </w:pPr>
                      <w:r>
                        <w:rPr>
                          <w:sz w:val="18"/>
                        </w:rPr>
                        <w:t xml:space="preserve"> </w:t>
                      </w:r>
                    </w:p>
                  </w:txbxContent>
                </v:textbox>
              </v:rect>
              <v:rect id="Rectangle 101267" o:spid="_x0000_s103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4YsUA&#10;AADfAAAADwAAAGRycy9kb3ducmV2LnhtbERPy2rCQBTdF/oPwy24aya68BEdRapFl1YLaXeXzDUJ&#10;nbkTMlMT/XqnIHR5OO/FqrdGXKj1tWMFwyQFQVw4XXOp4PP0/joF4QOyRuOYFFzJw2r5/LTATLuO&#10;P+hyDKWIIewzVFCF0GRS+qIiiz5xDXHkzq61GCJsS6lb7GK4NXKUpmNpsebYUGFDbxUVP8dfq2A3&#10;bdZfe3frSrP93uWHfLY5zYJSg5d+PQcRqA//4od7r+P8dDgaT+DvTwQ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PhixQAAAN8AAAAPAAAAAAAAAAAAAAAAAJgCAABkcnMv&#10;ZG93bnJldi54bWxQSwUGAAAAAAQABAD1AAAAigMAAAAA&#10;" filled="f" stroked="f">
                <v:textbox inset="0,0,0,0">
                  <w:txbxContent>
                    <w:p w:rsidR="00885F30" w:rsidRDefault="00552C1B">
                      <w:pPr>
                        <w:spacing w:after="0"/>
                      </w:pPr>
                      <w:r>
                        <w:rPr>
                          <w:sz w:val="18"/>
                        </w:rPr>
                        <w:t xml:space="preserve">of </w:t>
                      </w:r>
                    </w:p>
                  </w:txbxContent>
                </v:textbox>
              </v:rect>
              <v:rect id="Rectangle 101268" o:spid="_x0000_s103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sEMQA&#10;AADfAAAADwAAAGRycy9kb3ducmV2LnhtbERPTWvCQBC9C/0PyxR6040eRKOrSLXoUY2gvQ3ZaRKa&#10;nQ3ZrUn99c6h0OPjfS/XvavVndpQeTYwHiWgiHNvKy4MXLKP4QxUiMgWa89k4JcCrFcvgyWm1nd8&#10;ovs5FkpCOKRooIyxSbUOeUkOw8g3xMJ9+dZhFNgW2rbYSbir9SRJptphxdJQYkPvJeXf5x9nYD9r&#10;NreDf3RFvfvcX4/X+TabR2PeXvvNAlSkPv6L/9wHK/OT8WQqg+WPAN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bBDEAAAA3wAAAA8AAAAAAAAAAAAAAAAAmAIAAGRycy9k&#10;b3ducmV2LnhtbFBLBQYAAAAABAAEAPUAAACJAwAAAAA=&#10;" filled="f" stroked="f">
                <v:textbox inset="0,0,0,0">
                  <w:txbxContent>
                    <w:p w:rsidR="00885F30" w:rsidRDefault="00787404">
                      <w:pPr>
                        <w:spacing w:after="0"/>
                      </w:pPr>
                      <w:fldSimple w:instr=" NUMPAGES   \* MERGEFORMAT ">
                        <w:r w:rsidR="00552C1B" w:rsidRPr="00AD52BD">
                          <w:rPr>
                            <w:noProof/>
                            <w:sz w:val="18"/>
                          </w:rPr>
                          <w:t>98</w:t>
                        </w:r>
                      </w:fldSimple>
                    </w:p>
                  </w:txbxContent>
                </v:textbox>
              </v:rect>
              <v:rect id="Rectangle 101269" o:spid="_x0000_s103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i8UA&#10;AADfAAAADwAAAGRycy9kb3ducmV2LnhtbERPy2rCQBTdF/oPwy24qxNdhCR1FPGBWbZasO4umWsS&#10;zNwJmTGJ/fpOodDl4bwXq9E0oqfO1ZYVzKYRCOLC6ppLBZ+n/WsCwnlkjY1lUvAgB6vl89MCM20H&#10;/qD+6EsRQthlqKDyvs2kdEVFBt3UtsSBu9rOoA+wK6XucAjhppHzKIqlwZpDQ4UtbSoqbse7UXBI&#10;2vVXbr+HstldDuf3c7o9pV6pycu4fgPhafT/4j93rsP8aDaPU/j9Ew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mLxQAAAN8AAAAPAAAAAAAAAAAAAAAAAJgCAABkcnMv&#10;ZG93bnJldi54bWxQSwUGAAAAAAQABAD1AAAAigMAAAAA&#10;" filled="f" stroked="f">
                <v:textbox inset="0,0,0,0">
                  <w:txbxContent>
                    <w:p w:rsidR="00885F30" w:rsidRDefault="00552C1B">
                      <w:pPr>
                        <w:spacing w:after="0"/>
                      </w:pPr>
                      <w:r>
                        <w:t xml:space="preserve"> </w:t>
                      </w:r>
                    </w:p>
                  </w:txbxContent>
                </v:textbox>
              </v:rect>
              <v:rect id="Rectangle 101270" o:spid="_x0000_s103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2y8QA&#10;AADfAAAADwAAAGRycy9kb3ducmV2LnhtbERPS2vCQBC+C/0PyxR6040eWo2uItqix/oA9TZkxySY&#10;nQ3ZrUn76zsHwePH954tOlepOzWh9GxgOEhAEWfelpwbOB6++mNQISJbrDyTgV8KsJi/9GaYWt/y&#10;ju77mCsJ4ZCigSLGOtU6ZAU5DANfEwt39Y3DKLDJtW2wlXBX6VGSvGuHJUtDgTWtCspu+x9nYDOu&#10;l+et/2vz6vOyOX2fJuvDJBrz9totp6AidfEpfri3VuYnw9GHPJA/Ak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s9svEAAAA3wAAAA8AAAAAAAAAAAAAAAAAmAIAAGRycy9k&#10;b3ducmV2LnhtbFBLBQYAAAAABAAEAPUAAACJAwAAAAA=&#10;" filled="f" stroked="f">
                <v:textbox inset="0,0,0,0">
                  <w:txbxContent>
                    <w:p w:rsidR="00885F30" w:rsidRDefault="00552C1B">
                      <w:pPr>
                        <w:spacing w:after="0"/>
                      </w:pPr>
                      <w:r>
                        <w:t xml:space="preserve"> </w:t>
                      </w:r>
                    </w:p>
                  </w:txbxContent>
                </v:textbox>
              </v:rect>
              <v:shape id="Shape 105047" o:spid="_x0000_s103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XnMIA&#10;AADfAAAADwAAAGRycy9kb3ducmV2LnhtbERPXWvCMBR9F/wP4Q72pslkbqMzig4mfew62fNdc23K&#10;mpvSRK3+eiMIezyc78VqcK04Uh8azxqepgoEceVNw7WG3ffn5A1EiMgGW8+k4UwBVsvxaIGZ8Sf+&#10;omMZa5FCOGSowcbYZVKGypLDMPUdceL2vncYE+xraXo8pXDXyplSL9Jhw6nBYkcflqq/8uDSjE2+&#10;t+V5d/nJfws8YNwWtnBaPz4M63cQkYb4L767c5N8aq6eX+H2JwG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RecwgAAAN8AAAAPAAAAAAAAAAAAAAAAAJgCAABkcnMvZG93&#10;bnJldi54bWxQSwUGAAAAAAQABAD1AAAAhwMAAAAA&#10;" path="m,l5262118,r,12192l,12192,,e" fillcolor="#404040" stroked="f" strokeweight="0">
                <v:stroke miterlimit="83231f" joinstyle="miter"/>
                <v:path arrowok="t" textboxrect="0,0,5262118,12192"/>
              </v:shape>
              <v:rect id="Rectangle 101271" o:spid="_x0000_s103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TUMMA&#10;AADfAAAADwAAAGRycy9kb3ducmV2LnhtbERPy4rCMBTdC/5DuMLsNK0LR6tRxAe6dFRQd5fm2hab&#10;m9JE25mvNwMDszyc92zRmlK8qHaFZQXxIAJBnFpdcKbgfNr2xyCcR9ZYWiYF3+RgMe92Zpho2/AX&#10;vY4+EyGEXYIKcu+rREqX5mTQDWxFHLi7rQ36AOtM6hqbEG5KOYyikTRYcGjIsaJVTunj+DQKduNq&#10;ed3bnyYrN7fd5XCZrE8Tr9RHr11OQXhq/b/4z73XYX4UDz9j+P0TAMj5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BTUMMAAADfAAAADwAAAAAAAAAAAAAAAACYAgAAZHJzL2Rv&#10;d25yZXYueG1sUEsFBgAAAAAEAAQA9QAAAIgDAAAAAA==&#10;" filled="f" stroked="f">
                <v:textbox inset="0,0,0,0">
                  <w:txbxContent>
                    <w:p w:rsidR="00885F30" w:rsidRDefault="00552C1B">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262" o:spid="_x0000_s103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NhHBAAAA3wAAAA8AAABkcnMvZG93bnJldi54bWxET89rwjAUvg/2P4Q38LYm7aGMzijimHic&#10;OmHHR/LWljUvJYm2+++NMNjx4/u9XM9uEFcKsfesoSwUCGLjbc+ths/T+/MLiJiQLQ6eScMvRViv&#10;Hh+W2Fg/8YGux9SKHMKxQQ1dSmMjZTQdOYyFH4kz9+2Dw5RhaKUNOOVwN8hKqVo67Dk3dDjStiPz&#10;c7w4DfEcL2N7Ul+76c18VOVQB4O11ounefMKItGc/sV/7r3N81VZ1RXc/2QAc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tNhHBAAAA3wAAAA8AAAAAAAAAAAAAAAAAnwIA&#10;AGRycy9kb3ducmV2LnhtbFBLBQYAAAAABAAEAPcAAACNAwAAAAA=&#10;">
                <v:imagedata r:id="rId2" o:title=""/>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552C1B">
    <w:pPr>
      <w:spacing w:after="0"/>
    </w:pPr>
    <w:r>
      <w:rPr>
        <w:rFonts w:ascii="Calibri" w:eastAsia="Calibri" w:hAnsi="Calibri" w:cs="Calibri"/>
        <w:noProof/>
        <w:lang w:bidi="ar-SA"/>
      </w:rPr>
      <mc:AlternateContent>
        <mc:Choice Requires="wpg">
          <w:drawing>
            <wp:anchor distT="0" distB="0" distL="114300" distR="114300" simplePos="0" relativeHeight="251666432" behindDoc="0" locked="0" layoutInCell="1" allowOverlap="1" wp14:anchorId="17067476" wp14:editId="6DAE8092">
              <wp:simplePos x="0" y="0"/>
              <wp:positionH relativeFrom="page">
                <wp:posOffset>571500</wp:posOffset>
              </wp:positionH>
              <wp:positionV relativeFrom="page">
                <wp:posOffset>9165336</wp:posOffset>
              </wp:positionV>
              <wp:extent cx="6561137" cy="470916"/>
              <wp:effectExtent l="0" t="0" r="0" b="0"/>
              <wp:wrapSquare wrapText="bothSides"/>
              <wp:docPr id="101227" name="Group 101227"/>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1230" name="Rectangle 101230"/>
                      <wps:cNvSpPr/>
                      <wps:spPr>
                        <a:xfrm>
                          <a:off x="1257554" y="123746"/>
                          <a:ext cx="41653" cy="148827"/>
                        </a:xfrm>
                        <a:prstGeom prst="rect">
                          <a:avLst/>
                        </a:prstGeom>
                        <a:ln>
                          <a:noFill/>
                        </a:ln>
                      </wps:spPr>
                      <wps:txbx>
                        <w:txbxContent>
                          <w:p w:rsidR="00885F30" w:rsidRDefault="00552C1B">
                            <w:pPr>
                              <w:spacing w:after="0"/>
                            </w:pPr>
                            <w:r>
                              <w:rPr>
                                <w:sz w:val="18"/>
                              </w:rPr>
                              <w:t xml:space="preserve"> </w:t>
                            </w:r>
                          </w:p>
                        </w:txbxContent>
                      </wps:txbx>
                      <wps:bodyPr horzOverflow="overflow" vert="horz" lIns="0" tIns="0" rIns="0" bIns="0" rtlCol="0">
                        <a:noAutofit/>
                      </wps:bodyPr>
                    </wps:wsp>
                    <wps:wsp>
                      <wps:cNvPr id="101231" name="Rectangle 101231"/>
                      <wps:cNvSpPr/>
                      <wps:spPr>
                        <a:xfrm>
                          <a:off x="5792470" y="123746"/>
                          <a:ext cx="371990" cy="148827"/>
                        </a:xfrm>
                        <a:prstGeom prst="rect">
                          <a:avLst/>
                        </a:prstGeom>
                        <a:ln>
                          <a:noFill/>
                        </a:ln>
                      </wps:spPr>
                      <wps:txbx>
                        <w:txbxContent>
                          <w:p w:rsidR="00885F30" w:rsidRDefault="00552C1B">
                            <w:pPr>
                              <w:spacing w:after="0"/>
                            </w:pPr>
                            <w:r>
                              <w:rPr>
                                <w:sz w:val="18"/>
                              </w:rPr>
                              <w:t xml:space="preserve">Page </w:t>
                            </w:r>
                          </w:p>
                        </w:txbxContent>
                      </wps:txbx>
                      <wps:bodyPr horzOverflow="overflow" vert="horz" lIns="0" tIns="0" rIns="0" bIns="0" rtlCol="0">
                        <a:noAutofit/>
                      </wps:bodyPr>
                    </wps:wsp>
                    <wps:wsp>
                      <wps:cNvPr id="101232" name="Rectangle 101232"/>
                      <wps:cNvSpPr/>
                      <wps:spPr>
                        <a:xfrm>
                          <a:off x="6073140" y="123746"/>
                          <a:ext cx="163015" cy="148827"/>
                        </a:xfrm>
                        <a:prstGeom prst="rect">
                          <a:avLst/>
                        </a:prstGeom>
                        <a:ln>
                          <a:noFill/>
                        </a:ln>
                      </wps:spPr>
                      <wps:txbx>
                        <w:txbxContent>
                          <w:p w:rsidR="00885F30" w:rsidRDefault="00552C1B">
                            <w:pPr>
                              <w:spacing w:after="0"/>
                            </w:pPr>
                            <w:r>
                              <w:rPr>
                                <w:sz w:val="20"/>
                              </w:rPr>
                              <w:fldChar w:fldCharType="begin"/>
                            </w:r>
                            <w:r>
                              <w:instrText xml:space="preserve"> PAGE   \* MERGEFORMAT </w:instrText>
                            </w:r>
                            <w:r>
                              <w:rPr>
                                <w:sz w:val="20"/>
                              </w:rPr>
                              <w:fldChar w:fldCharType="separate"/>
                            </w:r>
                            <w:r w:rsidR="005868EF" w:rsidRPr="005868EF">
                              <w:rPr>
                                <w:noProof/>
                                <w:sz w:val="18"/>
                              </w:rPr>
                              <w:t>1</w:t>
                            </w:r>
                            <w:r>
                              <w:rPr>
                                <w:sz w:val="18"/>
                              </w:rPr>
                              <w:fldChar w:fldCharType="end"/>
                            </w:r>
                          </w:p>
                        </w:txbxContent>
                      </wps:txbx>
                      <wps:bodyPr horzOverflow="overflow" vert="horz" lIns="0" tIns="0" rIns="0" bIns="0" rtlCol="0">
                        <a:noAutofit/>
                      </wps:bodyPr>
                    </wps:wsp>
                    <wps:wsp>
                      <wps:cNvPr id="101233" name="Rectangle 101233"/>
                      <wps:cNvSpPr/>
                      <wps:spPr>
                        <a:xfrm>
                          <a:off x="6195060" y="123746"/>
                          <a:ext cx="41653" cy="148827"/>
                        </a:xfrm>
                        <a:prstGeom prst="rect">
                          <a:avLst/>
                        </a:prstGeom>
                        <a:ln>
                          <a:noFill/>
                        </a:ln>
                      </wps:spPr>
                      <wps:txbx>
                        <w:txbxContent>
                          <w:p w:rsidR="00885F30" w:rsidRDefault="00552C1B">
                            <w:pPr>
                              <w:spacing w:after="0"/>
                            </w:pPr>
                            <w:r>
                              <w:rPr>
                                <w:sz w:val="18"/>
                              </w:rPr>
                              <w:t xml:space="preserve"> </w:t>
                            </w:r>
                          </w:p>
                        </w:txbxContent>
                      </wps:txbx>
                      <wps:bodyPr horzOverflow="overflow" vert="horz" lIns="0" tIns="0" rIns="0" bIns="0" rtlCol="0">
                        <a:noAutofit/>
                      </wps:bodyPr>
                    </wps:wsp>
                    <wps:wsp>
                      <wps:cNvPr id="101234" name="Rectangle 101234"/>
                      <wps:cNvSpPr/>
                      <wps:spPr>
                        <a:xfrm>
                          <a:off x="6227064" y="123746"/>
                          <a:ext cx="177406" cy="148827"/>
                        </a:xfrm>
                        <a:prstGeom prst="rect">
                          <a:avLst/>
                        </a:prstGeom>
                        <a:ln>
                          <a:noFill/>
                        </a:ln>
                      </wps:spPr>
                      <wps:txbx>
                        <w:txbxContent>
                          <w:p w:rsidR="00885F30" w:rsidRDefault="00552C1B">
                            <w:pPr>
                              <w:spacing w:after="0"/>
                            </w:pPr>
                            <w:r>
                              <w:rPr>
                                <w:sz w:val="18"/>
                              </w:rPr>
                              <w:t xml:space="preserve">of </w:t>
                            </w:r>
                          </w:p>
                        </w:txbxContent>
                      </wps:txbx>
                      <wps:bodyPr horzOverflow="overflow" vert="horz" lIns="0" tIns="0" rIns="0" bIns="0" rtlCol="0">
                        <a:noAutofit/>
                      </wps:bodyPr>
                    </wps:wsp>
                    <wps:wsp>
                      <wps:cNvPr id="101235" name="Rectangle 101235"/>
                      <wps:cNvSpPr/>
                      <wps:spPr>
                        <a:xfrm>
                          <a:off x="6361176" y="123746"/>
                          <a:ext cx="163015" cy="148827"/>
                        </a:xfrm>
                        <a:prstGeom prst="rect">
                          <a:avLst/>
                        </a:prstGeom>
                        <a:ln>
                          <a:noFill/>
                        </a:ln>
                      </wps:spPr>
                      <wps:txbx>
                        <w:txbxContent>
                          <w:p w:rsidR="00885F30" w:rsidRDefault="00787404">
                            <w:pPr>
                              <w:spacing w:after="0"/>
                            </w:pPr>
                            <w:fldSimple w:instr=" NUMPAGES   \* MERGEFORMAT ">
                              <w:r w:rsidR="005868EF" w:rsidRPr="005868EF">
                                <w:rPr>
                                  <w:noProof/>
                                  <w:sz w:val="18"/>
                                </w:rPr>
                                <w:t>11</w:t>
                              </w:r>
                            </w:fldSimple>
                          </w:p>
                        </w:txbxContent>
                      </wps:txbx>
                      <wps:bodyPr horzOverflow="overflow" vert="horz" lIns="0" tIns="0" rIns="0" bIns="0" rtlCol="0">
                        <a:noAutofit/>
                      </wps:bodyPr>
                    </wps:wsp>
                    <wps:wsp>
                      <wps:cNvPr id="101236" name="Rectangle 101236"/>
                      <wps:cNvSpPr/>
                      <wps:spPr>
                        <a:xfrm>
                          <a:off x="6483096" y="104884"/>
                          <a:ext cx="51095" cy="182561"/>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wps:wsp>
                      <wps:cNvPr id="101237" name="Rectangle 101237"/>
                      <wps:cNvSpPr/>
                      <wps:spPr>
                        <a:xfrm>
                          <a:off x="6522720" y="104884"/>
                          <a:ext cx="51095" cy="182561"/>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wps:wsp>
                      <wps:cNvPr id="105046" name="Shape 105046"/>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1238" name="Rectangle 101238"/>
                      <wps:cNvSpPr/>
                      <wps:spPr>
                        <a:xfrm>
                          <a:off x="1257554" y="319086"/>
                          <a:ext cx="46096" cy="164702"/>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pic:pic xmlns:pic="http://schemas.openxmlformats.org/drawingml/2006/picture">
                      <pic:nvPicPr>
                        <pic:cNvPr id="101229" name="Picture 101229"/>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17067476" id="Group 101227" o:spid="_x0000_s1038" style="position:absolute;margin-left:45pt;margin-top:721.7pt;width:516.6pt;height:37.1pt;z-index:25166643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">
              <v:rect id="Rectangle 101230" o:spid="_x0000_s1039"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C8QA&#10;AADfAAAADwAAAGRycy9kb3ducmV2LnhtbERPS2vCQBC+C/0PyxR6040WikZXEW3RY32AehuyYxLM&#10;zobs1qT99Z2D4PHje88WnavUnZpQejYwHCSgiDNvS84NHA9f/TGoEJEtVp7JwC8FWMxfejNMrW95&#10;R/d9zJWEcEjRQBFjnWodsoIchoGviYW7+sZhFNjk2jbYSrir9ChJPrTDkqWhwJpWBWW3/Y8zsBnX&#10;y/PW/7V59XnZnL5Pk/VhEo15e+2WU1CRuvgUP9xbK/OT4ehdHsgfAa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GTwvEAAAA3wAAAA8AAAAAAAAAAAAAAAAAmAIAAGRycy9k&#10;b3ducmV2LnhtbFBLBQYAAAAABAAEAPUAAACJAwAAAAA=&#10;" filled="f" stroked="f">
                <v:textbox inset="0,0,0,0">
                  <w:txbxContent>
                    <w:p w:rsidR="00885F30" w:rsidRDefault="00552C1B">
                      <w:pPr>
                        <w:spacing w:after="0"/>
                      </w:pPr>
                      <w:r>
                        <w:rPr>
                          <w:sz w:val="18"/>
                        </w:rPr>
                        <w:t xml:space="preserve"> </w:t>
                      </w:r>
                    </w:p>
                  </w:txbxContent>
                </v:textbox>
              </v:rect>
              <v:rect id="Rectangle 101231" o:spid="_x0000_s1040"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qkMMA&#10;AADfAAAADwAAAGRycy9kb3ducmV2LnhtbERPy4rCMBTdC/5DuMLsNK3CoNUo4gNdOiqou0tzbYvN&#10;TWmi7czXm4GBWR7Oe7ZoTSleVLvCsoJ4EIEgTq0uOFNwPm37YxDOI2ssLZOCb3KwmHc7M0y0bfiL&#10;XkefiRDCLkEFufdVIqVLczLoBrYiDtzd1gZ9gHUmdY1NCDelHEbRpzRYcGjIsaJVTunj+DQKduNq&#10;ed3bnyYrN7fd5XCZrE8Tr9RHr11OQXhq/b/4z73XYX4UD0cx/P4JAOT8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rqkMMAAADfAAAADwAAAAAAAAAAAAAAAACYAgAAZHJzL2Rv&#10;d25yZXYueG1sUEsFBgAAAAAEAAQA9QAAAIgDAAAAAA==&#10;" filled="f" stroked="f">
                <v:textbox inset="0,0,0,0">
                  <w:txbxContent>
                    <w:p w:rsidR="00885F30" w:rsidRDefault="00552C1B">
                      <w:pPr>
                        <w:spacing w:after="0"/>
                      </w:pPr>
                      <w:r>
                        <w:rPr>
                          <w:sz w:val="18"/>
                        </w:rPr>
                        <w:t xml:space="preserve">Page </w:t>
                      </w:r>
                    </w:p>
                  </w:txbxContent>
                </v:textbox>
              </v:rect>
              <v:rect id="Rectangle 101232" o:spid="_x0000_s1041"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058MA&#10;AADfAAAADwAAAGRycy9kb3ducmV2LnhtbERPy4rCMBTdD/gP4QqzG1M7MGg1iqiDLn2Burs017bY&#10;3JQm2s58vREEl4fzHk9bU4o71a6wrKDfi0AQp1YXnCk47H+/BiCcR9ZYWiYFf+RgOul8jDHRtuEt&#10;3Xc+EyGEXYIKcu+rREqX5mTQ9WxFHLiLrQ36AOtM6hqbEG5KGUfRjzRYcGjIsaJ5Tul1dzMKVoNq&#10;dlrb/yYrl+fVcXMcLvZDr9Rnt52NQHhq/Vv8cq91mB/14+8Ynn8C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h058MAAADfAAAADwAAAAAAAAAAAAAAAACYAgAAZHJzL2Rv&#10;d25yZXYueG1sUEsFBgAAAAAEAAQA9QAAAIgDAAAAAA==&#10;" filled="f" stroked="f">
                <v:textbox inset="0,0,0,0">
                  <w:txbxContent>
                    <w:p w:rsidR="00885F30" w:rsidRDefault="00552C1B">
                      <w:pPr>
                        <w:spacing w:after="0"/>
                      </w:pPr>
                      <w:r>
                        <w:rPr>
                          <w:sz w:val="20"/>
                        </w:rPr>
                        <w:fldChar w:fldCharType="begin"/>
                      </w:r>
                      <w:r>
                        <w:instrText xml:space="preserve"> PAGE   \* MERGEFORMAT </w:instrText>
                      </w:r>
                      <w:r>
                        <w:rPr>
                          <w:sz w:val="20"/>
                        </w:rPr>
                        <w:fldChar w:fldCharType="separate"/>
                      </w:r>
                      <w:r w:rsidR="005868EF" w:rsidRPr="005868EF">
                        <w:rPr>
                          <w:noProof/>
                          <w:sz w:val="18"/>
                        </w:rPr>
                        <w:t>1</w:t>
                      </w:r>
                      <w:r>
                        <w:rPr>
                          <w:sz w:val="18"/>
                        </w:rPr>
                        <w:fldChar w:fldCharType="end"/>
                      </w:r>
                    </w:p>
                  </w:txbxContent>
                </v:textbox>
              </v:rect>
              <v:rect id="Rectangle 101233" o:spid="_x0000_s1042"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RfMQA&#10;AADfAAAADwAAAGRycy9kb3ducmV2LnhtbERPXWvCMBR9H+w/hDvwbU1VEK1GkenQR6eDbm+X5tqW&#10;JTelyWz115uBsMfD+V6semvEhVpfO1YwTFIQxIXTNZcKPk/vr1MQPiBrNI5JwZU8rJbPTwvMtOv4&#10;gy7HUIoYwj5DBVUITSalLyqy6BPXEEfu7FqLIcK2lLrFLoZbI0dpOpEWa44NFTb0VlHxc/y1CnbT&#10;Zv21d7euNNvvXX7IZ5vTLCg1eOnXcxCB+vAvfrj3Os5Ph6PxGP7+RA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U0XzEAAAA3wAAAA8AAAAAAAAAAAAAAAAAmAIAAGRycy9k&#10;b3ducmV2LnhtbFBLBQYAAAAABAAEAPUAAACJAwAAAAA=&#10;" filled="f" stroked="f">
                <v:textbox inset="0,0,0,0">
                  <w:txbxContent>
                    <w:p w:rsidR="00885F30" w:rsidRDefault="00552C1B">
                      <w:pPr>
                        <w:spacing w:after="0"/>
                      </w:pPr>
                      <w:r>
                        <w:rPr>
                          <w:sz w:val="18"/>
                        </w:rPr>
                        <w:t xml:space="preserve"> </w:t>
                      </w:r>
                    </w:p>
                  </w:txbxContent>
                </v:textbox>
              </v:rect>
              <v:rect id="Rectangle 101234" o:spid="_x0000_s1043"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CMUA&#10;AADfAAAADwAAAGRycy9kb3ducmV2LnhtbERPy2rCQBTdF/yH4Qrd1YlpKRodRWxLsqwPUHeXzDUJ&#10;Zu6EzDRJ+/WdQsHl4byX68HUoqPWVZYVTCcRCOLc6ooLBcfDx9MMhPPIGmvLpOCbHKxXo4clJtr2&#10;vKNu7wsRQtglqKD0vkmkdHlJBt3ENsSBu9rWoA+wLaRusQ/hppZxFL1KgxWHhhIb2paU3/ZfRkE6&#10;azbnzP70Rf1+SU+fp/nbYe6VehwPmwUIT4O/i//dmQ7zo2n8/AJ/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kIxQAAAN8AAAAPAAAAAAAAAAAAAAAAAJgCAABkcnMv&#10;ZG93bnJldi54bWxQSwUGAAAAAAQABAD1AAAAigMAAAAA&#10;" filled="f" stroked="f">
                <v:textbox inset="0,0,0,0">
                  <w:txbxContent>
                    <w:p w:rsidR="00885F30" w:rsidRDefault="00552C1B">
                      <w:pPr>
                        <w:spacing w:after="0"/>
                      </w:pPr>
                      <w:r>
                        <w:rPr>
                          <w:sz w:val="18"/>
                        </w:rPr>
                        <w:t xml:space="preserve">of </w:t>
                      </w:r>
                    </w:p>
                  </w:txbxContent>
                </v:textbox>
              </v:rect>
              <v:rect id="Rectangle 101235" o:spid="_x0000_s1044"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sk8UA&#10;AADfAAAADwAAAGRycy9kb3ducmV2LnhtbERPy2rCQBTdF/yH4Qrd1YkpLRodRWxLsqwPUHeXzDUJ&#10;Zu6EzDRJ+/WdQsHl4byX68HUoqPWVZYVTCcRCOLc6ooLBcfDx9MMhPPIGmvLpOCbHKxXo4clJtr2&#10;vKNu7wsRQtglqKD0vkmkdHlJBt3ENsSBu9rWoA+wLaRusQ/hppZxFL1KgxWHhhIb2paU3/ZfRkE6&#10;azbnzP70Rf1+SU+fp/nbYe6VehwPmwUIT4O/i//dmQ7zo2n8/AJ/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eyTxQAAAN8AAAAPAAAAAAAAAAAAAAAAAJgCAABkcnMv&#10;ZG93bnJldi54bWxQSwUGAAAAAAQABAD1AAAAigMAAAAA&#10;" filled="f" stroked="f">
                <v:textbox inset="0,0,0,0">
                  <w:txbxContent>
                    <w:p w:rsidR="00885F30" w:rsidRDefault="00787404">
                      <w:pPr>
                        <w:spacing w:after="0"/>
                      </w:pPr>
                      <w:fldSimple w:instr=" NUMPAGES   \* MERGEFORMAT ">
                        <w:r w:rsidR="005868EF" w:rsidRPr="005868EF">
                          <w:rPr>
                            <w:noProof/>
                            <w:sz w:val="18"/>
                          </w:rPr>
                          <w:t>11</w:t>
                        </w:r>
                      </w:fldSimple>
                    </w:p>
                  </w:txbxContent>
                </v:textbox>
              </v:rect>
              <v:rect id="Rectangle 101236" o:spid="_x0000_s1045"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y5MMA&#10;AADfAAAADwAAAGRycy9kb3ducmV2LnhtbERPTYvCMBC9L/gfwix4W1MVRKtRRF30qFZw9zY0Y1u2&#10;mZQma6u/3giCx8f7ni1aU4or1a6wrKDfi0AQp1YXnCk4Jd9fYxDOI2ssLZOCGzlYzDsfM4y1bfhA&#10;16PPRAhhF6OC3PsqltKlORl0PVsRB+5ia4M+wDqTusYmhJtSDqJoJA0WHBpyrGiVU/p3/DcKtuNq&#10;+bOz9yYrN7/b8/48WScTr1T3s11OQXhq/Vv8cu90mB/1B8MRPP8E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Ny5MMAAADfAAAADwAAAAAAAAAAAAAAAACYAgAAZHJzL2Rv&#10;d25yZXYueG1sUEsFBgAAAAAEAAQA9QAAAIgDAAAAAA==&#10;" filled="f" stroked="f">
                <v:textbox inset="0,0,0,0">
                  <w:txbxContent>
                    <w:p w:rsidR="00885F30" w:rsidRDefault="00552C1B">
                      <w:pPr>
                        <w:spacing w:after="0"/>
                      </w:pPr>
                      <w:r>
                        <w:t xml:space="preserve"> </w:t>
                      </w:r>
                    </w:p>
                  </w:txbxContent>
                </v:textbox>
              </v:rect>
              <v:rect id="Rectangle 101237" o:spid="_x0000_s1046"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f8UA&#10;AADfAAAADwAAAGRycy9kb3ducmV2LnhtbERPy2rCQBTdF/yH4Qrd1YkptBodRWxLsqwPUHeXzDUJ&#10;Zu6EzDRJ+/WdQsHl4byX68HUoqPWVZYVTCcRCOLc6ooLBcfDx9MMhPPIGmvLpOCbHKxXo4clJtr2&#10;vKNu7wsRQtglqKD0vkmkdHlJBt3ENsSBu9rWoA+wLaRusQ/hppZxFL1IgxWHhhIb2paU3/ZfRkE6&#10;azbnzP70Rf1+SU+fp/nbYe6VehwPmwUIT4O/i//dmQ7zo2n8/Ap/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9d/xQAAAN8AAAAPAAAAAAAAAAAAAAAAAJgCAABkcnMv&#10;ZG93bnJldi54bWxQSwUGAAAAAAQABAD1AAAAigMAAAAA&#10;" filled="f" stroked="f">
                <v:textbox inset="0,0,0,0">
                  <w:txbxContent>
                    <w:p w:rsidR="00885F30" w:rsidRDefault="00552C1B">
                      <w:pPr>
                        <w:spacing w:after="0"/>
                      </w:pPr>
                      <w:r>
                        <w:t xml:space="preserve"> </w:t>
                      </w:r>
                    </w:p>
                  </w:txbxContent>
                </v:textbox>
              </v:rect>
              <v:shape id="Shape 105046" o:spid="_x0000_s1047"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yB8EA&#10;AADfAAAADwAAAGRycy9kb3ducmV2LnhtbERPXWvCMBR9F/wP4Qp702SyyeiMMgVHH2sne75rrk1Z&#10;c1OaqHW/fhEEHw/ne7keXCvO1IfGs4bnmQJBXHnTcK3h8LWbvoEIEdlg65k0XCnAejUeLTEz/sJ7&#10;OpexFimEQ4YabIxdJmWoLDkMM98RJ+7oe4cxwb6WpsdLCnetnCu1kA4bTg0WO9paqn7Lk0szNvnR&#10;ltfD33f+U+AJ42dhC6f102T4eAcRaYgP8d2dm+RTr+plAbc/CY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9sgfBAAAA3wAAAA8AAAAAAAAAAAAAAAAAmAIAAGRycy9kb3du&#10;cmV2LnhtbFBLBQYAAAAABAAEAPUAAACGAwAAAAA=&#10;" path="m,l5262118,r,12192l,12192,,e" fillcolor="#404040" stroked="f" strokeweight="0">
                <v:stroke miterlimit="83231f" joinstyle="miter"/>
                <v:path arrowok="t" textboxrect="0,0,5262118,12192"/>
              </v:shape>
              <v:rect id="Rectangle 101238" o:spid="_x0000_s1048"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DDcQA&#10;AADfAAAADwAAAGRycy9kb3ducmV2LnhtbERPS2vCQBC+C/0PyxR6040WikZXEW3RY32AehuyYxLM&#10;zobs1qT99Z2D4PHje88WnavUnZpQejYwHCSgiDNvS84NHA9f/TGoEJEtVp7JwC8FWMxfejNMrW95&#10;R/d9zJWEcEjRQBFjnWodsoIchoGviYW7+sZhFNjk2jbYSrir9ChJPrTDkqWhwJpWBWW3/Y8zsBnX&#10;y/PW/7V59XnZnL5Pk/VhEo15e+2WU1CRuvgUP9xbK/OT4ehdBssfAa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wQw3EAAAA3wAAAA8AAAAAAAAAAAAAAAAAmAIAAGRycy9k&#10;b3ducmV2LnhtbFBLBQYAAAAABAAEAPUAAACJAwAAAAA=&#10;" filled="f" stroked="f">
                <v:textbox inset="0,0,0,0">
                  <w:txbxContent>
                    <w:p w:rsidR="00885F30" w:rsidRDefault="00552C1B">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229" o:spid="_x0000_s1049"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HaDCAAAA3wAAAA8AAABkcnMvZG93bnJldi54bWxET8lqwzAQvRf6D2IKuTWSfTCNGyWUlpYe&#10;s7TQ4yBNbBNrZCQldv4+ChRyfLx9uZ5cL84UYudZQzFXIIiNtx03Gn72n88vIGJCtth7Jg0XirBe&#10;PT4ssbZ+5C2dd6kROYRjjRralIZaymhachjnfiDO3MEHhynD0EgbcMzhrpelUpV02HFuaHGg95bM&#10;cXdyGuJvPA3NXv19jR9mUxZ9FQxWWs+eprdXEImmdBf/u79tnq+KslzA7U8GIF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Yx2gwgAAAN8AAAAPAAAAAAAAAAAAAAAAAJ8C&#10;AABkcnMvZG93bnJldi54bWxQSwUGAAAAAAQABAD3AAAAjgMAAAAA&#10;">
                <v:imagedata r:id="rId2"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552C1B">
    <w:pPr>
      <w:spacing w:after="0"/>
    </w:pPr>
    <w:r>
      <w:rPr>
        <w:rFonts w:ascii="Calibri" w:eastAsia="Calibri" w:hAnsi="Calibri" w:cs="Calibri"/>
        <w:noProof/>
        <w:lang w:bidi="ar-SA"/>
      </w:rPr>
      <mc:AlternateContent>
        <mc:Choice Requires="wpg">
          <w:drawing>
            <wp:anchor distT="0" distB="0" distL="114300" distR="114300" simplePos="0" relativeHeight="251667456" behindDoc="0" locked="0" layoutInCell="1" allowOverlap="1" wp14:anchorId="76F124E1" wp14:editId="1C20B251">
              <wp:simplePos x="0" y="0"/>
              <wp:positionH relativeFrom="page">
                <wp:posOffset>571500</wp:posOffset>
              </wp:positionH>
              <wp:positionV relativeFrom="page">
                <wp:posOffset>9165336</wp:posOffset>
              </wp:positionV>
              <wp:extent cx="6561137" cy="470916"/>
              <wp:effectExtent l="0" t="0" r="0" b="0"/>
              <wp:wrapSquare wrapText="bothSides"/>
              <wp:docPr id="101194" name="Group 101194"/>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1197" name="Rectangle 101197"/>
                      <wps:cNvSpPr/>
                      <wps:spPr>
                        <a:xfrm>
                          <a:off x="1257554" y="123746"/>
                          <a:ext cx="41653" cy="148827"/>
                        </a:xfrm>
                        <a:prstGeom prst="rect">
                          <a:avLst/>
                        </a:prstGeom>
                        <a:ln>
                          <a:noFill/>
                        </a:ln>
                      </wps:spPr>
                      <wps:txbx>
                        <w:txbxContent>
                          <w:p w:rsidR="00885F30" w:rsidRDefault="00552C1B">
                            <w:pPr>
                              <w:spacing w:after="0"/>
                            </w:pPr>
                            <w:r>
                              <w:rPr>
                                <w:sz w:val="18"/>
                              </w:rPr>
                              <w:t xml:space="preserve"> </w:t>
                            </w:r>
                          </w:p>
                        </w:txbxContent>
                      </wps:txbx>
                      <wps:bodyPr horzOverflow="overflow" vert="horz" lIns="0" tIns="0" rIns="0" bIns="0" rtlCol="0">
                        <a:noAutofit/>
                      </wps:bodyPr>
                    </wps:wsp>
                    <wps:wsp>
                      <wps:cNvPr id="101198" name="Rectangle 101198"/>
                      <wps:cNvSpPr/>
                      <wps:spPr>
                        <a:xfrm>
                          <a:off x="5792470" y="123746"/>
                          <a:ext cx="371990" cy="148827"/>
                        </a:xfrm>
                        <a:prstGeom prst="rect">
                          <a:avLst/>
                        </a:prstGeom>
                        <a:ln>
                          <a:noFill/>
                        </a:ln>
                      </wps:spPr>
                      <wps:txbx>
                        <w:txbxContent>
                          <w:p w:rsidR="00885F30" w:rsidRDefault="00552C1B">
                            <w:pPr>
                              <w:spacing w:after="0"/>
                            </w:pPr>
                            <w:r>
                              <w:rPr>
                                <w:sz w:val="18"/>
                              </w:rPr>
                              <w:t xml:space="preserve">Page </w:t>
                            </w:r>
                          </w:p>
                        </w:txbxContent>
                      </wps:txbx>
                      <wps:bodyPr horzOverflow="overflow" vert="horz" lIns="0" tIns="0" rIns="0" bIns="0" rtlCol="0">
                        <a:noAutofit/>
                      </wps:bodyPr>
                    </wps:wsp>
                    <wps:wsp>
                      <wps:cNvPr id="101199" name="Rectangle 101199"/>
                      <wps:cNvSpPr/>
                      <wps:spPr>
                        <a:xfrm>
                          <a:off x="6073140" y="123746"/>
                          <a:ext cx="163015" cy="148827"/>
                        </a:xfrm>
                        <a:prstGeom prst="rect">
                          <a:avLst/>
                        </a:prstGeom>
                        <a:ln>
                          <a:noFill/>
                        </a:ln>
                      </wps:spPr>
                      <wps:txbx>
                        <w:txbxContent>
                          <w:p w:rsidR="00885F30" w:rsidRDefault="00552C1B">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wps:txbx>
                      <wps:bodyPr horzOverflow="overflow" vert="horz" lIns="0" tIns="0" rIns="0" bIns="0" rtlCol="0">
                        <a:noAutofit/>
                      </wps:bodyPr>
                    </wps:wsp>
                    <wps:wsp>
                      <wps:cNvPr id="101200" name="Rectangle 101200"/>
                      <wps:cNvSpPr/>
                      <wps:spPr>
                        <a:xfrm>
                          <a:off x="6195060" y="123746"/>
                          <a:ext cx="41653" cy="148827"/>
                        </a:xfrm>
                        <a:prstGeom prst="rect">
                          <a:avLst/>
                        </a:prstGeom>
                        <a:ln>
                          <a:noFill/>
                        </a:ln>
                      </wps:spPr>
                      <wps:txbx>
                        <w:txbxContent>
                          <w:p w:rsidR="00885F30" w:rsidRDefault="00552C1B">
                            <w:pPr>
                              <w:spacing w:after="0"/>
                            </w:pPr>
                            <w:r>
                              <w:rPr>
                                <w:sz w:val="18"/>
                              </w:rPr>
                              <w:t xml:space="preserve"> </w:t>
                            </w:r>
                          </w:p>
                        </w:txbxContent>
                      </wps:txbx>
                      <wps:bodyPr horzOverflow="overflow" vert="horz" lIns="0" tIns="0" rIns="0" bIns="0" rtlCol="0">
                        <a:noAutofit/>
                      </wps:bodyPr>
                    </wps:wsp>
                    <wps:wsp>
                      <wps:cNvPr id="101201" name="Rectangle 101201"/>
                      <wps:cNvSpPr/>
                      <wps:spPr>
                        <a:xfrm>
                          <a:off x="6227064" y="123746"/>
                          <a:ext cx="177406" cy="148827"/>
                        </a:xfrm>
                        <a:prstGeom prst="rect">
                          <a:avLst/>
                        </a:prstGeom>
                        <a:ln>
                          <a:noFill/>
                        </a:ln>
                      </wps:spPr>
                      <wps:txbx>
                        <w:txbxContent>
                          <w:p w:rsidR="00885F30" w:rsidRDefault="00552C1B">
                            <w:pPr>
                              <w:spacing w:after="0"/>
                            </w:pPr>
                            <w:r>
                              <w:rPr>
                                <w:sz w:val="18"/>
                              </w:rPr>
                              <w:t xml:space="preserve">of </w:t>
                            </w:r>
                          </w:p>
                        </w:txbxContent>
                      </wps:txbx>
                      <wps:bodyPr horzOverflow="overflow" vert="horz" lIns="0" tIns="0" rIns="0" bIns="0" rtlCol="0">
                        <a:noAutofit/>
                      </wps:bodyPr>
                    </wps:wsp>
                    <wps:wsp>
                      <wps:cNvPr id="101202" name="Rectangle 101202"/>
                      <wps:cNvSpPr/>
                      <wps:spPr>
                        <a:xfrm>
                          <a:off x="6361176" y="123746"/>
                          <a:ext cx="163015" cy="148827"/>
                        </a:xfrm>
                        <a:prstGeom prst="rect">
                          <a:avLst/>
                        </a:prstGeom>
                        <a:ln>
                          <a:noFill/>
                        </a:ln>
                      </wps:spPr>
                      <wps:txbx>
                        <w:txbxContent>
                          <w:p w:rsidR="00885F30" w:rsidRDefault="00787404">
                            <w:pPr>
                              <w:spacing w:after="0"/>
                            </w:pPr>
                            <w:fldSimple w:instr=" NUMPAGES   \* MERGEFORMAT ">
                              <w:r w:rsidR="00552C1B" w:rsidRPr="00AD52BD">
                                <w:rPr>
                                  <w:noProof/>
                                  <w:sz w:val="18"/>
                                </w:rPr>
                                <w:t>100</w:t>
                              </w:r>
                            </w:fldSimple>
                          </w:p>
                        </w:txbxContent>
                      </wps:txbx>
                      <wps:bodyPr horzOverflow="overflow" vert="horz" lIns="0" tIns="0" rIns="0" bIns="0" rtlCol="0">
                        <a:noAutofit/>
                      </wps:bodyPr>
                    </wps:wsp>
                    <wps:wsp>
                      <wps:cNvPr id="101203" name="Rectangle 101203"/>
                      <wps:cNvSpPr/>
                      <wps:spPr>
                        <a:xfrm>
                          <a:off x="6483096" y="104884"/>
                          <a:ext cx="51095" cy="182561"/>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wps:wsp>
                      <wps:cNvPr id="101204" name="Rectangle 101204"/>
                      <wps:cNvSpPr/>
                      <wps:spPr>
                        <a:xfrm>
                          <a:off x="6522720" y="104884"/>
                          <a:ext cx="51095" cy="182561"/>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wps:wsp>
                      <wps:cNvPr id="105045" name="Shape 105045"/>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1205" name="Rectangle 101205"/>
                      <wps:cNvSpPr/>
                      <wps:spPr>
                        <a:xfrm>
                          <a:off x="1257554" y="319086"/>
                          <a:ext cx="46096" cy="164702"/>
                        </a:xfrm>
                        <a:prstGeom prst="rect">
                          <a:avLst/>
                        </a:prstGeom>
                        <a:ln>
                          <a:noFill/>
                        </a:ln>
                      </wps:spPr>
                      <wps:txbx>
                        <w:txbxContent>
                          <w:p w:rsidR="00885F30" w:rsidRDefault="00552C1B">
                            <w:pPr>
                              <w:spacing w:after="0"/>
                            </w:pPr>
                            <w:r>
                              <w:t xml:space="preserve"> </w:t>
                            </w:r>
                          </w:p>
                        </w:txbxContent>
                      </wps:txbx>
                      <wps:bodyPr horzOverflow="overflow" vert="horz" lIns="0" tIns="0" rIns="0" bIns="0" rtlCol="0">
                        <a:noAutofit/>
                      </wps:bodyPr>
                    </wps:wsp>
                    <pic:pic xmlns:pic="http://schemas.openxmlformats.org/drawingml/2006/picture">
                      <pic:nvPicPr>
                        <pic:cNvPr id="101196" name="Picture 101196"/>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76F124E1" id="Group 101194" o:spid="_x0000_s1050" style="position:absolute;margin-left:45pt;margin-top:721.7pt;width:516.6pt;height:37.1pt;z-index:251667456;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">
              <v:rect id="Rectangle 101197" o:spid="_x0000_s1051"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pOcUA&#10;AADfAAAADwAAAGRycy9kb3ducmV2LnhtbERPTWvCQBC9F/oflin0VjfxUE3MRqS26NGagnobsmMS&#10;mp0N2a1J/fVuQejx8b6z5WhacaHeNZYVxJMIBHFpdcOVgq/i42UOwnlkja1lUvBLDpb540OGqbYD&#10;f9Jl7ysRQtilqKD2vkuldGVNBt3EdsSBO9veoA+wr6TucQjhppXTKHqVBhsODTV29FZT+b3/MQo2&#10;82513NrrULXvp81hd0jWReKVen4aVwsQnkb/L767tzrMj+I4mcHfnwB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Ok5xQAAAN8AAAAPAAAAAAAAAAAAAAAAAJgCAABkcnMv&#10;ZG93bnJldi54bWxQSwUGAAAAAAQABAD1AAAAigMAAAAA&#10;" filled="f" stroked="f">
                <v:textbox inset="0,0,0,0">
                  <w:txbxContent>
                    <w:p w:rsidR="00885F30" w:rsidRDefault="00552C1B">
                      <w:pPr>
                        <w:spacing w:after="0"/>
                      </w:pPr>
                      <w:r>
                        <w:rPr>
                          <w:sz w:val="18"/>
                        </w:rPr>
                        <w:t xml:space="preserve"> </w:t>
                      </w:r>
                    </w:p>
                  </w:txbxContent>
                </v:textbox>
              </v:rect>
              <v:rect id="Rectangle 101198" o:spid="_x0000_s1052"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8QA&#10;AADfAAAADwAAAGRycy9kb3ducmV2LnhtbERPTWvCQBC9F/wPywje6iY9FJO6ilSLHq0K1tuQHZPQ&#10;7GzIbk3013cOhR4f73u+HFyjbtSF2rOBdJqAIi68rbk0cDp+PM9AhYhssfFMBu4UYLkYPc0xt77n&#10;T7odYqkkhEOOBqoY21zrUFTkMEx9Syzc1XcOo8Cu1LbDXsJdo1+S5FU7rFkaKmzpvaLi+/DjDGxn&#10;7epr5x992Wwu2/P+nK2PWTRmMh5Wb6AiDfFf/OfeWZmfpGkmg+WPAN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fUvEAAAA3wAAAA8AAAAAAAAAAAAAAAAAmAIAAGRycy9k&#10;b3ducmV2LnhtbFBLBQYAAAAABAAEAPUAAACJAwAAAAA=&#10;" filled="f" stroked="f">
                <v:textbox inset="0,0,0,0">
                  <w:txbxContent>
                    <w:p w:rsidR="00885F30" w:rsidRDefault="00552C1B">
                      <w:pPr>
                        <w:spacing w:after="0"/>
                      </w:pPr>
                      <w:r>
                        <w:rPr>
                          <w:sz w:val="18"/>
                        </w:rPr>
                        <w:t xml:space="preserve">Page </w:t>
                      </w:r>
                    </w:p>
                  </w:txbxContent>
                </v:textbox>
              </v:rect>
              <v:rect id="Rectangle 101199" o:spid="_x0000_s1053"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0MQA&#10;AADfAAAADwAAAGRycy9kb3ducmV2LnhtbERPTWvCQBC9F/wPywjemk16KEl0FakWc7RaiL0N2WkS&#10;mp0N2a2J/vpuodDj432vNpPpxJUG11pWkEQxCOLK6pZrBe/n18cUhPPIGjvLpOBGDjbr2cMKc21H&#10;fqPrydcihLDLUUHjfZ9L6aqGDLrI9sSB+7SDQR/gUEs94BjCTSef4vhZGmw5NDTY00tD1dfp2yg4&#10;pP32Utj7WHf7j0N5LLPdOfNKLebTdgnC0+T/xX/uQof5cZJkGfz+CQD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2NDEAAAA3wAAAA8AAAAAAAAAAAAAAAAAmAIAAGRycy9k&#10;b3ducmV2LnhtbFBLBQYAAAAABAAEAPUAAACJAwAAAAA=&#10;" filled="f" stroked="f">
                <v:textbox inset="0,0,0,0">
                  <w:txbxContent>
                    <w:p w:rsidR="00885F30" w:rsidRDefault="00552C1B">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v:textbox>
              </v:rect>
              <v:rect id="Rectangle 101200" o:spid="_x0000_s1054"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FtsQA&#10;AADfAAAADwAAAGRycy9kb3ducmV2LnhtbESPzarCMBBG9xd8hzCCu2vqXYhWo4h60aV/oO6GZmyL&#10;zaQ00Vaf3giCy8M335mZ8bQxhbhT5XLLCnrdCARxYnXOqYLD/v93AMJ5ZI2FZVLwIAfTSetnjLG2&#10;NW/pvvOpCBJ2MSrIvC9jKV2SkUHXtSVxyC62MugDVqnUFdZBbgr5F0V9aTDnsCHDkuYZJdfdzShY&#10;DcrZaW2fdVosz6vj5jhc7IdeqU67mY1AeGr8d/jTXutwftQLUnj/EwD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hbbEAAAA3wAAAA8AAAAAAAAAAAAAAAAAmAIAAGRycy9k&#10;b3ducmV2LnhtbFBLBQYAAAAABAAEAPUAAACJAwAAAAA=&#10;" filled="f" stroked="f">
                <v:textbox inset="0,0,0,0">
                  <w:txbxContent>
                    <w:p w:rsidR="00885F30" w:rsidRDefault="00552C1B">
                      <w:pPr>
                        <w:spacing w:after="0"/>
                      </w:pPr>
                      <w:r>
                        <w:rPr>
                          <w:sz w:val="18"/>
                        </w:rPr>
                        <w:t xml:space="preserve"> </w:t>
                      </w:r>
                    </w:p>
                  </w:txbxContent>
                </v:textbox>
              </v:rect>
              <v:rect id="Rectangle 101201" o:spid="_x0000_s1055"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gLcMA&#10;AADfAAAADwAAAGRycy9kb3ducmV2LnhtbERPz2vCMBS+D/wfwhO8zaQehlajiG7ocerAeXs0z7bY&#10;vJQms3V/vREEjx/f79mis5W4UuNLxxqSoQJBnDlTcq7h5/D1PgbhA7LByjFpuJGHxbz3NsPUuJZ3&#10;dN2HXMQQ9ilqKEKoUyl9VpBFP3Q1ceTOrrEYImxyaRpsY7it5EipD2mx5NhQYE2rgrLL/s9q2Izr&#10;5e/W/bd59XnaHL+Pk/VhErQe9LvlFESgLrzET/fWxPkqGakEHn8i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YgLcMAAADfAAAADwAAAAAAAAAAAAAAAACYAgAAZHJzL2Rv&#10;d25yZXYueG1sUEsFBgAAAAAEAAQA9QAAAIgDAAAAAA==&#10;" filled="f" stroked="f">
                <v:textbox inset="0,0,0,0">
                  <w:txbxContent>
                    <w:p w:rsidR="00885F30" w:rsidRDefault="00552C1B">
                      <w:pPr>
                        <w:spacing w:after="0"/>
                      </w:pPr>
                      <w:r>
                        <w:rPr>
                          <w:sz w:val="18"/>
                        </w:rPr>
                        <w:t xml:space="preserve">of </w:t>
                      </w:r>
                    </w:p>
                  </w:txbxContent>
                </v:textbox>
              </v:rect>
              <v:rect id="Rectangle 101202" o:spid="_x0000_s1056"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S+WsMA&#10;AADfAAAADwAAAGRycy9kb3ducmV2LnhtbERPz2vCMBS+C/sfwhO8aWIPotUo4jb06HTgvD2aZ1ts&#10;XkoTbfWvXwYDjx/f78Wqs5W4U+NLxxrGIwWCOHOm5FzD9/FzOAXhA7LByjFpeJCH1fKtt8DUuJa/&#10;6H4IuYgh7FPUUIRQp1L6rCCLfuRq4shdXGMxRNjk0jTYxnBbyUSpibRYcmwosKZNQdn1cLMattN6&#10;/bNzzzavPs7b0/40ez/OgtaDfreegwjUhZf4370zcb4aJyqBvz8R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S+WsMAAADfAAAADwAAAAAAAAAAAAAAAACYAgAAZHJzL2Rv&#10;d25yZXYueG1sUEsFBgAAAAAEAAQA9QAAAIgDAAAAAA==&#10;" filled="f" stroked="f">
                <v:textbox inset="0,0,0,0">
                  <w:txbxContent>
                    <w:p w:rsidR="00885F30" w:rsidRDefault="00787404">
                      <w:pPr>
                        <w:spacing w:after="0"/>
                      </w:pPr>
                      <w:fldSimple w:instr=" NUMPAGES   \* MERGEFORMAT ">
                        <w:r w:rsidR="00552C1B" w:rsidRPr="00AD52BD">
                          <w:rPr>
                            <w:noProof/>
                            <w:sz w:val="18"/>
                          </w:rPr>
                          <w:t>100</w:t>
                        </w:r>
                      </w:fldSimple>
                    </w:p>
                  </w:txbxContent>
                </v:textbox>
              </v:rect>
              <v:rect id="Rectangle 101203" o:spid="_x0000_s1057"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bwcMA&#10;AADfAAAADwAAAGRycy9kb3ducmV2LnhtbERPW2vCMBR+F/wP4Qh700QF0c4oohN99DJwezs0x7bY&#10;nJQms52/3giDPX589/mytaW4U+0LxxqGAwWCOHWm4EzD53nbn4LwAdlg6Zg0/JKH5aLbmWNiXMNH&#10;up9CJmII+wQ15CFUiZQ+zcmiH7iKOHJXV1sMEdaZNDU2MdyWcqTURFosODbkWNE6p/R2+rEadtNq&#10;9bV3jyYrP753l8NltjnPgtZvvXb1DiJQG/7Ff+69ifPVcKTG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gbwcMAAADfAAAADwAAAAAAAAAAAAAAAACYAgAAZHJzL2Rv&#10;d25yZXYueG1sUEsFBgAAAAAEAAQA9QAAAIgDAAAAAA==&#10;" filled="f" stroked="f">
                <v:textbox inset="0,0,0,0">
                  <w:txbxContent>
                    <w:p w:rsidR="00885F30" w:rsidRDefault="00552C1B">
                      <w:pPr>
                        <w:spacing w:after="0"/>
                      </w:pPr>
                      <w:r>
                        <w:t xml:space="preserve"> </w:t>
                      </w:r>
                    </w:p>
                  </w:txbxContent>
                </v:textbox>
              </v:rect>
              <v:rect id="Rectangle 101204" o:spid="_x0000_s1058"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tcMA&#10;AADfAAAADwAAAGRycy9kb3ducmV2LnhtbERPW2vCMBR+F/wP4Qh700QR0c4oohN99DJwezs0x7bY&#10;nJQms52/3giDPX589/mytaW4U+0LxxqGAwWCOHWm4EzD53nbn4LwAdlg6Zg0/JKH5aLbmWNiXMNH&#10;up9CJmII+wQ15CFUiZQ+zcmiH7iKOHJXV1sMEdaZNDU2MdyWcqTURFosODbkWNE6p/R2+rEadtNq&#10;9bV3jyYrP753l8NltjnPgtZvvXb1DiJQG/7Ff+69ifPVcKTG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GDtcMAAADfAAAADwAAAAAAAAAAAAAAAACYAgAAZHJzL2Rv&#10;d25yZXYueG1sUEsFBgAAAAAEAAQA9QAAAIgDAAAAAA==&#10;" filled="f" stroked="f">
                <v:textbox inset="0,0,0,0">
                  <w:txbxContent>
                    <w:p w:rsidR="00885F30" w:rsidRDefault="00552C1B">
                      <w:pPr>
                        <w:spacing w:after="0"/>
                      </w:pPr>
                      <w:r>
                        <w:t xml:space="preserve"> </w:t>
                      </w:r>
                    </w:p>
                  </w:txbxContent>
                </v:textbox>
              </v:rect>
              <v:shape id="Shape 105045" o:spid="_x0000_s1059"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8scMEA&#10;AADfAAAADwAAAGRycy9kb3ducmV2LnhtbERPXWvCMBR9F/wP4Qp708QxZVSjqLDRx66TPd8116bY&#10;3JQmat2vXwYDHw/ne70dXCuu1IfGs4b5TIEgrrxpuNZw/HybvoIIEdlg65k03CnAdjMerTEz/sYf&#10;dC1jLVIIhww12Bi7TMpQWXIYZr4jTtzJ9w5jgn0tTY+3FO5a+azUUjpsODVY7OhgqTqXF5dm7POT&#10;Le/Hn6/8u8ALxvfCFk7rp8mwW4GINMSH+N+dm+RTC/WygL8/CY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vLHDBAAAA3wAAAA8AAAAAAAAAAAAAAAAAmAIAAGRycy9kb3du&#10;cmV2LnhtbFBLBQYAAAAABAAEAPUAAACGAwAAAAA=&#10;" path="m,l5262118,r,12192l,12192,,e" fillcolor="#404040" stroked="f" strokeweight="0">
                <v:stroke miterlimit="83231f" joinstyle="miter"/>
                <v:path arrowok="t" textboxrect="0,0,5262118,12192"/>
              </v:shape>
              <v:rect id="Rectangle 101205" o:spid="_x0000_s1060"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mLsMA&#10;AADfAAAADwAAAGRycy9kb3ducmV2LnhtbERPW2vCMBR+F/wP4Qh700RB0c4oohN99DJwezs0x7bY&#10;nJQms52/3giDPX589/mytaW4U+0LxxqGAwWCOHWm4EzD53nbn4LwAdlg6Zg0/JKH5aLbmWNiXMNH&#10;up9CJmII+wQ15CFUiZQ+zcmiH7iKOHJXV1sMEdaZNDU2MdyWcqTURFosODbkWNE6p/R2+rEadtNq&#10;9bV3jyYrP753l8NltjnPgtZvvXb1DiJQG/7Ff+69ifPVcKTG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0mLsMAAADfAAAADwAAAAAAAAAAAAAAAACYAgAAZHJzL2Rv&#10;d25yZXYueG1sUEsFBgAAAAAEAAQA9QAAAIgDAAAAAA==&#10;" filled="f" stroked="f">
                <v:textbox inset="0,0,0,0">
                  <w:txbxContent>
                    <w:p w:rsidR="00885F30" w:rsidRDefault="00552C1B">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196" o:spid="_x0000_s1061"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mIUnBAAAA3wAAAA8AAABkcnMvZG93bnJldi54bWxET89rwjAUvg/2P4Q32G0m9VC0M4oojh2d&#10;brDjI3m2xealJNF2/70ZCB4/vt+L1eg6caUQW88aiokCQWy8bbnW8H3cvc1AxIRssfNMGv4owmr5&#10;/LTAyvqBv+h6SLXIIRwr1NCk1FdSRtOQwzjxPXHmTj44TBmGWtqAQw53nZwqVUqHLeeGBnvaNGTO&#10;h4vTEH/ipa+P6vdj2Jr9tOjKYLDU+vVlXL+DSDSmh/ju/rR5viqKeQn/fzIAub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5mIUnBAAAA3wAAAA8AAAAAAAAAAAAAAAAAnwIA&#10;AGRycy9kb3ducmV2LnhtbFBLBQYAAAAABAAEAPcAAACNAwAAAAA=&#10;">
                <v:imagedata r:id="rId2"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3C7" w:rsidRDefault="002D23C7" w:rsidP="005868EF">
      <w:pPr>
        <w:spacing w:after="0" w:line="240" w:lineRule="auto"/>
      </w:pPr>
      <w:r>
        <w:separator/>
      </w:r>
    </w:p>
  </w:footnote>
  <w:footnote w:type="continuationSeparator" w:id="0">
    <w:p w:rsidR="002D23C7" w:rsidRDefault="002D23C7" w:rsidP="00586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552C1B">
    <w:pPr>
      <w:spacing w:after="12" w:line="240" w:lineRule="auto"/>
      <w:jc w:val="center"/>
    </w:pPr>
    <w:r>
      <w:t xml:space="preserve">Testing Unitario con Microsoft Fakes - Capítulo 6: Hands-on Lab </w:t>
    </w:r>
  </w:p>
  <w:p w:rsidR="00885F30" w:rsidRDefault="00552C1B">
    <w:pPr>
      <w:spacing w:after="0"/>
      <w:jc w:val="right"/>
    </w:pPr>
    <w:r>
      <w:rPr>
        <w:rFonts w:ascii="Calibri" w:eastAsia="Calibri" w:hAnsi="Calibri" w:cs="Calibri"/>
        <w:noProof/>
        <w:lang w:bidi="ar-SA"/>
      </w:rPr>
      <mc:AlternateContent>
        <mc:Choice Requires="wpg">
          <w:drawing>
            <wp:anchor distT="0" distB="0" distL="114300" distR="114300" simplePos="0" relativeHeight="251659264" behindDoc="0" locked="0" layoutInCell="1" allowOverlap="1" wp14:anchorId="79AD1D9A" wp14:editId="015597E8">
              <wp:simplePos x="0" y="0"/>
              <wp:positionH relativeFrom="page">
                <wp:posOffset>701040</wp:posOffset>
              </wp:positionH>
              <wp:positionV relativeFrom="page">
                <wp:posOffset>687324</wp:posOffset>
              </wp:positionV>
              <wp:extent cx="6370320" cy="12192"/>
              <wp:effectExtent l="0" t="0" r="0" b="0"/>
              <wp:wrapSquare wrapText="bothSides"/>
              <wp:docPr id="101253" name="Group 101253"/>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5005" name="Shape 105005"/>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E3266BF" id="Group 101253" o:spid="_x0000_s1026" style="position:absolute;margin-left:55.2pt;margin-top:54.1pt;width:501.6pt;height:.95pt;z-index:251659264;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MRtliN/&#10;AgAAYwYAAA4AAAAAAAAAAAAAAAAALgIAAGRycy9lMm9Eb2MueG1sUEsBAi0AFAAGAAgAAAAhADdB&#10;owjgAAAADAEAAA8AAAAAAAAAAAAAAAAA2QQAAGRycy9kb3ducmV2LnhtbFBLBQYAAAAABAAEAPMA&#10;AADmBQAAAAA=&#10;">
              <v:shape id="Shape 105005"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OaMQA&#10;AADfAAAADwAAAGRycy9kb3ducmV2LnhtbERPXWvCMBR9H/gfwhX2MjRRcIzOKEMUZEzYtC97uzR3&#10;bbG5KU20qb9+EQZ7PJzv5TraRlyp87VjDbOpAkFcOFNzqSE/7SYvIHxANtg4Jg0DeVivRg9LzIzr&#10;+Yuux1CKFMI+Qw1VCG0mpS8qsuinriVO3I/rLIYEu1KaDvsUbhs5V+pZWqw5NVTY0qai4ny8WA19&#10;fuvjJndPh/fP/Ps2xPOHHbZaP47j2yuIQDH8i//ce5Pmq4VSC7j/SQD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TmjEAAAA3wAAAA8AAAAAAAAAAAAAAAAAmAIAAGRycy9k&#10;b3ducmV2LnhtbFBLBQYAAAAABAAEAPUAAACJAw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552C1B">
    <w:r>
      <w:rPr>
        <w:rFonts w:ascii="Calibri" w:eastAsia="Calibri" w:hAnsi="Calibri" w:cs="Calibri"/>
        <w:noProof/>
        <w:lang w:bidi="ar-SA"/>
      </w:rPr>
      <mc:AlternateContent>
        <mc:Choice Requires="wpg">
          <w:drawing>
            <wp:anchor distT="0" distB="0" distL="114300" distR="114300" simplePos="0" relativeHeight="251660288" behindDoc="1" locked="0" layoutInCell="1" allowOverlap="1" wp14:anchorId="4BB1559B" wp14:editId="6D2DE93C">
              <wp:simplePos x="0" y="0"/>
              <wp:positionH relativeFrom="page">
                <wp:posOffset>0</wp:posOffset>
              </wp:positionH>
              <wp:positionV relativeFrom="page">
                <wp:posOffset>0</wp:posOffset>
              </wp:positionV>
              <wp:extent cx="1" cy="1"/>
              <wp:effectExtent l="0" t="0" r="0" b="0"/>
              <wp:wrapNone/>
              <wp:docPr id="101255" name="Group 10125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D296678" id="Group 101255"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GAit51RAQAAsg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552C1B">
    <w:r>
      <w:rPr>
        <w:rFonts w:ascii="Calibri" w:eastAsia="Calibri" w:hAnsi="Calibri" w:cs="Calibri"/>
        <w:noProof/>
        <w:lang w:bidi="ar-SA"/>
      </w:rPr>
      <mc:AlternateContent>
        <mc:Choice Requires="wpg">
          <w:drawing>
            <wp:anchor distT="0" distB="0" distL="114300" distR="114300" simplePos="0" relativeHeight="251662336" behindDoc="1" locked="0" layoutInCell="1" allowOverlap="1" wp14:anchorId="119A2E61" wp14:editId="62F1E813">
              <wp:simplePos x="0" y="0"/>
              <wp:positionH relativeFrom="page">
                <wp:posOffset>0</wp:posOffset>
              </wp:positionH>
              <wp:positionV relativeFrom="page">
                <wp:posOffset>0</wp:posOffset>
              </wp:positionV>
              <wp:extent cx="1" cy="1"/>
              <wp:effectExtent l="0" t="0" r="0" b="0"/>
              <wp:wrapNone/>
              <wp:docPr id="101222" name="Group 1012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ADB434F" id="Group 101222"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PaCryF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552C1B">
    <w:pPr>
      <w:spacing w:after="12" w:line="240" w:lineRule="auto"/>
      <w:jc w:val="center"/>
    </w:pPr>
    <w:r>
      <w:t xml:space="preserve">Testing Unitario con Microsoft Fakes - Capítulo 6: Hands-on Lab </w:t>
    </w:r>
  </w:p>
  <w:p w:rsidR="00885F30" w:rsidRDefault="00552C1B">
    <w:pPr>
      <w:spacing w:after="0"/>
      <w:jc w:val="right"/>
    </w:pPr>
    <w:r>
      <w:rPr>
        <w:rFonts w:ascii="Calibri" w:eastAsia="Calibri" w:hAnsi="Calibri" w:cs="Calibri"/>
        <w:noProof/>
        <w:lang w:bidi="ar-SA"/>
      </w:rPr>
      <mc:AlternateContent>
        <mc:Choice Requires="wpg">
          <w:drawing>
            <wp:anchor distT="0" distB="0" distL="114300" distR="114300" simplePos="0" relativeHeight="251663360" behindDoc="0" locked="0" layoutInCell="1" allowOverlap="1" wp14:anchorId="5A875999" wp14:editId="15852677">
              <wp:simplePos x="0" y="0"/>
              <wp:positionH relativeFrom="page">
                <wp:posOffset>701040</wp:posOffset>
              </wp:positionH>
              <wp:positionV relativeFrom="page">
                <wp:posOffset>687324</wp:posOffset>
              </wp:positionV>
              <wp:extent cx="6370320" cy="12192"/>
              <wp:effectExtent l="0" t="0" r="0" b="0"/>
              <wp:wrapSquare wrapText="bothSides"/>
              <wp:docPr id="101187" name="Group 101187"/>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5003" name="Shape 105003"/>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141F488" id="Group 101187" o:spid="_x0000_s1026" style="position:absolute;margin-left:55.2pt;margin-top:54.1pt;width:501.6pt;height:.95pt;z-index:25166336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OY9+k9/&#10;AgAAYwYAAA4AAAAAAAAAAAAAAAAALgIAAGRycy9lMm9Eb2MueG1sUEsBAi0AFAAGAAgAAAAhADdB&#10;owjgAAAADAEAAA8AAAAAAAAAAAAAAAAA2QQAAGRycy9kb3ducmV2LnhtbFBLBQYAAAAABAAEAPMA&#10;AADmBQAAAAA=&#10;">
              <v:shape id="Shape 105003"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5zh8UA&#10;AADfAAAADwAAAGRycy9kb3ducmV2LnhtbERPXWvCMBR9H/gfwhX2MmayjcnojCIyQcTBpn3Z26W5&#10;tsXmpjTRpv76RRjs8XC+Z4toG3GhzteONTxNFAjiwpmaSw35Yf34BsIHZIONY9IwkIfFfHQ3w8y4&#10;nr/psg+lSCHsM9RQhdBmUvqiIot+4lrixB1dZzEk2JXSdNincNvIZ6Wm0mLNqaHCllYVFaf92Wro&#10;82sfV7l7+Nx+5T/XIZ52dvjQ+n4cl+8gAsXwL/5zb0yar16VeoHbnwR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nOH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552C1B">
    <w:r>
      <w:rPr>
        <w:rFonts w:ascii="Calibri" w:eastAsia="Calibri" w:hAnsi="Calibri" w:cs="Calibri"/>
        <w:noProof/>
        <w:lang w:bidi="ar-SA"/>
      </w:rPr>
      <mc:AlternateContent>
        <mc:Choice Requires="wpg">
          <w:drawing>
            <wp:anchor distT="0" distB="0" distL="114300" distR="114300" simplePos="0" relativeHeight="251664384" behindDoc="1" locked="0" layoutInCell="1" allowOverlap="1" wp14:anchorId="30215B94" wp14:editId="0AC30706">
              <wp:simplePos x="0" y="0"/>
              <wp:positionH relativeFrom="page">
                <wp:posOffset>0</wp:posOffset>
              </wp:positionH>
              <wp:positionV relativeFrom="page">
                <wp:posOffset>0</wp:posOffset>
              </wp:positionV>
              <wp:extent cx="1" cy="1"/>
              <wp:effectExtent l="0" t="0" r="0" b="0"/>
              <wp:wrapNone/>
              <wp:docPr id="101189" name="Group 1011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31E4037" id="Group 101189"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kMaIl1ABAACy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2DF02E1"/>
    <w:multiLevelType w:val="hybridMultilevel"/>
    <w:tmpl w:val="26C6DB58"/>
    <w:lvl w:ilvl="0" w:tplc="5E28B93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0985A7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62608A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C9E8E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A8E17B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BB2048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402151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D883C9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D686E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A9A71FC"/>
    <w:multiLevelType w:val="hybridMultilevel"/>
    <w:tmpl w:val="389AD8D8"/>
    <w:lvl w:ilvl="0" w:tplc="70001F40">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6DA876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1E85CB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2B4A8D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186717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056AA5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E1A5CD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E584D0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0DA40E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20E2C4B"/>
    <w:multiLevelType w:val="hybridMultilevel"/>
    <w:tmpl w:val="F3CA3A34"/>
    <w:lvl w:ilvl="0" w:tplc="536A7A0A">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3C2C0C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D4D42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8E26C1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E4CD91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F89CA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73AAB70">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680E61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732B10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01E0772"/>
    <w:multiLevelType w:val="hybridMultilevel"/>
    <w:tmpl w:val="C6FC6B70"/>
    <w:lvl w:ilvl="0" w:tplc="34085EDE">
      <w:start w:val="8"/>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32C0BB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CE2431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E1AFCE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9A2D7C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50AEFF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E66873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DAE9FF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A1A05E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
    <w:nsid w:val="7123226A"/>
    <w:multiLevelType w:val="hybridMultilevel"/>
    <w:tmpl w:val="DB56EEE8"/>
    <w:lvl w:ilvl="0" w:tplc="EE582612">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7F8259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8E38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5AEF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0632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449A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E8E8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44D3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5002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71807FC7"/>
    <w:multiLevelType w:val="hybridMultilevel"/>
    <w:tmpl w:val="90CC733C"/>
    <w:lvl w:ilvl="0" w:tplc="5D4CB566">
      <w:start w:val="5"/>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7722F80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11CD20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3A4AE2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0C8DB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CBC23A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A58459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B94F62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28AA6D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6">
    <w:nsid w:val="770E32DF"/>
    <w:multiLevelType w:val="hybridMultilevel"/>
    <w:tmpl w:val="829AE068"/>
    <w:lvl w:ilvl="0" w:tplc="AFA86D90">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82CDA4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E604F7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7ACB87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B6E6F9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654E86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3D2C8A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2EC66E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A16F8A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
    <w:nsid w:val="77C349CD"/>
    <w:multiLevelType w:val="hybridMultilevel"/>
    <w:tmpl w:val="26CEFE18"/>
    <w:lvl w:ilvl="0" w:tplc="6740778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5FAEA5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D600CF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50ED98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494EE6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D420F8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BF0FCF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A3CCF2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C221D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7"/>
  </w:num>
  <w:num w:numId="3">
    <w:abstractNumId w:val="14"/>
  </w:num>
  <w:num w:numId="4">
    <w:abstractNumId w:val="2"/>
  </w:num>
  <w:num w:numId="5">
    <w:abstractNumId w:val="16"/>
  </w:num>
  <w:num w:numId="6">
    <w:abstractNumId w:val="8"/>
  </w:num>
  <w:num w:numId="7">
    <w:abstractNumId w:val="15"/>
  </w:num>
  <w:num w:numId="8">
    <w:abstractNumId w:val="13"/>
  </w:num>
  <w:num w:numId="9">
    <w:abstractNumId w:val="9"/>
  </w:num>
  <w:num w:numId="10">
    <w:abstractNumId w:val="11"/>
  </w:num>
  <w:num w:numId="11">
    <w:abstractNumId w:val="0"/>
  </w:num>
  <w:num w:numId="12">
    <w:abstractNumId w:val="20"/>
  </w:num>
  <w:num w:numId="13">
    <w:abstractNumId w:val="10"/>
  </w:num>
  <w:num w:numId="14">
    <w:abstractNumId w:val="12"/>
  </w:num>
  <w:num w:numId="15">
    <w:abstractNumId w:val="4"/>
  </w:num>
  <w:num w:numId="16">
    <w:abstractNumId w:val="19"/>
  </w:num>
  <w:num w:numId="17">
    <w:abstractNumId w:val="3"/>
  </w:num>
  <w:num w:numId="18">
    <w:abstractNumId w:val="1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EF"/>
    <w:rsid w:val="00195871"/>
    <w:rsid w:val="002D23C7"/>
    <w:rsid w:val="003365DB"/>
    <w:rsid w:val="003A4460"/>
    <w:rsid w:val="004D4DA5"/>
    <w:rsid w:val="005031CA"/>
    <w:rsid w:val="00552C1B"/>
    <w:rsid w:val="00565A27"/>
    <w:rsid w:val="005868EF"/>
    <w:rsid w:val="0063685C"/>
    <w:rsid w:val="00760E0C"/>
    <w:rsid w:val="00787404"/>
    <w:rsid w:val="00813EA7"/>
    <w:rsid w:val="008244D3"/>
    <w:rsid w:val="00824846"/>
    <w:rsid w:val="009E0156"/>
    <w:rsid w:val="00A70853"/>
    <w:rsid w:val="00BF73F4"/>
    <w:rsid w:val="00C22EBC"/>
    <w:rsid w:val="00CB2E5C"/>
    <w:rsid w:val="00D52E36"/>
    <w:rsid w:val="00EC6AE9"/>
    <w:rsid w:val="00F85192"/>
    <w:rsid w:val="00F9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EC5A2-531A-4662-AAF3-13662AAA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868EF"/>
    <w:pPr>
      <w:spacing w:after="120" w:line="276" w:lineRule="auto"/>
    </w:pPr>
    <w:rPr>
      <w:rFonts w:eastAsiaTheme="minorEastAsia"/>
      <w:lang w:bidi="en-US"/>
    </w:rPr>
  </w:style>
  <w:style w:type="paragraph" w:styleId="Heading1">
    <w:name w:val="heading 1"/>
    <w:basedOn w:val="Normal"/>
    <w:next w:val="ppBodyText"/>
    <w:link w:val="Heading1Char"/>
    <w:qFormat/>
    <w:rsid w:val="005868E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5868E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5868E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5868EF"/>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68EF"/>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5868EF"/>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5868EF"/>
    <w:rPr>
      <w:rFonts w:asciiTheme="majorHAnsi" w:eastAsiaTheme="majorEastAsia" w:hAnsiTheme="majorHAnsi" w:cstheme="majorBidi"/>
      <w:b/>
      <w:bCs/>
      <w:color w:val="5B9BD5" w:themeColor="accent1"/>
      <w:lang w:bidi="en-US"/>
    </w:rPr>
  </w:style>
  <w:style w:type="table" w:customStyle="1" w:styleId="TableGrid">
    <w:name w:val="TableGrid"/>
    <w:rsid w:val="005868EF"/>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rsid w:val="005868EF"/>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5868EF"/>
    <w:pPr>
      <w:spacing w:after="120" w:line="276" w:lineRule="auto"/>
    </w:pPr>
    <w:rPr>
      <w:rFonts w:eastAsiaTheme="minorEastAsia"/>
      <w:lang w:bidi="en-US"/>
    </w:rPr>
  </w:style>
  <w:style w:type="paragraph" w:customStyle="1" w:styleId="ppBodyTextIndent">
    <w:name w:val="pp Body Text Indent"/>
    <w:basedOn w:val="ppBodyText"/>
    <w:rsid w:val="005868EF"/>
    <w:pPr>
      <w:numPr>
        <w:ilvl w:val="2"/>
      </w:numPr>
      <w:ind w:left="720"/>
    </w:pPr>
  </w:style>
  <w:style w:type="paragraph" w:customStyle="1" w:styleId="ppBodyTextIndent2">
    <w:name w:val="pp Body Text Indent 2"/>
    <w:basedOn w:val="ppBodyTextIndent"/>
    <w:rsid w:val="005868EF"/>
    <w:pPr>
      <w:numPr>
        <w:ilvl w:val="3"/>
      </w:numPr>
      <w:ind w:left="1440"/>
    </w:pPr>
  </w:style>
  <w:style w:type="paragraph" w:customStyle="1" w:styleId="ppBulletList">
    <w:name w:val="pp Bullet List"/>
    <w:basedOn w:val="ppNumberList"/>
    <w:link w:val="ppBulletListChar"/>
    <w:qFormat/>
    <w:rsid w:val="005868EF"/>
    <w:pPr>
      <w:numPr>
        <w:ilvl w:val="0"/>
        <w:numId w:val="0"/>
      </w:numPr>
      <w:tabs>
        <w:tab w:val="clear" w:pos="1440"/>
        <w:tab w:val="num" w:pos="1037"/>
      </w:tabs>
      <w:ind w:left="754" w:hanging="357"/>
    </w:pPr>
  </w:style>
  <w:style w:type="paragraph" w:customStyle="1" w:styleId="ppBulletListIndent">
    <w:name w:val="pp Bullet List Indent"/>
    <w:basedOn w:val="ppBulletList"/>
    <w:rsid w:val="005868EF"/>
    <w:pPr>
      <w:tabs>
        <w:tab w:val="clear" w:pos="1037"/>
        <w:tab w:val="num" w:pos="1757"/>
      </w:tabs>
      <w:ind w:left="1434"/>
    </w:pPr>
  </w:style>
  <w:style w:type="paragraph" w:customStyle="1" w:styleId="ppChapterNumber">
    <w:name w:val="pp Chapter Number"/>
    <w:next w:val="Normal"/>
    <w:uiPriority w:val="14"/>
    <w:rsid w:val="005868EF"/>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868E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868EF"/>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868E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868EF"/>
    <w:pPr>
      <w:numPr>
        <w:ilvl w:val="1"/>
        <w:numId w:val="1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868EF"/>
    <w:pPr>
      <w:numPr>
        <w:ilvl w:val="2"/>
      </w:numPr>
      <w:ind w:left="720"/>
    </w:pPr>
  </w:style>
  <w:style w:type="paragraph" w:customStyle="1" w:styleId="ppCodeIndent2">
    <w:name w:val="pp Code Indent 2"/>
    <w:basedOn w:val="ppCodeIndent"/>
    <w:rsid w:val="005868EF"/>
    <w:pPr>
      <w:numPr>
        <w:ilvl w:val="3"/>
      </w:numPr>
      <w:ind w:left="1440"/>
    </w:pPr>
  </w:style>
  <w:style w:type="paragraph" w:customStyle="1" w:styleId="ppCodeLanguage">
    <w:name w:val="pp Code Language"/>
    <w:basedOn w:val="Normal"/>
    <w:next w:val="ppCode"/>
    <w:qFormat/>
    <w:rsid w:val="005868EF"/>
    <w:pPr>
      <w:keepNext/>
      <w:numPr>
        <w:ilvl w:val="1"/>
        <w:numId w:val="1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868EF"/>
    <w:pPr>
      <w:numPr>
        <w:ilvl w:val="2"/>
      </w:numPr>
      <w:ind w:left="720"/>
    </w:pPr>
  </w:style>
  <w:style w:type="paragraph" w:customStyle="1" w:styleId="ppCodeLanguageIndent2">
    <w:name w:val="pp Code Language Indent 2"/>
    <w:basedOn w:val="ppCodeLanguageIndent"/>
    <w:next w:val="ppCodeIndent2"/>
    <w:rsid w:val="005868EF"/>
    <w:pPr>
      <w:numPr>
        <w:ilvl w:val="3"/>
      </w:numPr>
      <w:ind w:left="1440"/>
    </w:pPr>
  </w:style>
  <w:style w:type="paragraph" w:customStyle="1" w:styleId="ppFigure">
    <w:name w:val="pp Figure"/>
    <w:basedOn w:val="Normal"/>
    <w:next w:val="Normal"/>
    <w:qFormat/>
    <w:rsid w:val="005868EF"/>
    <w:pPr>
      <w:numPr>
        <w:ilvl w:val="1"/>
        <w:numId w:val="15"/>
      </w:numPr>
      <w:spacing w:after="240"/>
      <w:ind w:left="0"/>
    </w:pPr>
  </w:style>
  <w:style w:type="paragraph" w:customStyle="1" w:styleId="ppFigureCaption">
    <w:name w:val="pp Figure Caption"/>
    <w:basedOn w:val="Normal"/>
    <w:next w:val="ppBodyText"/>
    <w:qFormat/>
    <w:rsid w:val="005868EF"/>
    <w:pPr>
      <w:numPr>
        <w:ilvl w:val="1"/>
        <w:numId w:val="14"/>
      </w:numPr>
      <w:ind w:left="0"/>
    </w:pPr>
    <w:rPr>
      <w:b/>
      <w:color w:val="003399"/>
    </w:rPr>
  </w:style>
  <w:style w:type="paragraph" w:customStyle="1" w:styleId="ppFigureCaptionIndent">
    <w:name w:val="pp Figure Caption Indent"/>
    <w:basedOn w:val="ppFigureCaption"/>
    <w:next w:val="ppBodyTextIndent"/>
    <w:rsid w:val="005868EF"/>
    <w:pPr>
      <w:numPr>
        <w:ilvl w:val="2"/>
      </w:numPr>
      <w:ind w:left="720"/>
    </w:pPr>
  </w:style>
  <w:style w:type="paragraph" w:customStyle="1" w:styleId="ppFigureCaptionIndent2">
    <w:name w:val="pp Figure Caption Indent 2"/>
    <w:basedOn w:val="ppFigureCaptionIndent"/>
    <w:next w:val="ppBodyTextIndent2"/>
    <w:rsid w:val="005868EF"/>
    <w:pPr>
      <w:numPr>
        <w:ilvl w:val="3"/>
      </w:numPr>
      <w:ind w:left="1440"/>
    </w:pPr>
  </w:style>
  <w:style w:type="paragraph" w:customStyle="1" w:styleId="ppFigureIndent">
    <w:name w:val="pp Figure Indent"/>
    <w:basedOn w:val="ppFigure"/>
    <w:next w:val="Normal"/>
    <w:rsid w:val="005868EF"/>
    <w:pPr>
      <w:numPr>
        <w:ilvl w:val="2"/>
      </w:numPr>
      <w:ind w:left="720"/>
    </w:pPr>
  </w:style>
  <w:style w:type="paragraph" w:customStyle="1" w:styleId="ppFigureIndent2">
    <w:name w:val="pp Figure Indent 2"/>
    <w:basedOn w:val="ppFigureIndent"/>
    <w:next w:val="Normal"/>
    <w:rsid w:val="005868EF"/>
    <w:pPr>
      <w:numPr>
        <w:ilvl w:val="3"/>
      </w:numPr>
      <w:ind w:left="1440"/>
    </w:pPr>
  </w:style>
  <w:style w:type="paragraph" w:customStyle="1" w:styleId="ppFigureNumber">
    <w:name w:val="pp Figure Number"/>
    <w:basedOn w:val="Normal"/>
    <w:next w:val="ppFigureCaption"/>
    <w:rsid w:val="005868EF"/>
    <w:pPr>
      <w:numPr>
        <w:ilvl w:val="1"/>
        <w:numId w:val="16"/>
      </w:numPr>
      <w:spacing w:after="0"/>
      <w:ind w:left="0"/>
    </w:pPr>
    <w:rPr>
      <w:b/>
    </w:rPr>
  </w:style>
  <w:style w:type="paragraph" w:customStyle="1" w:styleId="ppFigureNumberIndent">
    <w:name w:val="pp Figure Number Indent"/>
    <w:basedOn w:val="ppFigureNumber"/>
    <w:next w:val="ppFigureCaptionIndent"/>
    <w:rsid w:val="005868EF"/>
    <w:pPr>
      <w:numPr>
        <w:ilvl w:val="2"/>
      </w:numPr>
      <w:ind w:left="720"/>
    </w:pPr>
  </w:style>
  <w:style w:type="paragraph" w:customStyle="1" w:styleId="ppFigureNumberIndent2">
    <w:name w:val="pp Figure Number Indent 2"/>
    <w:basedOn w:val="ppFigureNumberIndent"/>
    <w:next w:val="ppFigureCaptionIndent2"/>
    <w:rsid w:val="005868EF"/>
    <w:pPr>
      <w:numPr>
        <w:ilvl w:val="3"/>
      </w:numPr>
      <w:ind w:left="1440"/>
    </w:pPr>
  </w:style>
  <w:style w:type="paragraph" w:customStyle="1" w:styleId="ppNumberList">
    <w:name w:val="pp Number List"/>
    <w:basedOn w:val="Normal"/>
    <w:rsid w:val="005868EF"/>
    <w:pPr>
      <w:numPr>
        <w:ilvl w:val="1"/>
        <w:numId w:val="18"/>
      </w:numPr>
      <w:tabs>
        <w:tab w:val="left" w:pos="1440"/>
      </w:tabs>
      <w:ind w:left="754" w:hanging="357"/>
    </w:pPr>
  </w:style>
  <w:style w:type="paragraph" w:customStyle="1" w:styleId="ppListEnd">
    <w:name w:val="pp List End"/>
    <w:basedOn w:val="ppNumberList"/>
    <w:next w:val="ppBodyText"/>
    <w:rsid w:val="005868EF"/>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868EF"/>
    <w:pPr>
      <w:numPr>
        <w:ilvl w:val="1"/>
        <w:numId w:val="17"/>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5868EF"/>
    <w:pPr>
      <w:numPr>
        <w:ilvl w:val="0"/>
        <w:numId w:val="28"/>
      </w:numPr>
      <w:ind w:left="426" w:hanging="284"/>
    </w:pPr>
  </w:style>
  <w:style w:type="paragraph" w:customStyle="1" w:styleId="ppNoteIndent">
    <w:name w:val="pp Note Indent"/>
    <w:basedOn w:val="ppNote"/>
    <w:rsid w:val="005868EF"/>
    <w:pPr>
      <w:numPr>
        <w:ilvl w:val="2"/>
      </w:numPr>
      <w:ind w:left="862"/>
    </w:pPr>
  </w:style>
  <w:style w:type="paragraph" w:customStyle="1" w:styleId="ppNoteIndent2">
    <w:name w:val="pp Note Indent 2"/>
    <w:basedOn w:val="ppNoteIndent"/>
    <w:rsid w:val="005868EF"/>
    <w:pPr>
      <w:numPr>
        <w:ilvl w:val="3"/>
      </w:numPr>
      <w:ind w:left="1584"/>
    </w:pPr>
  </w:style>
  <w:style w:type="paragraph" w:customStyle="1" w:styleId="ppNumberListIndent">
    <w:name w:val="pp Number List Indent"/>
    <w:basedOn w:val="ppNumberList"/>
    <w:rsid w:val="005868EF"/>
    <w:pPr>
      <w:numPr>
        <w:ilvl w:val="2"/>
      </w:numPr>
      <w:tabs>
        <w:tab w:val="clear" w:pos="1440"/>
        <w:tab w:val="left" w:pos="2160"/>
      </w:tabs>
      <w:ind w:left="1434" w:hanging="357"/>
    </w:pPr>
  </w:style>
  <w:style w:type="paragraph" w:customStyle="1" w:styleId="ppNumberListTable">
    <w:name w:val="pp Number List Table"/>
    <w:basedOn w:val="ppNumberList"/>
    <w:rsid w:val="005868EF"/>
    <w:pPr>
      <w:numPr>
        <w:ilvl w:val="0"/>
        <w:numId w:val="0"/>
      </w:numPr>
      <w:tabs>
        <w:tab w:val="left" w:pos="403"/>
      </w:tabs>
    </w:pPr>
    <w:rPr>
      <w:sz w:val="18"/>
    </w:rPr>
  </w:style>
  <w:style w:type="paragraph" w:customStyle="1" w:styleId="ppProcedureStart">
    <w:name w:val="pp Procedure Start"/>
    <w:basedOn w:val="Normal"/>
    <w:next w:val="ppNumberList"/>
    <w:rsid w:val="005868EF"/>
    <w:pPr>
      <w:spacing w:before="80" w:after="80"/>
    </w:pPr>
    <w:rPr>
      <w:rFonts w:cs="Arial"/>
      <w:b/>
      <w:szCs w:val="20"/>
    </w:rPr>
  </w:style>
  <w:style w:type="paragraph" w:customStyle="1" w:styleId="ppSection">
    <w:name w:val="pp Section"/>
    <w:basedOn w:val="Heading1"/>
    <w:next w:val="Normal"/>
    <w:rsid w:val="005868EF"/>
    <w:rPr>
      <w:color w:val="333399"/>
    </w:rPr>
  </w:style>
  <w:style w:type="table" w:customStyle="1" w:styleId="ppTableGrid">
    <w:name w:val="pp Table Grid"/>
    <w:basedOn w:val="ppTableList"/>
    <w:rsid w:val="005868E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868E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868E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868EF"/>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868EF"/>
  </w:style>
  <w:style w:type="table" w:styleId="TableGrid0">
    <w:name w:val="Table Grid"/>
    <w:basedOn w:val="TableNormal"/>
    <w:rsid w:val="005868EF"/>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868EF"/>
    <w:rPr>
      <w:szCs w:val="20"/>
    </w:rPr>
  </w:style>
  <w:style w:type="character" w:customStyle="1" w:styleId="FootnoteTextChar">
    <w:name w:val="Footnote Text Char"/>
    <w:basedOn w:val="DefaultParagraphFont"/>
    <w:link w:val="FootnoteText"/>
    <w:uiPriority w:val="99"/>
    <w:rsid w:val="005868EF"/>
    <w:rPr>
      <w:rFonts w:eastAsiaTheme="minorEastAsia"/>
      <w:szCs w:val="20"/>
      <w:lang w:bidi="en-US"/>
    </w:rPr>
  </w:style>
  <w:style w:type="paragraph" w:styleId="Header">
    <w:name w:val="header"/>
    <w:basedOn w:val="Normal"/>
    <w:link w:val="HeaderChar"/>
    <w:uiPriority w:val="99"/>
    <w:semiHidden/>
    <w:unhideWhenUsed/>
    <w:rsid w:val="005868EF"/>
    <w:pPr>
      <w:tabs>
        <w:tab w:val="center" w:pos="4680"/>
        <w:tab w:val="right" w:pos="9360"/>
      </w:tabs>
    </w:pPr>
  </w:style>
  <w:style w:type="character" w:customStyle="1" w:styleId="HeaderChar">
    <w:name w:val="Header Char"/>
    <w:basedOn w:val="DefaultParagraphFont"/>
    <w:link w:val="Header"/>
    <w:uiPriority w:val="99"/>
    <w:semiHidden/>
    <w:rsid w:val="005868EF"/>
    <w:rPr>
      <w:rFonts w:eastAsiaTheme="minorEastAsia"/>
      <w:lang w:bidi="en-US"/>
    </w:rPr>
  </w:style>
  <w:style w:type="paragraph" w:styleId="Footer">
    <w:name w:val="footer"/>
    <w:basedOn w:val="Normal"/>
    <w:link w:val="FooterChar"/>
    <w:uiPriority w:val="99"/>
    <w:semiHidden/>
    <w:unhideWhenUsed/>
    <w:rsid w:val="005868EF"/>
    <w:pPr>
      <w:tabs>
        <w:tab w:val="center" w:pos="4680"/>
        <w:tab w:val="right" w:pos="9360"/>
      </w:tabs>
    </w:pPr>
  </w:style>
  <w:style w:type="character" w:customStyle="1" w:styleId="FooterChar">
    <w:name w:val="Footer Char"/>
    <w:basedOn w:val="DefaultParagraphFont"/>
    <w:link w:val="Footer"/>
    <w:uiPriority w:val="99"/>
    <w:semiHidden/>
    <w:rsid w:val="005868EF"/>
    <w:rPr>
      <w:rFonts w:eastAsiaTheme="minorEastAsia"/>
      <w:lang w:bidi="en-US"/>
    </w:rPr>
  </w:style>
  <w:style w:type="character" w:customStyle="1" w:styleId="ppBulletListChar">
    <w:name w:val="pp Bullet List Char"/>
    <w:basedOn w:val="DefaultParagraphFont"/>
    <w:link w:val="ppBulletList"/>
    <w:rsid w:val="005868EF"/>
    <w:rPr>
      <w:rFonts w:eastAsiaTheme="minorEastAsia"/>
      <w:lang w:bidi="en-US"/>
    </w:rPr>
  </w:style>
  <w:style w:type="paragraph" w:styleId="Title">
    <w:name w:val="Title"/>
    <w:basedOn w:val="Normal"/>
    <w:next w:val="Normal"/>
    <w:link w:val="TitleChar"/>
    <w:uiPriority w:val="10"/>
    <w:qFormat/>
    <w:rsid w:val="005868E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868EF"/>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5868EF"/>
    <w:rPr>
      <w:color w:val="808080"/>
    </w:rPr>
  </w:style>
  <w:style w:type="paragraph" w:styleId="BalloonText">
    <w:name w:val="Balloon Text"/>
    <w:basedOn w:val="Normal"/>
    <w:link w:val="BalloonTextChar"/>
    <w:uiPriority w:val="99"/>
    <w:semiHidden/>
    <w:unhideWhenUsed/>
    <w:rsid w:val="0058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8EF"/>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868EF"/>
    <w:pPr>
      <w:spacing w:after="200" w:line="240" w:lineRule="auto"/>
    </w:pPr>
    <w:rPr>
      <w:b/>
      <w:bCs/>
      <w:color w:val="5B9BD5" w:themeColor="accent1"/>
      <w:sz w:val="18"/>
      <w:szCs w:val="18"/>
    </w:rPr>
  </w:style>
  <w:style w:type="table" w:customStyle="1" w:styleId="ppTable">
    <w:name w:val="pp Table"/>
    <w:basedOn w:val="TableNormal"/>
    <w:uiPriority w:val="99"/>
    <w:rsid w:val="005868EF"/>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868EF"/>
    <w:pPr>
      <w:numPr>
        <w:ilvl w:val="4"/>
      </w:numPr>
      <w:ind w:left="2160"/>
    </w:pPr>
  </w:style>
  <w:style w:type="paragraph" w:customStyle="1" w:styleId="ppBulletListIndent2">
    <w:name w:val="pp Bullet List Indent 2"/>
    <w:basedOn w:val="ppBulletListIndent"/>
    <w:qFormat/>
    <w:rsid w:val="005868EF"/>
    <w:pPr>
      <w:tabs>
        <w:tab w:val="clear" w:pos="1757"/>
        <w:tab w:val="num" w:pos="2520"/>
      </w:tabs>
      <w:ind w:left="2115"/>
    </w:pPr>
  </w:style>
  <w:style w:type="paragraph" w:customStyle="1" w:styleId="ppNumberListIndent2">
    <w:name w:val="pp Number List Indent 2"/>
    <w:basedOn w:val="ppNumberListIndent"/>
    <w:qFormat/>
    <w:rsid w:val="005868EF"/>
    <w:pPr>
      <w:numPr>
        <w:ilvl w:val="3"/>
      </w:numPr>
      <w:ind w:left="2115" w:hanging="357"/>
    </w:pPr>
  </w:style>
  <w:style w:type="paragraph" w:customStyle="1" w:styleId="ppCodeIndent3">
    <w:name w:val="pp Code Indent 3"/>
    <w:basedOn w:val="ppCodeIndent2"/>
    <w:qFormat/>
    <w:rsid w:val="005868EF"/>
    <w:pPr>
      <w:numPr>
        <w:ilvl w:val="4"/>
      </w:numPr>
    </w:pPr>
  </w:style>
  <w:style w:type="paragraph" w:customStyle="1" w:styleId="ppCodeLanguageIndent3">
    <w:name w:val="pp Code Language Indent 3"/>
    <w:basedOn w:val="ppCodeLanguageIndent2"/>
    <w:next w:val="ppCodeIndent3"/>
    <w:qFormat/>
    <w:rsid w:val="005868EF"/>
    <w:pPr>
      <w:numPr>
        <w:ilvl w:val="4"/>
      </w:numPr>
    </w:pPr>
  </w:style>
  <w:style w:type="paragraph" w:customStyle="1" w:styleId="ppNoteIndent3">
    <w:name w:val="pp Note Indent 3"/>
    <w:basedOn w:val="ppNoteIndent2"/>
    <w:qFormat/>
    <w:rsid w:val="005868EF"/>
    <w:pPr>
      <w:numPr>
        <w:ilvl w:val="4"/>
      </w:numPr>
    </w:pPr>
  </w:style>
  <w:style w:type="paragraph" w:customStyle="1" w:styleId="ppFigureIndent3">
    <w:name w:val="pp Figure Indent 3"/>
    <w:basedOn w:val="ppFigureIndent2"/>
    <w:qFormat/>
    <w:rsid w:val="005868EF"/>
    <w:pPr>
      <w:numPr>
        <w:ilvl w:val="4"/>
      </w:numPr>
    </w:pPr>
  </w:style>
  <w:style w:type="paragraph" w:customStyle="1" w:styleId="ppFigureCaptionIndent3">
    <w:name w:val="pp Figure Caption Indent 3"/>
    <w:basedOn w:val="ppFigureCaptionIndent2"/>
    <w:qFormat/>
    <w:rsid w:val="005868EF"/>
    <w:pPr>
      <w:numPr>
        <w:ilvl w:val="4"/>
      </w:numPr>
    </w:pPr>
  </w:style>
  <w:style w:type="paragraph" w:customStyle="1" w:styleId="ppFigureNumberIndent3">
    <w:name w:val="pp Figure Number Indent 3"/>
    <w:basedOn w:val="ppFigureNumberIndent2"/>
    <w:qFormat/>
    <w:rsid w:val="005868EF"/>
    <w:pPr>
      <w:numPr>
        <w:ilvl w:val="4"/>
      </w:numPr>
      <w:ind w:left="2160" w:firstLine="0"/>
    </w:pPr>
  </w:style>
  <w:style w:type="paragraph" w:customStyle="1" w:styleId="ppBodyAfterTableText">
    <w:name w:val="pp Body After Table Text"/>
    <w:basedOn w:val="ppBodyText"/>
    <w:next w:val="BodyText"/>
    <w:qFormat/>
    <w:rsid w:val="005868EF"/>
    <w:pPr>
      <w:spacing w:before="240"/>
    </w:pPr>
  </w:style>
  <w:style w:type="paragraph" w:styleId="BodyText">
    <w:name w:val="Body Text"/>
    <w:basedOn w:val="Normal"/>
    <w:link w:val="BodyTextChar"/>
    <w:semiHidden/>
    <w:unhideWhenUsed/>
    <w:rsid w:val="005868EF"/>
  </w:style>
  <w:style w:type="character" w:customStyle="1" w:styleId="BodyTextChar">
    <w:name w:val="Body Text Char"/>
    <w:basedOn w:val="DefaultParagraphFont"/>
    <w:link w:val="BodyText"/>
    <w:semiHidden/>
    <w:rsid w:val="005868EF"/>
    <w:rPr>
      <w:rFonts w:eastAsiaTheme="minorEastAsia"/>
      <w:lang w:bidi="en-US"/>
    </w:rPr>
  </w:style>
  <w:style w:type="paragraph" w:customStyle="1" w:styleId="ppNoteBulletIndent">
    <w:name w:val="pp Note Bullet Indent"/>
    <w:basedOn w:val="ppNoteBullet"/>
    <w:qFormat/>
    <w:rsid w:val="005868EF"/>
    <w:pPr>
      <w:ind w:left="1146"/>
    </w:pPr>
  </w:style>
  <w:style w:type="paragraph" w:customStyle="1" w:styleId="ppNoteBulletIndent2">
    <w:name w:val="pp Note Bullet Indent 2"/>
    <w:basedOn w:val="ppNoteBulletIndent"/>
    <w:qFormat/>
    <w:rsid w:val="005868EF"/>
    <w:pPr>
      <w:ind w:left="1866"/>
    </w:pPr>
  </w:style>
  <w:style w:type="paragraph" w:customStyle="1" w:styleId="ppNoteBulletIndent3">
    <w:name w:val="pp Note Bullet Indent 3"/>
    <w:basedOn w:val="ppNoteBulletIndent2"/>
    <w:qFormat/>
    <w:rsid w:val="005868EF"/>
    <w:pPr>
      <w:ind w:left="2580"/>
    </w:pPr>
  </w:style>
  <w:style w:type="character" w:styleId="Hyperlink">
    <w:name w:val="Hyperlink"/>
    <w:basedOn w:val="DefaultParagraphFont"/>
    <w:uiPriority w:val="99"/>
    <w:unhideWhenUsed/>
    <w:rsid w:val="005031CA"/>
    <w:rPr>
      <w:color w:val="0563C1" w:themeColor="hyperlink"/>
      <w:u w:val="single"/>
    </w:rPr>
  </w:style>
  <w:style w:type="paragraph" w:styleId="ListParagraph">
    <w:name w:val="List Paragraph"/>
    <w:basedOn w:val="Normal"/>
    <w:uiPriority w:val="34"/>
    <w:qFormat/>
    <w:rsid w:val="00824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4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file:///C:\Users\andygon\Desktop\TestArticle\Articles\HXS\Microsoft%20Fakes\HOL4\1.P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eakingin.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andygon\Desktop\TestArticle\Articles\HXS\Microsoft%20Fakes\Intro\Juan.png"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25EC4DC-3555-43E7-90BA-BFF212080E93}"/>
      </w:docPartPr>
      <w:docPartBody>
        <w:p w:rsidR="00514EE3" w:rsidRDefault="00AA783D">
          <w:r w:rsidRPr="008A697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3D"/>
    <w:rsid w:val="00010C4A"/>
    <w:rsid w:val="004A3A8B"/>
    <w:rsid w:val="00514EE3"/>
    <w:rsid w:val="00521D2F"/>
    <w:rsid w:val="007C7DC4"/>
    <w:rsid w:val="009036F4"/>
    <w:rsid w:val="00AA783D"/>
    <w:rsid w:val="00F0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8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6 f b e a c e 9 - 8 6 7 c - 4 e 7 4 - b 5 a d - 0 b d 1 5 0 7 4 9 0 6 f "   t i t l e = " C a p � t u l o   6 :   H a n d s - o n   L a b   4 "   s t y l e = " T o p i c " / >  
 < / t o c > 
</file>

<file path=customXml/itemProps1.xml><?xml version="1.0" encoding="utf-8"?>
<ds:datastoreItem xmlns:ds="http://schemas.openxmlformats.org/officeDocument/2006/customXml" ds:itemID="{F55E6509-CDE0-4D01-AD12-200CBADBC26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24</TotalTime>
  <Pages>1</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17</cp:revision>
  <dcterms:created xsi:type="dcterms:W3CDTF">2013-08-28T14:43:00Z</dcterms:created>
  <dcterms:modified xsi:type="dcterms:W3CDTF">2013-08-29T14:10:00Z</dcterms:modified>
</cp:coreProperties>
</file>