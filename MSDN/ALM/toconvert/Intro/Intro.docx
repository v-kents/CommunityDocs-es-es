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14e1cfba-e08b-45ef-9ebf-84d2da6027cd"/>
        <w:id w:val="645088900"/>
        <w:placeholder>
          <w:docPart w:val="DefaultPlaceholder_1081868574"/>
        </w:placeholder>
        <w:text/>
      </w:sdtPr>
      <w:sdtEndPr/>
      <w:sdtContent>
        <w:p w:rsidR="00323A5A" w:rsidRDefault="00B779B1" w:rsidP="00323A5A">
          <w:pPr>
            <w:pStyle w:val="ppTopic"/>
            <w:rPr>
              <w:lang w:val="es-ES"/>
            </w:rPr>
          </w:pPr>
          <w:r>
            <w:rPr>
              <w:lang w:val="es-ES"/>
            </w:rPr>
            <w:t>Testing Unitario con Microsoft Fakes</w:t>
          </w:r>
        </w:p>
      </w:sdtContent>
    </w:sdt>
    <w:p w:rsidR="00B779B1" w:rsidRDefault="007E2D49" w:rsidP="00323A5A">
      <w:pPr>
        <w:pStyle w:val="ppBodyText"/>
        <w:rPr>
          <w:lang w:val="es-ES"/>
        </w:rPr>
      </w:pPr>
      <w:r>
        <w:rPr>
          <w:lang w:val="es-ES"/>
        </w:rPr>
        <w:t>Traducción</w:t>
      </w:r>
      <w:r w:rsidR="00B779B1">
        <w:rPr>
          <w:lang w:val="es-ES"/>
        </w:rPr>
        <w:t xml:space="preserve"> por</w:t>
      </w:r>
      <w:r w:rsidR="00323A5A">
        <w:rPr>
          <w:lang w:val="es-ES"/>
        </w:rPr>
        <w:t xml:space="preserve"> </w:t>
      </w:r>
      <w:r w:rsidR="00323A5A" w:rsidRPr="00323A5A">
        <w:rPr>
          <w:rFonts w:eastAsia="Times New Roman"/>
          <w:spacing w:val="5"/>
          <w:lang w:val="es-ES"/>
        </w:rPr>
        <w:t>Juan María Laó Ramos</w:t>
      </w:r>
    </w:p>
    <w:p w:rsidR="00323A5A" w:rsidRPr="00323A5A" w:rsidRDefault="00323A5A" w:rsidP="00323A5A">
      <w:pPr>
        <w:pStyle w:val="ppFigure"/>
        <w:rPr>
          <w:lang w:val="es-ES"/>
        </w:rPr>
      </w:pPr>
      <w:r>
        <w:rPr>
          <w:noProof/>
          <w:lang w:bidi="ar-SA"/>
        </w:rPr>
        <w:drawing>
          <wp:inline distT="0" distB="0" distL="0" distR="0">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B779B1" w:rsidRPr="00BA64B5" w:rsidRDefault="00B779B1" w:rsidP="00323A5A">
      <w:pPr>
        <w:pStyle w:val="ppBodyText"/>
        <w:rPr>
          <w:rFonts w:eastAsiaTheme="minorHAnsi"/>
          <w:lang w:bidi="ar-SA"/>
        </w:rPr>
      </w:pPr>
      <w:r w:rsidRPr="00BA64B5">
        <w:t>Twitter: @juanlao</w:t>
      </w:r>
    </w:p>
    <w:p w:rsidR="00B779B1" w:rsidRDefault="00B779B1" w:rsidP="00323A5A">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B779B1" w:rsidRDefault="00B779B1" w:rsidP="000A34E7">
      <w:pPr>
        <w:pStyle w:val="ppBodyText"/>
        <w:rPr>
          <w:lang w:val="es-ES"/>
        </w:rPr>
      </w:pPr>
      <w:bookmarkStart w:id="1" w:name="_GoBack"/>
      <w:r w:rsidRPr="00323A5A">
        <w:rPr>
          <w:rFonts w:ascii="Arial" w:hAnsi="Arial" w:cs="Arial"/>
          <w:lang w:val="es-ES"/>
        </w:rPr>
        <w:t xml:space="preserve">Blog: </w:t>
      </w:r>
      <w:hyperlink r:id="rId11" w:history="1">
        <w:r w:rsidR="000A34E7" w:rsidRPr="00AF7EDC">
          <w:rPr>
            <w:rStyle w:val="Hyperlink"/>
            <w:lang w:val="es-ES"/>
          </w:rPr>
          <w:t>http://speakingin.net/</w:t>
        </w:r>
      </w:hyperlink>
      <w:r w:rsidR="000A34E7">
        <w:rPr>
          <w:lang w:val="es-ES"/>
        </w:rPr>
        <w:t xml:space="preserve"> </w:t>
      </w:r>
    </w:p>
    <w:bookmarkEnd w:id="1"/>
    <w:p w:rsidR="000A34E7" w:rsidRPr="000A34E7" w:rsidRDefault="000A34E7" w:rsidP="00323A5A">
      <w:pPr>
        <w:pStyle w:val="ppBodyText"/>
        <w:rPr>
          <w:lang w:val="es-ES"/>
        </w:rPr>
      </w:pPr>
    </w:p>
    <w:p w:rsidR="00B779B1" w:rsidRPr="00AD52BD" w:rsidRDefault="00323A5A" w:rsidP="00323A5A">
      <w:pPr>
        <w:pStyle w:val="Heading2"/>
        <w:rPr>
          <w:lang w:val="es-ES"/>
        </w:rPr>
      </w:pPr>
      <w:r>
        <w:rPr>
          <w:lang w:val="es-ES"/>
        </w:rPr>
        <w:t xml:space="preserve">Prólogo </w:t>
      </w:r>
    </w:p>
    <w:p w:rsidR="00B779B1" w:rsidRDefault="00B779B1" w:rsidP="00323A5A">
      <w:pPr>
        <w:pStyle w:val="ppBodyText"/>
        <w:rPr>
          <w:lang w:val="es-ES"/>
        </w:rPr>
      </w:pPr>
      <w:r w:rsidRPr="00AD52BD">
        <w:rPr>
          <w:lang w:val="es-ES"/>
        </w:rPr>
        <w:t>En equipos de desarrollo</w:t>
      </w:r>
    </w:p>
    <w:p w:rsidR="00B779B1" w:rsidRPr="00AD52BD" w:rsidRDefault="00B779B1" w:rsidP="00323A5A">
      <w:pPr>
        <w:pStyle w:val="ppBodyText"/>
        <w:rPr>
          <w:lang w:val="es-ES"/>
        </w:rPr>
      </w:pPr>
      <w:r w:rsidRPr="00AD52BD">
        <w:rPr>
          <w:lang w:val="es-ES"/>
        </w:rPr>
        <w:t xml:space="preserve"> modernos, el valor de un testeo unitario efectivo y eficiente es algo en lo que están todos de acuerdo. Tests rápidos, seguros y automáticos que permiten a los desarrolladores comprobar que su código hace lo que ellos piensan que debe hacer, incrementan significativamente la calidad general del código. Sin embargo, crear test unitarios buenos y efectivos es más difícil de lo que parece. Un buen test unitario es como un buen experimento científico: aísla tantas variables como sea posible (llamadas variables de control) y valida o rechaza una hipótesis sobre lo que ocurre cuando una variable (la independiente) cambia. </w:t>
      </w:r>
    </w:p>
    <w:p w:rsidR="00B779B1" w:rsidRPr="00AD52BD" w:rsidRDefault="00B779B1" w:rsidP="00323A5A">
      <w:pPr>
        <w:pStyle w:val="ppBodyText"/>
        <w:rPr>
          <w:lang w:val="es-ES"/>
        </w:rPr>
      </w:pPr>
      <w:r w:rsidRPr="00AD52BD">
        <w:rPr>
          <w:lang w:val="es-ES"/>
        </w:rPr>
        <w:t xml:space="preserve">Para poder crear código con este tipo de aislamiento hay que prestar especial atención al diseño y a los patrones que usan los desarrolladores. En algunos casos, el código está diseñado de manera que aislar un componente de otro es fácil. Sin embargo, en la mayoría de los casos, conseguir este nivel de aislamiento es muy difícil. De hecho, es tan difícil que para algunos desarrolladores es algo imposible. </w:t>
      </w:r>
    </w:p>
    <w:p w:rsidR="00B779B1" w:rsidRPr="00AD52BD" w:rsidRDefault="00B779B1" w:rsidP="00323A5A">
      <w:pPr>
        <w:pStyle w:val="ppBodyText"/>
        <w:rPr>
          <w:lang w:val="es-ES"/>
        </w:rPr>
      </w:pPr>
      <w:r w:rsidRPr="00AD52BD">
        <w:rPr>
          <w:lang w:val="es-ES"/>
        </w:rPr>
        <w:t xml:space="preserve">Incluido por primera vez en Visual Studio 2012, Microsoft Fakes nos ayuda a mitigar esta dificultad. Hace más fácil y rápido crear test unitarios bien aislados cuando ya tenemos sistemas que son “testables”, permite centrarnos en escribir los test adecuados sin escribir test acoplados. También nos permite aislar y testear código que tradicionalmente no es fácil de testear, usando la tecnología conocida como Shims. Shims permite eliminar las dependencias complejas y reemplazarlas por algo que podemos controlar. Como ya hemos comentado, ser capaz de crear estas variables de control es muy importante cuando creamos test unitarios rápidos y de calidad. </w:t>
      </w:r>
    </w:p>
    <w:p w:rsidR="00B779B1" w:rsidRPr="00AD52BD" w:rsidRDefault="00B779B1" w:rsidP="00323A5A">
      <w:pPr>
        <w:pStyle w:val="ppBodyText"/>
        <w:rPr>
          <w:lang w:val="es-ES"/>
        </w:rPr>
      </w:pPr>
      <w:r w:rsidRPr="00AD52BD">
        <w:rPr>
          <w:lang w:val="es-ES"/>
        </w:rPr>
        <w:t xml:space="preserve">Shims ofrece una forma de evitar muchas de las dificultades que nos encontramos cuando queremos hacer tests unitarios de nuestro código. Como con todas las herramientas de este tipo, hay algunos patrones, técnicas y conceptos que pueden llevar tiempo aprender. Este documento no es más que un empujón para adquirir ese conocimiento compartiendo numerosos ejemplos y técnicas que permitan usar de manera adecuada Microsoft Fakes en vuestros proyectos. </w:t>
      </w:r>
    </w:p>
    <w:p w:rsidR="00B779B1" w:rsidRPr="00AD52BD" w:rsidRDefault="00B779B1" w:rsidP="00323A5A">
      <w:pPr>
        <w:pStyle w:val="ppBodyText"/>
        <w:rPr>
          <w:lang w:val="es-ES"/>
        </w:rPr>
      </w:pPr>
      <w:r w:rsidRPr="00AD52BD">
        <w:rPr>
          <w:lang w:val="es-ES"/>
        </w:rPr>
        <w:t xml:space="preserve">Nos alegra escribir el prólogo de esta guía producida por los Visual Studio ALM Rangers. Estamos seguros de que os ayudará  a entender el poder y las capacidades que Microsoft Fakes ofrece a la hora de crear mejores test unitarios y mejor código. </w:t>
      </w:r>
    </w:p>
    <w:p w:rsidR="00B779B1" w:rsidRDefault="00B779B1" w:rsidP="00323A5A">
      <w:pPr>
        <w:pStyle w:val="ppBodyText"/>
      </w:pPr>
      <w:r>
        <w:rPr>
          <w:b/>
        </w:rPr>
        <w:t xml:space="preserve">Peter Provost- </w:t>
      </w:r>
      <w:r>
        <w:t xml:space="preserve">Program Manager Lead, Visual Studio ALM Tools </w:t>
      </w:r>
    </w:p>
    <w:p w:rsidR="00B779B1" w:rsidRDefault="00B779B1" w:rsidP="00323A5A">
      <w:pPr>
        <w:pStyle w:val="ppBodyText"/>
      </w:pPr>
      <w:r>
        <w:rPr>
          <w:b/>
        </w:rPr>
        <w:t>Joshua Weber –</w:t>
      </w:r>
      <w:r>
        <w:t xml:space="preserve">Program Manager, Visual Studio ALM Tools </w:t>
      </w:r>
    </w:p>
    <w:p w:rsidR="00B779B1" w:rsidRDefault="00B779B1" w:rsidP="00323A5A">
      <w:pPr>
        <w:pStyle w:val="ppBodyText"/>
        <w:sectPr w:rsidR="00B779B1">
          <w:headerReference w:type="even" r:id="rId12"/>
          <w:headerReference w:type="default" r:id="rId13"/>
          <w:footerReference w:type="even" r:id="rId14"/>
          <w:footerReference w:type="default" r:id="rId15"/>
          <w:headerReference w:type="first" r:id="rId16"/>
          <w:footerReference w:type="first" r:id="rId17"/>
          <w:pgSz w:w="12240" w:h="15840"/>
          <w:pgMar w:top="1201" w:right="1132" w:bottom="1440" w:left="1133" w:header="720" w:footer="665" w:gutter="0"/>
          <w:cols w:space="720"/>
          <w:titlePg/>
        </w:sectPr>
      </w:pPr>
    </w:p>
    <w:p w:rsidR="00B779B1" w:rsidRPr="00AD52BD" w:rsidRDefault="00323A5A" w:rsidP="00323A5A">
      <w:pPr>
        <w:pStyle w:val="Heading2"/>
        <w:rPr>
          <w:lang w:val="es-ES"/>
        </w:rPr>
      </w:pPr>
      <w:r>
        <w:rPr>
          <w:lang w:val="es-ES"/>
        </w:rPr>
        <w:t xml:space="preserve">Introducción </w:t>
      </w:r>
    </w:p>
    <w:p w:rsidR="00B779B1" w:rsidRPr="00AD52BD" w:rsidRDefault="00B779B1" w:rsidP="00323A5A">
      <w:pPr>
        <w:pStyle w:val="ppBodyText"/>
        <w:rPr>
          <w:lang w:val="es-ES"/>
        </w:rPr>
      </w:pPr>
      <w:r w:rsidRPr="00AD52BD">
        <w:rPr>
          <w:lang w:val="es-ES"/>
        </w:rPr>
        <w:t xml:space="preserve">Bienvenidos a </w:t>
      </w:r>
      <w:r w:rsidRPr="00AD52BD">
        <w:rPr>
          <w:color w:val="4F81BD"/>
          <w:lang w:val="es-ES"/>
        </w:rPr>
        <w:t xml:space="preserve">Mejor Unit Testing con Microsoft Fakes </w:t>
      </w:r>
      <w:r>
        <w:rPr>
          <w:color w:val="4F81BD"/>
          <w:vertAlign w:val="superscript"/>
        </w:rPr>
        <w:footnoteReference w:id="1"/>
      </w:r>
      <w:r w:rsidRPr="00AD52BD">
        <w:rPr>
          <w:color w:val="4F81BD"/>
          <w:lang w:val="es-ES"/>
        </w:rPr>
        <w:t xml:space="preserve"> </w:t>
      </w:r>
      <w:r w:rsidRPr="00AD52BD">
        <w:rPr>
          <w:lang w:val="es-ES"/>
        </w:rPr>
        <w:t xml:space="preserve">en el que, los ALM Rangers, os acompañaremos en un viaje fascinante para descubrir una nueva, excitante y poderosa característica introducida en Visual Studio 2012. </w:t>
      </w:r>
    </w:p>
    <w:p w:rsidR="00B779B1" w:rsidRPr="00AD52BD" w:rsidRDefault="00B779B1" w:rsidP="00B779B1">
      <w:pPr>
        <w:spacing w:after="0"/>
        <w:rPr>
          <w:lang w:val="es-ES"/>
        </w:rPr>
      </w:pPr>
      <w:r w:rsidRPr="00AD52BD">
        <w:rPr>
          <w:rFonts w:ascii="Calibri" w:eastAsia="Calibri" w:hAnsi="Calibri" w:cs="Calibri"/>
          <w:sz w:val="16"/>
          <w:lang w:val="es-ES"/>
        </w:rPr>
        <w:t xml:space="preserve"> </w:t>
      </w:r>
    </w:p>
    <w:p w:rsidR="00D07AB7" w:rsidRPr="00D07AB7" w:rsidRDefault="00D07AB7" w:rsidP="00D07AB7">
      <w:pPr>
        <w:pStyle w:val="ppFigure"/>
        <w:rPr>
          <w:lang w:val="es-ES"/>
        </w:rPr>
      </w:pPr>
      <w:r>
        <w:rPr>
          <w:noProof/>
          <w:lang w:bidi="ar-SA"/>
        </w:rPr>
        <w:drawing>
          <wp:inline distT="0" distB="0" distL="0" distR="0">
            <wp:extent cx="4172532" cy="5715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4172532" cy="571580"/>
                    </a:xfrm>
                    <a:prstGeom prst="rect">
                      <a:avLst/>
                    </a:prstGeom>
                  </pic:spPr>
                </pic:pic>
              </a:graphicData>
            </a:graphic>
          </wp:inline>
        </w:drawing>
      </w:r>
    </w:p>
    <w:p w:rsidR="00B779B1" w:rsidRPr="00AD52BD" w:rsidRDefault="00323A5A" w:rsidP="00323A5A">
      <w:pPr>
        <w:pStyle w:val="Heading2"/>
        <w:rPr>
          <w:lang w:val="es-ES"/>
        </w:rPr>
      </w:pPr>
      <w:r>
        <w:rPr>
          <w:lang w:val="es-ES"/>
        </w:rPr>
        <w:t xml:space="preserve">Audiencia </w:t>
      </w:r>
    </w:p>
    <w:p w:rsidR="00B779B1" w:rsidRPr="00AD52BD" w:rsidRDefault="00B779B1" w:rsidP="00323A5A">
      <w:pPr>
        <w:pStyle w:val="ppBodyText"/>
        <w:rPr>
          <w:lang w:val="es-ES"/>
        </w:rPr>
      </w:pPr>
      <w:r w:rsidRPr="00AD52BD">
        <w:rPr>
          <w:b/>
          <w:lang w:val="es-ES"/>
        </w:rPr>
        <w:t>Developers! Developers! Developers!</w:t>
      </w:r>
      <w:r w:rsidRPr="00AD52BD">
        <w:rPr>
          <w:lang w:val="es-ES"/>
        </w:rPr>
        <w:t xml:space="preserve"> Esperamos que nuestra audiencia sean mayoritariamente desarrolladores. Veremos algunos conceptos básicos sobre tests unitarios pero esperamos que la mayoría de nuestros lectores ya tengan alguna experiencia en escribir tests unitarios. Sin duda, cierta experiencia previa con algún otro framework de mocking sería muy positiva. Sin embargo, si estás valorando adoptar Microsoft Fakes como tu primera solución de mocking, creemos que esta guía te ayudará a implementar una solución de mocking con Microsoft Fakes de manera adecuada. Si es la primera vez que oyes términos como test unitarios y mocking, esta guía también es muy buena para introducirte en estos conceptos que todos los desarrolladores necesitan en su caja de herramientas. </w:t>
      </w:r>
    </w:p>
    <w:p w:rsidR="00B779B1" w:rsidRPr="00AD52BD" w:rsidRDefault="00B779B1" w:rsidP="00323A5A">
      <w:pPr>
        <w:pStyle w:val="ppBodyText"/>
        <w:rPr>
          <w:lang w:val="es-ES"/>
        </w:rPr>
      </w:pPr>
      <w:r w:rsidRPr="00AD52BD">
        <w:rPr>
          <w:color w:val="1F497D"/>
          <w:lang w:val="es-ES"/>
        </w:rPr>
        <w:t xml:space="preserve">¿Qué necesitas? </w:t>
      </w:r>
    </w:p>
    <w:p w:rsidR="00B779B1" w:rsidRPr="00AD52BD" w:rsidRDefault="00B779B1" w:rsidP="00323A5A">
      <w:pPr>
        <w:pStyle w:val="ppBodyText"/>
        <w:rPr>
          <w:lang w:val="es-ES"/>
        </w:rPr>
      </w:pPr>
      <w:r w:rsidRPr="00AD52BD">
        <w:rPr>
          <w:lang w:val="es-ES"/>
        </w:rPr>
        <w:t xml:space="preserve">Las siguientes ediciones de Visual Studio soportan Microsoft Fakes y son las que se han usado en esta guía: </w:t>
      </w:r>
    </w:p>
    <w:p w:rsidR="00B779B1" w:rsidRPr="00BA64B5" w:rsidRDefault="00B779B1" w:rsidP="00323A5A">
      <w:pPr>
        <w:pStyle w:val="ppBulletList"/>
        <w:rPr>
          <w:lang w:val="es-ES"/>
        </w:rPr>
      </w:pPr>
      <w:r w:rsidRPr="00BA64B5">
        <w:rPr>
          <w:lang w:val="es-ES"/>
        </w:rPr>
        <w:t xml:space="preserve">Visual Studio Ultimate 2012 </w:t>
      </w:r>
    </w:p>
    <w:p w:rsidR="00B779B1" w:rsidRDefault="00B779B1" w:rsidP="00323A5A">
      <w:pPr>
        <w:pStyle w:val="ppBulletList"/>
        <w:rPr>
          <w:lang w:val="es-ES"/>
        </w:rPr>
      </w:pPr>
      <w:r w:rsidRPr="00AD52BD">
        <w:rPr>
          <w:lang w:val="es-ES"/>
        </w:rPr>
        <w:t xml:space="preserve">Visual Studio Premium 2012 (Es necesario Visual Studio 2012 Update 2) </w:t>
      </w:r>
    </w:p>
    <w:p w:rsidR="00323A5A" w:rsidRPr="00AD52BD" w:rsidRDefault="00323A5A" w:rsidP="00323A5A">
      <w:pPr>
        <w:pStyle w:val="ppBulletList"/>
        <w:rPr>
          <w:lang w:val="es-ES"/>
        </w:rPr>
      </w:pPr>
    </w:p>
    <w:p w:rsidR="00B779B1" w:rsidRPr="00AD52BD" w:rsidRDefault="00B779B1" w:rsidP="00323A5A">
      <w:pPr>
        <w:pStyle w:val="ppBodyText"/>
        <w:rPr>
          <w:lang w:val="es-ES"/>
        </w:rPr>
      </w:pPr>
      <w:r w:rsidRPr="00AD52BD">
        <w:rPr>
          <w:lang w:val="es-ES"/>
        </w:rPr>
        <w:t xml:space="preserve">Para escribir test unitarios con Microsoft Fakes necesitarás una edición soportada de Visual Studio. La ejecución de estos test en un servidor de builds también requiere una edición soportada. Es posible ejecutar los test con Team Foundation Server 2010 y quizás con versiones anteriores. Sin embargo, para una buena experiencia, recomendamos usar Team Foundation Server 2012. Los test de Microsoft Fakes se pueden compartir y enseñar a otros miembros del equipo que no estén usando una edición soportada de Visual Studio, pero no podrán ejecutarlos. </w:t>
      </w:r>
    </w:p>
    <w:p w:rsidR="00B779B1" w:rsidRPr="00AD52BD" w:rsidRDefault="00323A5A" w:rsidP="00323A5A">
      <w:pPr>
        <w:pStyle w:val="Heading2"/>
        <w:rPr>
          <w:lang w:val="es-ES"/>
        </w:rPr>
      </w:pPr>
      <w:r>
        <w:rPr>
          <w:lang w:val="es-ES"/>
        </w:rPr>
        <w:t xml:space="preserve">Visual Studio ALM Rangers </w:t>
      </w:r>
    </w:p>
    <w:p w:rsidR="00B779B1" w:rsidRPr="00AD52BD" w:rsidRDefault="00B779B1" w:rsidP="00323A5A">
      <w:pPr>
        <w:pStyle w:val="ppBodyText"/>
        <w:rPr>
          <w:lang w:val="es-ES"/>
        </w:rPr>
      </w:pPr>
      <w:r w:rsidRPr="00AD52BD">
        <w:rPr>
          <w:lang w:val="es-ES"/>
        </w:rPr>
        <w:t xml:space="preserve">Los Visual Studio ALM Rangers son un grupo especial compuesto por miembros del grupo de producto de Visual Studio, de Microsoft Services, de Microsoft Most Valuable Professionals (MVP) y de Visual Studio Community Leads. Su misión es ayudar a la comunidad. La lista de Rangers está creciendo y la podéis ver online </w:t>
      </w:r>
      <w:r>
        <w:rPr>
          <w:vertAlign w:val="superscript"/>
        </w:rPr>
        <w:footnoteReference w:id="2"/>
      </w:r>
      <w:r w:rsidRPr="00AD52BD">
        <w:rPr>
          <w:lang w:val="es-ES"/>
        </w:rPr>
        <w:t xml:space="preserve">. </w:t>
      </w:r>
    </w:p>
    <w:p w:rsidR="00323A5A" w:rsidRPr="00323A5A" w:rsidRDefault="00B779B1" w:rsidP="00323A5A">
      <w:pPr>
        <w:spacing w:after="0" w:line="240" w:lineRule="auto"/>
        <w:rPr>
          <w:lang w:val="es-ES"/>
        </w:rPr>
      </w:pPr>
      <w:r w:rsidRPr="00AD52BD">
        <w:rPr>
          <w:lang w:val="es-ES"/>
        </w:rPr>
        <w:t xml:space="preserve"> </w:t>
      </w:r>
      <w:r w:rsidRPr="00AD52BD">
        <w:rPr>
          <w:lang w:val="es-ES"/>
        </w:rPr>
        <w:tab/>
        <w:t xml:space="preserve"> </w:t>
      </w:r>
      <w:bookmarkStart w:id="2" w:name="_Toc365014902"/>
    </w:p>
    <w:bookmarkEnd w:id="2"/>
    <w:p w:rsidR="00B779B1" w:rsidRDefault="00323A5A" w:rsidP="00323A5A">
      <w:pPr>
        <w:pStyle w:val="Heading2"/>
      </w:pPr>
      <w:r>
        <w:t xml:space="preserve">Autores </w:t>
      </w:r>
    </w:p>
    <w:p w:rsidR="00B779B1" w:rsidRDefault="00B779B1" w:rsidP="00323A5A">
      <w:pPr>
        <w:pStyle w:val="ppBodyText"/>
      </w:pPr>
      <w:r>
        <w:t xml:space="preserve">Brian Blackman, Carsten Duellmann, Dan Marzolini, Darren Rich, David V. Corbin, Hamid Shahid, Hosam Kamel, Jakob Ehn, </w:t>
      </w:r>
    </w:p>
    <w:p w:rsidR="00B779B1" w:rsidRDefault="00B779B1" w:rsidP="00323A5A">
      <w:pPr>
        <w:pStyle w:val="ppBodyText"/>
      </w:pPr>
      <w:r>
        <w:t xml:space="preserve">Joshua Weber, Mehmet Aras, Mike Fourie, Patricia Wagner, Richard Albrecht, Richard Fennell, Rob Jarratt, Shawn Cicoria, Waldyr Felix, Willy-Peter Schaub </w:t>
      </w:r>
    </w:p>
    <w:p w:rsidR="00B779B1" w:rsidRPr="00AD52BD" w:rsidRDefault="00323A5A" w:rsidP="00323A5A">
      <w:pPr>
        <w:pStyle w:val="Heading2"/>
        <w:rPr>
          <w:lang w:val="es-ES"/>
        </w:rPr>
      </w:pPr>
      <w:r>
        <w:rPr>
          <w:lang w:val="es-ES"/>
        </w:rPr>
        <w:t xml:space="preserve">Uso del código fuente, erratas y soporte </w:t>
      </w:r>
    </w:p>
    <w:p w:rsidR="00B779B1" w:rsidRPr="00AD52BD" w:rsidRDefault="00B779B1" w:rsidP="00323A5A">
      <w:pPr>
        <w:pStyle w:val="ppBodyText"/>
        <w:rPr>
          <w:lang w:val="es-ES"/>
        </w:rPr>
      </w:pPr>
      <w:r w:rsidRPr="00AD52BD">
        <w:rPr>
          <w:lang w:val="es-ES"/>
        </w:rPr>
        <w:t>Todo el código fuente de la guía está disponible en la página de Visual Studio Test Tooling Guidance</w:t>
      </w:r>
      <w:r w:rsidRPr="00AD52BD">
        <w:rPr>
          <w:vertAlign w:val="superscript"/>
          <w:lang w:val="es-ES"/>
        </w:rPr>
        <w:t xml:space="preserve"> </w:t>
      </w:r>
      <w:r>
        <w:rPr>
          <w:vertAlign w:val="superscript"/>
        </w:rPr>
        <w:footnoteReference w:id="3"/>
      </w:r>
      <w:r w:rsidRPr="00AD52BD">
        <w:rPr>
          <w:lang w:val="es-ES"/>
        </w:rPr>
        <w:t xml:space="preserve"> con las últimas correcciones y actualizaciones. </w:t>
      </w:r>
    </w:p>
    <w:p w:rsidR="00B779B1" w:rsidRPr="00AD52BD" w:rsidRDefault="00B779B1" w:rsidP="00323A5A">
      <w:pPr>
        <w:pStyle w:val="ppBodyText"/>
        <w:rPr>
          <w:lang w:val="es-ES"/>
        </w:rPr>
      </w:pPr>
      <w:r w:rsidRPr="00AD52BD">
        <w:rPr>
          <w:lang w:val="es-ES"/>
        </w:rPr>
        <w:t xml:space="preserve">Los Hands-on Labs usan la propiedad Nuget Package Restore </w:t>
      </w:r>
      <w:r>
        <w:rPr>
          <w:vertAlign w:val="superscript"/>
        </w:rPr>
        <w:footnoteReference w:id="4"/>
      </w:r>
      <w:r w:rsidRPr="00AD52BD">
        <w:rPr>
          <w:lang w:val="es-ES"/>
        </w:rPr>
        <w:t xml:space="preserve">. Tendréis que habilitarlo en las opciones de Visual Studio si aún no lo habéis hecho: </w:t>
      </w:r>
    </w:p>
    <w:p w:rsidR="00B779B1" w:rsidRPr="00B779B1" w:rsidRDefault="00323A5A" w:rsidP="00323A5A">
      <w:pPr>
        <w:pStyle w:val="ppFigure"/>
        <w:rPr>
          <w:lang w:val="es-ES"/>
        </w:rPr>
      </w:pPr>
      <w:r>
        <w:rPr>
          <w:noProof/>
          <w:lang w:bidi="ar-SA"/>
        </w:rPr>
        <w:drawing>
          <wp:inline distT="0" distB="0" distL="0" distR="0">
            <wp:extent cx="4514850" cy="144383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0" r:link="rId21" cstate="print">
                      <a:extLst>
                        <a:ext uri="{28A0092B-C50C-407E-A947-70E740481C1C}">
                          <a14:useLocalDpi xmlns:a14="http://schemas.microsoft.com/office/drawing/2010/main" val="0"/>
                        </a:ext>
                      </a:extLst>
                    </a:blip>
                    <a:stretch>
                      <a:fillRect/>
                    </a:stretch>
                  </pic:blipFill>
                  <pic:spPr>
                    <a:xfrm>
                      <a:off x="0" y="0"/>
                      <a:ext cx="4550115" cy="1455114"/>
                    </a:xfrm>
                    <a:prstGeom prst="rect">
                      <a:avLst/>
                    </a:prstGeom>
                  </pic:spPr>
                </pic:pic>
              </a:graphicData>
            </a:graphic>
          </wp:inline>
        </w:drawing>
      </w:r>
      <w:r w:rsidR="00B779B1" w:rsidRPr="00B779B1">
        <w:rPr>
          <w:lang w:val="es-ES"/>
        </w:rPr>
        <w:t xml:space="preserve"> </w:t>
      </w:r>
    </w:p>
    <w:p w:rsidR="00B779B1" w:rsidRPr="00AD52BD" w:rsidRDefault="00323A5A" w:rsidP="00323A5A">
      <w:pPr>
        <w:pStyle w:val="Heading2"/>
        <w:rPr>
          <w:lang w:val="es-ES"/>
        </w:rPr>
      </w:pPr>
      <w:r>
        <w:rPr>
          <w:lang w:val="es-ES"/>
        </w:rPr>
        <w:t xml:space="preserve">Expresiones Lambda </w:t>
      </w:r>
    </w:p>
    <w:p w:rsidR="00964FF9" w:rsidRPr="00B779B1" w:rsidRDefault="00B779B1" w:rsidP="00323A5A">
      <w:pPr>
        <w:pStyle w:val="ppBodyText"/>
        <w:rPr>
          <w:lang w:val="es-ES"/>
        </w:rPr>
      </w:pPr>
      <w:r w:rsidRPr="00AD52BD">
        <w:rPr>
          <w:lang w:val="es-ES"/>
        </w:rPr>
        <w:t xml:space="preserve">Una expresión lambda es una forma concisa de escribir funciones anónimas que podemos usar para crear delegados o expresiones arbóreas. Con las expresiones lambda, podemos escribir funciones locales que se pueden pasar como parámetros o que se pueden devolver como valor de retorno de una función. Haremos un uso extenso de estas expresiones en el código de ejemplo. Si eres nuevo en el tema de las expresiones lambda, te recomendamos que leas la sección de MSDN dedicada a ello </w:t>
      </w:r>
      <w:r w:rsidRPr="00AD52BD">
        <w:rPr>
          <w:i/>
          <w:lang w:val="es-ES"/>
        </w:rPr>
        <w:t>Lambda Expresions (C# Programming Guide)</w:t>
      </w:r>
      <w:r w:rsidRPr="00AD52BD">
        <w:rPr>
          <w:i/>
          <w:vertAlign w:val="superscript"/>
          <w:lang w:val="es-ES"/>
        </w:rPr>
        <w:t xml:space="preserve"> </w:t>
      </w:r>
      <w:r>
        <w:rPr>
          <w:i/>
          <w:vertAlign w:val="superscript"/>
        </w:rPr>
        <w:footnoteReference w:id="5"/>
      </w:r>
      <w:r w:rsidRPr="00AD52BD">
        <w:rPr>
          <w:i/>
          <w:vertAlign w:val="superscript"/>
          <w:lang w:val="es-ES"/>
        </w:rPr>
        <w:t xml:space="preserve"> </w:t>
      </w:r>
    </w:p>
    <w:p w:rsidR="00B779B1" w:rsidRPr="00B779B1" w:rsidRDefault="00B779B1" w:rsidP="00751336">
      <w:pPr>
        <w:pStyle w:val="ppBodyText"/>
        <w:rPr>
          <w:lang w:val="es-ES"/>
        </w:rPr>
      </w:pPr>
    </w:p>
    <w:p w:rsidR="00B779B1" w:rsidRPr="00B779B1" w:rsidRDefault="00B779B1" w:rsidP="00751336">
      <w:pPr>
        <w:pStyle w:val="ppBodyText"/>
        <w:rPr>
          <w:lang w:val="es-ES"/>
        </w:rPr>
      </w:pPr>
    </w:p>
    <w:p w:rsidR="00B779B1" w:rsidRPr="00B779B1" w:rsidRDefault="00B779B1" w:rsidP="00751336">
      <w:pPr>
        <w:pStyle w:val="ppBodyText"/>
        <w:rPr>
          <w:lang w:val="es-ES"/>
        </w:rPr>
      </w:pPr>
    </w:p>
    <w:p w:rsidR="00B779B1" w:rsidRPr="00B779B1" w:rsidRDefault="00B779B1" w:rsidP="00751336">
      <w:pPr>
        <w:pStyle w:val="ppBodyText"/>
        <w:rPr>
          <w:lang w:val="es-ES"/>
        </w:rPr>
      </w:pPr>
    </w:p>
    <w:p w:rsidR="00B779B1" w:rsidRPr="00AD52BD" w:rsidRDefault="00B779B1" w:rsidP="00751336">
      <w:pPr>
        <w:pStyle w:val="ppBodyText"/>
        <w:rPr>
          <w:lang w:val="es-ES"/>
        </w:rPr>
      </w:pPr>
      <w:r w:rsidRPr="00AD52BD">
        <w:rPr>
          <w:color w:val="808080"/>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B779B1" w:rsidRPr="00AD52BD" w:rsidRDefault="00B779B1" w:rsidP="00751336">
      <w:pPr>
        <w:pStyle w:val="ppBodyText"/>
        <w:rPr>
          <w:lang w:val="es-ES"/>
        </w:rPr>
      </w:pPr>
      <w:r w:rsidRPr="00AD52BD">
        <w:rPr>
          <w:color w:val="808080"/>
          <w:lang w:val="es-ES"/>
        </w:rPr>
        <w:t xml:space="preserve">Este documento es sólo para fines informativos. MICROSOFT NO OFRECE NINGUNA GARANTÍA, EXPRESA, IMPLÍCITA O LEGAL, EN CUANTO A LA INFORMACIÓN CONTENIDA EN ESTE DOCUMENTO. </w:t>
      </w:r>
    </w:p>
    <w:p w:rsidR="00B779B1" w:rsidRPr="00AD52BD" w:rsidRDefault="00B779B1" w:rsidP="00751336">
      <w:pPr>
        <w:pStyle w:val="ppBodyText"/>
        <w:rPr>
          <w:lang w:val="es-ES"/>
        </w:rPr>
      </w:pPr>
      <w:r w:rsidRPr="00AD52BD">
        <w:rPr>
          <w:color w:val="808080"/>
          <w:lang w:val="es-ES"/>
        </w:rPr>
        <w:t xml:space="preserve">Microsoft publica este documento bajo los términos de la licencia Creative Commons Attribution 3.0 License. Todos los demás derechos están reservados. </w:t>
      </w:r>
    </w:p>
    <w:p w:rsidR="00B779B1" w:rsidRPr="00AD52BD" w:rsidRDefault="00B779B1" w:rsidP="00751336">
      <w:pPr>
        <w:pStyle w:val="ppBodyText"/>
        <w:rPr>
          <w:lang w:val="es-ES"/>
        </w:rPr>
      </w:pPr>
      <w:r w:rsidRPr="00AD52BD">
        <w:rPr>
          <w:i/>
          <w:color w:val="808080"/>
          <w:lang w:val="es-ES"/>
        </w:rPr>
        <w:t xml:space="preserve">© 2013 Microsoft Corporation. </w:t>
      </w:r>
    </w:p>
    <w:p w:rsidR="00B779B1" w:rsidRPr="00AD52BD" w:rsidRDefault="00B779B1" w:rsidP="00751336">
      <w:pPr>
        <w:pStyle w:val="ppBodyText"/>
        <w:rPr>
          <w:lang w:val="es-ES"/>
        </w:rPr>
      </w:pPr>
      <w:r w:rsidRPr="00AD52BD">
        <w:rPr>
          <w:color w:val="808080"/>
          <w:lang w:val="es-ES"/>
        </w:rPr>
        <w:t xml:space="preserve">Microsoft, Active Directory, Excel, Internet Explorer, SQL Server, Visual Studio, and Windows son marcas comerciales del grupo de compañías de Microsoft. </w:t>
      </w:r>
    </w:p>
    <w:p w:rsidR="00B779B1" w:rsidRPr="00AD52BD" w:rsidRDefault="00B779B1" w:rsidP="00751336">
      <w:pPr>
        <w:pStyle w:val="ppBodyText"/>
        <w:rPr>
          <w:lang w:val="es-ES"/>
        </w:rPr>
      </w:pPr>
      <w:r w:rsidRPr="00AD52BD">
        <w:rPr>
          <w:color w:val="808080"/>
          <w:lang w:val="es-ES"/>
        </w:rPr>
        <w:t xml:space="preserve">Todas las demás marcas son propiedad de sus respectivos dueños </w:t>
      </w:r>
    </w:p>
    <w:p w:rsidR="00B779B1" w:rsidRPr="00AD52BD" w:rsidRDefault="00B779B1" w:rsidP="00751336">
      <w:pPr>
        <w:pStyle w:val="ppBodyText"/>
        <w:rPr>
          <w:lang w:val="es-ES"/>
        </w:rPr>
      </w:pPr>
      <w:r w:rsidRPr="00AD52BD">
        <w:rPr>
          <w:color w:val="808080"/>
          <w:lang w:val="es-ES"/>
        </w:rPr>
        <w:t xml:space="preserve"> </w:t>
      </w:r>
    </w:p>
    <w:p w:rsidR="00B779B1" w:rsidRPr="00AD52BD" w:rsidRDefault="00B779B1" w:rsidP="00751336">
      <w:pPr>
        <w:pStyle w:val="ppBodyText"/>
        <w:rPr>
          <w:lang w:val="es-ES"/>
        </w:rPr>
      </w:pPr>
      <w:r w:rsidRPr="00AD52BD">
        <w:rPr>
          <w:color w:val="808080"/>
          <w:lang w:val="es-ES"/>
        </w:rPr>
        <w:t xml:space="preserve"> </w:t>
      </w:r>
    </w:p>
    <w:p w:rsidR="00B779B1" w:rsidRDefault="00B779B1" w:rsidP="00751336">
      <w:pPr>
        <w:pStyle w:val="ppBodyText"/>
      </w:pPr>
      <w:r>
        <w:rPr>
          <w:color w:val="80808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B779B1" w:rsidRDefault="00B779B1" w:rsidP="00751336">
      <w:pPr>
        <w:pStyle w:val="ppBodyText"/>
      </w:pPr>
      <w:r>
        <w:rPr>
          <w:color w:val="808080"/>
        </w:rPr>
        <w:t xml:space="preserve">This document is for informational purposes only. MICROSOFT MAKES NO WARRANTIES, EXPRESS, IMPLIED OR STATUTORY, AS TO THE INFORMATION IN THIS DOCUMENT. </w:t>
      </w:r>
    </w:p>
    <w:p w:rsidR="00B779B1" w:rsidRDefault="00B779B1" w:rsidP="00751336">
      <w:pPr>
        <w:pStyle w:val="ppBodyText"/>
      </w:pPr>
      <w:r>
        <w:rPr>
          <w:color w:val="808080"/>
        </w:rPr>
        <w:t>Microsoft grants you a license to this document under the terms of the Creative Commons Attribution 3.0 License</w:t>
      </w:r>
      <w:r>
        <w:rPr>
          <w:b/>
          <w:color w:val="808080"/>
        </w:rPr>
        <w:t xml:space="preserve">. </w:t>
      </w:r>
      <w:r>
        <w:rPr>
          <w:color w:val="808080"/>
        </w:rPr>
        <w:t xml:space="preserve">All other rights are reserved. </w:t>
      </w:r>
    </w:p>
    <w:p w:rsidR="00B779B1" w:rsidRDefault="00B779B1" w:rsidP="00751336">
      <w:pPr>
        <w:pStyle w:val="ppBodyText"/>
      </w:pPr>
      <w:r>
        <w:rPr>
          <w:i/>
          <w:color w:val="808080"/>
        </w:rPr>
        <w:t xml:space="preserve">© 2013 Microsoft Corporation. </w:t>
      </w:r>
    </w:p>
    <w:p w:rsidR="00B779B1" w:rsidRDefault="00B779B1" w:rsidP="00751336">
      <w:pPr>
        <w:pStyle w:val="ppBodyText"/>
      </w:pPr>
      <w:r>
        <w:rPr>
          <w:color w:val="808080"/>
        </w:rPr>
        <w:t xml:space="preserve">Microsoft, Active Directory, Excel, Internet Explorer, SQL Server, Visual Studio, and Windows are trademarks of the Microsoft group of companies. </w:t>
      </w:r>
    </w:p>
    <w:p w:rsidR="00B779B1" w:rsidRDefault="00B779B1" w:rsidP="00751336">
      <w:pPr>
        <w:pStyle w:val="ppBodyText"/>
      </w:pPr>
      <w:r>
        <w:rPr>
          <w:color w:val="808080"/>
        </w:rPr>
        <w:t xml:space="preserve">All other trademarks are property of their respective owners. </w:t>
      </w:r>
    </w:p>
    <w:p w:rsidR="00B779B1" w:rsidRDefault="00B779B1" w:rsidP="00751336">
      <w:pPr>
        <w:pStyle w:val="ppBodyText"/>
      </w:pPr>
    </w:p>
    <w:sectPr w:rsidR="00B77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28A" w:rsidRDefault="00F9328A" w:rsidP="00B779B1">
      <w:pPr>
        <w:spacing w:after="0" w:line="240" w:lineRule="auto"/>
      </w:pPr>
      <w:r>
        <w:separator/>
      </w:r>
    </w:p>
  </w:endnote>
  <w:endnote w:type="continuationSeparator" w:id="0">
    <w:p w:rsidR="00F9328A" w:rsidRDefault="00F9328A" w:rsidP="00B7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Default="00B779B1">
    <w:pPr>
      <w:spacing w:after="0"/>
    </w:pPr>
    <w:r>
      <w:rPr>
        <w:rFonts w:ascii="Calibri" w:eastAsia="Calibri" w:hAnsi="Calibri" w:cs="Calibri"/>
        <w:noProof/>
        <w:lang w:bidi="ar-SA"/>
      </w:rPr>
      <mc:AlternateContent>
        <mc:Choice Requires="wpg">
          <w:drawing>
            <wp:anchor distT="0" distB="0" distL="114300" distR="114300" simplePos="0" relativeHeight="251664384" behindDoc="0" locked="0" layoutInCell="1" allowOverlap="1" wp14:anchorId="43FC5921" wp14:editId="42F4289F">
              <wp:simplePos x="0" y="0"/>
              <wp:positionH relativeFrom="page">
                <wp:posOffset>571500</wp:posOffset>
              </wp:positionH>
              <wp:positionV relativeFrom="page">
                <wp:posOffset>9165336</wp:posOffset>
              </wp:positionV>
              <wp:extent cx="6561137" cy="470916"/>
              <wp:effectExtent l="0" t="0" r="0" b="0"/>
              <wp:wrapSquare wrapText="bothSides"/>
              <wp:docPr id="100142" name="Group 100142"/>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145" name="Rectangle 100145"/>
                      <wps:cNvSpPr/>
                      <wps:spPr>
                        <a:xfrm>
                          <a:off x="1257554"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146" name="Rectangle 100146"/>
                      <wps:cNvSpPr/>
                      <wps:spPr>
                        <a:xfrm>
                          <a:off x="5853430" y="123746"/>
                          <a:ext cx="371990" cy="148827"/>
                        </a:xfrm>
                        <a:prstGeom prst="rect">
                          <a:avLst/>
                        </a:prstGeom>
                        <a:ln>
                          <a:noFill/>
                        </a:ln>
                      </wps:spPr>
                      <wps:txbx>
                        <w:txbxContent>
                          <w:p w:rsidR="00B779B1" w:rsidRDefault="00B779B1">
                            <w:pPr>
                              <w:spacing w:after="0"/>
                            </w:pPr>
                            <w:r>
                              <w:rPr>
                                <w:sz w:val="18"/>
                              </w:rPr>
                              <w:t xml:space="preserve">Page </w:t>
                            </w:r>
                          </w:p>
                        </w:txbxContent>
                      </wps:txbx>
                      <wps:bodyPr horzOverflow="overflow" vert="horz" lIns="0" tIns="0" rIns="0" bIns="0" rtlCol="0">
                        <a:noAutofit/>
                      </wps:bodyPr>
                    </wps:wsp>
                    <wps:wsp>
                      <wps:cNvPr id="100147" name="Rectangle 100147"/>
                      <wps:cNvSpPr/>
                      <wps:spPr>
                        <a:xfrm>
                          <a:off x="6134100" y="123746"/>
                          <a:ext cx="81938" cy="148827"/>
                        </a:xfrm>
                        <a:prstGeom prst="rect">
                          <a:avLst/>
                        </a:prstGeom>
                        <a:ln>
                          <a:noFill/>
                        </a:ln>
                      </wps:spPr>
                      <wps:txbx>
                        <w:txbxContent>
                          <w:p w:rsidR="00B779B1" w:rsidRDefault="00B779B1">
                            <w:pPr>
                              <w:spacing w:after="0"/>
                            </w:pPr>
                            <w:r>
                              <w:rPr>
                                <w:sz w:val="20"/>
                              </w:rPr>
                              <w:fldChar w:fldCharType="begin"/>
                            </w:r>
                            <w:r>
                              <w:instrText xml:space="preserve"> PAGE   \* MERGEFORMAT </w:instrText>
                            </w:r>
                            <w:r>
                              <w:rPr>
                                <w:sz w:val="20"/>
                              </w:rPr>
                              <w:fldChar w:fldCharType="separate"/>
                            </w:r>
                            <w:r w:rsidRPr="00AD52BD">
                              <w:rPr>
                                <w:noProof/>
                                <w:sz w:val="18"/>
                              </w:rPr>
                              <w:t>6</w:t>
                            </w:r>
                            <w:r>
                              <w:rPr>
                                <w:sz w:val="18"/>
                              </w:rPr>
                              <w:fldChar w:fldCharType="end"/>
                            </w:r>
                          </w:p>
                        </w:txbxContent>
                      </wps:txbx>
                      <wps:bodyPr horzOverflow="overflow" vert="horz" lIns="0" tIns="0" rIns="0" bIns="0" rtlCol="0">
                        <a:noAutofit/>
                      </wps:bodyPr>
                    </wps:wsp>
                    <wps:wsp>
                      <wps:cNvPr id="100148" name="Rectangle 100148"/>
                      <wps:cNvSpPr/>
                      <wps:spPr>
                        <a:xfrm>
                          <a:off x="6195060"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149" name="Rectangle 100149"/>
                      <wps:cNvSpPr/>
                      <wps:spPr>
                        <a:xfrm>
                          <a:off x="6227064" y="123746"/>
                          <a:ext cx="177406" cy="148827"/>
                        </a:xfrm>
                        <a:prstGeom prst="rect">
                          <a:avLst/>
                        </a:prstGeom>
                        <a:ln>
                          <a:noFill/>
                        </a:ln>
                      </wps:spPr>
                      <wps:txbx>
                        <w:txbxContent>
                          <w:p w:rsidR="00B779B1" w:rsidRDefault="00B779B1">
                            <w:pPr>
                              <w:spacing w:after="0"/>
                            </w:pPr>
                            <w:r>
                              <w:rPr>
                                <w:sz w:val="18"/>
                              </w:rPr>
                              <w:t xml:space="preserve">of </w:t>
                            </w:r>
                          </w:p>
                        </w:txbxContent>
                      </wps:txbx>
                      <wps:bodyPr horzOverflow="overflow" vert="horz" lIns="0" tIns="0" rIns="0" bIns="0" rtlCol="0">
                        <a:noAutofit/>
                      </wps:bodyPr>
                    </wps:wsp>
                    <wps:wsp>
                      <wps:cNvPr id="100150" name="Rectangle 100150"/>
                      <wps:cNvSpPr/>
                      <wps:spPr>
                        <a:xfrm>
                          <a:off x="6361176" y="123746"/>
                          <a:ext cx="163015" cy="148827"/>
                        </a:xfrm>
                        <a:prstGeom prst="rect">
                          <a:avLst/>
                        </a:prstGeom>
                        <a:ln>
                          <a:noFill/>
                        </a:ln>
                      </wps:spPr>
                      <wps:txbx>
                        <w:txbxContent>
                          <w:p w:rsidR="00B779B1" w:rsidRDefault="00F9328A">
                            <w:pPr>
                              <w:spacing w:after="0"/>
                            </w:pPr>
                            <w:r>
                              <w:fldChar w:fldCharType="begin"/>
                            </w:r>
                            <w:r>
                              <w:instrText xml:space="preserve"> NUMPAGES   \* MERGEFORMAT </w:instrText>
                            </w:r>
                            <w:r>
                              <w:fldChar w:fldCharType="separate"/>
                            </w:r>
                            <w:r w:rsidR="00B779B1" w:rsidRPr="00AD52BD">
                              <w:rPr>
                                <w:noProof/>
                                <w:sz w:val="18"/>
                              </w:rPr>
                              <w:t>100</w:t>
                            </w:r>
                            <w:r>
                              <w:rPr>
                                <w:noProof/>
                                <w:sz w:val="18"/>
                              </w:rPr>
                              <w:fldChar w:fldCharType="end"/>
                            </w:r>
                          </w:p>
                        </w:txbxContent>
                      </wps:txbx>
                      <wps:bodyPr horzOverflow="overflow" vert="horz" lIns="0" tIns="0" rIns="0" bIns="0" rtlCol="0">
                        <a:noAutofit/>
                      </wps:bodyPr>
                    </wps:wsp>
                    <wps:wsp>
                      <wps:cNvPr id="100151" name="Rectangle 100151"/>
                      <wps:cNvSpPr/>
                      <wps:spPr>
                        <a:xfrm>
                          <a:off x="6483096"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0152" name="Rectangle 100152"/>
                      <wps:cNvSpPr/>
                      <wps:spPr>
                        <a:xfrm>
                          <a:off x="6522720"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5011" name="Shape 105011"/>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153" name="Rectangle 100153"/>
                      <wps:cNvSpPr/>
                      <wps:spPr>
                        <a:xfrm>
                          <a:off x="1257554" y="319086"/>
                          <a:ext cx="46096" cy="164702"/>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pic:pic xmlns:pic="http://schemas.openxmlformats.org/drawingml/2006/picture">
                      <pic:nvPicPr>
                        <pic:cNvPr id="100144" name="Picture 100144"/>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10C62598" id="Group 100142" o:spid="_x0000_s1029" style="position:absolute;margin-left:45pt;margin-top:721.7pt;width:516.6pt;height:37.1pt;z-index:251664384;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">
              <v:rect id="Rectangle 100145" o:spid="_x0000_s1030"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kFK8QA&#10;AADfAAAADwAAAGRycy9kb3ducmV2LnhtbERPXWvCMBR9H+w/hDvY20wcU7Q2imwTfXQ66Hy7NNe2&#10;2NyUJtq6X78Iwh4P5ztd9LYWF2p95VjDcKBAEOfOVFxo+N6vXiYgfEA2WDsmDVfysJg/PqSYGNfx&#10;F112oRAxhH2CGsoQmkRKn5dk0Q9cQxy5o2sthgjbQpoWuxhua/mq1FharDg2lNjQe0n5aXe2GtaT&#10;Zvmzcb9dUX8e1tk2m37sp0Hr56d+OQMRqA//4rt7Y+J8pYZvI7j9iQD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JBSvEAAAA3wAAAA8AAAAAAAAAAAAAAAAAmAIAAGRycy9k&#10;b3ducmV2LnhtbFBLBQYAAAAABAAEAPUAAACJAwAAAAA=&#10;" filled="f" stroked="f">
                <v:textbox inset="0,0,0,0">
                  <w:txbxContent>
                    <w:p w:rsidR="00B779B1" w:rsidRDefault="00B779B1">
                      <w:pPr>
                        <w:spacing w:after="0"/>
                      </w:pPr>
                      <w:r>
                        <w:rPr>
                          <w:sz w:val="18"/>
                        </w:rPr>
                        <w:t xml:space="preserve"> </w:t>
                      </w:r>
                    </w:p>
                  </w:txbxContent>
                </v:textbox>
              </v:rect>
              <v:rect id="Rectangle 100146" o:spid="_x0000_s1031"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bXMQA&#10;AADfAAAADwAAAGRycy9kb3ducmV2LnhtbERPW2vCMBR+F/YfwhnsTZOOIVqNUnZBH50V1LdDc9aW&#10;NSelyWy3X28Ggo8f3325HmwjLtT52rGGZKJAEBfO1FxqOOQf4xkIH5ANNo5Jwy95WK8eRktMjev5&#10;ky77UIoYwj5FDVUIbSqlLyqy6CeuJY7cl+sshgi7UpoO+xhuG/ms1FRarDk2VNjSa0XF9/7HatjM&#10;2uy0dX992byfN8fdcf6Wz4PWT49DtgARaAh38c29NXG+UsnLFP7/RAB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bm1zEAAAA3wAAAA8AAAAAAAAAAAAAAAAAmAIAAGRycy9k&#10;b3ducmV2LnhtbFBLBQYAAAAABAAEAPUAAACJAwAAAAA=&#10;" filled="f" stroked="f">
                <v:textbox inset="0,0,0,0">
                  <w:txbxContent>
                    <w:p w:rsidR="00B779B1" w:rsidRDefault="00B779B1">
                      <w:pPr>
                        <w:spacing w:after="0"/>
                      </w:pPr>
                      <w:r>
                        <w:rPr>
                          <w:sz w:val="18"/>
                        </w:rPr>
                        <w:t xml:space="preserve">Page </w:t>
                      </w:r>
                    </w:p>
                  </w:txbxContent>
                </v:textbox>
              </v:rect>
              <v:rect id="Rectangle 100147" o:spid="_x0000_s1032"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x8UA&#10;AADfAAAADwAAAGRycy9kb3ducmV2LnhtbERPW2vCMBR+H+w/hDPY20wcw0ttFNkm+uh00Pl2aI5t&#10;sTkpTbR1v34RhD1+fPd00dtaXKj1lWMNw4ECQZw7U3Gh4Xu/epmA8AHZYO2YNFzJw2L++JBiYlzH&#10;X3TZhULEEPYJaihDaBIpfV6SRT9wDXHkjq61GCJsC2la7GK4reWrUiNpseLYUGJD7yXlp93ZalhP&#10;muXPxv12Rf15WGfbbPqxnwatn5/65QxEoD78i+/ujYnzlRq+jeH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1z7HxQAAAN8AAAAPAAAAAAAAAAAAAAAAAJgCAABkcnMv&#10;ZG93bnJldi54bWxQSwUGAAAAAAQABAD1AAAAigMAAAAA&#10;" filled="f" stroked="f">
                <v:textbox inset="0,0,0,0">
                  <w:txbxContent>
                    <w:p w:rsidR="00B779B1" w:rsidRDefault="00B779B1">
                      <w:pPr>
                        <w:spacing w:after="0"/>
                      </w:pPr>
                      <w:r>
                        <w:rPr>
                          <w:sz w:val="20"/>
                        </w:rPr>
                        <w:fldChar w:fldCharType="begin"/>
                      </w:r>
                      <w:r>
                        <w:instrText xml:space="preserve"> PAGE   \* MERGEFORMAT </w:instrText>
                      </w:r>
                      <w:r>
                        <w:rPr>
                          <w:sz w:val="20"/>
                        </w:rPr>
                        <w:fldChar w:fldCharType="separate"/>
                      </w:r>
                      <w:r w:rsidRPr="00AD52BD">
                        <w:rPr>
                          <w:noProof/>
                          <w:sz w:val="18"/>
                        </w:rPr>
                        <w:t>6</w:t>
                      </w:r>
                      <w:r>
                        <w:rPr>
                          <w:sz w:val="18"/>
                        </w:rPr>
                        <w:fldChar w:fldCharType="end"/>
                      </w:r>
                    </w:p>
                  </w:txbxContent>
                </v:textbox>
              </v:rect>
              <v:rect id="Rectangle 100148" o:spid="_x0000_s1033"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qtcQA&#10;AADfAAAADwAAAGRycy9kb3ducmV2LnhtbERPTWvCQBC9F/oflil4q7uWIhpdRVqLHlsVbG9DdkxC&#10;s7Mhu5ror+8cCh4f73u+7H2tLtTGKrCF0dCAIs6Dq7iwcNh/PE9AxYTssA5MFq4UYbl4fJhj5kLH&#10;X3TZpUJJCMcMLZQpNZnWMS/JYxyGhli4U2g9JoFtoV2LnYT7Wr8YM9YeK5aGEht6Kyn/3Z29hc2k&#10;WX1vw60r6vXP5vh5nL7vp8nawVO/moFK1Ke7+N+9dTLfmNGrDJY/Ak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qrXEAAAA3wAAAA8AAAAAAAAAAAAAAAAAmAIAAGRycy9k&#10;b3ducmV2LnhtbFBLBQYAAAAABAAEAPUAAACJAwAAAAA=&#10;" filled="f" stroked="f">
                <v:textbox inset="0,0,0,0">
                  <w:txbxContent>
                    <w:p w:rsidR="00B779B1" w:rsidRDefault="00B779B1">
                      <w:pPr>
                        <w:spacing w:after="0"/>
                      </w:pPr>
                      <w:r>
                        <w:rPr>
                          <w:sz w:val="18"/>
                        </w:rPr>
                        <w:t xml:space="preserve"> </w:t>
                      </w:r>
                    </w:p>
                  </w:txbxContent>
                </v:textbox>
              </v:rect>
              <v:rect id="Rectangle 100149" o:spid="_x0000_s1034"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PLsMA&#10;AADfAAAADwAAAGRycy9kb3ducmV2LnhtbERPXWvCMBR9H/gfwhX2NhOHDFuNIk7Rx00F9e3SXNti&#10;c1OaaLv9+mUg+Hg439N5Zytxp8aXjjUMBwoEceZMybmGw379NgbhA7LByjFp+CEP81nvZYqpcS1/&#10;030XchFD2KeooQihTqX0WUEW/cDVxJG7uMZiiLDJpWmwjeG2ku9KfUiLJceGAmtaFpRddzerYTOu&#10;F6et+23zanXeHL+Oyec+CVq/9rvFBESgLjzFD/fWxPlKDUcJ/P+JA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QPLsMAAADfAAAADwAAAAAAAAAAAAAAAACYAgAAZHJzL2Rv&#10;d25yZXYueG1sUEsFBgAAAAAEAAQA9QAAAIgDAAAAAA==&#10;" filled="f" stroked="f">
                <v:textbox inset="0,0,0,0">
                  <w:txbxContent>
                    <w:p w:rsidR="00B779B1" w:rsidRDefault="00B779B1">
                      <w:pPr>
                        <w:spacing w:after="0"/>
                      </w:pPr>
                      <w:proofErr w:type="gramStart"/>
                      <w:r>
                        <w:rPr>
                          <w:sz w:val="18"/>
                        </w:rPr>
                        <w:t>of</w:t>
                      </w:r>
                      <w:proofErr w:type="gramEnd"/>
                      <w:r>
                        <w:rPr>
                          <w:sz w:val="18"/>
                        </w:rPr>
                        <w:t xml:space="preserve"> </w:t>
                      </w:r>
                    </w:p>
                  </w:txbxContent>
                </v:textbox>
              </v:rect>
              <v:rect id="Rectangle 100150" o:spid="_x0000_s1035"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wbsQA&#10;AADfAAAADwAAAGRycy9kb3ducmV2LnhtbERPTWvCQBC9F/oflil4q7sWKhpdRVqLHlsVbG9DdkxC&#10;s7Mhu5ror+8cCh4f73u+7H2tLtTGKrCF0dCAIs6Dq7iwcNh/PE9AxYTssA5MFq4UYbl4fJhj5kLH&#10;X3TZpUJJCMcMLZQpNZnWMS/JYxyGhli4U2g9JoFtoV2LnYT7Wr8YM9YeK5aGEht6Kyn/3Z29hc2k&#10;WX1vw60r6vXP5vh5nL7vp8nawVO/moFK1Ke7+N+9dTLfmNGrPJA/Ak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nMG7EAAAA3wAAAA8AAAAAAAAAAAAAAAAAmAIAAGRycy9k&#10;b3ducmV2LnhtbFBLBQYAAAAABAAEAPUAAACJAwAAAAA=&#10;" filled="f" stroked="f">
                <v:textbox inset="0,0,0,0">
                  <w:txbxContent>
                    <w:p w:rsidR="00B779B1" w:rsidRDefault="00B779B1">
                      <w:pPr>
                        <w:spacing w:after="0"/>
                      </w:pPr>
                      <w:r>
                        <w:rPr>
                          <w:sz w:val="20"/>
                        </w:rPr>
                        <w:fldChar w:fldCharType="begin"/>
                      </w:r>
                      <w:r>
                        <w:instrText xml:space="preserve"> NUMPAGES   \* MERGEFORMAT </w:instrText>
                      </w:r>
                      <w:r>
                        <w:rPr>
                          <w:sz w:val="20"/>
                        </w:rPr>
                        <w:fldChar w:fldCharType="separate"/>
                      </w:r>
                      <w:r w:rsidRPr="00AD52BD">
                        <w:rPr>
                          <w:noProof/>
                          <w:sz w:val="18"/>
                        </w:rPr>
                        <w:t>100</w:t>
                      </w:r>
                      <w:r>
                        <w:rPr>
                          <w:sz w:val="18"/>
                        </w:rPr>
                        <w:fldChar w:fldCharType="end"/>
                      </w:r>
                    </w:p>
                  </w:txbxContent>
                </v:textbox>
              </v:rect>
              <v:rect id="Rectangle 100151" o:spid="_x0000_s1036"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V9cMA&#10;AADfAAAADwAAAGRycy9kb3ducmV2LnhtbERPW2vCMBR+F/wP4Qz2pkmFDa1GEd3QR2/g9nZojm1Z&#10;c1KazHb79UYQfPz47rNFZytxpcaXjjUkQwWCOHOm5FzD6fg5GIPwAdlg5Zg0/JGHxbzfm2FqXMt7&#10;uh5CLmII+xQ1FCHUqZQ+K8iiH7qaOHIX11gMETa5NA22MdxWcqTUu7RYcmwosKZVQdnP4ddq2Izr&#10;5dfW/bd59fG9Oe/Ok/VxErR+femWUxCBuvAUP9xbE+crlbwl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uV9cMAAADfAAAADwAAAAAAAAAAAAAAAACYAgAAZHJzL2Rv&#10;d25yZXYueG1sUEsFBgAAAAAEAAQA9QAAAIgDAAAAAA==&#10;" filled="f" stroked="f">
                <v:textbox inset="0,0,0,0">
                  <w:txbxContent>
                    <w:p w:rsidR="00B779B1" w:rsidRDefault="00B779B1">
                      <w:pPr>
                        <w:spacing w:after="0"/>
                      </w:pPr>
                      <w:r>
                        <w:t xml:space="preserve"> </w:t>
                      </w:r>
                    </w:p>
                  </w:txbxContent>
                </v:textbox>
              </v:rect>
              <v:rect id="Rectangle 100152" o:spid="_x0000_s1037"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LgsMA&#10;AADfAAAADwAAAGRycy9kb3ducmV2LnhtbERPW2vCMBR+F/wP4Qh700RB0c4oohN99DJwezs0x7bY&#10;nJQms52/3giDPX589/mytaW4U+0LxxqGAwWCOHWm4EzD53nbn4LwAdlg6Zg0/JKH5aLbmWNiXMNH&#10;up9CJmII+wQ15CFUiZQ+zcmiH7iKOHJXV1sMEdaZNDU2MdyWcqTURFosODbkWNE6p/R2+rEadtNq&#10;9bV3jyYrP753l8NltjnPgtZvvXb1DiJQG/7Ff+69ifOVGo5H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kLgsMAAADfAAAADwAAAAAAAAAAAAAAAACYAgAAZHJzL2Rv&#10;d25yZXYueG1sUEsFBgAAAAAEAAQA9QAAAIgDAAAAAA==&#10;" filled="f" stroked="f">
                <v:textbox inset="0,0,0,0">
                  <w:txbxContent>
                    <w:p w:rsidR="00B779B1" w:rsidRDefault="00B779B1">
                      <w:pPr>
                        <w:spacing w:after="0"/>
                      </w:pPr>
                      <w:r>
                        <w:t xml:space="preserve"> </w:t>
                      </w:r>
                    </w:p>
                  </w:txbxContent>
                </v:textbox>
              </v:rect>
              <v:shape id="Shape 105011" o:spid="_x0000_s1038"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FbsEA&#10;AADfAAAADwAAAGRycy9kb3ducmV2LnhtbERPXWvCMBR9H+w/hCvsbSYdTEZnFB1s9LF24vNdc22K&#10;zU1potb9eiMIPh7O93w5uk6caAitZw3ZVIEgrr1pudGw/f1+/QARIrLBzjNpuFCA5eL5aY658Wfe&#10;0KmKjUghHHLUYGPscylDbclhmPqeOHF7PziMCQ6NNAOeU7jr5JtSM+mw5dRgsacvS/WhOro0Y13s&#10;bXXZ/u+KvxKPGH9KWzqtXybj6hNEpDE+xHd3YZJPvassg9ufBEA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nBW7BAAAA3wAAAA8AAAAAAAAAAAAAAAAAmAIAAGRycy9kb3du&#10;cmV2LnhtbFBLBQYAAAAABAAEAPUAAACGAwAAAAA=&#10;" path="m,l5262118,r,12192l,12192,,e" fillcolor="#404040" stroked="f" strokeweight="0">
                <v:stroke miterlimit="83231f" joinstyle="miter"/>
                <v:path arrowok="t" textboxrect="0,0,5262118,12192"/>
              </v:shape>
              <v:rect id="Rectangle 100153" o:spid="_x0000_s1039"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uGcQA&#10;AADfAAAADwAAAGRycy9kb3ducmV2LnhtbERPXWvCMBR9H+w/hDvY20zcULQ2imwTfXQ66Hy7NNe2&#10;2NyUJtq6X78Iwh4P5ztd9LYWF2p95VjDcKBAEOfOVFxo+N6vXiYgfEA2WDsmDVfysJg/PqSYGNfx&#10;F112oRAxhH2CGsoQmkRKn5dk0Q9cQxy5o2sthgjbQpoWuxhua/mq1FharDg2lNjQe0n5aXe2GtaT&#10;Zvmzcb9dUX8e1tk2m37sp0Hr56d+OQMRqA//4rt7Y+J8pYajN7j9iQD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1rhnEAAAA3wAAAA8AAAAAAAAAAAAAAAAAmAIAAGRycy9k&#10;b3ducmV2LnhtbFBLBQYAAAAABAAEAPUAAACJAwAAAAA=&#10;" filled="f" stroked="f">
                <v:textbox inset="0,0,0,0">
                  <w:txbxContent>
                    <w:p w:rsidR="00B779B1" w:rsidRDefault="00B779B1">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44" o:spid="_x0000_s1040"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DzVvBAAAA3wAAAA8AAABkcnMvZG93bnJldi54bWxET1trwjAUfh/sP4Qj7G0mFSlSjSKOjT3O&#10;y2CPh+TYFpuTkkTb/ftlIPj48d1Xm9F14kYhtp41FFMFgth423Kt4XR8f12AiAnZYueZNPxShM36&#10;+WmFlfUD7+l2SLXIIRwr1NCk1FdSRtOQwzj1PXHmzj44TBmGWtqAQw53nZwpVUqHLeeGBnvaNWQu&#10;h6vTEL/jta+P6udjeDNfs6Irg8FS65fJuF2CSDSmh/ju/rR5vlLFfA7/fzIAu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DzVvBAAAA3wAAAA8AAAAAAAAAAAAAAAAAnwIA&#10;AGRycy9kb3ducmV2LnhtbFBLBQYAAAAABAAEAPcAAACNAwAAAAA=&#10;">
                <v:imagedata r:id="rId2"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Default="00B779B1">
    <w:pPr>
      <w:spacing w:after="0"/>
    </w:pPr>
    <w:r>
      <w:rPr>
        <w:rFonts w:ascii="Calibri" w:eastAsia="Calibri" w:hAnsi="Calibri" w:cs="Calibri"/>
        <w:noProof/>
        <w:lang w:bidi="ar-SA"/>
      </w:rPr>
      <mc:AlternateContent>
        <mc:Choice Requires="wpg">
          <w:drawing>
            <wp:anchor distT="0" distB="0" distL="114300" distR="114300" simplePos="0" relativeHeight="251665408" behindDoc="0" locked="0" layoutInCell="1" allowOverlap="1" wp14:anchorId="2BC7293D" wp14:editId="1285DBF6">
              <wp:simplePos x="0" y="0"/>
              <wp:positionH relativeFrom="page">
                <wp:posOffset>571500</wp:posOffset>
              </wp:positionH>
              <wp:positionV relativeFrom="page">
                <wp:posOffset>9165336</wp:posOffset>
              </wp:positionV>
              <wp:extent cx="6561137" cy="470916"/>
              <wp:effectExtent l="0" t="0" r="0" b="0"/>
              <wp:wrapSquare wrapText="bothSides"/>
              <wp:docPr id="100111" name="Group 100111"/>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114" name="Rectangle 100114"/>
                      <wps:cNvSpPr/>
                      <wps:spPr>
                        <a:xfrm>
                          <a:off x="1257554"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115" name="Rectangle 100115"/>
                      <wps:cNvSpPr/>
                      <wps:spPr>
                        <a:xfrm>
                          <a:off x="5853430" y="123746"/>
                          <a:ext cx="371990" cy="148827"/>
                        </a:xfrm>
                        <a:prstGeom prst="rect">
                          <a:avLst/>
                        </a:prstGeom>
                        <a:ln>
                          <a:noFill/>
                        </a:ln>
                      </wps:spPr>
                      <wps:txbx>
                        <w:txbxContent>
                          <w:p w:rsidR="00B779B1" w:rsidRDefault="00B779B1">
                            <w:pPr>
                              <w:spacing w:after="0"/>
                            </w:pPr>
                            <w:r>
                              <w:rPr>
                                <w:sz w:val="18"/>
                              </w:rPr>
                              <w:t xml:space="preserve">Page </w:t>
                            </w:r>
                          </w:p>
                        </w:txbxContent>
                      </wps:txbx>
                      <wps:bodyPr horzOverflow="overflow" vert="horz" lIns="0" tIns="0" rIns="0" bIns="0" rtlCol="0">
                        <a:noAutofit/>
                      </wps:bodyPr>
                    </wps:wsp>
                    <wps:wsp>
                      <wps:cNvPr id="100116" name="Rectangle 100116"/>
                      <wps:cNvSpPr/>
                      <wps:spPr>
                        <a:xfrm>
                          <a:off x="6134100" y="123746"/>
                          <a:ext cx="81938" cy="148827"/>
                        </a:xfrm>
                        <a:prstGeom prst="rect">
                          <a:avLst/>
                        </a:prstGeom>
                        <a:ln>
                          <a:noFill/>
                        </a:ln>
                      </wps:spPr>
                      <wps:txbx>
                        <w:txbxContent>
                          <w:p w:rsidR="00B779B1" w:rsidRDefault="00B779B1">
                            <w:pPr>
                              <w:spacing w:after="0"/>
                            </w:pPr>
                            <w:r>
                              <w:rPr>
                                <w:sz w:val="20"/>
                              </w:rPr>
                              <w:fldChar w:fldCharType="begin"/>
                            </w:r>
                            <w:r>
                              <w:instrText xml:space="preserve"> PAGE   \* MERGEFORMAT </w:instrText>
                            </w:r>
                            <w:r>
                              <w:rPr>
                                <w:sz w:val="20"/>
                              </w:rPr>
                              <w:fldChar w:fldCharType="separate"/>
                            </w:r>
                            <w:r w:rsidRPr="00B779B1">
                              <w:rPr>
                                <w:noProof/>
                                <w:sz w:val="18"/>
                              </w:rPr>
                              <w:t>5</w:t>
                            </w:r>
                            <w:r>
                              <w:rPr>
                                <w:sz w:val="18"/>
                              </w:rPr>
                              <w:fldChar w:fldCharType="end"/>
                            </w:r>
                          </w:p>
                        </w:txbxContent>
                      </wps:txbx>
                      <wps:bodyPr horzOverflow="overflow" vert="horz" lIns="0" tIns="0" rIns="0" bIns="0" rtlCol="0">
                        <a:noAutofit/>
                      </wps:bodyPr>
                    </wps:wsp>
                    <wps:wsp>
                      <wps:cNvPr id="100117" name="Rectangle 100117"/>
                      <wps:cNvSpPr/>
                      <wps:spPr>
                        <a:xfrm>
                          <a:off x="6195060"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118" name="Rectangle 100118"/>
                      <wps:cNvSpPr/>
                      <wps:spPr>
                        <a:xfrm>
                          <a:off x="6227064" y="123746"/>
                          <a:ext cx="177406" cy="148827"/>
                        </a:xfrm>
                        <a:prstGeom prst="rect">
                          <a:avLst/>
                        </a:prstGeom>
                        <a:ln>
                          <a:noFill/>
                        </a:ln>
                      </wps:spPr>
                      <wps:txbx>
                        <w:txbxContent>
                          <w:p w:rsidR="00B779B1" w:rsidRDefault="00B779B1">
                            <w:pPr>
                              <w:spacing w:after="0"/>
                            </w:pPr>
                            <w:r>
                              <w:rPr>
                                <w:sz w:val="18"/>
                              </w:rPr>
                              <w:t xml:space="preserve">of </w:t>
                            </w:r>
                          </w:p>
                        </w:txbxContent>
                      </wps:txbx>
                      <wps:bodyPr horzOverflow="overflow" vert="horz" lIns="0" tIns="0" rIns="0" bIns="0" rtlCol="0">
                        <a:noAutofit/>
                      </wps:bodyPr>
                    </wps:wsp>
                    <wps:wsp>
                      <wps:cNvPr id="100119" name="Rectangle 100119"/>
                      <wps:cNvSpPr/>
                      <wps:spPr>
                        <a:xfrm>
                          <a:off x="6361176" y="123746"/>
                          <a:ext cx="163015" cy="148827"/>
                        </a:xfrm>
                        <a:prstGeom prst="rect">
                          <a:avLst/>
                        </a:prstGeom>
                        <a:ln>
                          <a:noFill/>
                        </a:ln>
                      </wps:spPr>
                      <wps:txbx>
                        <w:txbxContent>
                          <w:p w:rsidR="00B779B1" w:rsidRDefault="00F9328A">
                            <w:pPr>
                              <w:spacing w:after="0"/>
                            </w:pPr>
                            <w:r>
                              <w:fldChar w:fldCharType="begin"/>
                            </w:r>
                            <w:r>
                              <w:instrText xml:space="preserve"> NUMPAGES   \* MERGEFORMAT </w:instrText>
                            </w:r>
                            <w:r>
                              <w:fldChar w:fldCharType="separate"/>
                            </w:r>
                            <w:r w:rsidR="00B779B1" w:rsidRPr="00B779B1">
                              <w:rPr>
                                <w:noProof/>
                                <w:sz w:val="18"/>
                              </w:rPr>
                              <w:t>5</w:t>
                            </w:r>
                            <w:r>
                              <w:rPr>
                                <w:noProof/>
                                <w:sz w:val="18"/>
                              </w:rPr>
                              <w:fldChar w:fldCharType="end"/>
                            </w:r>
                          </w:p>
                        </w:txbxContent>
                      </wps:txbx>
                      <wps:bodyPr horzOverflow="overflow" vert="horz" lIns="0" tIns="0" rIns="0" bIns="0" rtlCol="0">
                        <a:noAutofit/>
                      </wps:bodyPr>
                    </wps:wsp>
                    <wps:wsp>
                      <wps:cNvPr id="100120" name="Rectangle 100120"/>
                      <wps:cNvSpPr/>
                      <wps:spPr>
                        <a:xfrm>
                          <a:off x="6483096"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0121" name="Rectangle 100121"/>
                      <wps:cNvSpPr/>
                      <wps:spPr>
                        <a:xfrm>
                          <a:off x="6522720"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5010" name="Shape 105010"/>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122" name="Rectangle 100122"/>
                      <wps:cNvSpPr/>
                      <wps:spPr>
                        <a:xfrm>
                          <a:off x="1257554" y="319086"/>
                          <a:ext cx="46096" cy="164702"/>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pic:pic xmlns:pic="http://schemas.openxmlformats.org/drawingml/2006/picture">
                      <pic:nvPicPr>
                        <pic:cNvPr id="100113" name="Picture 100113"/>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4A52E59D" id="Group 100111" o:spid="_x0000_s1041" style="position:absolute;margin-left:45pt;margin-top:721.7pt;width:516.6pt;height:37.1pt;z-index:25166540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">
              <v:rect id="Rectangle 100114" o:spid="_x0000_s1042"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rcMA&#10;AADfAAAADwAAAGRycy9kb3ducmV2LnhtbERPW2vCMBR+F/wP4Qz2pkllDK1GEd3QR2/g9nZojm1Z&#10;c1KazHb79UYQfPz47rNFZytxpcaXjjUkQwWCOHOm5FzD6fg5GIPwAdlg5Zg0/JGHxbzfm2FqXMt7&#10;uh5CLmII+xQ1FCHUqZQ+K8iiH7qaOHIX11gMETa5NA22MdxWcqTUu7RYcmwosKZVQdnP4ddq2Izr&#10;5dfW/bd59fG9Oe/Ok/VxErR+femWUxCBuvAUP9xbE+crlSRv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PrcMAAADfAAAADwAAAAAAAAAAAAAAAACYAgAAZHJzL2Rv&#10;d25yZXYueG1sUEsFBgAAAAAEAAQA9QAAAIgDAAAAAA==&#10;" filled="f" stroked="f">
                <v:textbox inset="0,0,0,0">
                  <w:txbxContent>
                    <w:p w:rsidR="00B779B1" w:rsidRDefault="00B779B1">
                      <w:pPr>
                        <w:spacing w:after="0"/>
                      </w:pPr>
                      <w:r>
                        <w:rPr>
                          <w:sz w:val="18"/>
                        </w:rPr>
                        <w:t xml:space="preserve"> </w:t>
                      </w:r>
                    </w:p>
                  </w:txbxContent>
                </v:textbox>
              </v:rect>
              <v:rect id="Rectangle 100115" o:spid="_x0000_s1043"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qNsMA&#10;AADfAAAADwAAAGRycy9kb3ducmV2LnhtbERPW2vCMBR+F/wP4Qz2pkmFDa1GEd3QR2/g9nZojm1Z&#10;c1KazHb79UYQfPz47rNFZytxpcaXjjUkQwWCOHOm5FzD6fg5GIPwAdlg5Zg0/JGHxbzfm2FqXMt7&#10;uh5CLmII+xQ1FCHUqZQ+K8iiH7qaOHIX11gMETa5NA22MdxWcqTUu7RYcmwosKZVQdnP4ddq2Izr&#10;5dfW/bd59fG9Oe/Ok/VxErR+femWUxCBuvAUP9xbE+crlSRv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oqNsMAAADfAAAADwAAAAAAAAAAAAAAAACYAgAAZHJzL2Rv&#10;d25yZXYueG1sUEsFBgAAAAAEAAQA9QAAAIgDAAAAAA==&#10;" filled="f" stroked="f">
                <v:textbox inset="0,0,0,0">
                  <w:txbxContent>
                    <w:p w:rsidR="00B779B1" w:rsidRDefault="00B779B1">
                      <w:pPr>
                        <w:spacing w:after="0"/>
                      </w:pPr>
                      <w:r>
                        <w:rPr>
                          <w:sz w:val="18"/>
                        </w:rPr>
                        <w:t xml:space="preserve">Page </w:t>
                      </w:r>
                    </w:p>
                  </w:txbxContent>
                </v:textbox>
              </v:rect>
              <v:rect id="Rectangle 100116" o:spid="_x0000_s1044"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0QcMA&#10;AADfAAAADwAAAGRycy9kb3ducmV2LnhtbERPz2vCMBS+D/wfwhN2m0k9iFajiDr0uOmg8/Zonm2x&#10;eSlNZrv99YsgePz4fi9Wva3FjVpfOdaQjBQI4tyZigsNX6f3tykIH5AN1o5Jwy95WC0HLwtMjev4&#10;k27HUIgYwj5FDWUITSqlz0uy6EeuIY7cxbUWQ4RtIU2LXQy3tRwrNZEWK44NJTa0KSm/Hn+shv20&#10;WX8f3F9X1LvzPvvIZtvTLGj9OuzXcxCB+vAUP9wHE+crlSQTuP+JA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i0QcMAAADfAAAADwAAAAAAAAAAAAAAAACYAgAAZHJzL2Rv&#10;d25yZXYueG1sUEsFBgAAAAAEAAQA9QAAAIgDAAAAAA==&#10;" filled="f" stroked="f">
                <v:textbox inset="0,0,0,0">
                  <w:txbxContent>
                    <w:p w:rsidR="00B779B1" w:rsidRDefault="00B779B1">
                      <w:pPr>
                        <w:spacing w:after="0"/>
                      </w:pPr>
                      <w:r>
                        <w:rPr>
                          <w:sz w:val="20"/>
                        </w:rPr>
                        <w:fldChar w:fldCharType="begin"/>
                      </w:r>
                      <w:r>
                        <w:instrText xml:space="preserve"> PAGE   \* MERGEFORMAT </w:instrText>
                      </w:r>
                      <w:r>
                        <w:rPr>
                          <w:sz w:val="20"/>
                        </w:rPr>
                        <w:fldChar w:fldCharType="separate"/>
                      </w:r>
                      <w:r w:rsidRPr="00B779B1">
                        <w:rPr>
                          <w:noProof/>
                          <w:sz w:val="18"/>
                        </w:rPr>
                        <w:t>5</w:t>
                      </w:r>
                      <w:r>
                        <w:rPr>
                          <w:sz w:val="18"/>
                        </w:rPr>
                        <w:fldChar w:fldCharType="end"/>
                      </w:r>
                    </w:p>
                  </w:txbxContent>
                </v:textbox>
              </v:rect>
              <v:rect id="Rectangle 100117" o:spid="_x0000_s1045"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R2sQA&#10;AADfAAAADwAAAGRycy9kb3ducmV2LnhtbERPy2rCQBTdC/7DcAvd6UxctBodRbRFl77AdnfJXJPQ&#10;zJ2QmZq0X+8IgsvDec8Wna3ElRpfOtaQDBUI4syZknMNp+PnYAzCB2SDlWPS8EceFvN+b4apcS3v&#10;6XoIuYgh7FPUUIRQp1L6rCCLfuhq4shdXGMxRNjk0jTYxnBbyZFSb9JiybGhwJpWBWU/h1+rYTOu&#10;l19b99/m1cf35rw7T9bHSdD69aVbTkEE6sJT/HBvTZyvVJK8w/1PB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kEdrEAAAA3wAAAA8AAAAAAAAAAAAAAAAAmAIAAGRycy9k&#10;b3ducmV2LnhtbFBLBQYAAAAABAAEAPUAAACJAwAAAAA=&#10;" filled="f" stroked="f">
                <v:textbox inset="0,0,0,0">
                  <w:txbxContent>
                    <w:p w:rsidR="00B779B1" w:rsidRDefault="00B779B1">
                      <w:pPr>
                        <w:spacing w:after="0"/>
                      </w:pPr>
                      <w:r>
                        <w:rPr>
                          <w:sz w:val="18"/>
                        </w:rPr>
                        <w:t xml:space="preserve"> </w:t>
                      </w:r>
                    </w:p>
                  </w:txbxContent>
                </v:textbox>
              </v:rect>
              <v:rect id="Rectangle 100118" o:spid="_x0000_s1046"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FqMQA&#10;AADfAAAADwAAAGRycy9kb3ducmV2LnhtbERPS2vCQBC+C/0PyxR60930UDR1FakWPfoC29uQnSah&#10;2dmQ3ZrUX+8cCj1+fO/5cvCNulIX68AWsokBRVwEV3Np4Xx6H09BxYTssAlMFn4pwnLxMJpj7kLP&#10;B7oeU6kkhGOOFqqU2lzrWFTkMU5CSyzcV+g8JoFdqV2HvYT7Rj8b86I91iwNFbb0VlHxffzxFrbT&#10;dvWxC7e+bDaf28v+MlufZsnap8dh9Qoq0ZD+xX/unZP5xmSZDJY/Ak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7hajEAAAA3wAAAA8AAAAAAAAAAAAAAAAAmAIAAGRycy9k&#10;b3ducmV2LnhtbFBLBQYAAAAABAAEAPUAAACJAwAAAAA=&#10;" filled="f" stroked="f">
                <v:textbox inset="0,0,0,0">
                  <w:txbxContent>
                    <w:p w:rsidR="00B779B1" w:rsidRDefault="00B779B1">
                      <w:pPr>
                        <w:spacing w:after="0"/>
                      </w:pPr>
                      <w:proofErr w:type="gramStart"/>
                      <w:r>
                        <w:rPr>
                          <w:sz w:val="18"/>
                        </w:rPr>
                        <w:t>of</w:t>
                      </w:r>
                      <w:proofErr w:type="gramEnd"/>
                      <w:r>
                        <w:rPr>
                          <w:sz w:val="18"/>
                        </w:rPr>
                        <w:t xml:space="preserve"> </w:t>
                      </w:r>
                    </w:p>
                  </w:txbxContent>
                </v:textbox>
              </v:rect>
              <v:rect id="Rectangle 100119" o:spid="_x0000_s1047"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gM8QA&#10;AADfAAAADwAAAGRycy9kb3ducmV2LnhtbERPy2rCQBTdC/2H4Rbc6Uy6KCZ1FFGLLn0UrLtL5poE&#10;M3dCZmqiX+8UCl0ezns6720tbtT6yrGGZKxAEOfOVFxo+Dp+jiYgfEA2WDsmDXfyMJ+9DKaYGdfx&#10;nm6HUIgYwj5DDWUITSalz0uy6MeuIY7cxbUWQ4RtIU2LXQy3tXxT6l1arDg2lNjQsqT8evixGjaT&#10;ZvG9dY+uqNfnzWl3SlfHNGg9fO0XHyAC9eFf/OfemjhfqSRJ4fdPB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3IDPEAAAA3wAAAA8AAAAAAAAAAAAAAAAAmAIAAGRycy9k&#10;b3ducmV2LnhtbFBLBQYAAAAABAAEAPUAAACJAwAAAAA=&#10;" filled="f" stroked="f">
                <v:textbox inset="0,0,0,0">
                  <w:txbxContent>
                    <w:p w:rsidR="00B779B1" w:rsidRDefault="00B779B1">
                      <w:pPr>
                        <w:spacing w:after="0"/>
                      </w:pPr>
                      <w:r>
                        <w:rPr>
                          <w:sz w:val="20"/>
                        </w:rPr>
                        <w:fldChar w:fldCharType="begin"/>
                      </w:r>
                      <w:r>
                        <w:instrText xml:space="preserve"> NUMPAGES   \* MERGEFORMAT </w:instrText>
                      </w:r>
                      <w:r>
                        <w:rPr>
                          <w:sz w:val="20"/>
                        </w:rPr>
                        <w:fldChar w:fldCharType="separate"/>
                      </w:r>
                      <w:r w:rsidRPr="00B779B1">
                        <w:rPr>
                          <w:noProof/>
                          <w:sz w:val="18"/>
                        </w:rPr>
                        <w:t>5</w:t>
                      </w:r>
                      <w:r>
                        <w:rPr>
                          <w:sz w:val="18"/>
                        </w:rPr>
                        <w:fldChar w:fldCharType="end"/>
                      </w:r>
                    </w:p>
                  </w:txbxContent>
                </v:textbox>
              </v:rect>
              <v:rect id="Rectangle 100120" o:spid="_x0000_s1048"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E8QA&#10;AADfAAAADwAAAGRycy9kb3ducmV2LnhtbERPTWvCQBC9F/wPywi91V09iKauItqix1YLtrchOybB&#10;7GzIribtr+8cBI+P971Y9b5WN2pjFdjCeGRAEefBVVxY+Dq+v8xAxYTssA5MFn4pwmo5eFpg5kLH&#10;n3Q7pEJJCMcMLZQpNZnWMS/JYxyFhli4c2g9JoFtoV2LnYT7Wk+MmWqPFUtDiQ1tSsovh6u3sJs1&#10;6+99+OuK+u1nd/o4zbfHebL2edivX0El6tNDfHfvncw3ZjyRB/JHAO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hQxPEAAAA3wAAAA8AAAAAAAAAAAAAAAAAmAIAAGRycy9k&#10;b3ducmV2LnhtbFBLBQYAAAAABAAEAPUAAACJAwAAAAA=&#10;" filled="f" stroked="f">
                <v:textbox inset="0,0,0,0">
                  <w:txbxContent>
                    <w:p w:rsidR="00B779B1" w:rsidRDefault="00B779B1">
                      <w:pPr>
                        <w:spacing w:after="0"/>
                      </w:pPr>
                      <w:r>
                        <w:t xml:space="preserve"> </w:t>
                      </w:r>
                    </w:p>
                  </w:txbxContent>
                </v:textbox>
              </v:rect>
              <v:rect id="Rectangle 100121" o:spid="_x0000_s1049"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3miMMA&#10;AADfAAAADwAAAGRycy9kb3ducmV2LnhtbERPz2vCMBS+D/wfwhO8zaQehlajiG7ocerAeXs0z7bY&#10;vJQms3V/vREEjx/f79mis5W4UuNLxxqSoQJBnDlTcq7h5/D1PgbhA7LByjFpuJGHxbz3NsPUuJZ3&#10;dN2HXMQQ9ilqKEKoUyl9VpBFP3Q1ceTOrrEYImxyaRpsY7it5EipD2mx5NhQYE2rgrLL/s9q2Izr&#10;5e/W/bd59XnaHL+Pk/VhErQe9LvlFESgLrzET/fWxPlKJaMEHn8i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3miMMAAADfAAAADwAAAAAAAAAAAAAAAACYAgAAZHJzL2Rv&#10;d25yZXYueG1sUEsFBgAAAAAEAAQA9QAAAIgDAAAAAA==&#10;" filled="f" stroked="f">
                <v:textbox inset="0,0,0,0">
                  <w:txbxContent>
                    <w:p w:rsidR="00B779B1" w:rsidRDefault="00B779B1">
                      <w:pPr>
                        <w:spacing w:after="0"/>
                      </w:pPr>
                      <w:r>
                        <w:t xml:space="preserve"> </w:t>
                      </w:r>
                    </w:p>
                  </w:txbxContent>
                </v:textbox>
              </v:rect>
              <v:shape id="Shape 105010" o:spid="_x0000_s1050"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g9cEA&#10;AADfAAAADwAAAGRycy9kb3ducmV2LnhtbERPTUvDQBC9C/6HZQRvdrcFRWK3pS205Bhj8Txmp9lg&#10;djZkt23qr3cOgsfH+16up9CrC42pi2xhPjOgiJvoOm4tHD/2T6+gUkZ22EcmCzdKsF7d3y2xcPHK&#10;73Spc6skhFOBFnzOQ6F1ajwFTLM4EAt3imPALHBstRvxKuGh1wtjXnTAjqXB40A7T813fQ4yY1ue&#10;fH07/nyWXxWeMR8qXwVrHx+mzRuoTFP+F/+5Syc+82zm8kD+CA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roPXBAAAA3wAAAA8AAAAAAAAAAAAAAAAAmAIAAGRycy9kb3du&#10;cmV2LnhtbFBLBQYAAAAABAAEAPUAAACGAwAAAAA=&#10;" path="m,l5262118,r,12192l,12192,,e" fillcolor="#404040" stroked="f" strokeweight="0">
                <v:stroke miterlimit="83231f" joinstyle="miter"/>
                <v:path arrowok="t" textboxrect="0,0,5262118,12192"/>
              </v:shape>
              <v:rect id="Rectangle 100122" o:spid="_x0000_s1051"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4/8MA&#10;AADfAAAADwAAAGRycy9kb3ducmV2LnhtbERPz2vCMBS+C/sfwhO8aWIPotUo4jb06HTgvD2aZ1ts&#10;XkoTbfWvXwYDjx/f78Wqs5W4U+NLxxrGIwWCOHOm5FzD9/FzOAXhA7LByjFpeJCH1fKtt8DUuJa/&#10;6H4IuYgh7FPUUIRQp1L6rCCLfuRq4shdXGMxRNjk0jTYxnBbyUSpibRYcmwosKZNQdn1cLMattN6&#10;/bNzzzavPs7b0/40ez/OgtaDfreegwjUhZf4370zcb5S4ySBvz8R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94/8MAAADfAAAADwAAAAAAAAAAAAAAAACYAgAAZHJzL2Rv&#10;d25yZXYueG1sUEsFBgAAAAAEAAQA9QAAAIgDAAAAAA==&#10;" filled="f" stroked="f">
                <v:textbox inset="0,0,0,0">
                  <w:txbxContent>
                    <w:p w:rsidR="00B779B1" w:rsidRDefault="00B779B1">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3" o:spid="_x0000_s1052"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ejLBAAAA3wAAAA8AAABkcnMvZG93bnJldi54bWxET1tLwzAUfhf8D+EIvtmkE8qoy4Y4Jj66&#10;G/h4SI5tsTkpSbZ2/34RBnv8+O6L1eR6caYQO88aykKBIDbedtxoOOw3L3MQMSFb7D2ThgtFWC0f&#10;HxZYWz/yls671IgcwrFGDW1KQy1lNC05jIUfiDP364PDlGFopA045nDXy5lSlXTYcW5ocaCPlszf&#10;7uQ0xGM8Dc1e/XyOa/M9K/sqGKy0fn6a3t9AJJrSXXxzf9k8X6myfIX/PxmAX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sZejLBAAAA3wAAAA8AAAAAAAAAAAAAAAAAnwIA&#10;AGRycy9kb3ducmV2LnhtbFBLBQYAAAAABAAEAPcAAACNAwAAAAA=&#10;">
                <v:imagedata r:id="rId2"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Default="00B779B1">
    <w:pPr>
      <w:spacing w:after="0"/>
    </w:pPr>
    <w:r>
      <w:rPr>
        <w:rFonts w:ascii="Calibri" w:eastAsia="Calibri" w:hAnsi="Calibri" w:cs="Calibri"/>
        <w:noProof/>
        <w:lang w:bidi="ar-SA"/>
      </w:rPr>
      <mc:AlternateContent>
        <mc:Choice Requires="wpg">
          <w:drawing>
            <wp:anchor distT="0" distB="0" distL="114300" distR="114300" simplePos="0" relativeHeight="251666432" behindDoc="0" locked="0" layoutInCell="1" allowOverlap="1" wp14:anchorId="2F1D378B" wp14:editId="0EE88D04">
              <wp:simplePos x="0" y="0"/>
              <wp:positionH relativeFrom="page">
                <wp:posOffset>571500</wp:posOffset>
              </wp:positionH>
              <wp:positionV relativeFrom="page">
                <wp:posOffset>9165336</wp:posOffset>
              </wp:positionV>
              <wp:extent cx="6561137" cy="470916"/>
              <wp:effectExtent l="0" t="0" r="0" b="0"/>
              <wp:wrapSquare wrapText="bothSides"/>
              <wp:docPr id="100080" name="Group 100080"/>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083" name="Rectangle 100083"/>
                      <wps:cNvSpPr/>
                      <wps:spPr>
                        <a:xfrm>
                          <a:off x="1257554"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084" name="Rectangle 100084"/>
                      <wps:cNvSpPr/>
                      <wps:spPr>
                        <a:xfrm>
                          <a:off x="5853430" y="123746"/>
                          <a:ext cx="371990" cy="148827"/>
                        </a:xfrm>
                        <a:prstGeom prst="rect">
                          <a:avLst/>
                        </a:prstGeom>
                        <a:ln>
                          <a:noFill/>
                        </a:ln>
                      </wps:spPr>
                      <wps:txbx>
                        <w:txbxContent>
                          <w:p w:rsidR="00B779B1" w:rsidRDefault="00B779B1">
                            <w:pPr>
                              <w:spacing w:after="0"/>
                            </w:pPr>
                            <w:r>
                              <w:rPr>
                                <w:sz w:val="18"/>
                              </w:rPr>
                              <w:t xml:space="preserve">Page </w:t>
                            </w:r>
                          </w:p>
                        </w:txbxContent>
                      </wps:txbx>
                      <wps:bodyPr horzOverflow="overflow" vert="horz" lIns="0" tIns="0" rIns="0" bIns="0" rtlCol="0">
                        <a:noAutofit/>
                      </wps:bodyPr>
                    </wps:wsp>
                    <wps:wsp>
                      <wps:cNvPr id="100085" name="Rectangle 100085"/>
                      <wps:cNvSpPr/>
                      <wps:spPr>
                        <a:xfrm>
                          <a:off x="6134100" y="123746"/>
                          <a:ext cx="81938" cy="148827"/>
                        </a:xfrm>
                        <a:prstGeom prst="rect">
                          <a:avLst/>
                        </a:prstGeom>
                        <a:ln>
                          <a:noFill/>
                        </a:ln>
                      </wps:spPr>
                      <wps:txbx>
                        <w:txbxContent>
                          <w:p w:rsidR="00B779B1" w:rsidRDefault="00B779B1">
                            <w:pPr>
                              <w:spacing w:after="0"/>
                            </w:pPr>
                            <w:r>
                              <w:rPr>
                                <w:sz w:val="20"/>
                              </w:rPr>
                              <w:fldChar w:fldCharType="begin"/>
                            </w:r>
                            <w:r>
                              <w:instrText xml:space="preserve"> PAGE   \* MERGEFORMAT </w:instrText>
                            </w:r>
                            <w:r>
                              <w:rPr>
                                <w:sz w:val="20"/>
                              </w:rPr>
                              <w:fldChar w:fldCharType="separate"/>
                            </w:r>
                            <w:r w:rsidRPr="00B779B1">
                              <w:rPr>
                                <w:noProof/>
                                <w:sz w:val="18"/>
                              </w:rPr>
                              <w:t>1</w:t>
                            </w:r>
                            <w:r>
                              <w:rPr>
                                <w:sz w:val="18"/>
                              </w:rPr>
                              <w:fldChar w:fldCharType="end"/>
                            </w:r>
                          </w:p>
                        </w:txbxContent>
                      </wps:txbx>
                      <wps:bodyPr horzOverflow="overflow" vert="horz" lIns="0" tIns="0" rIns="0" bIns="0" rtlCol="0">
                        <a:noAutofit/>
                      </wps:bodyPr>
                    </wps:wsp>
                    <wps:wsp>
                      <wps:cNvPr id="100086" name="Rectangle 100086"/>
                      <wps:cNvSpPr/>
                      <wps:spPr>
                        <a:xfrm>
                          <a:off x="6195060" y="123746"/>
                          <a:ext cx="41653" cy="148827"/>
                        </a:xfrm>
                        <a:prstGeom prst="rect">
                          <a:avLst/>
                        </a:prstGeom>
                        <a:ln>
                          <a:noFill/>
                        </a:ln>
                      </wps:spPr>
                      <wps:txbx>
                        <w:txbxContent>
                          <w:p w:rsidR="00B779B1" w:rsidRDefault="00B779B1">
                            <w:pPr>
                              <w:spacing w:after="0"/>
                            </w:pPr>
                            <w:r>
                              <w:rPr>
                                <w:sz w:val="18"/>
                              </w:rPr>
                              <w:t xml:space="preserve"> </w:t>
                            </w:r>
                          </w:p>
                        </w:txbxContent>
                      </wps:txbx>
                      <wps:bodyPr horzOverflow="overflow" vert="horz" lIns="0" tIns="0" rIns="0" bIns="0" rtlCol="0">
                        <a:noAutofit/>
                      </wps:bodyPr>
                    </wps:wsp>
                    <wps:wsp>
                      <wps:cNvPr id="100087" name="Rectangle 100087"/>
                      <wps:cNvSpPr/>
                      <wps:spPr>
                        <a:xfrm>
                          <a:off x="6227064" y="123746"/>
                          <a:ext cx="177406" cy="148827"/>
                        </a:xfrm>
                        <a:prstGeom prst="rect">
                          <a:avLst/>
                        </a:prstGeom>
                        <a:ln>
                          <a:noFill/>
                        </a:ln>
                      </wps:spPr>
                      <wps:txbx>
                        <w:txbxContent>
                          <w:p w:rsidR="00B779B1" w:rsidRDefault="00B779B1">
                            <w:pPr>
                              <w:spacing w:after="0"/>
                            </w:pPr>
                            <w:r>
                              <w:rPr>
                                <w:sz w:val="18"/>
                              </w:rPr>
                              <w:t xml:space="preserve">of </w:t>
                            </w:r>
                          </w:p>
                        </w:txbxContent>
                      </wps:txbx>
                      <wps:bodyPr horzOverflow="overflow" vert="horz" lIns="0" tIns="0" rIns="0" bIns="0" rtlCol="0">
                        <a:noAutofit/>
                      </wps:bodyPr>
                    </wps:wsp>
                    <wps:wsp>
                      <wps:cNvPr id="100088" name="Rectangle 100088"/>
                      <wps:cNvSpPr/>
                      <wps:spPr>
                        <a:xfrm>
                          <a:off x="6361176" y="123746"/>
                          <a:ext cx="163015" cy="148827"/>
                        </a:xfrm>
                        <a:prstGeom prst="rect">
                          <a:avLst/>
                        </a:prstGeom>
                        <a:ln>
                          <a:noFill/>
                        </a:ln>
                      </wps:spPr>
                      <wps:txbx>
                        <w:txbxContent>
                          <w:p w:rsidR="00B779B1" w:rsidRDefault="00F9328A">
                            <w:pPr>
                              <w:spacing w:after="0"/>
                            </w:pPr>
                            <w:r>
                              <w:fldChar w:fldCharType="begin"/>
                            </w:r>
                            <w:r>
                              <w:instrText xml:space="preserve"> NUMPAGES   \* MERGEFORMAT </w:instrText>
                            </w:r>
                            <w:r>
                              <w:fldChar w:fldCharType="separate"/>
                            </w:r>
                            <w:r w:rsidR="00B779B1" w:rsidRPr="00B779B1">
                              <w:rPr>
                                <w:noProof/>
                                <w:sz w:val="18"/>
                              </w:rPr>
                              <w:t>5</w:t>
                            </w:r>
                            <w:r>
                              <w:rPr>
                                <w:noProof/>
                                <w:sz w:val="18"/>
                              </w:rPr>
                              <w:fldChar w:fldCharType="end"/>
                            </w:r>
                          </w:p>
                        </w:txbxContent>
                      </wps:txbx>
                      <wps:bodyPr horzOverflow="overflow" vert="horz" lIns="0" tIns="0" rIns="0" bIns="0" rtlCol="0">
                        <a:noAutofit/>
                      </wps:bodyPr>
                    </wps:wsp>
                    <wps:wsp>
                      <wps:cNvPr id="100089" name="Rectangle 100089"/>
                      <wps:cNvSpPr/>
                      <wps:spPr>
                        <a:xfrm>
                          <a:off x="6483096"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0090" name="Rectangle 100090"/>
                      <wps:cNvSpPr/>
                      <wps:spPr>
                        <a:xfrm>
                          <a:off x="6522720" y="104884"/>
                          <a:ext cx="51095" cy="182561"/>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wps:wsp>
                      <wps:cNvPr id="105009" name="Shape 105009"/>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091" name="Rectangle 100091"/>
                      <wps:cNvSpPr/>
                      <wps:spPr>
                        <a:xfrm>
                          <a:off x="1257554" y="319086"/>
                          <a:ext cx="46096" cy="164702"/>
                        </a:xfrm>
                        <a:prstGeom prst="rect">
                          <a:avLst/>
                        </a:prstGeom>
                        <a:ln>
                          <a:noFill/>
                        </a:ln>
                      </wps:spPr>
                      <wps:txbx>
                        <w:txbxContent>
                          <w:p w:rsidR="00B779B1" w:rsidRDefault="00B779B1">
                            <w:pPr>
                              <w:spacing w:after="0"/>
                            </w:pPr>
                            <w:r>
                              <w:t xml:space="preserve"> </w:t>
                            </w:r>
                          </w:p>
                        </w:txbxContent>
                      </wps:txbx>
                      <wps:bodyPr horzOverflow="overflow" vert="horz" lIns="0" tIns="0" rIns="0" bIns="0" rtlCol="0">
                        <a:noAutofit/>
                      </wps:bodyPr>
                    </wps:wsp>
                    <pic:pic xmlns:pic="http://schemas.openxmlformats.org/drawingml/2006/picture">
                      <pic:nvPicPr>
                        <pic:cNvPr id="100082" name="Picture 100082"/>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632426C8" id="Group 100080" o:spid="_x0000_s1053" style="position:absolute;margin-left:45pt;margin-top:721.7pt;width:516.6pt;height:37.1pt;z-index:25166643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">
              <v:rect id="Rectangle 100083" o:spid="_x0000_s1054"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SNw8MA&#10;AADfAAAADwAAAGRycy9kb3ducmV2LnhtbERPXWvCMBR9H/gfwhV8m4kTRq1GEafo46aC+nZprm2x&#10;uSlNtHW/fhkM9ng437NFZyvxoMaXjjWMhgoEceZMybmG42HzmoDwAdlg5Zg0PMnDYt57mWFqXMtf&#10;9NiHXMQQ9ilqKEKoUyl9VpBFP3Q1ceSurrEYImxyaRpsY7it5JtS79JiybGhwJpWBWW3/d1q2Cb1&#10;8rxz321erS/b0+dp8nGYBK0H/W45BRGoC//iP/fOxPlKqWQMv38iAD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SNw8MAAADfAAAADwAAAAAAAAAAAAAAAACYAgAAZHJzL2Rv&#10;d25yZXYueG1sUEsFBgAAAAAEAAQA9QAAAIgDAAAAAA==&#10;" filled="f" stroked="f">
                <v:textbox inset="0,0,0,0">
                  <w:txbxContent>
                    <w:p w:rsidR="00B779B1" w:rsidRDefault="00B779B1">
                      <w:pPr>
                        <w:spacing w:after="0"/>
                      </w:pPr>
                      <w:r>
                        <w:rPr>
                          <w:sz w:val="18"/>
                        </w:rPr>
                        <w:t xml:space="preserve"> </w:t>
                      </w:r>
                    </w:p>
                  </w:txbxContent>
                </v:textbox>
              </v:rect>
              <v:rect id="Rectangle 100084" o:spid="_x0000_s1055"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Vt8MA&#10;AADfAAAADwAAAGRycy9kb3ducmV2LnhtbERPXWvCMBR9H/gfwhV8m4lDRq1GEafo46aC+nZprm2x&#10;uSlNtHW/fhkM9ng437NFZyvxoMaXjjWMhgoEceZMybmG42HzmoDwAdlg5Zg0PMnDYt57mWFqXMtf&#10;9NiHXMQQ9ilqKEKoUyl9VpBFP3Q1ceSurrEYImxyaRpsY7it5JtS79JiybGhwJpWBWW3/d1q2Cb1&#10;8rxz321erS/b0+dp8nGYBK0H/W45BRGoC//iP/fOxPlKqWQMv38iAD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0Vt8MAAADfAAAADwAAAAAAAAAAAAAAAACYAgAAZHJzL2Rv&#10;d25yZXYueG1sUEsFBgAAAAAEAAQA9QAAAIgDAAAAAA==&#10;" filled="f" stroked="f">
                <v:textbox inset="0,0,0,0">
                  <w:txbxContent>
                    <w:p w:rsidR="00B779B1" w:rsidRDefault="00B779B1">
                      <w:pPr>
                        <w:spacing w:after="0"/>
                      </w:pPr>
                      <w:r>
                        <w:rPr>
                          <w:sz w:val="18"/>
                        </w:rPr>
                        <w:t xml:space="preserve">Page </w:t>
                      </w:r>
                    </w:p>
                  </w:txbxContent>
                </v:textbox>
              </v:rect>
              <v:rect id="Rectangle 100085" o:spid="_x0000_s1056"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wLMMA&#10;AADfAAAADwAAAGRycy9kb3ducmV2LnhtbERPXWvCMBR9H/gfwhV8m4kDR61GEafo46aC+nZprm2x&#10;uSlNtHW/fhkM9ng437NFZyvxoMaXjjWMhgoEceZMybmG42HzmoDwAdlg5Zg0PMnDYt57mWFqXMtf&#10;9NiHXMQQ9ilqKEKoUyl9VpBFP3Q1ceSurrEYImxyaRpsY7it5JtS79JiybGhwJpWBWW3/d1q2Cb1&#10;8rxz321erS/b0+dp8nGYBK0H/W45BRGoC//iP/fOxPlKqWQMv38iAD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GwLMMAAADfAAAADwAAAAAAAAAAAAAAAACYAgAAZHJzL2Rv&#10;d25yZXYueG1sUEsFBgAAAAAEAAQA9QAAAIgDAAAAAA==&#10;" filled="f" stroked="f">
                <v:textbox inset="0,0,0,0">
                  <w:txbxContent>
                    <w:p w:rsidR="00B779B1" w:rsidRDefault="00B779B1">
                      <w:pPr>
                        <w:spacing w:after="0"/>
                      </w:pPr>
                      <w:r>
                        <w:rPr>
                          <w:sz w:val="20"/>
                        </w:rPr>
                        <w:fldChar w:fldCharType="begin"/>
                      </w:r>
                      <w:r>
                        <w:instrText xml:space="preserve"> PAGE   \* MERGEFORMAT </w:instrText>
                      </w:r>
                      <w:r>
                        <w:rPr>
                          <w:sz w:val="20"/>
                        </w:rPr>
                        <w:fldChar w:fldCharType="separate"/>
                      </w:r>
                      <w:r w:rsidRPr="00B779B1">
                        <w:rPr>
                          <w:noProof/>
                          <w:sz w:val="18"/>
                        </w:rPr>
                        <w:t>1</w:t>
                      </w:r>
                      <w:r>
                        <w:rPr>
                          <w:sz w:val="18"/>
                        </w:rPr>
                        <w:fldChar w:fldCharType="end"/>
                      </w:r>
                    </w:p>
                  </w:txbxContent>
                </v:textbox>
              </v:rect>
              <v:rect id="Rectangle 100086" o:spid="_x0000_s1057"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W8QA&#10;AADfAAAADwAAAGRycy9kb3ducmV2LnhtbERPz2vCMBS+D/Y/hDfwNpN5kNqZFtkUPW4qdLs9mre2&#10;rHkpTbR1f/0iCB4/vt/LfLStOFPvG8caXqYKBHHpTMOVhuNh85yA8AHZYOuYNFzIQ549PiwxNW7g&#10;TzrvQyViCPsUNdQhdKmUvqzJop+6jjhyP663GCLsK2l6HGK4beVMqbm02HBsqLGjt5rK3/3Jatgm&#10;3epr5/6Gql1/b4uPYvF+WAStJ0/j6hVEoDHcxTf3zsT5SqlkDtc/EY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lvEAAAA3wAAAA8AAAAAAAAAAAAAAAAAmAIAAGRycy9k&#10;b3ducmV2LnhtbFBLBQYAAAAABAAEAPUAAACJAwAAAAA=&#10;" filled="f" stroked="f">
                <v:textbox inset="0,0,0,0">
                  <w:txbxContent>
                    <w:p w:rsidR="00B779B1" w:rsidRDefault="00B779B1">
                      <w:pPr>
                        <w:spacing w:after="0"/>
                      </w:pPr>
                      <w:r>
                        <w:rPr>
                          <w:sz w:val="18"/>
                        </w:rPr>
                        <w:t xml:space="preserve"> </w:t>
                      </w:r>
                    </w:p>
                  </w:txbxContent>
                </v:textbox>
              </v:rect>
              <v:rect id="Rectangle 100087" o:spid="_x0000_s1058"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wMMA&#10;AADfAAAADwAAAGRycy9kb3ducmV2LnhtbERPz2vCMBS+D/wfwhO8zcQdXK1GEafocVNBvT2aZ1ts&#10;XkoTbd1fvwwGO358v2eLzlbiQY0vHWsYDRUI4syZknMNx8PmNQHhA7LByjFpeJKHxbz3MsPUuJa/&#10;6LEPuYgh7FPUUIRQp1L6rCCLfuhq4shdXWMxRNjk0jTYxnBbyTelxtJiybGhwJpWBWW3/d1q2Cb1&#10;8rxz321erS/b0+dp8nGYBK0H/W45BRGoC//iP/fOxPlKqeQdfv9EAH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LwMMAAADfAAAADwAAAAAAAAAAAAAAAACYAgAAZHJzL2Rv&#10;d25yZXYueG1sUEsFBgAAAAAEAAQA9QAAAIgDAAAAAA==&#10;" filled="f" stroked="f">
                <v:textbox inset="0,0,0,0">
                  <w:txbxContent>
                    <w:p w:rsidR="00B779B1" w:rsidRDefault="00B779B1">
                      <w:pPr>
                        <w:spacing w:after="0"/>
                      </w:pPr>
                      <w:proofErr w:type="gramStart"/>
                      <w:r>
                        <w:rPr>
                          <w:sz w:val="18"/>
                        </w:rPr>
                        <w:t>of</w:t>
                      </w:r>
                      <w:proofErr w:type="gramEnd"/>
                      <w:r>
                        <w:rPr>
                          <w:sz w:val="18"/>
                        </w:rPr>
                        <w:t xml:space="preserve"> </w:t>
                      </w:r>
                    </w:p>
                  </w:txbxContent>
                </v:textbox>
              </v:rect>
              <v:rect id="Rectangle 100088" o:spid="_x0000_s1059"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fssMA&#10;AADfAAAADwAAAGRycy9kb3ducmV2LnhtbERPS2vCQBC+C/0PyxS86W57KDG6ivSBHlsV1NuQHZNg&#10;djZktyb213cOhR4/vvdiNfhG3aiLdWALT1MDirgIrubSwmH/MclAxYTssAlMFu4UYbV8GC0wd6Hn&#10;L7rtUqkkhGOOFqqU2lzrWFTkMU5DSyzcJXQek8Cu1K7DXsJ9o5+NedEea5aGClt6rai47r69hU3W&#10;rk/b8NOXzft5c/w8zt72s2Tt+HFYz0ElGtK/+M+9dTLfGJPJYPkjAP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AfssMAAADfAAAADwAAAAAAAAAAAAAAAACYAgAAZHJzL2Rv&#10;d25yZXYueG1sUEsFBgAAAAAEAAQA9QAAAIgDAAAAAA==&#10;" filled="f" stroked="f">
                <v:textbox inset="0,0,0,0">
                  <w:txbxContent>
                    <w:p w:rsidR="00B779B1" w:rsidRDefault="00B779B1">
                      <w:pPr>
                        <w:spacing w:after="0"/>
                      </w:pPr>
                      <w:r>
                        <w:rPr>
                          <w:sz w:val="20"/>
                        </w:rPr>
                        <w:fldChar w:fldCharType="begin"/>
                      </w:r>
                      <w:r>
                        <w:instrText xml:space="preserve"> NUMPAGES   \* MERGEFORMAT </w:instrText>
                      </w:r>
                      <w:r>
                        <w:rPr>
                          <w:sz w:val="20"/>
                        </w:rPr>
                        <w:fldChar w:fldCharType="separate"/>
                      </w:r>
                      <w:r w:rsidRPr="00B779B1">
                        <w:rPr>
                          <w:noProof/>
                          <w:sz w:val="18"/>
                        </w:rPr>
                        <w:t>5</w:t>
                      </w:r>
                      <w:r>
                        <w:rPr>
                          <w:sz w:val="18"/>
                        </w:rPr>
                        <w:fldChar w:fldCharType="end"/>
                      </w:r>
                    </w:p>
                  </w:txbxContent>
                </v:textbox>
              </v:rect>
              <v:rect id="Rectangle 100089" o:spid="_x0000_s1060"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y6KcMA&#10;AADfAAAADwAAAGRycy9kb3ducmV2LnhtbERPz2vCMBS+D/Y/hDfwNhN3kLYaRdyGHp0K6u3RPNti&#10;81KaaKt//TIYePz4fk/nva3FjVpfOdYwGioQxLkzFRca9rvv9wSED8gGa8ek4U4e5rPXlylmxnX8&#10;Q7dtKEQMYZ+hhjKEJpPS5yVZ9EPXEEfu7FqLIcK2kKbFLobbWn4oNZYWK44NJTa0LCm/bK9Wwypp&#10;Fse1e3RF/XVaHTaH9HOXBq0Hb/1iAiJQH57if/faxPlKqSSFvz8R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y6KcMAAADfAAAADwAAAAAAAAAAAAAAAACYAgAAZHJzL2Rv&#10;d25yZXYueG1sUEsFBgAAAAAEAAQA9QAAAIgDAAAAAA==&#10;" filled="f" stroked="f">
                <v:textbox inset="0,0,0,0">
                  <w:txbxContent>
                    <w:p w:rsidR="00B779B1" w:rsidRDefault="00B779B1">
                      <w:pPr>
                        <w:spacing w:after="0"/>
                      </w:pPr>
                      <w:r>
                        <w:t xml:space="preserve"> </w:t>
                      </w:r>
                    </w:p>
                  </w:txbxContent>
                </v:textbox>
              </v:rect>
              <v:rect id="Rectangle 100090" o:spid="_x0000_s1061"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FacMA&#10;AADfAAAADwAAAGRycy9kb3ducmV2LnhtbERPS2vCQBC+C/0PyxR60932ICZ1FekDPbYqaG9DdkyC&#10;2dmQXU3aX985CB4/vvd8OfhGXamLdWALzxMDirgIrubSwn73OZ6BignZYROYLPxShOXiYTTH3IWe&#10;v+m6TaWSEI45WqhSanOtY1GRxzgJLbFwp9B5TAK7UrsOewn3jX4xZqo91iwNFbb0VlFx3l68hfWs&#10;XR034a8vm4+f9eHrkL3vsmTt0+OwegWVaEh38c29cTLfGJPJA/kjA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FacMAAADfAAAADwAAAAAAAAAAAAAAAACYAgAAZHJzL2Rv&#10;d25yZXYueG1sUEsFBgAAAAAEAAQA9QAAAIgDAAAAAA==&#10;" filled="f" stroked="f">
                <v:textbox inset="0,0,0,0">
                  <w:txbxContent>
                    <w:p w:rsidR="00B779B1" w:rsidRDefault="00B779B1">
                      <w:pPr>
                        <w:spacing w:after="0"/>
                      </w:pPr>
                      <w:r>
                        <w:t xml:space="preserve"> </w:t>
                      </w:r>
                    </w:p>
                  </w:txbxContent>
                </v:textbox>
              </v:rect>
              <v:shape id="Shape 105009" o:spid="_x0000_s1062"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ftcEA&#10;AADfAAAADwAAAGRycy9kb3ducmV2LnhtbERPXWvCMBR9H/gfwhX2NhOFydYZZQobfay17PmuuTZl&#10;zU1potb9+kUQ9ng436vN6DpxpiG0njXMZwoEce1Ny42G6vDx9AIiRGSDnWfScKUAm/XkYYWZ8Rfe&#10;07mMjUghHDLUYGPsMylDbclhmPmeOHFHPziMCQ6NNANeUrjr5EKppXTYcmqw2NPOUv1Tnlyasc2P&#10;trxWv1/5d4EnjJ+FLZzWj9Px/Q1EpDH+i+/u3CSfelbqFW5/E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In7XBAAAA3wAAAA8AAAAAAAAAAAAAAAAAmAIAAGRycy9kb3du&#10;cmV2LnhtbFBLBQYAAAAABAAEAPUAAACGAwAAAAA=&#10;" path="m,l5262118,r,12192l,12192,,e" fillcolor="#404040" stroked="f" strokeweight="0">
                <v:stroke miterlimit="83231f" joinstyle="miter"/>
                <v:path arrowok="t" textboxrect="0,0,5262118,12192"/>
              </v:shape>
              <v:rect id="Rectangle 100091" o:spid="_x0000_s1063"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g8sQA&#10;AADfAAAADwAAAGRycy9kb3ducmV2LnhtbERPz2vCMBS+C/sfwht400QPw3amRbaJHjcddN4ezbMt&#10;a15Kk9m6v34RhB0/vt/rfLStuFDvG8caFnMFgrh0puFKw+dxO1uB8AHZYOuYNFzJQ549TNaYGjfw&#10;B10OoRIxhH2KGuoQulRKX9Zk0c9dRxy5s+sthgj7SpoehxhuW7lU6klabDg21NjRS03l9+HHatit&#10;us3X3v0OVft22hXvRfJ6TILW08dx8wwi0Bj+xXf33sT5SqlkAbc/EY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IPLEAAAA3wAAAA8AAAAAAAAAAAAAAAAAmAIAAGRycy9k&#10;b3ducmV2LnhtbFBLBQYAAAAABAAEAPUAAACJAwAAAAA=&#10;" filled="f" stroked="f">
                <v:textbox inset="0,0,0,0">
                  <w:txbxContent>
                    <w:p w:rsidR="00B779B1" w:rsidRDefault="00B779B1">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082" o:spid="_x0000_s1064"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RbPBAAAA3wAAAA8AAABkcnMvZG93bnJldi54bWxET8tqAjEU3Qv+Q7iCO02cxSBToxRF6dJH&#10;C11ektuZoZObIYnO9O9NodDl4bw3u9F14kEhtp41rJYKBLHxtuVaw/vtuFiDiAnZYueZNPxQhN12&#10;OtlgZf3AF3pcUy1yCMcKNTQp9ZWU0TTkMC59T5y5Lx8cpgxDLW3AIYe7ThZKldJhy7mhwZ72DZnv&#10;691piB/x3tc39XkaDuZcrLoyGCy1ns/G1xcQicb0L/5zv9k8Xym1LuD3TwYgt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RbPBAAAA3wAAAA8AAAAAAAAAAAAAAAAAnwIA&#10;AGRycy9kb3ducmV2LnhtbFBLBQYAAAAABAAEAPcAAACNAwAAAAA=&#10;">
                <v:imagedata r:id="rId2"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28A" w:rsidRDefault="00F9328A" w:rsidP="00B779B1">
      <w:pPr>
        <w:spacing w:after="0" w:line="240" w:lineRule="auto"/>
      </w:pPr>
      <w:r>
        <w:separator/>
      </w:r>
    </w:p>
  </w:footnote>
  <w:footnote w:type="continuationSeparator" w:id="0">
    <w:p w:rsidR="00F9328A" w:rsidRDefault="00F9328A" w:rsidP="00B779B1">
      <w:pPr>
        <w:spacing w:after="0" w:line="240" w:lineRule="auto"/>
      </w:pPr>
      <w:r>
        <w:continuationSeparator/>
      </w:r>
    </w:p>
  </w:footnote>
  <w:footnote w:id="1">
    <w:p w:rsidR="00B779B1" w:rsidRDefault="00B779B1" w:rsidP="00B779B1">
      <w:pPr>
        <w:pStyle w:val="footnotedescription"/>
        <w:spacing w:after="92"/>
      </w:pPr>
      <w:r>
        <w:rPr>
          <w:rStyle w:val="footnotemark"/>
        </w:rPr>
        <w:footnoteRef/>
      </w:r>
      <w:r>
        <w:t xml:space="preserve"> http://msdn.microsoft.com/en-us/library/hh549175.aspx </w:t>
      </w:r>
    </w:p>
  </w:footnote>
  <w:footnote w:id="2">
    <w:p w:rsidR="00B779B1" w:rsidRDefault="00B779B1" w:rsidP="00B779B1">
      <w:pPr>
        <w:pStyle w:val="footnotedescription"/>
        <w:spacing w:after="0"/>
      </w:pPr>
      <w:r>
        <w:rPr>
          <w:rStyle w:val="footnotemark"/>
        </w:rPr>
        <w:footnoteRef/>
      </w:r>
      <w:r>
        <w:t xml:space="preserve"> http://blogs.msdn.com/b/willy-peter_schaub/archive/2012/06/22/introducing-the-visual-studio-alm-rangers.aspx </w:t>
      </w:r>
    </w:p>
  </w:footnote>
  <w:footnote w:id="3">
    <w:p w:rsidR="00B779B1" w:rsidRDefault="00B779B1" w:rsidP="00B779B1">
      <w:pPr>
        <w:pStyle w:val="footnotedescription"/>
      </w:pPr>
      <w:r>
        <w:rPr>
          <w:rStyle w:val="footnotemark"/>
        </w:rPr>
        <w:footnoteRef/>
      </w:r>
      <w:r>
        <w:t xml:space="preserve"> http://vsartesttoolingguide.codeplex.com </w:t>
      </w:r>
    </w:p>
  </w:footnote>
  <w:footnote w:id="4">
    <w:p w:rsidR="00B779B1" w:rsidRDefault="00B779B1" w:rsidP="00B779B1">
      <w:pPr>
        <w:pStyle w:val="footnotedescription"/>
        <w:spacing w:after="92"/>
      </w:pPr>
      <w:r>
        <w:rPr>
          <w:rStyle w:val="footnotemark"/>
        </w:rPr>
        <w:footnoteRef/>
      </w:r>
      <w:r>
        <w:t xml:space="preserve"> http://blog.nuget.org/20120518/package-restore-and-consent.html </w:t>
      </w:r>
    </w:p>
  </w:footnote>
  <w:footnote w:id="5">
    <w:p w:rsidR="00B779B1" w:rsidRDefault="00B779B1" w:rsidP="00B779B1">
      <w:pPr>
        <w:pStyle w:val="footnotedescription"/>
        <w:spacing w:after="0"/>
      </w:pPr>
      <w:r>
        <w:rPr>
          <w:rStyle w:val="footnotemark"/>
        </w:rPr>
        <w:footnoteRef/>
      </w:r>
      <w:r>
        <w:t xml:space="preserve"> http://msdn.microsoft.com/en-us/library/bb397687.aspx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Pr="00B779B1" w:rsidRDefault="00B779B1">
    <w:pPr>
      <w:spacing w:after="12" w:line="240" w:lineRule="auto"/>
      <w:jc w:val="center"/>
      <w:rPr>
        <w:lang w:val="es-ES"/>
      </w:rPr>
    </w:pPr>
    <w:r w:rsidRPr="00B779B1">
      <w:rPr>
        <w:lang w:val="es-ES"/>
      </w:rPr>
      <w:t xml:space="preserve">Testing Unitario con Microsoft Fakes - Prólogo </w:t>
    </w:r>
  </w:p>
  <w:p w:rsidR="00B779B1" w:rsidRPr="00B779B1" w:rsidRDefault="00B779B1">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59264" behindDoc="0" locked="0" layoutInCell="1" allowOverlap="1" wp14:anchorId="1797DEDF" wp14:editId="384DDC64">
              <wp:simplePos x="0" y="0"/>
              <wp:positionH relativeFrom="page">
                <wp:posOffset>701040</wp:posOffset>
              </wp:positionH>
              <wp:positionV relativeFrom="page">
                <wp:posOffset>687324</wp:posOffset>
              </wp:positionV>
              <wp:extent cx="6370320" cy="12192"/>
              <wp:effectExtent l="0" t="0" r="0" b="0"/>
              <wp:wrapSquare wrapText="bothSides"/>
              <wp:docPr id="100135" name="Group 100135"/>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69" name="Shape 104969"/>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42C30EDD" id="Group 100135" o:spid="_x0000_s1026" style="position:absolute;margin-left:55.2pt;margin-top:54.1pt;width:501.6pt;height:.95pt;z-index:25165926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">
              <v:shape id="Shape 104969"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M2sUA&#10;AADfAAAADwAAAGRycy9kb3ducmV2LnhtbERPXWvCMBR9H+w/hDvwRWbqENFqFJENRBxs2pe9XZpr&#10;W2xuSpPZ1F9vBsIeD+d7uQ6mFldqXWVZwXiUgCDOra64UJCdPl5nIJxH1lhbJgU9OVivnp+WmGrb&#10;8Tddj74QMYRdigpK75tUSpeXZNCNbEMcubNtDfoI20LqFrsYbmr5liRTabDi2FBiQ9uS8svx1yjo&#10;slsXtpkdfu6/sp9bHy4H078rNXgJmwUIT8H/ix/unY7zk8l8Ooe/PxG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Qza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B779B1" w:rsidRDefault="00B779B1">
    <w:r>
      <w:rPr>
        <w:rFonts w:ascii="Calibri" w:eastAsia="Calibri" w:hAnsi="Calibri" w:cs="Calibri"/>
        <w:noProof/>
        <w:lang w:bidi="ar-SA"/>
      </w:rPr>
      <mc:AlternateContent>
        <mc:Choice Requires="wpg">
          <w:drawing>
            <wp:anchor distT="0" distB="0" distL="114300" distR="114300" simplePos="0" relativeHeight="251660288" behindDoc="1" locked="0" layoutInCell="1" allowOverlap="1" wp14:anchorId="1E0CB7D4" wp14:editId="68F50F23">
              <wp:simplePos x="0" y="0"/>
              <wp:positionH relativeFrom="page">
                <wp:posOffset>0</wp:posOffset>
              </wp:positionH>
              <wp:positionV relativeFrom="page">
                <wp:posOffset>0</wp:posOffset>
              </wp:positionV>
              <wp:extent cx="1" cy="1"/>
              <wp:effectExtent l="0" t="0" r="0" b="0"/>
              <wp:wrapNone/>
              <wp:docPr id="100137" name="Group 1001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3656F2" id="Group 100137"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S7EEw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Pr="00B779B1" w:rsidRDefault="00B779B1">
    <w:pPr>
      <w:spacing w:after="12" w:line="240" w:lineRule="auto"/>
      <w:jc w:val="center"/>
      <w:rPr>
        <w:lang w:val="es-ES"/>
      </w:rPr>
    </w:pPr>
    <w:r w:rsidRPr="00B779B1">
      <w:rPr>
        <w:lang w:val="es-ES"/>
      </w:rPr>
      <w:t xml:space="preserve">Testing Unitario con Microsoft Fakes - Prólogo </w:t>
    </w:r>
  </w:p>
  <w:p w:rsidR="00B779B1" w:rsidRPr="00B779B1" w:rsidRDefault="00B779B1">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61312" behindDoc="0" locked="0" layoutInCell="1" allowOverlap="1" wp14:anchorId="1C52AABA" wp14:editId="2A6C6276">
              <wp:simplePos x="0" y="0"/>
              <wp:positionH relativeFrom="page">
                <wp:posOffset>701040</wp:posOffset>
              </wp:positionH>
              <wp:positionV relativeFrom="page">
                <wp:posOffset>687324</wp:posOffset>
              </wp:positionV>
              <wp:extent cx="6370320" cy="12192"/>
              <wp:effectExtent l="0" t="0" r="0" b="0"/>
              <wp:wrapSquare wrapText="bothSides"/>
              <wp:docPr id="100104" name="Group 100104"/>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68" name="Shape 104968"/>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0780A1DA" id="Group 100104" o:spid="_x0000_s1026" style="position:absolute;margin-left:55.2pt;margin-top:54.1pt;width:501.6pt;height:.95pt;z-index:251661312;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LPH5/h/&#10;AgAAYwYAAA4AAAAAAAAAAAAAAAAALgIAAGRycy9lMm9Eb2MueG1sUEsBAi0AFAAGAAgAAAAhADdB&#10;owjgAAAADAEAAA8AAAAAAAAAAAAAAAAA2QQAAGRycy9kb3ducmV2LnhtbFBLBQYAAAAABAAEAPMA&#10;AADmBQAAAAA=&#10;">
              <v:shape id="Shape 104968"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pQcUA&#10;AADfAAAADwAAAGRycy9kb3ducmV2LnhtbERPTUvDQBC9F/wPywi9iN1YpGjstkixUIqC1ly8Ddkx&#10;Cc3Ohuy22fTXOwehx8f7Xq6Ta9WZ+tB4NvAwy0ARl942XBkovrf3T6BCRLbYeiYDIwVYr24mS8yt&#10;H/iLzodYKQnhkKOBOsYu1zqUNTkMM98RC/fre4dRYF9p2+Mg4a7V8yxbaIcNS0ONHW1qKo+HkzMw&#10;FJchbQp/97H/LH4uYzq+u/HNmOlten0BFSnFq/jfvbMyP3t8Xshg+SMA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alB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B779B1" w:rsidRDefault="00B779B1">
    <w:r>
      <w:rPr>
        <w:rFonts w:ascii="Calibri" w:eastAsia="Calibri" w:hAnsi="Calibri" w:cs="Calibri"/>
        <w:noProof/>
        <w:lang w:bidi="ar-SA"/>
      </w:rPr>
      <mc:AlternateContent>
        <mc:Choice Requires="wpg">
          <w:drawing>
            <wp:anchor distT="0" distB="0" distL="114300" distR="114300" simplePos="0" relativeHeight="251662336" behindDoc="1" locked="0" layoutInCell="1" allowOverlap="1" wp14:anchorId="1B0A07E2" wp14:editId="6ADD39B9">
              <wp:simplePos x="0" y="0"/>
              <wp:positionH relativeFrom="page">
                <wp:posOffset>0</wp:posOffset>
              </wp:positionH>
              <wp:positionV relativeFrom="page">
                <wp:posOffset>0</wp:posOffset>
              </wp:positionV>
              <wp:extent cx="1" cy="1"/>
              <wp:effectExtent l="0" t="0" r="0" b="0"/>
              <wp:wrapNone/>
              <wp:docPr id="100106" name="Group 1001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82F0C0" id="Group 1001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So9WCTwEAALI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9B1" w:rsidRDefault="00B779B1">
    <w:r>
      <w:rPr>
        <w:rFonts w:ascii="Calibri" w:eastAsia="Calibri" w:hAnsi="Calibri" w:cs="Calibri"/>
        <w:noProof/>
        <w:lang w:bidi="ar-SA"/>
      </w:rPr>
      <mc:AlternateContent>
        <mc:Choice Requires="wpg">
          <w:drawing>
            <wp:anchor distT="0" distB="0" distL="114300" distR="114300" simplePos="0" relativeHeight="251663360" behindDoc="1" locked="0" layoutInCell="1" allowOverlap="1" wp14:anchorId="345414D4" wp14:editId="18AFE627">
              <wp:simplePos x="0" y="0"/>
              <wp:positionH relativeFrom="page">
                <wp:posOffset>701040</wp:posOffset>
              </wp:positionH>
              <wp:positionV relativeFrom="page">
                <wp:posOffset>687324</wp:posOffset>
              </wp:positionV>
              <wp:extent cx="6370320" cy="12192"/>
              <wp:effectExtent l="0" t="0" r="0" b="0"/>
              <wp:wrapNone/>
              <wp:docPr id="100074" name="Group 100074"/>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67" name="Shape 104967"/>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178B70D7" id="Group 100074" o:spid="_x0000_s1026" style="position:absolute;margin-left:55.2pt;margin-top:54.1pt;width:501.6pt;height:.95pt;z-index:-25165312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MQvFLp/&#10;AgAAYwYAAA4AAAAAAAAAAAAAAAAALgIAAGRycy9lMm9Eb2MueG1sUEsBAi0AFAAGAAgAAAAhADdB&#10;owjgAAAADAEAAA8AAAAAAAAAAAAAAAAA2QQAAGRycy9kb3ducmV2LnhtbFBLBQYAAAAABAAEAPMA&#10;AADmBQAAAAA=&#10;">
              <v:shape id="Shape 104967"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49M8UA&#10;AADfAAAADwAAAGRycy9kb3ducmV2LnhtbERPXWvCMBR9F/wP4Q58GTOdDDc7o4hMGOJg077s7dLc&#10;tcXmpjTRpv56Iwx8PJzv+TKYWpypdZVlBc/jBARxbnXFhYLssHl6A+E8ssbaMinoycFyMRzMMdW2&#10;4x86730hYgi7FBWU3jeplC4vyaAb24Y4cn+2NegjbAupW+xiuKnlJEmm0mDFsaHEhtYl5cf9ySjo&#10;sksX1pl9/Np+Z7+XPhx3pv9QavQQVu8gPAV/F/+7P3Wcn7zMpq9w+xMB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j0zxQAAAN8AAAAPAAAAAAAAAAAAAAAAAJgCAABkcnMv&#10;ZG93bnJldi54bWxQSwUGAAAAAAQABAD1AAAAigMAAAAA&#10;" path="m,l6370320,r,12192l,12192,,e" fillcolor="#68217a" stroked="f" strokeweight="0">
                <v:stroke miterlimit="83231f" joinstyle="miter"/>
                <v:path arrowok="t" textboxrect="0,0,6370320,1219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340"/>
    <w:multiLevelType w:val="hybridMultilevel"/>
    <w:tmpl w:val="3A72B7F6"/>
    <w:lvl w:ilvl="0" w:tplc="E0FA65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1CF4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B22F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1CBA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486B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6AB7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BCE8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8ED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864E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7"/>
  </w:num>
  <w:num w:numId="3">
    <w:abstractNumId w:val="9"/>
  </w:num>
  <w:num w:numId="4">
    <w:abstractNumId w:val="1"/>
  </w:num>
  <w:num w:numId="5">
    <w:abstractNumId w:val="13"/>
  </w:num>
  <w:num w:numId="6">
    <w:abstractNumId w:val="8"/>
  </w:num>
  <w:num w:numId="7">
    <w:abstractNumId w:val="10"/>
  </w:num>
  <w:num w:numId="8">
    <w:abstractNumId w:val="4"/>
  </w:num>
  <w:num w:numId="9">
    <w:abstractNumId w:val="12"/>
  </w:num>
  <w:num w:numId="10">
    <w:abstractNumId w:val="3"/>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B1"/>
    <w:rsid w:val="000A34E7"/>
    <w:rsid w:val="00211637"/>
    <w:rsid w:val="00323A5A"/>
    <w:rsid w:val="004975E6"/>
    <w:rsid w:val="004D2022"/>
    <w:rsid w:val="004E5872"/>
    <w:rsid w:val="00566C18"/>
    <w:rsid w:val="00576150"/>
    <w:rsid w:val="00682E1E"/>
    <w:rsid w:val="00751336"/>
    <w:rsid w:val="007E2D49"/>
    <w:rsid w:val="00806E33"/>
    <w:rsid w:val="008947E6"/>
    <w:rsid w:val="00964FF9"/>
    <w:rsid w:val="00977238"/>
    <w:rsid w:val="009B0F71"/>
    <w:rsid w:val="00B779B1"/>
    <w:rsid w:val="00BA64B5"/>
    <w:rsid w:val="00D07AB7"/>
    <w:rsid w:val="00D677B3"/>
    <w:rsid w:val="00F9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57F03-0230-420B-B5AA-F775F73C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779B1"/>
    <w:pPr>
      <w:spacing w:after="120" w:line="276" w:lineRule="auto"/>
    </w:pPr>
    <w:rPr>
      <w:rFonts w:eastAsiaTheme="minorEastAsia"/>
      <w:lang w:bidi="en-US"/>
    </w:rPr>
  </w:style>
  <w:style w:type="paragraph" w:styleId="Heading1">
    <w:name w:val="heading 1"/>
    <w:basedOn w:val="Normal"/>
    <w:next w:val="ppBodyText"/>
    <w:link w:val="Heading1Char"/>
    <w:qFormat/>
    <w:rsid w:val="00B779B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B779B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B779B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B779B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9B1"/>
    <w:rPr>
      <w:rFonts w:asciiTheme="majorHAnsi" w:eastAsiaTheme="majorEastAsia" w:hAnsiTheme="majorHAnsi" w:cstheme="majorBidi"/>
      <w:b/>
      <w:bCs/>
      <w:color w:val="2E74B5" w:themeColor="accent1" w:themeShade="BF"/>
      <w:sz w:val="28"/>
      <w:szCs w:val="28"/>
      <w:lang w:bidi="en-US"/>
    </w:rPr>
  </w:style>
  <w:style w:type="character" w:customStyle="1" w:styleId="Heading3Char">
    <w:name w:val="Heading 3 Char"/>
    <w:basedOn w:val="DefaultParagraphFont"/>
    <w:link w:val="Heading3"/>
    <w:rsid w:val="00B779B1"/>
    <w:rPr>
      <w:rFonts w:asciiTheme="majorHAnsi" w:eastAsiaTheme="majorEastAsia" w:hAnsiTheme="majorHAnsi" w:cstheme="majorBidi"/>
      <w:b/>
      <w:bCs/>
      <w:color w:val="5B9BD5" w:themeColor="accent1"/>
      <w:lang w:bidi="en-US"/>
    </w:rPr>
  </w:style>
  <w:style w:type="paragraph" w:customStyle="1" w:styleId="footnotedescription">
    <w:name w:val="footnote description"/>
    <w:next w:val="Normal"/>
    <w:link w:val="footnotedescriptionChar"/>
    <w:hidden/>
    <w:rsid w:val="00B779B1"/>
    <w:pPr>
      <w:spacing w:after="90" w:line="240" w:lineRule="auto"/>
    </w:pPr>
    <w:rPr>
      <w:rFonts w:ascii="Segoe UI" w:eastAsia="Segoe UI" w:hAnsi="Segoe UI" w:cs="Segoe UI"/>
      <w:color w:val="000000"/>
      <w:sz w:val="12"/>
    </w:rPr>
  </w:style>
  <w:style w:type="character" w:customStyle="1" w:styleId="footnotedescriptionChar">
    <w:name w:val="footnote description Char"/>
    <w:link w:val="footnotedescription"/>
    <w:rsid w:val="00B779B1"/>
    <w:rPr>
      <w:rFonts w:ascii="Segoe UI" w:eastAsia="Segoe UI" w:hAnsi="Segoe UI" w:cs="Segoe UI"/>
      <w:color w:val="000000"/>
      <w:sz w:val="12"/>
    </w:rPr>
  </w:style>
  <w:style w:type="character" w:customStyle="1" w:styleId="footnotemark">
    <w:name w:val="footnote mark"/>
    <w:hidden/>
    <w:rsid w:val="00B779B1"/>
    <w:rPr>
      <w:rFonts w:ascii="Segoe UI" w:eastAsia="Segoe UI" w:hAnsi="Segoe UI" w:cs="Segoe UI"/>
      <w:color w:val="000000"/>
      <w:sz w:val="12"/>
      <w:vertAlign w:val="superscript"/>
    </w:rPr>
  </w:style>
  <w:style w:type="table" w:customStyle="1" w:styleId="TableGrid">
    <w:name w:val="TableGrid"/>
    <w:rsid w:val="00B779B1"/>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rsid w:val="00B779B1"/>
    <w:rPr>
      <w:rFonts w:asciiTheme="majorHAnsi" w:eastAsiaTheme="majorEastAsia" w:hAnsiTheme="majorHAnsi" w:cstheme="majorBidi"/>
      <w:b/>
      <w:bCs/>
      <w:color w:val="5B9BD5" w:themeColor="accent1"/>
      <w:sz w:val="26"/>
      <w:szCs w:val="26"/>
      <w:lang w:bidi="en-US"/>
    </w:rPr>
  </w:style>
  <w:style w:type="character" w:customStyle="1" w:styleId="Heading4Char">
    <w:name w:val="Heading 4 Char"/>
    <w:basedOn w:val="DefaultParagraphFont"/>
    <w:link w:val="Heading4"/>
    <w:rsid w:val="00B779B1"/>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B779B1"/>
    <w:pPr>
      <w:spacing w:after="120" w:line="276" w:lineRule="auto"/>
    </w:pPr>
    <w:rPr>
      <w:rFonts w:eastAsiaTheme="minorEastAsia"/>
      <w:lang w:bidi="en-US"/>
    </w:rPr>
  </w:style>
  <w:style w:type="paragraph" w:customStyle="1" w:styleId="ppBodyTextIndent">
    <w:name w:val="pp Body Text Indent"/>
    <w:basedOn w:val="ppBodyText"/>
    <w:rsid w:val="00B779B1"/>
    <w:pPr>
      <w:numPr>
        <w:ilvl w:val="2"/>
      </w:numPr>
      <w:ind w:left="720"/>
    </w:pPr>
  </w:style>
  <w:style w:type="paragraph" w:customStyle="1" w:styleId="ppBodyTextIndent2">
    <w:name w:val="pp Body Text Indent 2"/>
    <w:basedOn w:val="ppBodyTextIndent"/>
    <w:rsid w:val="00B779B1"/>
    <w:pPr>
      <w:numPr>
        <w:ilvl w:val="3"/>
      </w:numPr>
      <w:ind w:left="1440"/>
    </w:pPr>
  </w:style>
  <w:style w:type="paragraph" w:customStyle="1" w:styleId="ppBulletList">
    <w:name w:val="pp Bullet List"/>
    <w:basedOn w:val="ppNumberList"/>
    <w:link w:val="ppBulletListChar"/>
    <w:qFormat/>
    <w:rsid w:val="00B779B1"/>
    <w:pPr>
      <w:numPr>
        <w:ilvl w:val="0"/>
        <w:numId w:val="0"/>
      </w:numPr>
      <w:tabs>
        <w:tab w:val="clear" w:pos="1440"/>
        <w:tab w:val="num" w:pos="1037"/>
      </w:tabs>
      <w:ind w:left="754" w:hanging="357"/>
    </w:pPr>
  </w:style>
  <w:style w:type="paragraph" w:customStyle="1" w:styleId="ppBulletListIndent">
    <w:name w:val="pp Bullet List Indent"/>
    <w:basedOn w:val="ppBulletList"/>
    <w:rsid w:val="00B779B1"/>
    <w:pPr>
      <w:tabs>
        <w:tab w:val="clear" w:pos="1037"/>
        <w:tab w:val="num" w:pos="1757"/>
      </w:tabs>
      <w:ind w:left="1434"/>
    </w:pPr>
  </w:style>
  <w:style w:type="paragraph" w:customStyle="1" w:styleId="ppChapterNumber">
    <w:name w:val="pp Chapter Number"/>
    <w:next w:val="Normal"/>
    <w:uiPriority w:val="14"/>
    <w:rsid w:val="00B779B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779B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779B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779B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779B1"/>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779B1"/>
    <w:pPr>
      <w:numPr>
        <w:ilvl w:val="2"/>
      </w:numPr>
      <w:ind w:left="720"/>
    </w:pPr>
  </w:style>
  <w:style w:type="paragraph" w:customStyle="1" w:styleId="ppCodeIndent2">
    <w:name w:val="pp Code Indent 2"/>
    <w:basedOn w:val="ppCodeIndent"/>
    <w:rsid w:val="00B779B1"/>
    <w:pPr>
      <w:numPr>
        <w:ilvl w:val="3"/>
      </w:numPr>
      <w:ind w:left="1440"/>
    </w:pPr>
  </w:style>
  <w:style w:type="paragraph" w:customStyle="1" w:styleId="ppCodeLanguage">
    <w:name w:val="pp Code Language"/>
    <w:basedOn w:val="Normal"/>
    <w:next w:val="ppCode"/>
    <w:qFormat/>
    <w:rsid w:val="00B779B1"/>
    <w:pPr>
      <w:keepNext/>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779B1"/>
    <w:pPr>
      <w:numPr>
        <w:ilvl w:val="2"/>
      </w:numPr>
      <w:ind w:left="720"/>
    </w:pPr>
  </w:style>
  <w:style w:type="paragraph" w:customStyle="1" w:styleId="ppCodeLanguageIndent2">
    <w:name w:val="pp Code Language Indent 2"/>
    <w:basedOn w:val="ppCodeLanguageIndent"/>
    <w:next w:val="ppCodeIndent2"/>
    <w:rsid w:val="00B779B1"/>
    <w:pPr>
      <w:numPr>
        <w:ilvl w:val="3"/>
      </w:numPr>
      <w:ind w:left="1440"/>
    </w:pPr>
  </w:style>
  <w:style w:type="paragraph" w:customStyle="1" w:styleId="ppFigure">
    <w:name w:val="pp Figure"/>
    <w:basedOn w:val="Normal"/>
    <w:next w:val="Normal"/>
    <w:qFormat/>
    <w:rsid w:val="00B779B1"/>
    <w:pPr>
      <w:numPr>
        <w:ilvl w:val="1"/>
        <w:numId w:val="8"/>
      </w:numPr>
      <w:spacing w:after="240"/>
      <w:ind w:left="0"/>
    </w:pPr>
  </w:style>
  <w:style w:type="paragraph" w:customStyle="1" w:styleId="ppFigureCaption">
    <w:name w:val="pp Figure Caption"/>
    <w:basedOn w:val="Normal"/>
    <w:next w:val="ppBodyText"/>
    <w:qFormat/>
    <w:rsid w:val="00B779B1"/>
    <w:pPr>
      <w:numPr>
        <w:ilvl w:val="1"/>
        <w:numId w:val="7"/>
      </w:numPr>
      <w:ind w:left="0"/>
    </w:pPr>
    <w:rPr>
      <w:b/>
      <w:color w:val="003399"/>
    </w:rPr>
  </w:style>
  <w:style w:type="paragraph" w:customStyle="1" w:styleId="ppFigureCaptionIndent">
    <w:name w:val="pp Figure Caption Indent"/>
    <w:basedOn w:val="ppFigureCaption"/>
    <w:next w:val="ppBodyTextIndent"/>
    <w:rsid w:val="00B779B1"/>
    <w:pPr>
      <w:numPr>
        <w:ilvl w:val="2"/>
      </w:numPr>
      <w:ind w:left="720"/>
    </w:pPr>
  </w:style>
  <w:style w:type="paragraph" w:customStyle="1" w:styleId="ppFigureCaptionIndent2">
    <w:name w:val="pp Figure Caption Indent 2"/>
    <w:basedOn w:val="ppFigureCaptionIndent"/>
    <w:next w:val="ppBodyTextIndent2"/>
    <w:rsid w:val="00B779B1"/>
    <w:pPr>
      <w:numPr>
        <w:ilvl w:val="3"/>
      </w:numPr>
      <w:ind w:left="1440"/>
    </w:pPr>
  </w:style>
  <w:style w:type="paragraph" w:customStyle="1" w:styleId="ppFigureIndent">
    <w:name w:val="pp Figure Indent"/>
    <w:basedOn w:val="ppFigure"/>
    <w:next w:val="Normal"/>
    <w:rsid w:val="00B779B1"/>
    <w:pPr>
      <w:numPr>
        <w:ilvl w:val="2"/>
      </w:numPr>
      <w:ind w:left="720"/>
    </w:pPr>
  </w:style>
  <w:style w:type="paragraph" w:customStyle="1" w:styleId="ppFigureIndent2">
    <w:name w:val="pp Figure Indent 2"/>
    <w:basedOn w:val="ppFigureIndent"/>
    <w:next w:val="Normal"/>
    <w:rsid w:val="00B779B1"/>
    <w:pPr>
      <w:numPr>
        <w:ilvl w:val="3"/>
      </w:numPr>
      <w:ind w:left="1440"/>
    </w:pPr>
  </w:style>
  <w:style w:type="paragraph" w:customStyle="1" w:styleId="ppFigureNumber">
    <w:name w:val="pp Figure Number"/>
    <w:basedOn w:val="Normal"/>
    <w:next w:val="ppFigureCaption"/>
    <w:rsid w:val="00B779B1"/>
    <w:pPr>
      <w:numPr>
        <w:ilvl w:val="1"/>
        <w:numId w:val="9"/>
      </w:numPr>
      <w:spacing w:after="0"/>
      <w:ind w:left="0"/>
    </w:pPr>
    <w:rPr>
      <w:b/>
    </w:rPr>
  </w:style>
  <w:style w:type="paragraph" w:customStyle="1" w:styleId="ppFigureNumberIndent">
    <w:name w:val="pp Figure Number Indent"/>
    <w:basedOn w:val="ppFigureNumber"/>
    <w:next w:val="ppFigureCaptionIndent"/>
    <w:rsid w:val="00B779B1"/>
    <w:pPr>
      <w:numPr>
        <w:ilvl w:val="2"/>
      </w:numPr>
      <w:ind w:left="720"/>
    </w:pPr>
  </w:style>
  <w:style w:type="paragraph" w:customStyle="1" w:styleId="ppFigureNumberIndent2">
    <w:name w:val="pp Figure Number Indent 2"/>
    <w:basedOn w:val="ppFigureNumberIndent"/>
    <w:next w:val="ppFigureCaptionIndent2"/>
    <w:rsid w:val="00B779B1"/>
    <w:pPr>
      <w:numPr>
        <w:ilvl w:val="3"/>
      </w:numPr>
      <w:ind w:left="1440"/>
    </w:pPr>
  </w:style>
  <w:style w:type="paragraph" w:customStyle="1" w:styleId="ppNumberList">
    <w:name w:val="pp Number List"/>
    <w:basedOn w:val="Normal"/>
    <w:rsid w:val="00B779B1"/>
    <w:pPr>
      <w:numPr>
        <w:ilvl w:val="1"/>
        <w:numId w:val="11"/>
      </w:numPr>
      <w:tabs>
        <w:tab w:val="left" w:pos="1440"/>
      </w:tabs>
      <w:ind w:left="754" w:hanging="357"/>
    </w:pPr>
  </w:style>
  <w:style w:type="paragraph" w:customStyle="1" w:styleId="ppListEnd">
    <w:name w:val="pp List End"/>
    <w:basedOn w:val="ppNumberList"/>
    <w:next w:val="ppBodyText"/>
    <w:rsid w:val="00B779B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779B1"/>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B779B1"/>
    <w:pPr>
      <w:numPr>
        <w:ilvl w:val="0"/>
        <w:numId w:val="21"/>
      </w:numPr>
      <w:ind w:left="426" w:hanging="284"/>
    </w:pPr>
  </w:style>
  <w:style w:type="paragraph" w:customStyle="1" w:styleId="ppNoteIndent">
    <w:name w:val="pp Note Indent"/>
    <w:basedOn w:val="ppNote"/>
    <w:rsid w:val="00B779B1"/>
    <w:pPr>
      <w:numPr>
        <w:ilvl w:val="2"/>
      </w:numPr>
      <w:ind w:left="862"/>
    </w:pPr>
  </w:style>
  <w:style w:type="paragraph" w:customStyle="1" w:styleId="ppNoteIndent2">
    <w:name w:val="pp Note Indent 2"/>
    <w:basedOn w:val="ppNoteIndent"/>
    <w:rsid w:val="00B779B1"/>
    <w:pPr>
      <w:numPr>
        <w:ilvl w:val="3"/>
      </w:numPr>
      <w:ind w:left="1584"/>
    </w:pPr>
  </w:style>
  <w:style w:type="paragraph" w:customStyle="1" w:styleId="ppNumberListIndent">
    <w:name w:val="pp Number List Indent"/>
    <w:basedOn w:val="ppNumberList"/>
    <w:rsid w:val="00B779B1"/>
    <w:pPr>
      <w:numPr>
        <w:ilvl w:val="2"/>
      </w:numPr>
      <w:tabs>
        <w:tab w:val="clear" w:pos="1440"/>
        <w:tab w:val="left" w:pos="2160"/>
      </w:tabs>
      <w:ind w:left="1434" w:hanging="357"/>
    </w:pPr>
  </w:style>
  <w:style w:type="paragraph" w:customStyle="1" w:styleId="ppNumberListTable">
    <w:name w:val="pp Number List Table"/>
    <w:basedOn w:val="ppNumberList"/>
    <w:rsid w:val="00B779B1"/>
    <w:pPr>
      <w:numPr>
        <w:ilvl w:val="0"/>
        <w:numId w:val="0"/>
      </w:numPr>
      <w:tabs>
        <w:tab w:val="left" w:pos="403"/>
      </w:tabs>
    </w:pPr>
    <w:rPr>
      <w:sz w:val="18"/>
    </w:rPr>
  </w:style>
  <w:style w:type="paragraph" w:customStyle="1" w:styleId="ppProcedureStart">
    <w:name w:val="pp Procedure Start"/>
    <w:basedOn w:val="Normal"/>
    <w:next w:val="ppNumberList"/>
    <w:rsid w:val="00B779B1"/>
    <w:pPr>
      <w:spacing w:before="80" w:after="80"/>
    </w:pPr>
    <w:rPr>
      <w:rFonts w:cs="Arial"/>
      <w:b/>
      <w:szCs w:val="20"/>
    </w:rPr>
  </w:style>
  <w:style w:type="paragraph" w:customStyle="1" w:styleId="ppSection">
    <w:name w:val="pp Section"/>
    <w:basedOn w:val="Heading1"/>
    <w:next w:val="Normal"/>
    <w:rsid w:val="00B779B1"/>
    <w:rPr>
      <w:color w:val="333399"/>
    </w:rPr>
  </w:style>
  <w:style w:type="table" w:customStyle="1" w:styleId="ppTableGrid">
    <w:name w:val="pp Table Grid"/>
    <w:basedOn w:val="ppTableList"/>
    <w:rsid w:val="00B779B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779B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779B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779B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79B1"/>
  </w:style>
  <w:style w:type="table" w:styleId="TableGrid0">
    <w:name w:val="Table Grid"/>
    <w:basedOn w:val="TableNormal"/>
    <w:rsid w:val="00B779B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779B1"/>
    <w:rPr>
      <w:szCs w:val="20"/>
    </w:rPr>
  </w:style>
  <w:style w:type="character" w:customStyle="1" w:styleId="FootnoteTextChar">
    <w:name w:val="Footnote Text Char"/>
    <w:basedOn w:val="DefaultParagraphFont"/>
    <w:link w:val="FootnoteText"/>
    <w:uiPriority w:val="99"/>
    <w:rsid w:val="00B779B1"/>
    <w:rPr>
      <w:rFonts w:eastAsiaTheme="minorEastAsia"/>
      <w:szCs w:val="20"/>
      <w:lang w:bidi="en-US"/>
    </w:rPr>
  </w:style>
  <w:style w:type="paragraph" w:styleId="Header">
    <w:name w:val="header"/>
    <w:basedOn w:val="Normal"/>
    <w:link w:val="HeaderChar"/>
    <w:uiPriority w:val="99"/>
    <w:semiHidden/>
    <w:unhideWhenUsed/>
    <w:rsid w:val="00B779B1"/>
    <w:pPr>
      <w:tabs>
        <w:tab w:val="center" w:pos="4680"/>
        <w:tab w:val="right" w:pos="9360"/>
      </w:tabs>
    </w:pPr>
  </w:style>
  <w:style w:type="character" w:customStyle="1" w:styleId="HeaderChar">
    <w:name w:val="Header Char"/>
    <w:basedOn w:val="DefaultParagraphFont"/>
    <w:link w:val="Header"/>
    <w:uiPriority w:val="99"/>
    <w:semiHidden/>
    <w:rsid w:val="00B779B1"/>
    <w:rPr>
      <w:rFonts w:eastAsiaTheme="minorEastAsia"/>
      <w:lang w:bidi="en-US"/>
    </w:rPr>
  </w:style>
  <w:style w:type="paragraph" w:styleId="Footer">
    <w:name w:val="footer"/>
    <w:basedOn w:val="Normal"/>
    <w:link w:val="FooterChar"/>
    <w:uiPriority w:val="99"/>
    <w:semiHidden/>
    <w:unhideWhenUsed/>
    <w:rsid w:val="00B779B1"/>
    <w:pPr>
      <w:tabs>
        <w:tab w:val="center" w:pos="4680"/>
        <w:tab w:val="right" w:pos="9360"/>
      </w:tabs>
    </w:pPr>
  </w:style>
  <w:style w:type="character" w:customStyle="1" w:styleId="FooterChar">
    <w:name w:val="Footer Char"/>
    <w:basedOn w:val="DefaultParagraphFont"/>
    <w:link w:val="Footer"/>
    <w:uiPriority w:val="99"/>
    <w:semiHidden/>
    <w:rsid w:val="00B779B1"/>
    <w:rPr>
      <w:rFonts w:eastAsiaTheme="minorEastAsia"/>
      <w:lang w:bidi="en-US"/>
    </w:rPr>
  </w:style>
  <w:style w:type="character" w:customStyle="1" w:styleId="ppBulletListChar">
    <w:name w:val="pp Bullet List Char"/>
    <w:basedOn w:val="DefaultParagraphFont"/>
    <w:link w:val="ppBulletList"/>
    <w:rsid w:val="00B779B1"/>
    <w:rPr>
      <w:rFonts w:eastAsiaTheme="minorEastAsia"/>
      <w:lang w:bidi="en-US"/>
    </w:rPr>
  </w:style>
  <w:style w:type="paragraph" w:styleId="Title">
    <w:name w:val="Title"/>
    <w:basedOn w:val="Normal"/>
    <w:next w:val="Normal"/>
    <w:link w:val="TitleChar"/>
    <w:uiPriority w:val="10"/>
    <w:qFormat/>
    <w:rsid w:val="00B779B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79B1"/>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B779B1"/>
    <w:rPr>
      <w:color w:val="808080"/>
    </w:rPr>
  </w:style>
  <w:style w:type="paragraph" w:styleId="BalloonText">
    <w:name w:val="Balloon Text"/>
    <w:basedOn w:val="Normal"/>
    <w:link w:val="BalloonTextChar"/>
    <w:uiPriority w:val="99"/>
    <w:semiHidden/>
    <w:unhideWhenUsed/>
    <w:rsid w:val="00B7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B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779B1"/>
    <w:pPr>
      <w:spacing w:after="200" w:line="240" w:lineRule="auto"/>
    </w:pPr>
    <w:rPr>
      <w:b/>
      <w:bCs/>
      <w:color w:val="5B9BD5" w:themeColor="accent1"/>
      <w:sz w:val="18"/>
      <w:szCs w:val="18"/>
    </w:rPr>
  </w:style>
  <w:style w:type="table" w:customStyle="1" w:styleId="ppTable">
    <w:name w:val="pp Table"/>
    <w:basedOn w:val="TableNormal"/>
    <w:uiPriority w:val="99"/>
    <w:rsid w:val="00B779B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779B1"/>
    <w:pPr>
      <w:numPr>
        <w:ilvl w:val="4"/>
      </w:numPr>
      <w:ind w:left="2160"/>
    </w:pPr>
  </w:style>
  <w:style w:type="paragraph" w:customStyle="1" w:styleId="ppBulletListIndent2">
    <w:name w:val="pp Bullet List Indent 2"/>
    <w:basedOn w:val="ppBulletListIndent"/>
    <w:qFormat/>
    <w:rsid w:val="00B779B1"/>
    <w:pPr>
      <w:tabs>
        <w:tab w:val="clear" w:pos="1757"/>
        <w:tab w:val="num" w:pos="2520"/>
      </w:tabs>
      <w:ind w:left="2115"/>
    </w:pPr>
  </w:style>
  <w:style w:type="paragraph" w:customStyle="1" w:styleId="ppNumberListIndent2">
    <w:name w:val="pp Number List Indent 2"/>
    <w:basedOn w:val="ppNumberListIndent"/>
    <w:qFormat/>
    <w:rsid w:val="00B779B1"/>
    <w:pPr>
      <w:numPr>
        <w:ilvl w:val="3"/>
      </w:numPr>
      <w:ind w:left="2115" w:hanging="357"/>
    </w:pPr>
  </w:style>
  <w:style w:type="paragraph" w:customStyle="1" w:styleId="ppCodeIndent3">
    <w:name w:val="pp Code Indent 3"/>
    <w:basedOn w:val="ppCodeIndent2"/>
    <w:qFormat/>
    <w:rsid w:val="00B779B1"/>
    <w:pPr>
      <w:numPr>
        <w:ilvl w:val="4"/>
      </w:numPr>
    </w:pPr>
  </w:style>
  <w:style w:type="paragraph" w:customStyle="1" w:styleId="ppCodeLanguageIndent3">
    <w:name w:val="pp Code Language Indent 3"/>
    <w:basedOn w:val="ppCodeLanguageIndent2"/>
    <w:next w:val="ppCodeIndent3"/>
    <w:qFormat/>
    <w:rsid w:val="00B779B1"/>
    <w:pPr>
      <w:numPr>
        <w:ilvl w:val="4"/>
      </w:numPr>
    </w:pPr>
  </w:style>
  <w:style w:type="paragraph" w:customStyle="1" w:styleId="ppNoteIndent3">
    <w:name w:val="pp Note Indent 3"/>
    <w:basedOn w:val="ppNoteIndent2"/>
    <w:qFormat/>
    <w:rsid w:val="00B779B1"/>
    <w:pPr>
      <w:numPr>
        <w:ilvl w:val="4"/>
      </w:numPr>
    </w:pPr>
  </w:style>
  <w:style w:type="paragraph" w:customStyle="1" w:styleId="ppFigureIndent3">
    <w:name w:val="pp Figure Indent 3"/>
    <w:basedOn w:val="ppFigureIndent2"/>
    <w:qFormat/>
    <w:rsid w:val="00B779B1"/>
    <w:pPr>
      <w:numPr>
        <w:ilvl w:val="4"/>
      </w:numPr>
    </w:pPr>
  </w:style>
  <w:style w:type="paragraph" w:customStyle="1" w:styleId="ppFigureCaptionIndent3">
    <w:name w:val="pp Figure Caption Indent 3"/>
    <w:basedOn w:val="ppFigureCaptionIndent2"/>
    <w:qFormat/>
    <w:rsid w:val="00B779B1"/>
    <w:pPr>
      <w:numPr>
        <w:ilvl w:val="4"/>
      </w:numPr>
    </w:pPr>
  </w:style>
  <w:style w:type="paragraph" w:customStyle="1" w:styleId="ppFigureNumberIndent3">
    <w:name w:val="pp Figure Number Indent 3"/>
    <w:basedOn w:val="ppFigureNumberIndent2"/>
    <w:qFormat/>
    <w:rsid w:val="00B779B1"/>
    <w:pPr>
      <w:numPr>
        <w:ilvl w:val="4"/>
      </w:numPr>
      <w:ind w:left="2160" w:firstLine="0"/>
    </w:pPr>
  </w:style>
  <w:style w:type="paragraph" w:customStyle="1" w:styleId="ppBodyAfterTableText">
    <w:name w:val="pp Body After Table Text"/>
    <w:basedOn w:val="ppBodyText"/>
    <w:next w:val="BodyText"/>
    <w:qFormat/>
    <w:rsid w:val="00B779B1"/>
    <w:pPr>
      <w:spacing w:before="240"/>
    </w:pPr>
  </w:style>
  <w:style w:type="paragraph" w:styleId="BodyText">
    <w:name w:val="Body Text"/>
    <w:basedOn w:val="Normal"/>
    <w:link w:val="BodyTextChar"/>
    <w:semiHidden/>
    <w:unhideWhenUsed/>
    <w:rsid w:val="00B779B1"/>
  </w:style>
  <w:style w:type="character" w:customStyle="1" w:styleId="BodyTextChar">
    <w:name w:val="Body Text Char"/>
    <w:basedOn w:val="DefaultParagraphFont"/>
    <w:link w:val="BodyText"/>
    <w:semiHidden/>
    <w:rsid w:val="00B779B1"/>
    <w:rPr>
      <w:rFonts w:eastAsiaTheme="minorEastAsia"/>
      <w:lang w:bidi="en-US"/>
    </w:rPr>
  </w:style>
  <w:style w:type="paragraph" w:customStyle="1" w:styleId="ppNoteBulletIndent">
    <w:name w:val="pp Note Bullet Indent"/>
    <w:basedOn w:val="ppNoteBullet"/>
    <w:qFormat/>
    <w:rsid w:val="00B779B1"/>
    <w:pPr>
      <w:ind w:left="1146"/>
    </w:pPr>
  </w:style>
  <w:style w:type="paragraph" w:customStyle="1" w:styleId="ppNoteBulletIndent2">
    <w:name w:val="pp Note Bullet Indent 2"/>
    <w:basedOn w:val="ppNoteBulletIndent"/>
    <w:qFormat/>
    <w:rsid w:val="00B779B1"/>
    <w:pPr>
      <w:ind w:left="1866"/>
    </w:pPr>
  </w:style>
  <w:style w:type="paragraph" w:customStyle="1" w:styleId="ppNoteBulletIndent3">
    <w:name w:val="pp Note Bullet Indent 3"/>
    <w:basedOn w:val="ppNoteBulletIndent2"/>
    <w:qFormat/>
    <w:rsid w:val="00B779B1"/>
    <w:pPr>
      <w:ind w:left="2580"/>
    </w:pPr>
  </w:style>
  <w:style w:type="character" w:styleId="Hyperlink">
    <w:name w:val="Hyperlink"/>
    <w:basedOn w:val="DefaultParagraphFont"/>
    <w:uiPriority w:val="99"/>
    <w:unhideWhenUsed/>
    <w:rsid w:val="00B779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file:///C:\Users\andygon\Desktop\TestArticle\Articles\HXS\Microsoft%20Fakes\Intro\1.pn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akingin.n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file:///C:\Users\andygon\Desktop\TestArticle\Articles\HXS\Microsoft%20Fakes\Intro\Juan.png" TargetMode="External"/><Relationship Id="rId19" Type="http://schemas.openxmlformats.org/officeDocument/2006/relationships/image" Target="file:///C:\Users\andygon\Desktop\TestArticle\Articles\HXS\Microsoft%20Fakes\Intro\2.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8BC13E0-C219-4FF5-B5C0-4B0974053F31}"/>
      </w:docPartPr>
      <w:docPartBody>
        <w:p w:rsidR="00891465" w:rsidRDefault="00532759">
          <w:r w:rsidRPr="00891C8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59"/>
    <w:rsid w:val="001271E2"/>
    <w:rsid w:val="00285464"/>
    <w:rsid w:val="00532759"/>
    <w:rsid w:val="0055473C"/>
    <w:rsid w:val="00596FFE"/>
    <w:rsid w:val="00717D71"/>
    <w:rsid w:val="00891465"/>
    <w:rsid w:val="008F70FA"/>
    <w:rsid w:val="009877D9"/>
    <w:rsid w:val="00995EF0"/>
    <w:rsid w:val="00B9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7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4 e 1 c f b a - e 0 8 b - 4 5 e f - 9 e b f - 8 4 d 2 d a 6 0 2 7 c d "   t i t l e = " T e s t i n g   U n i t a r i o   c o n   M i c r o s o f t   F a k e s " 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1D7D-F582-4918-871B-0AA086B88EDF}">
  <ds:schemaRefs>
    <ds:schemaRef ds:uri="http://www.w3.org/2001/XMLSchema"/>
  </ds:schemaRefs>
</ds:datastoreItem>
</file>

<file path=customXml/itemProps2.xml><?xml version="1.0" encoding="utf-8"?>
<ds:datastoreItem xmlns:ds="http://schemas.openxmlformats.org/officeDocument/2006/customXml" ds:itemID="{6652E737-B69B-4A5E-8263-F3BC6AEE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12</TotalTime>
  <Pages>1</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15</cp:revision>
  <dcterms:created xsi:type="dcterms:W3CDTF">2013-08-27T19:14:00Z</dcterms:created>
  <dcterms:modified xsi:type="dcterms:W3CDTF">2013-08-29T14:04:00Z</dcterms:modified>
</cp:coreProperties>
</file>