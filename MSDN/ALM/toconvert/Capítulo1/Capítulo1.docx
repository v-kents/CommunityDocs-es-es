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04040"/>
          <w:sz w:val="56"/>
          <w:lang w:val="es-ES"/>
        </w:rPr>
        <w:alias w:val="Topic"/>
        <w:tag w:val="dfbc4270-92d4-4c27-8a86-1088e1ce0f4f"/>
        <w:id w:val="-1287113866"/>
        <w:placeholder>
          <w:docPart w:val="DefaultPlaceholder_1081868574"/>
        </w:placeholder>
        <w:text/>
      </w:sdtPr>
      <w:sdtEndPr/>
      <w:sdtContent>
        <w:p w:rsidR="00E253B7" w:rsidRDefault="00E253B7" w:rsidP="00E253B7">
          <w:pPr>
            <w:pStyle w:val="ppTopic"/>
            <w:rPr>
              <w:lang w:val="es-ES"/>
            </w:rPr>
          </w:pPr>
          <w:r w:rsidRPr="00E253B7">
            <w:rPr>
              <w:color w:val="404040"/>
              <w:sz w:val="56"/>
              <w:lang w:val="es-ES"/>
            </w:rPr>
            <w:t>Capítulo 1: Breve teoría sobre Testing Unitario</w:t>
          </w:r>
        </w:p>
      </w:sdtContent>
    </w:sdt>
    <w:p w:rsidR="00E253B7" w:rsidRDefault="00E253B7" w:rsidP="00E253B7">
      <w:pPr>
        <w:pStyle w:val="ppBodyText"/>
        <w:rPr>
          <w:lang w:val="es-ES"/>
        </w:rPr>
      </w:pPr>
      <w:r>
        <w:rPr>
          <w:lang w:val="es-ES"/>
        </w:rPr>
        <w:t xml:space="preserve">Traducción por </w:t>
      </w:r>
      <w:r w:rsidRPr="00323A5A">
        <w:rPr>
          <w:rFonts w:eastAsia="Times New Roman"/>
          <w:spacing w:val="5"/>
          <w:lang w:val="es-ES"/>
        </w:rPr>
        <w:t>Juan María Laó Ramos</w:t>
      </w:r>
    </w:p>
    <w:p w:rsidR="00E253B7" w:rsidRPr="00323A5A" w:rsidRDefault="00E253B7" w:rsidP="00E253B7">
      <w:pPr>
        <w:pStyle w:val="ppFigure"/>
        <w:rPr>
          <w:lang w:val="es-ES"/>
        </w:rPr>
      </w:pPr>
      <w:r>
        <w:rPr>
          <w:noProof/>
          <w:lang w:bidi="ar-SA"/>
        </w:rPr>
        <w:drawing>
          <wp:inline distT="0" distB="0" distL="0" distR="0" wp14:anchorId="4579B620" wp14:editId="694CCEDA">
            <wp:extent cx="733425" cy="6572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r:link="rId9" cstate="print">
                      <a:extLst>
                        <a:ext uri="{28A0092B-C50C-407E-A947-70E740481C1C}">
                          <a14:useLocalDpi xmlns:a14="http://schemas.microsoft.com/office/drawing/2010/main" val="0"/>
                        </a:ext>
                      </a:extLst>
                    </a:blip>
                    <a:stretch>
                      <a:fillRect/>
                    </a:stretch>
                  </pic:blipFill>
                  <pic:spPr>
                    <a:xfrm>
                      <a:off x="0" y="0"/>
                      <a:ext cx="733494" cy="657287"/>
                    </a:xfrm>
                    <a:prstGeom prst="rect">
                      <a:avLst/>
                    </a:prstGeom>
                  </pic:spPr>
                </pic:pic>
              </a:graphicData>
            </a:graphic>
          </wp:inline>
        </w:drawing>
      </w:r>
    </w:p>
    <w:p w:rsidR="00E253B7" w:rsidRPr="00BA64B5" w:rsidRDefault="00E253B7" w:rsidP="00E253B7">
      <w:pPr>
        <w:pStyle w:val="ppBodyText"/>
        <w:rPr>
          <w:rFonts w:eastAsiaTheme="minorHAnsi"/>
          <w:lang w:bidi="ar-SA"/>
        </w:rPr>
      </w:pPr>
      <w:r w:rsidRPr="00BA64B5">
        <w:t>Twitter: @juanlao</w:t>
      </w:r>
    </w:p>
    <w:p w:rsidR="00E253B7" w:rsidRDefault="00E253B7" w:rsidP="00E253B7">
      <w:pPr>
        <w:pStyle w:val="ppBodyText"/>
      </w:pPr>
      <w:r>
        <w:t xml:space="preserve">Linkedin: </w:t>
      </w:r>
      <w:bookmarkStart w:id="0" w:name="webProfileURL"/>
      <w:bookmarkEnd w:id="0"/>
      <w:r>
        <w:fldChar w:fldCharType="begin"/>
      </w:r>
      <w:r>
        <w:instrText xml:space="preserve"> HYPERLINK "http://es.linkedin.com/in/juanlao/" \o "http://es.linkedin.com/in/juanlao/" \t "_parent" </w:instrText>
      </w:r>
      <w:r>
        <w:fldChar w:fldCharType="separate"/>
      </w:r>
      <w:r>
        <w:rPr>
          <w:rStyle w:val="Hyperlink"/>
          <w:rFonts w:ascii="Arial" w:hAnsi="Arial" w:cs="Arial"/>
          <w:lang w:val="en"/>
        </w:rPr>
        <w:t>es.linkedin.com/in/juanlao/</w:t>
      </w:r>
      <w:r>
        <w:fldChar w:fldCharType="end"/>
      </w:r>
    </w:p>
    <w:p w:rsidR="002B0491" w:rsidRDefault="002B0491" w:rsidP="002B0491">
      <w:pPr>
        <w:pStyle w:val="ppBodyText"/>
        <w:rPr>
          <w:lang w:val="es-ES"/>
        </w:rPr>
      </w:pPr>
      <w:r>
        <w:rPr>
          <w:rFonts w:ascii="Arial" w:hAnsi="Arial" w:cs="Arial"/>
          <w:lang w:val="es-ES"/>
        </w:rPr>
        <w:t xml:space="preserve">Blog: </w:t>
      </w:r>
      <w:hyperlink r:id="rId10" w:history="1">
        <w:r>
          <w:rPr>
            <w:rStyle w:val="Hyperlink"/>
            <w:lang w:val="es-ES"/>
          </w:rPr>
          <w:t>http://speakingin.net/</w:t>
        </w:r>
      </w:hyperlink>
      <w:r>
        <w:rPr>
          <w:lang w:val="es-ES"/>
        </w:rPr>
        <w:t xml:space="preserve"> </w:t>
      </w:r>
    </w:p>
    <w:p w:rsidR="00E253B7" w:rsidRDefault="00E253B7" w:rsidP="00CA5F17">
      <w:pPr>
        <w:pStyle w:val="ppBodyText"/>
        <w:rPr>
          <w:lang w:val="es-ES"/>
        </w:rPr>
      </w:pPr>
      <w:bookmarkStart w:id="1" w:name="_GoBack"/>
      <w:bookmarkEnd w:id="1"/>
    </w:p>
    <w:p w:rsidR="00E253B7" w:rsidRPr="00E253B7" w:rsidRDefault="00E253B7" w:rsidP="00CA5F17">
      <w:pPr>
        <w:pStyle w:val="ppBodyText"/>
        <w:rPr>
          <w:lang w:val="es-ES"/>
        </w:rPr>
      </w:pPr>
    </w:p>
    <w:p w:rsidR="00E253B7" w:rsidRPr="00AD52BD" w:rsidRDefault="00E253B7" w:rsidP="00CA5F17">
      <w:pPr>
        <w:pStyle w:val="ppBodyText"/>
        <w:rPr>
          <w:lang w:val="es-ES"/>
        </w:rPr>
      </w:pPr>
      <w:r w:rsidRPr="00AD52BD">
        <w:rPr>
          <w:lang w:val="es-ES"/>
        </w:rPr>
        <w:t xml:space="preserve">Antes de entrar en los detalles técnicos de Microsoft Fakes, veremos un poco de teoría para recordar cosas a los lectores experimentados y para hacer que los nuevos aprendan las nociones básicas y necesarias sobre Testing Unitario. Hay dos grandes corrientes de pensamiento entre los que se  dedican al Testing Unitario: </w:t>
      </w:r>
    </w:p>
    <w:p w:rsidR="00E253B7" w:rsidRPr="00AD52BD" w:rsidRDefault="00E253B7" w:rsidP="00CA5F17">
      <w:pPr>
        <w:pStyle w:val="ppBodyText"/>
        <w:rPr>
          <w:lang w:val="es-ES"/>
        </w:rPr>
      </w:pPr>
      <w:r w:rsidRPr="00AD52BD">
        <w:rPr>
          <w:lang w:val="es-ES"/>
        </w:rPr>
        <w:t xml:space="preserve"> </w:t>
      </w:r>
      <w:r w:rsidRPr="00AD52BD">
        <w:rPr>
          <w:lang w:val="es-ES"/>
        </w:rPr>
        <w:tab/>
        <w:t xml:space="preserve">¿Debería o no debería cambiar el diseño del código existente para que sea más testable? </w:t>
      </w:r>
    </w:p>
    <w:p w:rsidR="00E253B7" w:rsidRPr="00AD52BD" w:rsidRDefault="00E253B7" w:rsidP="00CA5F17">
      <w:pPr>
        <w:pStyle w:val="ppBodyText"/>
        <w:rPr>
          <w:lang w:val="es-ES"/>
        </w:rPr>
      </w:pPr>
      <w:r w:rsidRPr="00AD52BD">
        <w:rPr>
          <w:lang w:val="es-ES"/>
        </w:rPr>
        <w:t xml:space="preserve">La respuesta a esta pregunta tiene un impacto directo sobre cómo un framework de aislamiento como Microsoft Fakes es usado por el equipo, todo gira en cómo se aísla el código que se va a testear de sus dependencias. Unos dicen que cambiar el diseño para que el código sea más testable es bueno ya que ayuda a conseguir un diseño más desacoplado y cohesivo. En este caso, se usan técnicas para sustituir clases concretas para testear código heredado (legacy code) que no fue diseñado para que fuese testable (en Microsoft Fakes esto se hace a través de Shims). Otros dicen que los tests no deben comprometer el diseño. En este caso, el código nuevo tiende a hacer uso de clases más concretas; para testarlo se requieren técnicas especiales para sustituir las clases concretas en los test unitarios. </w:t>
      </w:r>
    </w:p>
    <w:p w:rsidR="00E253B7" w:rsidRPr="00AD52BD" w:rsidRDefault="00E253B7" w:rsidP="00CA5F17">
      <w:pPr>
        <w:pStyle w:val="ppBodyText"/>
        <w:rPr>
          <w:lang w:val="es-ES"/>
        </w:rPr>
      </w:pPr>
      <w:r w:rsidRPr="00AD52BD">
        <w:rPr>
          <w:lang w:val="es-ES"/>
        </w:rPr>
        <w:t xml:space="preserve">La vertiente que elijas es cosa tuya y está fuera del alcance de esta guía. Por lo tanto, no vamos a valorar ni recomendar ninguna de las dos. Independientemente de tu elección, está generalmente aceptado que los tests unitarios deben ser pequeños y rápidos. </w:t>
      </w:r>
    </w:p>
    <w:p w:rsidR="00E253B7" w:rsidRPr="00AD52BD" w:rsidRDefault="00CA5F17" w:rsidP="00CA5F17">
      <w:pPr>
        <w:pStyle w:val="Heading2"/>
        <w:rPr>
          <w:lang w:val="es-ES"/>
        </w:rPr>
      </w:pPr>
      <w:r>
        <w:rPr>
          <w:lang w:val="es-ES"/>
        </w:rPr>
        <w:t xml:space="preserve">Testing de software </w:t>
      </w:r>
    </w:p>
    <w:p w:rsidR="00E253B7" w:rsidRPr="00AD52BD" w:rsidRDefault="00E253B7" w:rsidP="00CA5F17">
      <w:pPr>
        <w:pStyle w:val="ppBodyText"/>
        <w:rPr>
          <w:lang w:val="es-ES"/>
        </w:rPr>
      </w:pPr>
      <w:r w:rsidRPr="00AD52BD">
        <w:rPr>
          <w:lang w:val="es-ES"/>
        </w:rPr>
        <w:t xml:space="preserve">El testing de software es el arte de medir y mantener la calidad del software para asegurar que las expectativas y requerimientos del usuario, el valor de negocio, los requisitos no funcionales como la seguridad, confiabilidad y tolerancia a fallos, y las políticas operacionales se cumplan. El testing es un esfuerzo del equipo para conseguir un mínimo de calidad y tener una “definición de hecho” entendida y aceptada por todos. </w:t>
      </w:r>
    </w:p>
    <w:p w:rsidR="00E253B7" w:rsidRDefault="00E253B7" w:rsidP="00E253B7">
      <w:pPr>
        <w:spacing w:after="0"/>
        <w:rPr>
          <w:rFonts w:ascii="Calibri" w:eastAsia="Calibri" w:hAnsi="Calibri" w:cs="Calibri"/>
          <w:sz w:val="16"/>
          <w:lang w:val="es-ES"/>
        </w:rPr>
      </w:pPr>
      <w:r w:rsidRPr="00AD52BD">
        <w:rPr>
          <w:rFonts w:ascii="Calibri" w:eastAsia="Calibri" w:hAnsi="Calibri" w:cs="Calibri"/>
          <w:sz w:val="16"/>
          <w:lang w:val="es-ES"/>
        </w:rPr>
        <w:t xml:space="preserve"> </w:t>
      </w:r>
    </w:p>
    <w:p w:rsidR="003B5397" w:rsidRPr="00AD52BD" w:rsidRDefault="003B5397" w:rsidP="003B5397">
      <w:pPr>
        <w:pStyle w:val="ppBodyText"/>
        <w:rPr>
          <w:lang w:val="es-ES"/>
        </w:rPr>
      </w:pPr>
      <w:r>
        <w:rPr>
          <w:rFonts w:eastAsia="Calibri"/>
          <w:lang w:val="es-ES"/>
        </w:rPr>
        <w:t>NOTA</w:t>
      </w:r>
    </w:p>
    <w:tbl>
      <w:tblPr>
        <w:tblStyle w:val="TableGrid"/>
        <w:tblW w:w="9507" w:type="dxa"/>
        <w:tblInd w:w="-30" w:type="dxa"/>
        <w:tblCellMar>
          <w:top w:w="61" w:type="dxa"/>
          <w:left w:w="107" w:type="dxa"/>
          <w:right w:w="98" w:type="dxa"/>
        </w:tblCellMar>
        <w:tblLook w:val="04A0" w:firstRow="1" w:lastRow="0" w:firstColumn="1" w:lastColumn="0" w:noHBand="0" w:noVBand="1"/>
      </w:tblPr>
      <w:tblGrid>
        <w:gridCol w:w="9507"/>
      </w:tblGrid>
      <w:tr w:rsidR="003B5397" w:rsidRPr="002B0491" w:rsidTr="003B5397">
        <w:trPr>
          <w:trHeight w:val="718"/>
        </w:trPr>
        <w:tc>
          <w:tcPr>
            <w:tcW w:w="9507" w:type="dxa"/>
            <w:tcBorders>
              <w:top w:val="nil"/>
              <w:left w:val="single" w:sz="24" w:space="0" w:color="FFFFFF"/>
              <w:bottom w:val="nil"/>
              <w:right w:val="nil"/>
            </w:tcBorders>
            <w:shd w:val="clear" w:color="auto" w:fill="F2F2F2"/>
          </w:tcPr>
          <w:p w:rsidR="003B5397" w:rsidRPr="00AD52BD" w:rsidRDefault="003B5397" w:rsidP="008862B0">
            <w:pPr>
              <w:pStyle w:val="ppBodyText"/>
              <w:rPr>
                <w:lang w:val="es-ES"/>
              </w:rPr>
            </w:pPr>
            <w:r w:rsidRPr="00AD52BD">
              <w:rPr>
                <w:lang w:val="es-ES"/>
              </w:rPr>
              <w:t xml:space="preserve">Definición de hecho – es una definición del equipo y un compromiso de calidad que se aplicará a la solución en cada iteración (también se puede definir  en el nivel de Tareas o de Historias de Usuario). Ten en cuenta el diseño, las revisiones de código, refactorización y testing cuando discutáis y defináis vuestra “definición de hecho”. </w:t>
            </w:r>
          </w:p>
        </w:tc>
      </w:tr>
    </w:tbl>
    <w:p w:rsidR="00E253B7" w:rsidRPr="00AD52BD" w:rsidRDefault="00E253B7" w:rsidP="00CA5F17">
      <w:pPr>
        <w:pStyle w:val="ppBodyText"/>
        <w:rPr>
          <w:lang w:val="es-ES"/>
        </w:rPr>
      </w:pPr>
      <w:r w:rsidRPr="00AD52BD">
        <w:rPr>
          <w:rFonts w:eastAsia="Calibri"/>
          <w:lang w:val="es-ES"/>
        </w:rPr>
        <w:t xml:space="preserve"> </w:t>
      </w:r>
    </w:p>
    <w:p w:rsidR="00E253B7" w:rsidRPr="00AD52BD" w:rsidRDefault="00CA5F17" w:rsidP="00CA5F17">
      <w:pPr>
        <w:pStyle w:val="Heading2"/>
        <w:rPr>
          <w:lang w:val="es-ES"/>
        </w:rPr>
      </w:pPr>
      <w:r>
        <w:rPr>
          <w:lang w:val="es-ES"/>
        </w:rPr>
        <w:t xml:space="preserve">Estrategias de testing </w:t>
      </w:r>
    </w:p>
    <w:p w:rsidR="00E253B7" w:rsidRPr="00AD52BD" w:rsidRDefault="00E253B7" w:rsidP="00CA5F17">
      <w:pPr>
        <w:pStyle w:val="ppBodyText"/>
        <w:rPr>
          <w:lang w:val="es-ES"/>
        </w:rPr>
      </w:pPr>
      <w:r w:rsidRPr="00AD52BD">
        <w:rPr>
          <w:lang w:val="es-ES"/>
        </w:rPr>
        <w:t xml:space="preserve">Las estrategias de testing se dividen tradicionalmente en testing de caja negra, blanca y gris. </w:t>
      </w:r>
    </w:p>
    <w:tbl>
      <w:tblPr>
        <w:tblStyle w:val="TableGrid"/>
        <w:tblW w:w="9967" w:type="dxa"/>
        <w:tblInd w:w="4" w:type="dxa"/>
        <w:tblCellMar>
          <w:top w:w="121" w:type="dxa"/>
          <w:left w:w="109" w:type="dxa"/>
          <w:right w:w="60" w:type="dxa"/>
        </w:tblCellMar>
        <w:tblLook w:val="04A0" w:firstRow="1" w:lastRow="0" w:firstColumn="1" w:lastColumn="0" w:noHBand="0" w:noVBand="1"/>
      </w:tblPr>
      <w:tblGrid>
        <w:gridCol w:w="1397"/>
        <w:gridCol w:w="8570"/>
      </w:tblGrid>
      <w:tr w:rsidR="00E253B7" w:rsidTr="00ED5668">
        <w:trPr>
          <w:trHeight w:val="359"/>
        </w:trPr>
        <w:tc>
          <w:tcPr>
            <w:tcW w:w="1397" w:type="dxa"/>
            <w:tcBorders>
              <w:top w:val="nil"/>
              <w:left w:val="nil"/>
              <w:bottom w:val="single" w:sz="2" w:space="0" w:color="B8CCE4"/>
              <w:right w:val="nil"/>
            </w:tcBorders>
            <w:shd w:val="clear" w:color="auto" w:fill="4F81BD"/>
          </w:tcPr>
          <w:p w:rsidR="00E253B7" w:rsidRDefault="00E253B7" w:rsidP="00CA5F17">
            <w:pPr>
              <w:pStyle w:val="ppBodyText"/>
            </w:pPr>
            <w:r>
              <w:t xml:space="preserve">Estrategia </w:t>
            </w:r>
          </w:p>
        </w:tc>
        <w:tc>
          <w:tcPr>
            <w:tcW w:w="8570" w:type="dxa"/>
            <w:tcBorders>
              <w:top w:val="nil"/>
              <w:left w:val="nil"/>
              <w:bottom w:val="single" w:sz="2" w:space="0" w:color="B8CCE4"/>
              <w:right w:val="nil"/>
            </w:tcBorders>
            <w:shd w:val="clear" w:color="auto" w:fill="4F81BD"/>
          </w:tcPr>
          <w:p w:rsidR="00E253B7" w:rsidRDefault="00E253B7" w:rsidP="00CA5F17">
            <w:pPr>
              <w:pStyle w:val="ppBodyText"/>
            </w:pPr>
            <w:r>
              <w:t xml:space="preserve">Descripción </w:t>
            </w:r>
          </w:p>
        </w:tc>
      </w:tr>
      <w:tr w:rsidR="00E253B7" w:rsidRPr="002B0491" w:rsidTr="00ED5668">
        <w:trPr>
          <w:trHeight w:val="606"/>
        </w:trPr>
        <w:tc>
          <w:tcPr>
            <w:tcW w:w="1397" w:type="dxa"/>
            <w:tcBorders>
              <w:top w:val="single" w:sz="2" w:space="0" w:color="B8CCE4"/>
              <w:left w:val="single" w:sz="2" w:space="0" w:color="B8CCE4"/>
              <w:bottom w:val="single" w:sz="2" w:space="0" w:color="B8CCE4"/>
              <w:right w:val="single" w:sz="2" w:space="0" w:color="B8CCE4"/>
            </w:tcBorders>
          </w:tcPr>
          <w:p w:rsidR="00E253B7" w:rsidRDefault="00E253B7" w:rsidP="00CA5F17">
            <w:pPr>
              <w:pStyle w:val="ppBodyText"/>
            </w:pPr>
            <w:r>
              <w:rPr>
                <w:color w:val="404040"/>
              </w:rPr>
              <w:t xml:space="preserve">Caja Negra </w:t>
            </w:r>
          </w:p>
        </w:tc>
        <w:tc>
          <w:tcPr>
            <w:tcW w:w="8570"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 xml:space="preserve">El contenido de la caja (la implementación de la solución) es oscura. Los testers sólo se centran en la entrada y en la salida, normalmente cuando se realizan test de sistema o de aceptación de usuario. </w:t>
            </w:r>
          </w:p>
        </w:tc>
      </w:tr>
      <w:tr w:rsidR="00E253B7" w:rsidRPr="002B0491" w:rsidTr="00ED5668">
        <w:trPr>
          <w:trHeight w:val="364"/>
        </w:trPr>
        <w:tc>
          <w:tcPr>
            <w:tcW w:w="1397" w:type="dxa"/>
            <w:tcBorders>
              <w:top w:val="single" w:sz="2" w:space="0" w:color="B8CCE4"/>
              <w:left w:val="single" w:sz="2" w:space="0" w:color="B8CCE4"/>
              <w:bottom w:val="single" w:sz="2" w:space="0" w:color="B8CCE4"/>
              <w:right w:val="single" w:sz="2" w:space="0" w:color="B8CCE4"/>
            </w:tcBorders>
            <w:shd w:val="clear" w:color="auto" w:fill="F2F2F2"/>
          </w:tcPr>
          <w:p w:rsidR="00E253B7" w:rsidRDefault="00E253B7" w:rsidP="00CA5F17">
            <w:pPr>
              <w:pStyle w:val="ppBodyText"/>
            </w:pPr>
            <w:r>
              <w:rPr>
                <w:color w:val="595959"/>
              </w:rPr>
              <w:t xml:space="preserve">Caja Blanca </w:t>
            </w:r>
          </w:p>
        </w:tc>
        <w:tc>
          <w:tcPr>
            <w:tcW w:w="8570" w:type="dxa"/>
            <w:tcBorders>
              <w:top w:val="single" w:sz="2" w:space="0" w:color="B8CCE4"/>
              <w:left w:val="single" w:sz="2" w:space="0" w:color="B8CCE4"/>
              <w:bottom w:val="single" w:sz="2" w:space="0" w:color="B8CCE4"/>
              <w:right w:val="single" w:sz="2" w:space="0" w:color="B8CCE4"/>
            </w:tcBorders>
            <w:shd w:val="clear" w:color="auto" w:fill="F2F2F2"/>
          </w:tcPr>
          <w:p w:rsidR="00E253B7" w:rsidRPr="00AD52BD" w:rsidRDefault="00E253B7" w:rsidP="00CA5F17">
            <w:pPr>
              <w:pStyle w:val="ppBodyText"/>
              <w:rPr>
                <w:lang w:val="es-ES"/>
              </w:rPr>
            </w:pPr>
            <w:r w:rsidRPr="00AD52BD">
              <w:rPr>
                <w:color w:val="595959"/>
                <w:lang w:val="es-ES"/>
              </w:rPr>
              <w:t xml:space="preserve">El contenido de la caja es visible y se puede analizar como parte del testing. </w:t>
            </w:r>
          </w:p>
        </w:tc>
      </w:tr>
      <w:tr w:rsidR="00E253B7" w:rsidRPr="002B0491" w:rsidTr="00ED5668">
        <w:trPr>
          <w:trHeight w:val="605"/>
        </w:trPr>
        <w:tc>
          <w:tcPr>
            <w:tcW w:w="1397" w:type="dxa"/>
            <w:tcBorders>
              <w:top w:val="single" w:sz="2" w:space="0" w:color="B8CCE4"/>
              <w:left w:val="single" w:sz="2" w:space="0" w:color="B8CCE4"/>
              <w:bottom w:val="single" w:sz="2" w:space="0" w:color="B8CCE4"/>
              <w:right w:val="single" w:sz="2" w:space="0" w:color="B8CCE4"/>
            </w:tcBorders>
          </w:tcPr>
          <w:p w:rsidR="00E253B7" w:rsidRDefault="00E253B7" w:rsidP="00CA5F17">
            <w:pPr>
              <w:pStyle w:val="ppBodyText"/>
            </w:pPr>
            <w:r>
              <w:rPr>
                <w:color w:val="404040"/>
              </w:rPr>
              <w:t xml:space="preserve">Caja Gris </w:t>
            </w:r>
          </w:p>
        </w:tc>
        <w:tc>
          <w:tcPr>
            <w:tcW w:w="8570"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 xml:space="preserve">Es una combinación de caja blanca y negra que se usa normalmente en casos especiales, en los que se requiere una comprensión de cómo funciona por dentro y cómo debe comportarse. </w:t>
            </w:r>
          </w:p>
        </w:tc>
      </w:tr>
    </w:tbl>
    <w:p w:rsidR="00E253B7" w:rsidRPr="00AD52BD" w:rsidRDefault="00CA5F17" w:rsidP="00CA5F17">
      <w:pPr>
        <w:pStyle w:val="Heading2"/>
        <w:rPr>
          <w:lang w:val="es-ES"/>
        </w:rPr>
      </w:pPr>
      <w:r>
        <w:rPr>
          <w:lang w:val="es-ES"/>
        </w:rPr>
        <w:t xml:space="preserve">Tipos de tests </w:t>
      </w:r>
    </w:p>
    <w:p w:rsidR="00E253B7" w:rsidRPr="00AD52BD" w:rsidRDefault="00E253B7" w:rsidP="00CA5F17">
      <w:pPr>
        <w:pStyle w:val="ppBodyText"/>
        <w:rPr>
          <w:lang w:val="es-ES"/>
        </w:rPr>
      </w:pPr>
      <w:r w:rsidRPr="00AD52BD">
        <w:rPr>
          <w:lang w:val="es-ES"/>
        </w:rPr>
        <w:t xml:space="preserve">No hay una bala de plata cuando hablamos de testing (ver </w:t>
      </w:r>
      <w:r w:rsidRPr="00AD52BD">
        <w:rPr>
          <w:b/>
          <w:lang w:val="es-ES"/>
        </w:rPr>
        <w:t>Figura 2</w:t>
      </w:r>
      <w:r w:rsidRPr="00AD52BD">
        <w:rPr>
          <w:lang w:val="es-ES"/>
        </w:rPr>
        <w:t xml:space="preserve">). Hay veces que se necesita de interacción humana y feedback, otras es necesario automatizar la ejecución de estos test y otras hay que ejecutarlos manualmente. </w:t>
      </w:r>
    </w:p>
    <w:p w:rsidR="00E253B7" w:rsidRPr="00AD52BD" w:rsidRDefault="00E253B7" w:rsidP="00CA5F17">
      <w:pPr>
        <w:pStyle w:val="ppBodyText"/>
        <w:rPr>
          <w:lang w:val="es-ES"/>
        </w:rPr>
        <w:sectPr w:rsidR="00E253B7" w:rsidRPr="00AD52BD">
          <w:headerReference w:type="even" r:id="rId11"/>
          <w:headerReference w:type="default" r:id="rId12"/>
          <w:footerReference w:type="even" r:id="rId13"/>
          <w:footerReference w:type="default" r:id="rId14"/>
          <w:headerReference w:type="first" r:id="rId15"/>
          <w:footerReference w:type="first" r:id="rId16"/>
          <w:pgSz w:w="12240" w:h="15840"/>
          <w:pgMar w:top="842" w:right="1133" w:bottom="1375" w:left="1133" w:header="842" w:footer="665" w:gutter="0"/>
          <w:cols w:space="720"/>
          <w:titlePg/>
        </w:sectPr>
      </w:pPr>
    </w:p>
    <w:p w:rsidR="00E253B7" w:rsidRDefault="00CA5F17" w:rsidP="00CA5F17">
      <w:pPr>
        <w:pStyle w:val="ppFigure"/>
      </w:pPr>
      <w:r>
        <w:rPr>
          <w:noProof/>
          <w:lang w:bidi="ar-SA"/>
        </w:rPr>
        <w:drawing>
          <wp:inline distT="0" distB="0" distL="0" distR="0">
            <wp:extent cx="4619625" cy="20102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r:link="rId18" cstate="print">
                      <a:extLst>
                        <a:ext uri="{28A0092B-C50C-407E-A947-70E740481C1C}">
                          <a14:useLocalDpi xmlns:a14="http://schemas.microsoft.com/office/drawing/2010/main" val="0"/>
                        </a:ext>
                      </a:extLst>
                    </a:blip>
                    <a:stretch>
                      <a:fillRect/>
                    </a:stretch>
                  </pic:blipFill>
                  <pic:spPr>
                    <a:xfrm>
                      <a:off x="0" y="0"/>
                      <a:ext cx="4631555" cy="2015460"/>
                    </a:xfrm>
                    <a:prstGeom prst="rect">
                      <a:avLst/>
                    </a:prstGeom>
                  </pic:spPr>
                </pic:pic>
              </a:graphicData>
            </a:graphic>
          </wp:inline>
        </w:drawing>
      </w:r>
      <w:r w:rsidR="00E253B7">
        <w:t xml:space="preserve"> </w:t>
      </w:r>
    </w:p>
    <w:tbl>
      <w:tblPr>
        <w:tblStyle w:val="TableGrid"/>
        <w:tblW w:w="9967" w:type="dxa"/>
        <w:tblInd w:w="4" w:type="dxa"/>
        <w:tblCellMar>
          <w:top w:w="121" w:type="dxa"/>
          <w:left w:w="109" w:type="dxa"/>
          <w:right w:w="58" w:type="dxa"/>
        </w:tblCellMar>
        <w:tblLook w:val="04A0" w:firstRow="1" w:lastRow="0" w:firstColumn="1" w:lastColumn="0" w:noHBand="0" w:noVBand="1"/>
      </w:tblPr>
      <w:tblGrid>
        <w:gridCol w:w="2093"/>
        <w:gridCol w:w="5022"/>
        <w:gridCol w:w="2852"/>
      </w:tblGrid>
      <w:tr w:rsidR="00E253B7" w:rsidTr="00ED5668">
        <w:trPr>
          <w:trHeight w:val="362"/>
        </w:trPr>
        <w:tc>
          <w:tcPr>
            <w:tcW w:w="2093" w:type="dxa"/>
            <w:tcBorders>
              <w:top w:val="nil"/>
              <w:left w:val="nil"/>
              <w:bottom w:val="single" w:sz="2" w:space="0" w:color="B8CCE4"/>
              <w:right w:val="nil"/>
            </w:tcBorders>
            <w:shd w:val="clear" w:color="auto" w:fill="4F81BD"/>
          </w:tcPr>
          <w:p w:rsidR="00E253B7" w:rsidRDefault="00E253B7" w:rsidP="00CA5F17">
            <w:pPr>
              <w:pStyle w:val="ppBodyText"/>
            </w:pPr>
            <w:r>
              <w:t xml:space="preserve">Estrategia </w:t>
            </w:r>
          </w:p>
        </w:tc>
        <w:tc>
          <w:tcPr>
            <w:tcW w:w="5022" w:type="dxa"/>
            <w:tcBorders>
              <w:top w:val="nil"/>
              <w:left w:val="nil"/>
              <w:bottom w:val="single" w:sz="2" w:space="0" w:color="B8CCE4"/>
              <w:right w:val="nil"/>
            </w:tcBorders>
            <w:shd w:val="clear" w:color="auto" w:fill="4F81BD"/>
          </w:tcPr>
          <w:p w:rsidR="00E253B7" w:rsidRDefault="00E253B7" w:rsidP="00CA5F17">
            <w:pPr>
              <w:pStyle w:val="ppBodyText"/>
            </w:pPr>
            <w:r>
              <w:t xml:space="preserve">Descripción </w:t>
            </w:r>
          </w:p>
        </w:tc>
        <w:tc>
          <w:tcPr>
            <w:tcW w:w="2852" w:type="dxa"/>
            <w:tcBorders>
              <w:top w:val="nil"/>
              <w:left w:val="nil"/>
              <w:bottom w:val="single" w:sz="2" w:space="0" w:color="B8CCE4"/>
              <w:right w:val="nil"/>
            </w:tcBorders>
            <w:shd w:val="clear" w:color="auto" w:fill="4F81BD"/>
          </w:tcPr>
          <w:p w:rsidR="00E253B7" w:rsidRDefault="00E253B7" w:rsidP="00CA5F17">
            <w:pPr>
              <w:pStyle w:val="ppBodyText"/>
            </w:pPr>
            <w:r>
              <w:t xml:space="preserve">Herramienta de Visual Studio </w:t>
            </w:r>
          </w:p>
        </w:tc>
      </w:tr>
      <w:tr w:rsidR="00E253B7" w:rsidTr="00ED5668">
        <w:trPr>
          <w:trHeight w:val="846"/>
        </w:trPr>
        <w:tc>
          <w:tcPr>
            <w:tcW w:w="2093" w:type="dxa"/>
            <w:tcBorders>
              <w:top w:val="single" w:sz="2" w:space="0" w:color="B8CCE4"/>
              <w:left w:val="single" w:sz="2" w:space="0" w:color="B8CCE4"/>
              <w:bottom w:val="single" w:sz="2" w:space="0" w:color="B8CCE4"/>
              <w:right w:val="single" w:sz="2" w:space="0" w:color="B8CCE4"/>
            </w:tcBorders>
          </w:tcPr>
          <w:p w:rsidR="00E253B7" w:rsidRDefault="00E253B7" w:rsidP="00CA5F17">
            <w:pPr>
              <w:pStyle w:val="ppBodyText"/>
            </w:pPr>
            <w:r>
              <w:rPr>
                <w:color w:val="404040"/>
              </w:rPr>
              <w:t xml:space="preserve">Test exploratorio </w:t>
            </w:r>
          </w:p>
        </w:tc>
        <w:tc>
          <w:tcPr>
            <w:tcW w:w="5022" w:type="dxa"/>
            <w:tcBorders>
              <w:top w:val="single" w:sz="2" w:space="0" w:color="B8CCE4"/>
              <w:left w:val="single" w:sz="2" w:space="0" w:color="B8CCE4"/>
              <w:bottom w:val="single" w:sz="2" w:space="0" w:color="B8CCE4"/>
              <w:right w:val="single" w:sz="2" w:space="0" w:color="B8CCE4"/>
            </w:tcBorders>
          </w:tcPr>
          <w:p w:rsidR="00E253B7" w:rsidRDefault="00E253B7" w:rsidP="00CA5F17">
            <w:pPr>
              <w:pStyle w:val="ppBodyText"/>
            </w:pPr>
            <w:r w:rsidRPr="00AD52BD">
              <w:rPr>
                <w:color w:val="404040"/>
                <w:lang w:val="es-ES"/>
              </w:rPr>
              <w:t xml:space="preserve">El tester imagina posibles escenarios que no se hayan cubierto por otros test. Es muy útil cuando se observa al usuario usando el sistema. </w:t>
            </w:r>
            <w:r>
              <w:rPr>
                <w:color w:val="404040"/>
              </w:rPr>
              <w:t xml:space="preserve">NO hay test predefinidos </w:t>
            </w:r>
          </w:p>
        </w:tc>
        <w:tc>
          <w:tcPr>
            <w:tcW w:w="2852" w:type="dxa"/>
            <w:tcBorders>
              <w:top w:val="single" w:sz="2" w:space="0" w:color="B8CCE4"/>
              <w:left w:val="single" w:sz="2" w:space="0" w:color="B8CCE4"/>
              <w:bottom w:val="single" w:sz="2" w:space="0" w:color="B8CCE4"/>
              <w:right w:val="single" w:sz="2" w:space="0" w:color="B8CCE4"/>
            </w:tcBorders>
          </w:tcPr>
          <w:p w:rsidR="00E253B7" w:rsidRDefault="00E253B7" w:rsidP="00CA5F17">
            <w:pPr>
              <w:pStyle w:val="ppBodyText"/>
            </w:pPr>
            <w:r>
              <w:rPr>
                <w:color w:val="404040"/>
              </w:rPr>
              <w:t xml:space="preserve">Testing </w:t>
            </w:r>
            <w:r>
              <w:rPr>
                <w:color w:val="404040"/>
              </w:rPr>
              <w:tab/>
              <w:t xml:space="preserve">exploratorio </w:t>
            </w:r>
            <w:r>
              <w:rPr>
                <w:color w:val="404040"/>
              </w:rPr>
              <w:tab/>
              <w:t xml:space="preserve">con </w:t>
            </w:r>
          </w:p>
          <w:p w:rsidR="00E253B7" w:rsidRDefault="00E253B7" w:rsidP="00CA5F17">
            <w:pPr>
              <w:pStyle w:val="ppBodyText"/>
            </w:pPr>
            <w:r>
              <w:rPr>
                <w:color w:val="404040"/>
              </w:rPr>
              <w:t xml:space="preserve">Microsoft Test Manager (MTM) </w:t>
            </w:r>
          </w:p>
        </w:tc>
      </w:tr>
      <w:tr w:rsidR="00E253B7" w:rsidTr="00ED5668">
        <w:trPr>
          <w:trHeight w:val="601"/>
        </w:trPr>
        <w:tc>
          <w:tcPr>
            <w:tcW w:w="2093" w:type="dxa"/>
            <w:tcBorders>
              <w:top w:val="single" w:sz="2" w:space="0" w:color="B8CCE4"/>
              <w:left w:val="single" w:sz="2" w:space="0" w:color="B8CCE4"/>
              <w:bottom w:val="single" w:sz="2" w:space="0" w:color="B8CCE4"/>
              <w:right w:val="single" w:sz="2" w:space="0" w:color="B8CCE4"/>
            </w:tcBorders>
            <w:shd w:val="clear" w:color="auto" w:fill="F2F2F2"/>
          </w:tcPr>
          <w:p w:rsidR="00E253B7" w:rsidRDefault="00E253B7" w:rsidP="00CA5F17">
            <w:pPr>
              <w:pStyle w:val="ppBodyText"/>
            </w:pPr>
            <w:r>
              <w:rPr>
                <w:color w:val="595959"/>
              </w:rPr>
              <w:t xml:space="preserve">Test de integración </w:t>
            </w:r>
          </w:p>
        </w:tc>
        <w:tc>
          <w:tcPr>
            <w:tcW w:w="5022" w:type="dxa"/>
            <w:tcBorders>
              <w:top w:val="single" w:sz="2" w:space="0" w:color="B8CCE4"/>
              <w:left w:val="single" w:sz="2" w:space="0" w:color="B8CCE4"/>
              <w:bottom w:val="single" w:sz="2" w:space="0" w:color="B8CCE4"/>
              <w:right w:val="single" w:sz="2" w:space="0" w:color="B8CCE4"/>
            </w:tcBorders>
            <w:shd w:val="clear" w:color="auto" w:fill="F2F2F2"/>
          </w:tcPr>
          <w:p w:rsidR="00E253B7" w:rsidRPr="00AD52BD" w:rsidRDefault="00E253B7" w:rsidP="00CA5F17">
            <w:pPr>
              <w:pStyle w:val="ppBodyText"/>
              <w:rPr>
                <w:lang w:val="es-ES"/>
              </w:rPr>
            </w:pPr>
            <w:r w:rsidRPr="00AD52BD">
              <w:rPr>
                <w:color w:val="595959"/>
                <w:lang w:val="es-ES"/>
              </w:rPr>
              <w:t xml:space="preserve">Testear diferentes componentes de la solución trabajando como si fueran uno </w:t>
            </w:r>
          </w:p>
        </w:tc>
        <w:tc>
          <w:tcPr>
            <w:tcW w:w="2852" w:type="dxa"/>
            <w:tcBorders>
              <w:top w:val="single" w:sz="2" w:space="0" w:color="B8CCE4"/>
              <w:left w:val="single" w:sz="2" w:space="0" w:color="B8CCE4"/>
              <w:bottom w:val="single" w:sz="2" w:space="0" w:color="B8CCE4"/>
              <w:right w:val="single" w:sz="2" w:space="0" w:color="B8CCE4"/>
            </w:tcBorders>
            <w:shd w:val="clear" w:color="auto" w:fill="F2F2F2"/>
          </w:tcPr>
          <w:p w:rsidR="00E253B7" w:rsidRDefault="00E253B7" w:rsidP="00CA5F17">
            <w:pPr>
              <w:pStyle w:val="ppBodyText"/>
            </w:pPr>
            <w:r>
              <w:rPr>
                <w:color w:val="595959"/>
              </w:rPr>
              <w:t xml:space="preserve">Visual Studio Unit Test </w:t>
            </w:r>
          </w:p>
        </w:tc>
      </w:tr>
      <w:tr w:rsidR="00E253B7" w:rsidTr="00ED5668">
        <w:trPr>
          <w:trHeight w:val="606"/>
        </w:trPr>
        <w:tc>
          <w:tcPr>
            <w:tcW w:w="2093" w:type="dxa"/>
            <w:tcBorders>
              <w:top w:val="single" w:sz="2" w:space="0" w:color="B8CCE4"/>
              <w:left w:val="single" w:sz="2" w:space="0" w:color="B8CCE4"/>
              <w:bottom w:val="single" w:sz="2" w:space="0" w:color="B8CCE4"/>
              <w:right w:val="single" w:sz="2" w:space="0" w:color="B8CCE4"/>
            </w:tcBorders>
          </w:tcPr>
          <w:p w:rsidR="00E253B7" w:rsidRDefault="00E253B7" w:rsidP="00CA5F17">
            <w:pPr>
              <w:pStyle w:val="ppBodyText"/>
            </w:pPr>
            <w:r>
              <w:rPr>
                <w:color w:val="404040"/>
              </w:rPr>
              <w:t xml:space="preserve">Test de carga </w:t>
            </w:r>
          </w:p>
        </w:tc>
        <w:tc>
          <w:tcPr>
            <w:tcW w:w="5022"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 xml:space="preserve">Testear cómo se comporta el sistema con cargas de trabajo en un entorno controlado </w:t>
            </w:r>
          </w:p>
        </w:tc>
        <w:tc>
          <w:tcPr>
            <w:tcW w:w="2852" w:type="dxa"/>
            <w:tcBorders>
              <w:top w:val="single" w:sz="2" w:space="0" w:color="B8CCE4"/>
              <w:left w:val="single" w:sz="2" w:space="0" w:color="B8CCE4"/>
              <w:bottom w:val="single" w:sz="2" w:space="0" w:color="B8CCE4"/>
              <w:right w:val="single" w:sz="2" w:space="0" w:color="B8CCE4"/>
            </w:tcBorders>
          </w:tcPr>
          <w:p w:rsidR="00E253B7" w:rsidRDefault="00E253B7" w:rsidP="00CA5F17">
            <w:pPr>
              <w:pStyle w:val="ppBodyText"/>
            </w:pPr>
            <w:r>
              <w:rPr>
                <w:color w:val="404040"/>
              </w:rPr>
              <w:t xml:space="preserve">Visual Studio Load Test Agent </w:t>
            </w:r>
          </w:p>
        </w:tc>
      </w:tr>
      <w:tr w:rsidR="00E253B7" w:rsidTr="00ED5668">
        <w:trPr>
          <w:trHeight w:val="842"/>
        </w:trPr>
        <w:tc>
          <w:tcPr>
            <w:tcW w:w="2093" w:type="dxa"/>
            <w:tcBorders>
              <w:top w:val="single" w:sz="2" w:space="0" w:color="B8CCE4"/>
              <w:left w:val="single" w:sz="2" w:space="0" w:color="B8CCE4"/>
              <w:bottom w:val="single" w:sz="2" w:space="0" w:color="B8CCE4"/>
              <w:right w:val="single" w:sz="2" w:space="0" w:color="B8CCE4"/>
            </w:tcBorders>
            <w:shd w:val="clear" w:color="auto" w:fill="F2F2F2"/>
          </w:tcPr>
          <w:p w:rsidR="00E253B7" w:rsidRDefault="00E253B7" w:rsidP="00CA5F17">
            <w:pPr>
              <w:pStyle w:val="ppBodyText"/>
            </w:pPr>
            <w:r>
              <w:rPr>
                <w:color w:val="595959"/>
              </w:rPr>
              <w:t xml:space="preserve">Test de Regresión </w:t>
            </w:r>
          </w:p>
        </w:tc>
        <w:tc>
          <w:tcPr>
            <w:tcW w:w="5022" w:type="dxa"/>
            <w:tcBorders>
              <w:top w:val="single" w:sz="2" w:space="0" w:color="B8CCE4"/>
              <w:left w:val="single" w:sz="2" w:space="0" w:color="B8CCE4"/>
              <w:bottom w:val="single" w:sz="2" w:space="0" w:color="B8CCE4"/>
              <w:right w:val="single" w:sz="2" w:space="0" w:color="B8CCE4"/>
            </w:tcBorders>
            <w:shd w:val="clear" w:color="auto" w:fill="F2F2F2"/>
          </w:tcPr>
          <w:p w:rsidR="00E253B7" w:rsidRDefault="00E253B7" w:rsidP="00CA5F17">
            <w:pPr>
              <w:pStyle w:val="ppBodyText"/>
            </w:pPr>
            <w:r w:rsidRPr="00AD52BD">
              <w:rPr>
                <w:color w:val="595959"/>
                <w:lang w:val="es-ES"/>
              </w:rPr>
              <w:t xml:space="preserve">Asegura que el sistema mantiene los mínimos de calidad después de hacer cambios como corregir bugs. </w:t>
            </w:r>
            <w:r>
              <w:rPr>
                <w:color w:val="595959"/>
              </w:rPr>
              <w:t xml:space="preserve">Usa una </w:t>
            </w:r>
          </w:p>
          <w:p w:rsidR="00E253B7" w:rsidRDefault="00E253B7" w:rsidP="00CA5F17">
            <w:pPr>
              <w:pStyle w:val="ppBodyText"/>
            </w:pPr>
            <w:r>
              <w:rPr>
                <w:color w:val="595959"/>
              </w:rPr>
              <w:t xml:space="preserve">mezcla de tests unitarios y de sistema  </w:t>
            </w:r>
          </w:p>
        </w:tc>
        <w:tc>
          <w:tcPr>
            <w:tcW w:w="2852" w:type="dxa"/>
            <w:tcBorders>
              <w:top w:val="single" w:sz="2" w:space="0" w:color="B8CCE4"/>
              <w:left w:val="single" w:sz="2" w:space="0" w:color="B8CCE4"/>
              <w:bottom w:val="single" w:sz="2" w:space="0" w:color="B8CCE4"/>
              <w:right w:val="single" w:sz="2" w:space="0" w:color="B8CCE4"/>
            </w:tcBorders>
            <w:shd w:val="clear" w:color="auto" w:fill="F2F2F2"/>
          </w:tcPr>
          <w:p w:rsidR="00E253B7" w:rsidRDefault="00E253B7" w:rsidP="00CA5F17">
            <w:pPr>
              <w:pStyle w:val="ppBodyText"/>
            </w:pPr>
            <w:r>
              <w:rPr>
                <w:color w:val="595959"/>
              </w:rPr>
              <w:t xml:space="preserve">Testing automático con MTM </w:t>
            </w:r>
          </w:p>
        </w:tc>
      </w:tr>
      <w:tr w:rsidR="00E253B7" w:rsidRPr="002B0491" w:rsidTr="00ED5668">
        <w:trPr>
          <w:trHeight w:val="606"/>
        </w:trPr>
        <w:tc>
          <w:tcPr>
            <w:tcW w:w="2093" w:type="dxa"/>
            <w:tcBorders>
              <w:top w:val="single" w:sz="2" w:space="0" w:color="B8CCE4"/>
              <w:left w:val="single" w:sz="2" w:space="0" w:color="B8CCE4"/>
              <w:bottom w:val="single" w:sz="2" w:space="0" w:color="B8CCE4"/>
              <w:right w:val="single" w:sz="2" w:space="0" w:color="B8CCE4"/>
            </w:tcBorders>
          </w:tcPr>
          <w:p w:rsidR="00E253B7" w:rsidRDefault="00E253B7" w:rsidP="00CA5F17">
            <w:pPr>
              <w:pStyle w:val="ppBodyText"/>
            </w:pPr>
            <w:r>
              <w:rPr>
                <w:color w:val="404040"/>
              </w:rPr>
              <w:t xml:space="preserve">Smoke Test </w:t>
            </w:r>
          </w:p>
        </w:tc>
        <w:tc>
          <w:tcPr>
            <w:tcW w:w="5022"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 xml:space="preserve">Se usa para testear una nueva característica o idea antes de subir al repositorio de código los cambios </w:t>
            </w:r>
          </w:p>
        </w:tc>
        <w:tc>
          <w:tcPr>
            <w:tcW w:w="2852"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 xml:space="preserve"> </w:t>
            </w:r>
          </w:p>
        </w:tc>
      </w:tr>
      <w:tr w:rsidR="00E253B7" w:rsidTr="00ED5668">
        <w:trPr>
          <w:trHeight w:val="601"/>
        </w:trPr>
        <w:tc>
          <w:tcPr>
            <w:tcW w:w="2093" w:type="dxa"/>
            <w:tcBorders>
              <w:top w:val="single" w:sz="2" w:space="0" w:color="B8CCE4"/>
              <w:left w:val="single" w:sz="2" w:space="0" w:color="B8CCE4"/>
              <w:bottom w:val="single" w:sz="2" w:space="0" w:color="B8CCE4"/>
              <w:right w:val="single" w:sz="2" w:space="0" w:color="B8CCE4"/>
            </w:tcBorders>
            <w:shd w:val="clear" w:color="auto" w:fill="F2F2F2"/>
          </w:tcPr>
          <w:p w:rsidR="00E253B7" w:rsidRDefault="00E253B7" w:rsidP="00CA5F17">
            <w:pPr>
              <w:pStyle w:val="ppBodyText"/>
            </w:pPr>
            <w:r>
              <w:rPr>
                <w:color w:val="595959"/>
              </w:rPr>
              <w:t xml:space="preserve">Test de sistema </w:t>
            </w:r>
          </w:p>
        </w:tc>
        <w:tc>
          <w:tcPr>
            <w:tcW w:w="5022" w:type="dxa"/>
            <w:tcBorders>
              <w:top w:val="single" w:sz="2" w:space="0" w:color="B8CCE4"/>
              <w:left w:val="single" w:sz="2" w:space="0" w:color="B8CCE4"/>
              <w:bottom w:val="single" w:sz="2" w:space="0" w:color="B8CCE4"/>
              <w:right w:val="single" w:sz="2" w:space="0" w:color="B8CCE4"/>
            </w:tcBorders>
            <w:shd w:val="clear" w:color="auto" w:fill="F2F2F2"/>
          </w:tcPr>
          <w:p w:rsidR="00E253B7" w:rsidRPr="00AD52BD" w:rsidRDefault="00E253B7" w:rsidP="00CA5F17">
            <w:pPr>
              <w:pStyle w:val="ppBodyText"/>
              <w:rPr>
                <w:lang w:val="es-ES"/>
              </w:rPr>
            </w:pPr>
            <w:r w:rsidRPr="00AD52BD">
              <w:rPr>
                <w:color w:val="595959"/>
                <w:lang w:val="es-ES"/>
              </w:rPr>
              <w:t xml:space="preserve">Testea el sistema completo con características fijas y comprueba los requerimientos no funcionales </w:t>
            </w:r>
          </w:p>
        </w:tc>
        <w:tc>
          <w:tcPr>
            <w:tcW w:w="2852" w:type="dxa"/>
            <w:tcBorders>
              <w:top w:val="single" w:sz="2" w:space="0" w:color="B8CCE4"/>
              <w:left w:val="single" w:sz="2" w:space="0" w:color="B8CCE4"/>
              <w:bottom w:val="single" w:sz="2" w:space="0" w:color="B8CCE4"/>
              <w:right w:val="single" w:sz="2" w:space="0" w:color="B8CCE4"/>
            </w:tcBorders>
            <w:shd w:val="clear" w:color="auto" w:fill="F2F2F2"/>
          </w:tcPr>
          <w:p w:rsidR="00E253B7" w:rsidRDefault="00E253B7" w:rsidP="00CA5F17">
            <w:pPr>
              <w:pStyle w:val="ppBodyText"/>
            </w:pPr>
            <w:r>
              <w:rPr>
                <w:color w:val="595959"/>
              </w:rPr>
              <w:t xml:space="preserve">Visual Studio Lab Management </w:t>
            </w:r>
          </w:p>
        </w:tc>
      </w:tr>
      <w:tr w:rsidR="00E253B7" w:rsidTr="00ED5668">
        <w:trPr>
          <w:trHeight w:val="1085"/>
        </w:trPr>
        <w:tc>
          <w:tcPr>
            <w:tcW w:w="2093" w:type="dxa"/>
            <w:tcBorders>
              <w:top w:val="single" w:sz="2" w:space="0" w:color="B8CCE4"/>
              <w:left w:val="single" w:sz="2" w:space="0" w:color="B8CCE4"/>
              <w:bottom w:val="single" w:sz="2" w:space="0" w:color="B8CCE4"/>
              <w:right w:val="single" w:sz="2" w:space="0" w:color="B8CCE4"/>
            </w:tcBorders>
          </w:tcPr>
          <w:p w:rsidR="00E253B7" w:rsidRDefault="00E253B7" w:rsidP="00CA5F17">
            <w:pPr>
              <w:pStyle w:val="ppBodyText"/>
            </w:pPr>
            <w:r>
              <w:rPr>
                <w:color w:val="404040"/>
              </w:rPr>
              <w:t xml:space="preserve">Test unitario </w:t>
            </w:r>
          </w:p>
        </w:tc>
        <w:tc>
          <w:tcPr>
            <w:tcW w:w="5022"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Un test de la unidad más pequeña de código (método, clase, etc.) que puede ser testeada de manera aislada del sistema. Ve</w:t>
            </w:r>
            <w:hyperlink r:id="rId19">
              <w:r w:rsidRPr="00AD52BD">
                <w:rPr>
                  <w:color w:val="404040"/>
                  <w:lang w:val="es-ES"/>
                </w:rPr>
                <w:t xml:space="preserve">r </w:t>
              </w:r>
            </w:hyperlink>
            <w:hyperlink r:id="rId20">
              <w:r w:rsidRPr="00AD52BD">
                <w:rPr>
                  <w:color w:val="0000FF"/>
                  <w:u w:val="single" w:color="0000FF"/>
                  <w:lang w:val="es-ES"/>
                </w:rPr>
                <w:t>Verifying Code By Using Unit Test</w:t>
              </w:r>
            </w:hyperlink>
            <w:hyperlink r:id="rId21">
              <w:r w:rsidRPr="00AD52BD">
                <w:rPr>
                  <w:color w:val="4F81BD"/>
                  <w:lang w:val="es-ES"/>
                </w:rPr>
                <w:t xml:space="preserve"> </w:t>
              </w:r>
            </w:hyperlink>
            <w:hyperlink r:id="rId22">
              <w:r w:rsidRPr="00AD52BD">
                <w:rPr>
                  <w:color w:val="404040"/>
                  <w:lang w:val="es-ES"/>
                </w:rPr>
                <w:t>y</w:t>
              </w:r>
            </w:hyperlink>
            <w:r w:rsidRPr="00AD52BD">
              <w:rPr>
                <w:color w:val="404040"/>
                <w:lang w:val="es-ES"/>
              </w:rPr>
              <w:t xml:space="preserve"> </w:t>
            </w:r>
            <w:r w:rsidRPr="00AD52BD">
              <w:rPr>
                <w:i/>
                <w:color w:val="404040"/>
                <w:lang w:val="es-ES"/>
              </w:rPr>
              <w:t xml:space="preserve">La delgada línea entre buen y mal test unitario </w:t>
            </w:r>
            <w:r w:rsidRPr="00AD52BD">
              <w:rPr>
                <w:color w:val="404040"/>
                <w:lang w:val="es-ES"/>
              </w:rPr>
              <w:t xml:space="preserve">en esta guía para más información </w:t>
            </w:r>
          </w:p>
        </w:tc>
        <w:tc>
          <w:tcPr>
            <w:tcW w:w="2852" w:type="dxa"/>
            <w:tcBorders>
              <w:top w:val="single" w:sz="2" w:space="0" w:color="B8CCE4"/>
              <w:left w:val="single" w:sz="2" w:space="0" w:color="B8CCE4"/>
              <w:bottom w:val="single" w:sz="2" w:space="0" w:color="B8CCE4"/>
              <w:right w:val="single" w:sz="2" w:space="0" w:color="B8CCE4"/>
            </w:tcBorders>
          </w:tcPr>
          <w:p w:rsidR="00E253B7" w:rsidRDefault="00E253B7" w:rsidP="00CA5F17">
            <w:pPr>
              <w:pStyle w:val="ppBodyText"/>
            </w:pPr>
            <w:r>
              <w:rPr>
                <w:color w:val="404040"/>
              </w:rPr>
              <w:t xml:space="preserve">Visual </w:t>
            </w:r>
            <w:r>
              <w:rPr>
                <w:color w:val="404040"/>
              </w:rPr>
              <w:tab/>
              <w:t xml:space="preserve">Studio </w:t>
            </w:r>
            <w:r>
              <w:rPr>
                <w:color w:val="404040"/>
              </w:rPr>
              <w:tab/>
              <w:t xml:space="preserve">Test </w:t>
            </w:r>
            <w:r>
              <w:rPr>
                <w:color w:val="404040"/>
              </w:rPr>
              <w:tab/>
              <w:t xml:space="preserve">Explorer. </w:t>
            </w:r>
          </w:p>
          <w:p w:rsidR="00E253B7" w:rsidRDefault="00E253B7" w:rsidP="00CA5F17">
            <w:pPr>
              <w:pStyle w:val="ppBodyText"/>
            </w:pPr>
            <w:r>
              <w:rPr>
                <w:color w:val="404040"/>
              </w:rPr>
              <w:t xml:space="preserve">Frameworks de test unitarios </w:t>
            </w:r>
          </w:p>
        </w:tc>
      </w:tr>
      <w:tr w:rsidR="00E253B7" w:rsidTr="00ED5668">
        <w:trPr>
          <w:trHeight w:val="842"/>
        </w:trPr>
        <w:tc>
          <w:tcPr>
            <w:tcW w:w="2093" w:type="dxa"/>
            <w:tcBorders>
              <w:top w:val="single" w:sz="2" w:space="0" w:color="B8CCE4"/>
              <w:left w:val="single" w:sz="2" w:space="0" w:color="B8CCE4"/>
              <w:bottom w:val="single" w:sz="2" w:space="0" w:color="B8CCE4"/>
              <w:right w:val="single" w:sz="2" w:space="0" w:color="B8CCE4"/>
            </w:tcBorders>
            <w:shd w:val="clear" w:color="auto" w:fill="F2F2F2"/>
          </w:tcPr>
          <w:p w:rsidR="00E253B7" w:rsidRPr="00AD52BD" w:rsidRDefault="00E253B7" w:rsidP="00CA5F17">
            <w:pPr>
              <w:pStyle w:val="ppBodyText"/>
              <w:rPr>
                <w:lang w:val="es-ES"/>
              </w:rPr>
            </w:pPr>
            <w:r w:rsidRPr="00AD52BD">
              <w:rPr>
                <w:color w:val="595959"/>
                <w:lang w:val="es-ES"/>
              </w:rPr>
              <w:t xml:space="preserve">Test de aceptación de usuario </w:t>
            </w:r>
          </w:p>
        </w:tc>
        <w:tc>
          <w:tcPr>
            <w:tcW w:w="5022" w:type="dxa"/>
            <w:tcBorders>
              <w:top w:val="single" w:sz="2" w:space="0" w:color="B8CCE4"/>
              <w:left w:val="single" w:sz="2" w:space="0" w:color="B8CCE4"/>
              <w:bottom w:val="single" w:sz="2" w:space="0" w:color="B8CCE4"/>
              <w:right w:val="single" w:sz="2" w:space="0" w:color="B8CCE4"/>
            </w:tcBorders>
            <w:shd w:val="clear" w:color="auto" w:fill="F2F2F2"/>
          </w:tcPr>
          <w:p w:rsidR="00E253B7" w:rsidRPr="00AD52BD" w:rsidRDefault="00E253B7" w:rsidP="00CA5F17">
            <w:pPr>
              <w:pStyle w:val="ppBodyText"/>
              <w:rPr>
                <w:lang w:val="es-ES"/>
              </w:rPr>
            </w:pPr>
            <w:r w:rsidRPr="00AD52BD">
              <w:rPr>
                <w:color w:val="595959"/>
                <w:lang w:val="es-ES"/>
              </w:rPr>
              <w:t xml:space="preserve">Cuando se acerca el final de los ciclos del producto, se invita a los usuarios a que realicen test de aceptación en escenarios reales, normalmente basados en casos de tests </w:t>
            </w:r>
          </w:p>
        </w:tc>
        <w:tc>
          <w:tcPr>
            <w:tcW w:w="2852" w:type="dxa"/>
            <w:tcBorders>
              <w:top w:val="single" w:sz="2" w:space="0" w:color="B8CCE4"/>
              <w:left w:val="single" w:sz="2" w:space="0" w:color="B8CCE4"/>
              <w:bottom w:val="single" w:sz="2" w:space="0" w:color="B8CCE4"/>
              <w:right w:val="single" w:sz="2" w:space="0" w:color="B8CCE4"/>
            </w:tcBorders>
            <w:shd w:val="clear" w:color="auto" w:fill="F2F2F2"/>
          </w:tcPr>
          <w:p w:rsidR="00E253B7" w:rsidRDefault="00E253B7" w:rsidP="00CA5F17">
            <w:pPr>
              <w:pStyle w:val="ppBodyText"/>
            </w:pPr>
            <w:r>
              <w:rPr>
                <w:color w:val="595959"/>
              </w:rPr>
              <w:t xml:space="preserve">Test automático con MTM </w:t>
            </w:r>
          </w:p>
        </w:tc>
      </w:tr>
    </w:tbl>
    <w:p w:rsidR="00E253B7" w:rsidRDefault="00E253B7" w:rsidP="00CA5F17">
      <w:pPr>
        <w:pStyle w:val="ppBodyText"/>
      </w:pPr>
      <w:r>
        <w:t xml:space="preserve"> </w:t>
      </w:r>
    </w:p>
    <w:p w:rsidR="00E253B7" w:rsidRDefault="00E253B7" w:rsidP="00CA5F17">
      <w:pPr>
        <w:pStyle w:val="ppBodyText"/>
      </w:pPr>
      <w:r>
        <w:t xml:space="preserve"> </w:t>
      </w:r>
      <w:r>
        <w:tab/>
        <w:t xml:space="preserve"> </w:t>
      </w:r>
    </w:p>
    <w:p w:rsidR="00E253B7" w:rsidRPr="00AD52BD" w:rsidRDefault="00CA5F17" w:rsidP="00CA5F17">
      <w:pPr>
        <w:pStyle w:val="Heading2"/>
        <w:rPr>
          <w:lang w:val="es-ES"/>
        </w:rPr>
      </w:pPr>
      <w:r>
        <w:rPr>
          <w:lang w:val="es-ES"/>
        </w:rPr>
        <w:t xml:space="preserve">La delgada línea entre buen y mal test unitario </w:t>
      </w:r>
    </w:p>
    <w:p w:rsidR="00E253B7" w:rsidRDefault="00E253B7" w:rsidP="00CA5F17">
      <w:pPr>
        <w:pStyle w:val="ppBodyText"/>
        <w:rPr>
          <w:lang w:val="es-ES"/>
        </w:rPr>
      </w:pPr>
      <w:r w:rsidRPr="00AD52BD">
        <w:rPr>
          <w:lang w:val="es-ES"/>
        </w:rPr>
        <w:t xml:space="preserve">En lugar de centrarnos en los defectos de los test unitarios, hemos decidido presentar una lista muy concisa con los puntos clave que te ayudarán a diseñar, desarrollar e implementar buenos test unitarios. </w:t>
      </w:r>
    </w:p>
    <w:p w:rsidR="00E253B7" w:rsidRPr="003B5397" w:rsidRDefault="003B5397" w:rsidP="003B5397">
      <w:pPr>
        <w:pStyle w:val="ppBodyText"/>
        <w:rPr>
          <w:lang w:val="es-ES"/>
        </w:rPr>
      </w:pPr>
      <w:r>
        <w:rPr>
          <w:rFonts w:eastAsia="Calibri"/>
          <w:lang w:val="es-ES"/>
        </w:rPr>
        <w:t>AVISO</w:t>
      </w:r>
    </w:p>
    <w:tbl>
      <w:tblPr>
        <w:tblStyle w:val="TableGrid"/>
        <w:tblW w:w="9442" w:type="dxa"/>
        <w:tblInd w:w="-30" w:type="dxa"/>
        <w:tblCellMar>
          <w:top w:w="58" w:type="dxa"/>
          <w:left w:w="107" w:type="dxa"/>
          <w:right w:w="110" w:type="dxa"/>
        </w:tblCellMar>
        <w:tblLook w:val="04A0" w:firstRow="1" w:lastRow="0" w:firstColumn="1" w:lastColumn="0" w:noHBand="0" w:noVBand="1"/>
      </w:tblPr>
      <w:tblGrid>
        <w:gridCol w:w="9442"/>
      </w:tblGrid>
      <w:tr w:rsidR="003B5397" w:rsidRPr="002B0491" w:rsidTr="003B5397">
        <w:trPr>
          <w:trHeight w:val="1046"/>
        </w:trPr>
        <w:tc>
          <w:tcPr>
            <w:tcW w:w="9442" w:type="dxa"/>
            <w:tcBorders>
              <w:top w:val="nil"/>
              <w:left w:val="single" w:sz="24" w:space="0" w:color="FFFFFF"/>
              <w:bottom w:val="nil"/>
              <w:right w:val="nil"/>
            </w:tcBorders>
            <w:shd w:val="clear" w:color="auto" w:fill="F2F2F2"/>
          </w:tcPr>
          <w:p w:rsidR="003B5397" w:rsidRPr="00AD52BD" w:rsidRDefault="003B5397" w:rsidP="008862B0">
            <w:pPr>
              <w:pStyle w:val="ppBodyText"/>
              <w:rPr>
                <w:lang w:val="es-ES"/>
              </w:rPr>
            </w:pPr>
            <w:r w:rsidRPr="00AD52BD">
              <w:rPr>
                <w:lang w:val="es-ES"/>
              </w:rPr>
              <w:t xml:space="preserve">Advertencia: El testeo unitario se basa en pequeñas porciones de código, de manera que sólo usando test unitarios es probable que no se incremente la calidad del producto. Recomendamos su uso junto a otras técnicas de tests descritas en esta guía. En otras palabras, los test unitarios no son una bala de plata, pero es un ingrediente muy importante en una estrategia de test completa. </w:t>
            </w:r>
          </w:p>
        </w:tc>
      </w:tr>
    </w:tbl>
    <w:p w:rsidR="00E253B7" w:rsidRPr="00AD52BD" w:rsidRDefault="00E253B7" w:rsidP="00E253B7">
      <w:pPr>
        <w:spacing w:after="324" w:line="240" w:lineRule="auto"/>
        <w:rPr>
          <w:lang w:val="es-ES"/>
        </w:rPr>
      </w:pPr>
      <w:r w:rsidRPr="00AD52BD">
        <w:rPr>
          <w:rFonts w:ascii="Calibri" w:eastAsia="Calibri" w:hAnsi="Calibri" w:cs="Calibri"/>
          <w:sz w:val="16"/>
          <w:lang w:val="es-ES"/>
        </w:rPr>
        <w:t xml:space="preserve"> </w:t>
      </w:r>
    </w:p>
    <w:p w:rsidR="00E253B7" w:rsidRPr="00AD52BD" w:rsidRDefault="00CA5F17" w:rsidP="00CA5F17">
      <w:pPr>
        <w:pStyle w:val="Heading2"/>
        <w:rPr>
          <w:lang w:val="es-ES"/>
        </w:rPr>
      </w:pPr>
      <w:r>
        <w:rPr>
          <w:lang w:val="es-ES"/>
        </w:rPr>
        <w:t xml:space="preserve">Porqué son importantes los test unitarios </w:t>
      </w:r>
    </w:p>
    <w:p w:rsidR="00E253B7" w:rsidRPr="00AD52BD" w:rsidRDefault="00E253B7" w:rsidP="00CA5F17">
      <w:pPr>
        <w:pStyle w:val="ppBodyText"/>
        <w:rPr>
          <w:lang w:val="es-ES"/>
        </w:rPr>
      </w:pPr>
      <w:r w:rsidRPr="00AD52BD">
        <w:rPr>
          <w:lang w:val="es-ES"/>
        </w:rPr>
        <w:t xml:space="preserve">Cuando alguien pregunta por qué son importantes los tests unitarios, le solemos preguntar si creen que es importante que un avión comercial que usan habitualmente para cruzar océanos sea testeado meticulosamente antes de cada vuelo. ¿Es importante que el avión sea testeado? Si, ok, ahora, ¿es importante que el altímetro sea testeado aparte? Por supuesto. Eso es el test unitario… testear el altímetro. No garantiza que el avión vaya a volar, pero no puede volar de forma segura sin él. </w:t>
      </w:r>
    </w:p>
    <w:p w:rsidR="00E253B7" w:rsidRPr="00AD52BD" w:rsidRDefault="00E253B7" w:rsidP="00CA5F17">
      <w:pPr>
        <w:pStyle w:val="ppBodyText"/>
        <w:rPr>
          <w:lang w:val="es-ES"/>
        </w:rPr>
      </w:pPr>
      <w:r w:rsidRPr="00AD52BD">
        <w:rPr>
          <w:lang w:val="es-ES"/>
        </w:rPr>
        <w:t xml:space="preserve">La importancia de los test unitarios, empieza con el proyecto y continúa durante todo el ciclo de vida de la aplicación, también depende de si estamos buscando: </w:t>
      </w:r>
    </w:p>
    <w:p w:rsidR="00E253B7" w:rsidRPr="00AD52BD" w:rsidRDefault="00E253B7" w:rsidP="00CA5F17">
      <w:pPr>
        <w:pStyle w:val="ppBulletList"/>
        <w:rPr>
          <w:lang w:val="es-ES"/>
        </w:rPr>
      </w:pPr>
      <w:r w:rsidRPr="00AD52BD">
        <w:rPr>
          <w:lang w:val="es-ES"/>
        </w:rPr>
        <w:t xml:space="preserve">Código de calidad desde el principio </w:t>
      </w:r>
    </w:p>
    <w:p w:rsidR="00E253B7" w:rsidRPr="00881AB2" w:rsidRDefault="00E253B7" w:rsidP="00CA5F17">
      <w:pPr>
        <w:pStyle w:val="ppBulletList"/>
        <w:rPr>
          <w:lang w:val="es-ES"/>
        </w:rPr>
      </w:pPr>
      <w:r w:rsidRPr="00881AB2">
        <w:rPr>
          <w:lang w:val="es-ES"/>
        </w:rPr>
        <w:t xml:space="preserve">Menos bugs </w:t>
      </w:r>
    </w:p>
    <w:p w:rsidR="00E253B7" w:rsidRPr="00881AB2" w:rsidRDefault="00E253B7" w:rsidP="00CA5F17">
      <w:pPr>
        <w:pStyle w:val="ppBulletList"/>
        <w:rPr>
          <w:lang w:val="es-ES"/>
        </w:rPr>
      </w:pPr>
      <w:r w:rsidRPr="00881AB2">
        <w:rPr>
          <w:lang w:val="es-ES"/>
        </w:rPr>
        <w:t xml:space="preserve">Código auto explicativo </w:t>
      </w:r>
    </w:p>
    <w:p w:rsidR="00E253B7" w:rsidRPr="00AD52BD" w:rsidRDefault="00E253B7" w:rsidP="00CA5F17">
      <w:pPr>
        <w:pStyle w:val="ppBulletList"/>
        <w:rPr>
          <w:lang w:val="es-ES"/>
        </w:rPr>
      </w:pPr>
      <w:r w:rsidRPr="00AD52BD">
        <w:rPr>
          <w:lang w:val="es-ES"/>
        </w:rPr>
        <w:t xml:space="preserve">Reducir el coste de corregir errores encontrándolos lo antes posible </w:t>
      </w:r>
    </w:p>
    <w:p w:rsidR="00E253B7" w:rsidRDefault="00E253B7" w:rsidP="00CA5F17">
      <w:pPr>
        <w:pStyle w:val="ppBulletList"/>
        <w:rPr>
          <w:lang w:val="es-ES"/>
        </w:rPr>
      </w:pPr>
      <w:r w:rsidRPr="00AD52BD">
        <w:rPr>
          <w:lang w:val="es-ES"/>
        </w:rPr>
        <w:t xml:space="preserve">Sentido de responsabilidad del código, estar orgullosos de nuestro código </w:t>
      </w:r>
    </w:p>
    <w:p w:rsidR="00CA5F17" w:rsidRPr="00AD52BD" w:rsidRDefault="00CA5F17" w:rsidP="00CA5F17">
      <w:pPr>
        <w:pStyle w:val="ppListEnd"/>
        <w:rPr>
          <w:lang w:val="es-ES"/>
        </w:rPr>
      </w:pPr>
    </w:p>
    <w:p w:rsidR="00E253B7" w:rsidRDefault="00E253B7" w:rsidP="00E253B7">
      <w:pPr>
        <w:spacing w:after="0"/>
        <w:rPr>
          <w:rFonts w:ascii="Calibri" w:eastAsia="Calibri" w:hAnsi="Calibri" w:cs="Calibri"/>
          <w:sz w:val="16"/>
          <w:lang w:val="es-ES"/>
        </w:rPr>
      </w:pPr>
      <w:r w:rsidRPr="00AD52BD">
        <w:rPr>
          <w:rFonts w:ascii="Calibri" w:eastAsia="Calibri" w:hAnsi="Calibri" w:cs="Calibri"/>
          <w:sz w:val="16"/>
          <w:lang w:val="es-ES"/>
        </w:rPr>
        <w:t xml:space="preserve"> </w:t>
      </w:r>
    </w:p>
    <w:p w:rsidR="003B5397" w:rsidRPr="00AD52BD" w:rsidRDefault="003B5397" w:rsidP="003B5397">
      <w:pPr>
        <w:pStyle w:val="ppBodyText"/>
        <w:rPr>
          <w:lang w:val="es-ES"/>
        </w:rPr>
      </w:pPr>
      <w:r>
        <w:rPr>
          <w:rFonts w:eastAsia="Calibri"/>
          <w:lang w:val="es-ES"/>
        </w:rPr>
        <w:t>NOTA</w:t>
      </w:r>
    </w:p>
    <w:tbl>
      <w:tblPr>
        <w:tblStyle w:val="TableGrid"/>
        <w:tblW w:w="9507" w:type="dxa"/>
        <w:tblInd w:w="-30" w:type="dxa"/>
        <w:tblCellMar>
          <w:top w:w="61" w:type="dxa"/>
          <w:left w:w="107" w:type="dxa"/>
          <w:right w:w="79" w:type="dxa"/>
        </w:tblCellMar>
        <w:tblLook w:val="04A0" w:firstRow="1" w:lastRow="0" w:firstColumn="1" w:lastColumn="0" w:noHBand="0" w:noVBand="1"/>
      </w:tblPr>
      <w:tblGrid>
        <w:gridCol w:w="9507"/>
      </w:tblGrid>
      <w:tr w:rsidR="003B5397" w:rsidRPr="002B0491" w:rsidTr="003B5397">
        <w:trPr>
          <w:trHeight w:val="1916"/>
        </w:trPr>
        <w:tc>
          <w:tcPr>
            <w:tcW w:w="9507" w:type="dxa"/>
            <w:tcBorders>
              <w:top w:val="nil"/>
              <w:left w:val="single" w:sz="24" w:space="0" w:color="FFFFFF"/>
              <w:bottom w:val="nil"/>
              <w:right w:val="nil"/>
            </w:tcBorders>
            <w:shd w:val="clear" w:color="auto" w:fill="F2F2F2"/>
          </w:tcPr>
          <w:p w:rsidR="003B5397" w:rsidRPr="00AD52BD" w:rsidRDefault="003B5397" w:rsidP="008862B0">
            <w:pPr>
              <w:pStyle w:val="ppBodyText"/>
              <w:rPr>
                <w:lang w:val="es-ES"/>
              </w:rPr>
            </w:pPr>
            <w:r w:rsidRPr="00AD52BD">
              <w:rPr>
                <w:lang w:val="es-ES"/>
              </w:rPr>
              <w:t xml:space="preserve">El valor principal del desarrollo guiado por test y de los test unitarios es asegurarse de que el equipo piensa e incluso sueña con el código, estudia los requerimientos, y evitan posibles problemas proactivamente.  </w:t>
            </w:r>
          </w:p>
          <w:p w:rsidR="003B5397" w:rsidRPr="00AD52BD" w:rsidRDefault="003B5397" w:rsidP="008862B0">
            <w:pPr>
              <w:pStyle w:val="ppBodyText"/>
              <w:rPr>
                <w:lang w:val="es-ES"/>
              </w:rPr>
            </w:pPr>
            <w:r w:rsidRPr="00AD52BD">
              <w:rPr>
                <w:lang w:val="es-ES"/>
              </w:rPr>
              <w:t xml:space="preserve"> </w:t>
            </w:r>
          </w:p>
          <w:p w:rsidR="003B5397" w:rsidRPr="00AD52BD" w:rsidRDefault="003B5397" w:rsidP="008862B0">
            <w:pPr>
              <w:pStyle w:val="ppBodyText"/>
              <w:rPr>
                <w:lang w:val="es-ES"/>
              </w:rPr>
            </w:pPr>
            <w:r w:rsidRPr="00AD52BD">
              <w:rPr>
                <w:lang w:val="es-ES"/>
              </w:rPr>
              <w:t xml:space="preserve">Automatiza tus tests: </w:t>
            </w:r>
          </w:p>
          <w:p w:rsidR="003B5397" w:rsidRPr="00AD52BD" w:rsidRDefault="003B5397" w:rsidP="008862B0">
            <w:pPr>
              <w:pStyle w:val="ppBodyText"/>
              <w:rPr>
                <w:lang w:val="es-ES"/>
              </w:rPr>
            </w:pPr>
            <w:r w:rsidRPr="00AD52BD">
              <w:rPr>
                <w:lang w:val="es-ES"/>
              </w:rPr>
              <w:t>Plantéate automatizar tus test. Esto te permitirá testear rápida y automáticamente cambios de código incluso a medida que se escribe. Sin embargo, la automatización de los tests tiene sus desafíos y te recomendamos que investigues sobre el tema (</w:t>
            </w:r>
            <w:hyperlink r:id="rId23">
              <w:r w:rsidRPr="00AD52BD">
                <w:rPr>
                  <w:color w:val="0000FF"/>
                  <w:u w:val="single" w:color="0000FF"/>
                  <w:lang w:val="es-ES"/>
                </w:rPr>
                <w:t>http://blogs.msdn.com/b/steverowe/archive/2008/02/26/when</w:t>
              </w:r>
            </w:hyperlink>
            <w:hyperlink r:id="rId24">
              <w:r w:rsidRPr="00AD52BD">
                <w:rPr>
                  <w:color w:val="0000FF"/>
                  <w:u w:val="single" w:color="0000FF"/>
                  <w:lang w:val="es-ES"/>
                </w:rPr>
                <w:t>-</w:t>
              </w:r>
            </w:hyperlink>
            <w:hyperlink r:id="rId25">
              <w:r w:rsidRPr="00AD52BD">
                <w:rPr>
                  <w:color w:val="0000FF"/>
                  <w:u w:val="single" w:color="0000FF"/>
                  <w:lang w:val="es-ES"/>
                </w:rPr>
                <w:t>to</w:t>
              </w:r>
            </w:hyperlink>
            <w:hyperlink r:id="rId26">
              <w:r w:rsidRPr="00AD52BD">
                <w:rPr>
                  <w:color w:val="0000FF"/>
                  <w:u w:val="single" w:color="0000FF"/>
                  <w:lang w:val="es-ES"/>
                </w:rPr>
                <w:t>-</w:t>
              </w:r>
            </w:hyperlink>
            <w:hyperlink r:id="rId27">
              <w:r w:rsidRPr="00AD52BD">
                <w:rPr>
                  <w:color w:val="0000FF"/>
                  <w:u w:val="single" w:color="0000FF"/>
                  <w:lang w:val="es-ES"/>
                </w:rPr>
                <w:t>test</w:t>
              </w:r>
            </w:hyperlink>
            <w:hyperlink r:id="rId28">
              <w:r w:rsidRPr="00AD52BD">
                <w:rPr>
                  <w:color w:val="0000FF"/>
                  <w:u w:val="single" w:color="0000FF"/>
                  <w:lang w:val="es-ES"/>
                </w:rPr>
                <w:t>-</w:t>
              </w:r>
            </w:hyperlink>
            <w:hyperlink r:id="rId29">
              <w:r w:rsidRPr="00AD52BD">
                <w:rPr>
                  <w:color w:val="0000FF"/>
                  <w:u w:val="single" w:color="0000FF"/>
                  <w:lang w:val="es-ES"/>
                </w:rPr>
                <w:t>manually</w:t>
              </w:r>
            </w:hyperlink>
            <w:hyperlink r:id="rId30">
              <w:r w:rsidRPr="00AD52BD">
                <w:rPr>
                  <w:color w:val="0000FF"/>
                  <w:u w:val="single" w:color="0000FF"/>
                  <w:lang w:val="es-ES"/>
                </w:rPr>
                <w:t>-</w:t>
              </w:r>
            </w:hyperlink>
            <w:hyperlink r:id="rId31">
              <w:r w:rsidRPr="00AD52BD">
                <w:rPr>
                  <w:color w:val="0000FF"/>
                  <w:u w:val="single" w:color="0000FF"/>
                  <w:lang w:val="es-ES"/>
                </w:rPr>
                <w:t>and</w:t>
              </w:r>
            </w:hyperlink>
            <w:hyperlink r:id="rId32">
              <w:r w:rsidRPr="00AD52BD">
                <w:rPr>
                  <w:rStyle w:val="Hyperlink"/>
                  <w:lang w:val="es-ES"/>
                </w:rPr>
                <w:t>http://blogs.msdn.com/b/steverowe/archive/2008/02/26/when-to-test-manually-and-when-to-automate.aspx</w:t>
              </w:r>
            </w:hyperlink>
            <w:hyperlink r:id="rId33">
              <w:r w:rsidRPr="00AD52BD">
                <w:rPr>
                  <w:color w:val="0000FF"/>
                  <w:u w:val="single" w:color="0000FF"/>
                  <w:lang w:val="es-ES"/>
                </w:rPr>
                <w:t>when</w:t>
              </w:r>
            </w:hyperlink>
            <w:hyperlink r:id="rId34">
              <w:r w:rsidRPr="00AD52BD">
                <w:rPr>
                  <w:color w:val="0000FF"/>
                  <w:u w:val="single" w:color="0000FF"/>
                  <w:lang w:val="es-ES"/>
                </w:rPr>
                <w:t>-</w:t>
              </w:r>
            </w:hyperlink>
            <w:hyperlink r:id="rId35">
              <w:r w:rsidRPr="00AD52BD">
                <w:rPr>
                  <w:color w:val="0000FF"/>
                  <w:u w:val="single" w:color="0000FF"/>
                  <w:lang w:val="es-ES"/>
                </w:rPr>
                <w:t>to</w:t>
              </w:r>
            </w:hyperlink>
            <w:hyperlink r:id="rId36">
              <w:r w:rsidRPr="00AD52BD">
                <w:rPr>
                  <w:color w:val="0000FF"/>
                  <w:u w:val="single" w:color="0000FF"/>
                  <w:lang w:val="es-ES"/>
                </w:rPr>
                <w:t>-</w:t>
              </w:r>
            </w:hyperlink>
            <w:hyperlink r:id="rId37">
              <w:r w:rsidRPr="00AD52BD">
                <w:rPr>
                  <w:color w:val="0000FF"/>
                  <w:u w:val="single" w:color="0000FF"/>
                  <w:lang w:val="es-ES"/>
                </w:rPr>
                <w:t>automate.aspx</w:t>
              </w:r>
            </w:hyperlink>
            <w:hyperlink r:id="rId38">
              <w:r w:rsidRPr="00AD52BD">
                <w:rPr>
                  <w:lang w:val="es-ES"/>
                </w:rPr>
                <w:t>)</w:t>
              </w:r>
            </w:hyperlink>
            <w:r w:rsidRPr="00AD52BD">
              <w:rPr>
                <w:lang w:val="es-ES"/>
              </w:rPr>
              <w:t xml:space="preserve"> </w:t>
            </w:r>
          </w:p>
        </w:tc>
      </w:tr>
    </w:tbl>
    <w:p w:rsidR="00E253B7" w:rsidRPr="00AD52BD" w:rsidRDefault="00E253B7" w:rsidP="00E253B7">
      <w:pPr>
        <w:spacing w:after="324" w:line="240" w:lineRule="auto"/>
        <w:rPr>
          <w:lang w:val="es-ES"/>
        </w:rPr>
      </w:pPr>
      <w:r w:rsidRPr="00AD52BD">
        <w:rPr>
          <w:rFonts w:ascii="Calibri" w:eastAsia="Calibri" w:hAnsi="Calibri" w:cs="Calibri"/>
          <w:sz w:val="16"/>
          <w:lang w:val="es-ES"/>
        </w:rPr>
        <w:t xml:space="preserve"> </w:t>
      </w:r>
    </w:p>
    <w:p w:rsidR="00E253B7" w:rsidRPr="00AD52BD" w:rsidRDefault="00CA5F17" w:rsidP="00CA5F17">
      <w:pPr>
        <w:pStyle w:val="Heading2"/>
        <w:rPr>
          <w:lang w:val="es-ES"/>
        </w:rPr>
      </w:pPr>
      <w:r>
        <w:rPr>
          <w:lang w:val="es-ES"/>
        </w:rPr>
        <w:t xml:space="preserve">Define un paradigma de desarrollo guiado por tests unitarios </w:t>
      </w:r>
    </w:p>
    <w:p w:rsidR="00E253B7" w:rsidRPr="00AD52BD" w:rsidRDefault="00E253B7" w:rsidP="00CA5F17">
      <w:pPr>
        <w:pStyle w:val="ppBodyText"/>
        <w:rPr>
          <w:lang w:val="es-ES"/>
        </w:rPr>
      </w:pPr>
      <w:r w:rsidRPr="00AD52BD">
        <w:rPr>
          <w:lang w:val="es-ES"/>
        </w:rPr>
        <w:t xml:space="preserve">Recomendamos una estrategia de tests unitarios conocida como </w:t>
      </w:r>
      <w:r w:rsidRPr="00AD52BD">
        <w:rPr>
          <w:b/>
          <w:color w:val="FF0000"/>
          <w:lang w:val="es-ES"/>
        </w:rPr>
        <w:t>RED</w:t>
      </w:r>
      <w:r w:rsidRPr="00AD52BD">
        <w:rPr>
          <w:color w:val="FF0000"/>
          <w:lang w:val="es-ES"/>
        </w:rPr>
        <w:t xml:space="preserve"> (fallo)</w:t>
      </w:r>
      <w:r w:rsidRPr="00AD52BD">
        <w:rPr>
          <w:lang w:val="es-ES"/>
        </w:rPr>
        <w:t xml:space="preserve"> – </w:t>
      </w:r>
      <w:r w:rsidRPr="00AD52BD">
        <w:rPr>
          <w:b/>
          <w:color w:val="92D050"/>
          <w:lang w:val="es-ES"/>
        </w:rPr>
        <w:t>GREEN (éxito)</w:t>
      </w:r>
      <w:r w:rsidRPr="00AD52BD">
        <w:rPr>
          <w:b/>
          <w:lang w:val="es-ES"/>
        </w:rPr>
        <w:t xml:space="preserve">,  </w:t>
      </w:r>
      <w:r w:rsidRPr="00AD52BD">
        <w:rPr>
          <w:lang w:val="es-ES"/>
        </w:rPr>
        <w:t xml:space="preserve">es especialmente útil en equipos de desarrollo ágil. </w:t>
      </w:r>
    </w:p>
    <w:p w:rsidR="00E253B7" w:rsidRPr="00AD52BD" w:rsidRDefault="00E253B7" w:rsidP="00CA5F17">
      <w:pPr>
        <w:pStyle w:val="ppBodyText"/>
        <w:rPr>
          <w:lang w:val="es-ES"/>
        </w:rPr>
      </w:pPr>
      <w:r w:rsidRPr="00AD52BD">
        <w:rPr>
          <w:lang w:val="es-ES"/>
        </w:rPr>
        <w:t xml:space="preserve">Una vez que entendamos la lógica y la intención de un test unitario, hay que seguir estos pasos: </w:t>
      </w:r>
    </w:p>
    <w:p w:rsidR="00E253B7" w:rsidRDefault="00CA5F17" w:rsidP="00CA5F17">
      <w:pPr>
        <w:pStyle w:val="ppFigure"/>
      </w:pPr>
      <w:r>
        <w:rPr>
          <w:noProof/>
          <w:lang w:bidi="ar-SA"/>
        </w:rPr>
        <w:drawing>
          <wp:inline distT="0" distB="0" distL="0" distR="0">
            <wp:extent cx="4676775" cy="17318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39" r:link="rId40" cstate="print">
                      <a:extLst>
                        <a:ext uri="{28A0092B-C50C-407E-A947-70E740481C1C}">
                          <a14:useLocalDpi xmlns:a14="http://schemas.microsoft.com/office/drawing/2010/main" val="0"/>
                        </a:ext>
                      </a:extLst>
                    </a:blip>
                    <a:stretch>
                      <a:fillRect/>
                    </a:stretch>
                  </pic:blipFill>
                  <pic:spPr>
                    <a:xfrm>
                      <a:off x="0" y="0"/>
                      <a:ext cx="4693463" cy="1738069"/>
                    </a:xfrm>
                    <a:prstGeom prst="rect">
                      <a:avLst/>
                    </a:prstGeom>
                  </pic:spPr>
                </pic:pic>
              </a:graphicData>
            </a:graphic>
          </wp:inline>
        </w:drawing>
      </w:r>
      <w:r w:rsidR="00E253B7">
        <w:t xml:space="preserve"> </w:t>
      </w:r>
    </w:p>
    <w:p w:rsidR="00E253B7" w:rsidRPr="00AD52BD" w:rsidRDefault="00E253B7" w:rsidP="008A1D48">
      <w:pPr>
        <w:pStyle w:val="ppBodyTextIndent"/>
        <w:rPr>
          <w:lang w:val="es-ES"/>
        </w:rPr>
      </w:pPr>
      <w:r w:rsidRPr="00AD52BD">
        <w:rPr>
          <w:lang w:val="es-ES"/>
        </w:rPr>
        <w:t>Escribe el código del test (</w:t>
      </w:r>
      <w:r w:rsidRPr="00AD52BD">
        <w:rPr>
          <w:b/>
          <w:lang w:val="es-ES"/>
        </w:rPr>
        <w:t>Stub</w:t>
      </w:r>
      <w:r w:rsidRPr="00AD52BD">
        <w:rPr>
          <w:lang w:val="es-ES"/>
        </w:rPr>
        <w:t xml:space="preserve">) para que compile (pase de </w:t>
      </w:r>
      <w:r w:rsidRPr="00AD52BD">
        <w:rPr>
          <w:b/>
          <w:color w:val="FF0000"/>
          <w:lang w:val="es-ES"/>
        </w:rPr>
        <w:t>RED</w:t>
      </w:r>
      <w:r w:rsidRPr="00AD52BD">
        <w:rPr>
          <w:color w:val="FF0000"/>
          <w:lang w:val="es-ES"/>
        </w:rPr>
        <w:t xml:space="preserve"> </w:t>
      </w:r>
      <w:r w:rsidRPr="00AD52BD">
        <w:rPr>
          <w:lang w:val="es-ES"/>
        </w:rPr>
        <w:t xml:space="preserve">a </w:t>
      </w:r>
      <w:r w:rsidRPr="00AD52BD">
        <w:rPr>
          <w:b/>
          <w:color w:val="92D050"/>
          <w:lang w:val="es-ES"/>
        </w:rPr>
        <w:t>GEEN)</w:t>
      </w:r>
      <w:r w:rsidRPr="00AD52BD">
        <w:rPr>
          <w:lang w:val="es-ES"/>
        </w:rPr>
        <w:t xml:space="preserve"> </w:t>
      </w:r>
    </w:p>
    <w:p w:rsidR="00E253B7" w:rsidRPr="00AD52BD" w:rsidRDefault="00E253B7" w:rsidP="00CA5F17">
      <w:pPr>
        <w:pStyle w:val="ppNumberListIndent"/>
        <w:rPr>
          <w:lang w:val="es-ES"/>
        </w:rPr>
      </w:pPr>
      <w:r w:rsidRPr="00AD52BD">
        <w:rPr>
          <w:lang w:val="es-ES"/>
        </w:rPr>
        <w:t xml:space="preserve">Inicialmente la compilación fallará </w:t>
      </w:r>
      <w:r w:rsidRPr="00AD52BD">
        <w:rPr>
          <w:b/>
          <w:color w:val="FF0000"/>
          <w:lang w:val="es-ES"/>
        </w:rPr>
        <w:t>RED</w:t>
      </w:r>
      <w:r w:rsidRPr="00AD52BD">
        <w:rPr>
          <w:color w:val="FF0000"/>
          <w:lang w:val="es-ES"/>
        </w:rPr>
        <w:t xml:space="preserve"> </w:t>
      </w:r>
      <w:r w:rsidRPr="00AD52BD">
        <w:rPr>
          <w:lang w:val="es-ES"/>
        </w:rPr>
        <w:t xml:space="preserve">debido a que falta código </w:t>
      </w:r>
    </w:p>
    <w:p w:rsidR="00E253B7" w:rsidRDefault="00E253B7" w:rsidP="00CA5F17">
      <w:pPr>
        <w:pStyle w:val="ppNumberListIndent"/>
        <w:rPr>
          <w:lang w:val="es-ES"/>
        </w:rPr>
      </w:pPr>
      <w:r w:rsidRPr="00AD52BD">
        <w:rPr>
          <w:lang w:val="es-ES"/>
        </w:rPr>
        <w:t xml:space="preserve">Implementa sólo el código necesario para que compile </w:t>
      </w:r>
      <w:r w:rsidRPr="00AD52BD">
        <w:rPr>
          <w:b/>
          <w:color w:val="92D050"/>
          <w:lang w:val="es-ES"/>
        </w:rPr>
        <w:t>GREEN</w:t>
      </w:r>
      <w:r w:rsidRPr="00AD52BD">
        <w:rPr>
          <w:color w:val="92D050"/>
          <w:lang w:val="es-ES"/>
        </w:rPr>
        <w:t xml:space="preserve"> </w:t>
      </w:r>
      <w:r w:rsidRPr="00AD52BD">
        <w:rPr>
          <w:lang w:val="es-ES"/>
        </w:rPr>
        <w:t xml:space="preserve">(aún no hay implementación real). </w:t>
      </w:r>
    </w:p>
    <w:p w:rsidR="00CA5F17" w:rsidRPr="00AD52BD" w:rsidRDefault="00CA5F17" w:rsidP="00CA5F17">
      <w:pPr>
        <w:pStyle w:val="ppListEnd"/>
        <w:rPr>
          <w:lang w:val="es-ES"/>
        </w:rPr>
      </w:pPr>
    </w:p>
    <w:p w:rsidR="00E253B7" w:rsidRPr="00AD52BD" w:rsidRDefault="00E253B7" w:rsidP="008A1D48">
      <w:pPr>
        <w:pStyle w:val="ppBodyTextIndent"/>
        <w:rPr>
          <w:lang w:val="es-ES"/>
        </w:rPr>
      </w:pPr>
      <w:r w:rsidRPr="00AD52BD">
        <w:rPr>
          <w:lang w:val="es-ES"/>
        </w:rPr>
        <w:t xml:space="preserve">Escribe el código del test para que se </w:t>
      </w:r>
      <w:r w:rsidRPr="00AD52BD">
        <w:rPr>
          <w:b/>
          <w:lang w:val="es-ES"/>
        </w:rPr>
        <w:t>ejecute</w:t>
      </w:r>
      <w:r w:rsidRPr="00AD52BD">
        <w:rPr>
          <w:lang w:val="es-ES"/>
        </w:rPr>
        <w:t xml:space="preserve"> (pase de </w:t>
      </w:r>
      <w:r w:rsidRPr="00AD52BD">
        <w:rPr>
          <w:b/>
          <w:color w:val="FF0000"/>
          <w:lang w:val="es-ES"/>
        </w:rPr>
        <w:t xml:space="preserve">RED </w:t>
      </w:r>
      <w:r w:rsidRPr="00AD52BD">
        <w:rPr>
          <w:lang w:val="es-ES"/>
        </w:rPr>
        <w:t xml:space="preserve">a </w:t>
      </w:r>
      <w:r w:rsidRPr="00AD52BD">
        <w:rPr>
          <w:b/>
          <w:color w:val="92D050"/>
          <w:lang w:val="es-ES"/>
        </w:rPr>
        <w:t>GREEN</w:t>
      </w:r>
      <w:r w:rsidRPr="00AD52BD">
        <w:rPr>
          <w:b/>
          <w:lang w:val="es-ES"/>
        </w:rPr>
        <w:t>)</w:t>
      </w:r>
      <w:r w:rsidRPr="00AD52BD">
        <w:rPr>
          <w:lang w:val="es-ES"/>
        </w:rPr>
        <w:t xml:space="preserve"> </w:t>
      </w:r>
    </w:p>
    <w:p w:rsidR="00E253B7" w:rsidRPr="00AD52BD" w:rsidRDefault="00E253B7" w:rsidP="00CA5F17">
      <w:pPr>
        <w:pStyle w:val="ppNumberListIndent"/>
        <w:rPr>
          <w:lang w:val="es-ES"/>
        </w:rPr>
      </w:pPr>
      <w:r w:rsidRPr="00AD52BD">
        <w:rPr>
          <w:lang w:val="es-ES"/>
        </w:rPr>
        <w:t xml:space="preserve">Inicialmente el test fallará </w:t>
      </w:r>
      <w:r w:rsidRPr="00AD52BD">
        <w:rPr>
          <w:b/>
          <w:color w:val="FF0000"/>
          <w:lang w:val="es-ES"/>
        </w:rPr>
        <w:t>RED</w:t>
      </w:r>
      <w:r w:rsidRPr="00AD52BD">
        <w:rPr>
          <w:color w:val="FF0000"/>
          <w:lang w:val="es-ES"/>
        </w:rPr>
        <w:t xml:space="preserve"> </w:t>
      </w:r>
      <w:r w:rsidRPr="00AD52BD">
        <w:rPr>
          <w:lang w:val="es-ES"/>
        </w:rPr>
        <w:t xml:space="preserve">ya que no existe funcionalidad. </w:t>
      </w:r>
    </w:p>
    <w:p w:rsidR="00E253B7" w:rsidRDefault="00E253B7" w:rsidP="00CA5F17">
      <w:pPr>
        <w:pStyle w:val="ppNumberListIndent"/>
        <w:rPr>
          <w:lang w:val="es-ES"/>
        </w:rPr>
      </w:pPr>
      <w:r w:rsidRPr="00AD52BD">
        <w:rPr>
          <w:lang w:val="es-ES"/>
        </w:rPr>
        <w:t xml:space="preserve">Implementa la funcionalidad que va a probar el test hasta que se ejecute adecuadamente </w:t>
      </w:r>
      <w:r w:rsidRPr="00AD52BD">
        <w:rPr>
          <w:b/>
          <w:color w:val="92D050"/>
          <w:lang w:val="es-ES"/>
        </w:rPr>
        <w:t>GREEN</w:t>
      </w:r>
      <w:r w:rsidRPr="00AD52BD">
        <w:rPr>
          <w:b/>
          <w:lang w:val="es-ES"/>
        </w:rPr>
        <w:t>.</w:t>
      </w:r>
      <w:r w:rsidRPr="00AD52BD">
        <w:rPr>
          <w:lang w:val="es-ES"/>
        </w:rPr>
        <w:t xml:space="preserve"> </w:t>
      </w:r>
    </w:p>
    <w:p w:rsidR="00CA5F17" w:rsidRPr="00AD52BD" w:rsidRDefault="00CA5F17" w:rsidP="00CA5F17">
      <w:pPr>
        <w:pStyle w:val="ppListEnd"/>
        <w:rPr>
          <w:lang w:val="es-ES"/>
        </w:rPr>
      </w:pPr>
    </w:p>
    <w:p w:rsidR="00E253B7" w:rsidRPr="00AD52BD" w:rsidRDefault="00E253B7" w:rsidP="008A1D48">
      <w:pPr>
        <w:pStyle w:val="ppBodyTextIndent"/>
        <w:rPr>
          <w:lang w:val="es-ES"/>
        </w:rPr>
      </w:pPr>
      <w:r w:rsidRPr="00AD52BD">
        <w:rPr>
          <w:b/>
          <w:lang w:val="es-ES"/>
        </w:rPr>
        <w:t>Refactoriza</w:t>
      </w:r>
      <w:r w:rsidRPr="00AD52BD">
        <w:rPr>
          <w:lang w:val="es-ES"/>
        </w:rPr>
        <w:t xml:space="preserve"> el test y el código una vez que este todo </w:t>
      </w:r>
      <w:r w:rsidRPr="00AD52BD">
        <w:rPr>
          <w:b/>
          <w:color w:val="92D050"/>
          <w:lang w:val="es-ES"/>
        </w:rPr>
        <w:t>GREEN</w:t>
      </w:r>
      <w:r w:rsidRPr="00AD52BD">
        <w:rPr>
          <w:color w:val="92D050"/>
          <w:lang w:val="es-ES"/>
        </w:rPr>
        <w:t xml:space="preserve"> </w:t>
      </w:r>
      <w:r w:rsidRPr="00AD52BD">
        <w:rPr>
          <w:lang w:val="es-ES"/>
        </w:rPr>
        <w:t xml:space="preserve">y la solución vaya evolucionando. </w:t>
      </w:r>
    </w:p>
    <w:p w:rsidR="00E253B7" w:rsidRDefault="00E253B7" w:rsidP="003B5397">
      <w:pPr>
        <w:pStyle w:val="ppBodyText"/>
        <w:rPr>
          <w:lang w:val="es-ES"/>
        </w:rPr>
      </w:pPr>
      <w:r w:rsidRPr="00AD52BD">
        <w:rPr>
          <w:lang w:val="es-ES"/>
        </w:rPr>
        <w:t xml:space="preserve"> </w:t>
      </w:r>
    </w:p>
    <w:p w:rsidR="003B5397" w:rsidRPr="00AD52BD" w:rsidRDefault="003B5397" w:rsidP="003B5397">
      <w:pPr>
        <w:pStyle w:val="ppBodyText"/>
        <w:rPr>
          <w:lang w:val="es-ES"/>
        </w:rPr>
      </w:pPr>
      <w:r>
        <w:rPr>
          <w:lang w:val="es-ES"/>
        </w:rPr>
        <w:t>NOTA</w:t>
      </w:r>
    </w:p>
    <w:tbl>
      <w:tblPr>
        <w:tblStyle w:val="TableGrid"/>
        <w:tblW w:w="9507" w:type="dxa"/>
        <w:tblInd w:w="-30" w:type="dxa"/>
        <w:tblCellMar>
          <w:top w:w="61" w:type="dxa"/>
          <w:left w:w="107" w:type="dxa"/>
          <w:right w:w="119" w:type="dxa"/>
        </w:tblCellMar>
        <w:tblLook w:val="04A0" w:firstRow="1" w:lastRow="0" w:firstColumn="1" w:lastColumn="0" w:noHBand="0" w:noVBand="1"/>
      </w:tblPr>
      <w:tblGrid>
        <w:gridCol w:w="9507"/>
      </w:tblGrid>
      <w:tr w:rsidR="003B5397" w:rsidRPr="002B0491" w:rsidTr="003B5397">
        <w:trPr>
          <w:trHeight w:val="958"/>
        </w:trPr>
        <w:tc>
          <w:tcPr>
            <w:tcW w:w="9507" w:type="dxa"/>
            <w:tcBorders>
              <w:top w:val="nil"/>
              <w:left w:val="single" w:sz="24" w:space="0" w:color="FFFFFF"/>
              <w:bottom w:val="nil"/>
              <w:right w:val="nil"/>
            </w:tcBorders>
            <w:shd w:val="clear" w:color="auto" w:fill="F2F2F2"/>
          </w:tcPr>
          <w:p w:rsidR="003B5397" w:rsidRDefault="003B5397" w:rsidP="008862B0">
            <w:pPr>
              <w:pStyle w:val="ppBodyText"/>
            </w:pPr>
            <w:r>
              <w:rPr>
                <w:sz w:val="18"/>
              </w:rPr>
              <w:t>Echad un vistazo a Guidelines for Test-Driven Development(</w:t>
            </w:r>
            <w:hyperlink r:id="rId41">
              <w:r>
                <w:rPr>
                  <w:color w:val="0000FF"/>
                  <w:sz w:val="18"/>
                  <w:u w:val="single" w:color="0000FF"/>
                </w:rPr>
                <w:t>http://msdn.microsoft.com/en</w:t>
              </w:r>
            </w:hyperlink>
            <w:hyperlink r:id="rId42">
              <w:r w:rsidRPr="00AD52BD">
                <w:rPr>
                  <w:rStyle w:val="Hyperlink"/>
                </w:rPr>
                <w:t>http://msdn.microsoft.com/en-us/library/aa730844(v=vs.80).aspx</w:t>
              </w:r>
            </w:hyperlink>
            <w:hyperlink r:id="rId43">
              <w:r>
                <w:rPr>
                  <w:color w:val="0000FF"/>
                  <w:sz w:val="18"/>
                  <w:u w:val="single" w:color="0000FF"/>
                </w:rPr>
                <w:t>us/library/aa730844(v=vs.80).aspx</w:t>
              </w:r>
            </w:hyperlink>
            <w:hyperlink r:id="rId44">
              <w:r>
                <w:rPr>
                  <w:sz w:val="18"/>
                </w:rPr>
                <w:t>)</w:t>
              </w:r>
            </w:hyperlink>
            <w:r>
              <w:rPr>
                <w:sz w:val="18"/>
              </w:rPr>
              <w:t xml:space="preserve"> y Testing for Countinous Delivery with Visual Studio </w:t>
            </w:r>
          </w:p>
          <w:p w:rsidR="003B5397" w:rsidRPr="00AD52BD" w:rsidRDefault="00E1720E" w:rsidP="008862B0">
            <w:pPr>
              <w:pStyle w:val="ppBodyText"/>
              <w:rPr>
                <w:lang w:val="es-ES"/>
              </w:rPr>
            </w:pPr>
            <w:hyperlink r:id="rId45">
              <w:r w:rsidR="003B5397" w:rsidRPr="00AD52BD">
                <w:rPr>
                  <w:sz w:val="18"/>
                  <w:lang w:val="es-ES"/>
                </w:rPr>
                <w:t>(</w:t>
              </w:r>
            </w:hyperlink>
            <w:hyperlink r:id="rId46">
              <w:r w:rsidR="003B5397" w:rsidRPr="00AD52BD">
                <w:rPr>
                  <w:color w:val="0000FF"/>
                  <w:sz w:val="18"/>
                  <w:u w:val="single" w:color="0000FF"/>
                  <w:lang w:val="es-ES"/>
                </w:rPr>
                <w:t>http://msdn.microsoft.com/en</w:t>
              </w:r>
            </w:hyperlink>
            <w:hyperlink r:id="rId47">
              <w:r w:rsidR="003B5397" w:rsidRPr="00AD52BD">
                <w:rPr>
                  <w:color w:val="0000FF"/>
                  <w:sz w:val="18"/>
                  <w:u w:val="single" w:color="0000FF"/>
                  <w:lang w:val="es-ES"/>
                </w:rPr>
                <w:t>-</w:t>
              </w:r>
            </w:hyperlink>
            <w:hyperlink r:id="rId48">
              <w:r w:rsidR="003B5397" w:rsidRPr="00AD52BD">
                <w:rPr>
                  <w:color w:val="0000FF"/>
                  <w:sz w:val="18"/>
                  <w:u w:val="single" w:color="0000FF"/>
                  <w:lang w:val="es-ES"/>
                </w:rPr>
                <w:t>us/library/jj159345.aspx</w:t>
              </w:r>
            </w:hyperlink>
            <w:hyperlink r:id="rId49">
              <w:r w:rsidR="003B5397" w:rsidRPr="00AD52BD">
                <w:rPr>
                  <w:sz w:val="18"/>
                  <w:lang w:val="es-ES"/>
                </w:rPr>
                <w:t>)</w:t>
              </w:r>
            </w:hyperlink>
            <w:r w:rsidR="003B5397" w:rsidRPr="00AD52BD">
              <w:rPr>
                <w:sz w:val="18"/>
                <w:lang w:val="es-ES"/>
              </w:rPr>
              <w:t xml:space="preserve"> para conocer más buenas prácticas a la hora de escribir tests unitarios </w:t>
            </w:r>
          </w:p>
        </w:tc>
      </w:tr>
    </w:tbl>
    <w:p w:rsidR="00E253B7" w:rsidRPr="00AD52BD" w:rsidRDefault="00E253B7" w:rsidP="00CA5F17">
      <w:pPr>
        <w:spacing w:line="240" w:lineRule="auto"/>
        <w:rPr>
          <w:lang w:val="es-ES"/>
        </w:rPr>
      </w:pPr>
      <w:r w:rsidRPr="00AD52BD">
        <w:rPr>
          <w:lang w:val="es-ES"/>
        </w:rPr>
        <w:t xml:space="preserve"> </w:t>
      </w:r>
    </w:p>
    <w:p w:rsidR="00E253B7" w:rsidRDefault="00E253B7" w:rsidP="00CA5F17">
      <w:pPr>
        <w:pStyle w:val="Heading2"/>
      </w:pPr>
      <w:bookmarkStart w:id="2" w:name="_Toc365014911"/>
      <w:r>
        <w:t>Checklist de un test unitario</w:t>
      </w:r>
      <w:bookmarkEnd w:id="2"/>
      <w:r>
        <w:t xml:space="preserve"> </w:t>
      </w:r>
    </w:p>
    <w:tbl>
      <w:tblPr>
        <w:tblStyle w:val="TableGrid"/>
        <w:tblW w:w="9961" w:type="dxa"/>
        <w:tblInd w:w="8" w:type="dxa"/>
        <w:tblCellMar>
          <w:top w:w="121" w:type="dxa"/>
          <w:left w:w="107" w:type="dxa"/>
          <w:right w:w="59" w:type="dxa"/>
        </w:tblCellMar>
        <w:tblLook w:val="04A0" w:firstRow="1" w:lastRow="0" w:firstColumn="1" w:lastColumn="0" w:noHBand="0" w:noVBand="1"/>
      </w:tblPr>
      <w:tblGrid>
        <w:gridCol w:w="2551"/>
        <w:gridCol w:w="6338"/>
        <w:gridCol w:w="1072"/>
      </w:tblGrid>
      <w:tr w:rsidR="00E253B7" w:rsidTr="00ED5668">
        <w:trPr>
          <w:trHeight w:val="360"/>
        </w:trPr>
        <w:tc>
          <w:tcPr>
            <w:tcW w:w="2551" w:type="dxa"/>
            <w:tcBorders>
              <w:top w:val="nil"/>
              <w:left w:val="nil"/>
              <w:bottom w:val="single" w:sz="2" w:space="0" w:color="B8CCE4"/>
              <w:right w:val="nil"/>
            </w:tcBorders>
            <w:shd w:val="clear" w:color="auto" w:fill="4F81BD"/>
          </w:tcPr>
          <w:p w:rsidR="00E253B7" w:rsidRDefault="00E253B7" w:rsidP="00CA5F17">
            <w:pPr>
              <w:pStyle w:val="ppBodyText"/>
            </w:pPr>
            <w:r>
              <w:t xml:space="preserve">Check </w:t>
            </w:r>
          </w:p>
        </w:tc>
        <w:tc>
          <w:tcPr>
            <w:tcW w:w="6338" w:type="dxa"/>
            <w:tcBorders>
              <w:top w:val="nil"/>
              <w:left w:val="nil"/>
              <w:bottom w:val="single" w:sz="2" w:space="0" w:color="B8CCE4"/>
              <w:right w:val="nil"/>
            </w:tcBorders>
            <w:shd w:val="clear" w:color="auto" w:fill="4F81BD"/>
          </w:tcPr>
          <w:p w:rsidR="00E253B7" w:rsidRDefault="00E253B7" w:rsidP="00CA5F17">
            <w:pPr>
              <w:pStyle w:val="ppBodyText"/>
            </w:pPr>
            <w:r>
              <w:t xml:space="preserve">Descripción </w:t>
            </w:r>
          </w:p>
        </w:tc>
        <w:tc>
          <w:tcPr>
            <w:tcW w:w="1072" w:type="dxa"/>
            <w:tcBorders>
              <w:top w:val="nil"/>
              <w:left w:val="nil"/>
              <w:bottom w:val="single" w:sz="2" w:space="0" w:color="B8CCE4"/>
              <w:right w:val="nil"/>
            </w:tcBorders>
            <w:shd w:val="clear" w:color="auto" w:fill="4F81BD"/>
          </w:tcPr>
          <w:p w:rsidR="00E253B7" w:rsidRDefault="00E253B7" w:rsidP="00CA5F17">
            <w:pPr>
              <w:pStyle w:val="ppBodyText"/>
            </w:pPr>
            <w:r>
              <w:t xml:space="preserve">Check </w:t>
            </w:r>
          </w:p>
        </w:tc>
      </w:tr>
      <w:tr w:rsidR="00E253B7" w:rsidTr="00ED5668">
        <w:trPr>
          <w:trHeight w:val="1684"/>
        </w:trPr>
        <w:tc>
          <w:tcPr>
            <w:tcW w:w="2551" w:type="dxa"/>
            <w:tcBorders>
              <w:top w:val="single" w:sz="2" w:space="0" w:color="B8CCE4"/>
              <w:left w:val="single" w:sz="2" w:space="0" w:color="B8CCE4"/>
              <w:bottom w:val="single" w:sz="2" w:space="0" w:color="B8CCE4"/>
              <w:right w:val="single" w:sz="2" w:space="0" w:color="B8CCE4"/>
            </w:tcBorders>
          </w:tcPr>
          <w:p w:rsidR="00E253B7" w:rsidRDefault="00E253B7" w:rsidP="00CA5F17">
            <w:pPr>
              <w:pStyle w:val="ppBodyText"/>
            </w:pPr>
            <w:r>
              <w:rPr>
                <w:color w:val="404040"/>
              </w:rPr>
              <w:t>Convención de nombres descriptivos</w:t>
            </w:r>
            <w:r>
              <w:rPr>
                <w:b/>
                <w:color w:val="404040"/>
              </w:rPr>
              <w:t xml:space="preserve"> </w:t>
            </w:r>
          </w:p>
        </w:tc>
        <w:tc>
          <w:tcPr>
            <w:tcW w:w="6338"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 xml:space="preserve">Establece </w:t>
            </w:r>
            <w:r w:rsidRPr="00AD52BD">
              <w:rPr>
                <w:color w:val="404040"/>
                <w:lang w:val="es-ES"/>
              </w:rPr>
              <w:tab/>
              <w:t xml:space="preserve">una </w:t>
            </w:r>
            <w:r w:rsidRPr="00AD52BD">
              <w:rPr>
                <w:color w:val="404040"/>
                <w:lang w:val="es-ES"/>
              </w:rPr>
              <w:tab/>
              <w:t xml:space="preserve">convención </w:t>
            </w:r>
            <w:r w:rsidRPr="00AD52BD">
              <w:rPr>
                <w:color w:val="404040"/>
                <w:lang w:val="es-ES"/>
              </w:rPr>
              <w:tab/>
              <w:t xml:space="preserve">de </w:t>
            </w:r>
            <w:r w:rsidRPr="00AD52BD">
              <w:rPr>
                <w:color w:val="404040"/>
                <w:lang w:val="es-ES"/>
              </w:rPr>
              <w:tab/>
              <w:t xml:space="preserve">nombres </w:t>
            </w:r>
            <w:r w:rsidRPr="00AD52BD">
              <w:rPr>
                <w:color w:val="404040"/>
                <w:lang w:val="es-ES"/>
              </w:rPr>
              <w:tab/>
              <w:t xml:space="preserve">descriptivos </w:t>
            </w:r>
            <w:r w:rsidRPr="00AD52BD">
              <w:rPr>
                <w:color w:val="404040"/>
                <w:lang w:val="es-ES"/>
              </w:rPr>
              <w:tab/>
              <w:t xml:space="preserve">como ClassName_Purpose_ExpectedResult, consiguiendo un estilo de tests consistente y con una intención clara. </w:t>
            </w:r>
          </w:p>
          <w:p w:rsidR="00E253B7" w:rsidRDefault="00E253B7" w:rsidP="00CA5F17">
            <w:pPr>
              <w:pStyle w:val="ppBodyText"/>
            </w:pPr>
            <w:r>
              <w:rPr>
                <w:color w:val="404040"/>
              </w:rPr>
              <w:t xml:space="preserve">Ejemplos: </w:t>
            </w:r>
          </w:p>
          <w:p w:rsidR="00E253B7" w:rsidRDefault="00E253B7" w:rsidP="00CA5F17">
            <w:pPr>
              <w:pStyle w:val="ppBodyText"/>
            </w:pPr>
            <w:r>
              <w:rPr>
                <w:color w:val="404040"/>
              </w:rPr>
              <w:t xml:space="preserve">Credentials_UserNameLength_Succeed() </w:t>
            </w:r>
          </w:p>
          <w:p w:rsidR="00E253B7" w:rsidRDefault="00E253B7" w:rsidP="00CA5F17">
            <w:pPr>
              <w:pStyle w:val="ppBodyText"/>
            </w:pPr>
            <w:r>
              <w:rPr>
                <w:color w:val="404040"/>
              </w:rPr>
              <w:t xml:space="preserve">Credentials_UserNameLength_Fail() </w:t>
            </w:r>
          </w:p>
        </w:tc>
        <w:tc>
          <w:tcPr>
            <w:tcW w:w="1072" w:type="dxa"/>
            <w:tcBorders>
              <w:top w:val="single" w:sz="2" w:space="0" w:color="B8CCE4"/>
              <w:left w:val="single" w:sz="2" w:space="0" w:color="B8CCE4"/>
              <w:bottom w:val="single" w:sz="2" w:space="0" w:color="B8CCE4"/>
              <w:right w:val="single" w:sz="2" w:space="0" w:color="B8CCE4"/>
            </w:tcBorders>
          </w:tcPr>
          <w:p w:rsidR="00E253B7" w:rsidRDefault="00E253B7" w:rsidP="00CA5F17">
            <w:pPr>
              <w:pStyle w:val="ppBodyText"/>
            </w:pPr>
            <w:r>
              <w:rPr>
                <w:color w:val="404040"/>
              </w:rPr>
              <w:t xml:space="preserve"> </w:t>
            </w:r>
          </w:p>
        </w:tc>
      </w:tr>
      <w:tr w:rsidR="00E253B7" w:rsidRPr="002B0491" w:rsidTr="00ED5668">
        <w:trPr>
          <w:trHeight w:val="1081"/>
        </w:trPr>
        <w:tc>
          <w:tcPr>
            <w:tcW w:w="2551" w:type="dxa"/>
            <w:tcBorders>
              <w:top w:val="single" w:sz="2" w:space="0" w:color="B8CCE4"/>
              <w:left w:val="single" w:sz="2" w:space="0" w:color="B8CCE4"/>
              <w:bottom w:val="single" w:sz="2" w:space="0" w:color="B8CCE4"/>
              <w:right w:val="single" w:sz="2" w:space="0" w:color="B8CCE4"/>
            </w:tcBorders>
            <w:shd w:val="clear" w:color="auto" w:fill="F2F2F2"/>
          </w:tcPr>
          <w:p w:rsidR="00E253B7" w:rsidRDefault="00E253B7" w:rsidP="00CA5F17">
            <w:pPr>
              <w:pStyle w:val="ppBodyText"/>
            </w:pPr>
            <w:r>
              <w:rPr>
                <w:color w:val="595959"/>
              </w:rPr>
              <w:t>Documenta los tests</w:t>
            </w:r>
            <w:r>
              <w:rPr>
                <w:b/>
                <w:color w:val="595959"/>
              </w:rPr>
              <w:t xml:space="preserve"> </w:t>
            </w:r>
          </w:p>
        </w:tc>
        <w:tc>
          <w:tcPr>
            <w:tcW w:w="6338" w:type="dxa"/>
            <w:tcBorders>
              <w:top w:val="single" w:sz="2" w:space="0" w:color="B8CCE4"/>
              <w:left w:val="single" w:sz="2" w:space="0" w:color="B8CCE4"/>
              <w:bottom w:val="single" w:sz="2" w:space="0" w:color="B8CCE4"/>
              <w:right w:val="single" w:sz="2" w:space="0" w:color="B8CCE4"/>
            </w:tcBorders>
            <w:shd w:val="clear" w:color="auto" w:fill="F2F2F2"/>
          </w:tcPr>
          <w:p w:rsidR="00E253B7" w:rsidRPr="00AD52BD" w:rsidRDefault="00E253B7" w:rsidP="00CA5F17">
            <w:pPr>
              <w:pStyle w:val="ppBodyText"/>
              <w:rPr>
                <w:lang w:val="es-ES"/>
              </w:rPr>
            </w:pPr>
            <w:r w:rsidRPr="00AD52BD">
              <w:rPr>
                <w:color w:val="595959"/>
                <w:lang w:val="es-ES"/>
              </w:rPr>
              <w:t xml:space="preserve">Los test unitarios prueban y validan características de negocio. El propio código es una documentación viva del sistema. Recomendamos el uso combinado de  código conciso y documentación mínima, para conseguir un test unitario entendible, mantenible y autodescriptivo. </w:t>
            </w:r>
          </w:p>
        </w:tc>
        <w:tc>
          <w:tcPr>
            <w:tcW w:w="1072" w:type="dxa"/>
            <w:tcBorders>
              <w:top w:val="single" w:sz="2" w:space="0" w:color="B8CCE4"/>
              <w:left w:val="single" w:sz="2" w:space="0" w:color="B8CCE4"/>
              <w:bottom w:val="single" w:sz="2" w:space="0" w:color="B8CCE4"/>
              <w:right w:val="single" w:sz="2" w:space="0" w:color="B8CCE4"/>
            </w:tcBorders>
            <w:shd w:val="clear" w:color="auto" w:fill="F2F2F2"/>
          </w:tcPr>
          <w:p w:rsidR="00E253B7" w:rsidRPr="00AD52BD" w:rsidRDefault="00E253B7" w:rsidP="00CA5F17">
            <w:pPr>
              <w:pStyle w:val="ppBodyText"/>
              <w:rPr>
                <w:lang w:val="es-ES"/>
              </w:rPr>
            </w:pPr>
            <w:r w:rsidRPr="00AD52BD">
              <w:rPr>
                <w:color w:val="595959"/>
                <w:lang w:val="es-ES"/>
              </w:rPr>
              <w:t xml:space="preserve"> </w:t>
            </w:r>
          </w:p>
        </w:tc>
      </w:tr>
      <w:tr w:rsidR="00E253B7" w:rsidTr="00ED5668">
        <w:trPr>
          <w:trHeight w:val="907"/>
        </w:trPr>
        <w:tc>
          <w:tcPr>
            <w:tcW w:w="2551" w:type="dxa"/>
            <w:tcBorders>
              <w:top w:val="single" w:sz="2" w:space="0" w:color="B8CCE4"/>
              <w:left w:val="single" w:sz="2" w:space="0" w:color="B8CCE4"/>
              <w:bottom w:val="single" w:sz="2" w:space="0" w:color="B8CCE4"/>
              <w:right w:val="single" w:sz="2" w:space="0" w:color="B8CCE4"/>
            </w:tcBorders>
          </w:tcPr>
          <w:p w:rsidR="00E253B7" w:rsidRDefault="00E253B7" w:rsidP="00CA5F17">
            <w:pPr>
              <w:pStyle w:val="ppBodyText"/>
            </w:pPr>
            <w:r>
              <w:rPr>
                <w:color w:val="404040"/>
              </w:rPr>
              <w:t>Errores y aserciones descriptivas</w:t>
            </w:r>
            <w:r>
              <w:rPr>
                <w:b/>
                <w:color w:val="404040"/>
              </w:rPr>
              <w:t xml:space="preserve"> </w:t>
            </w:r>
          </w:p>
        </w:tc>
        <w:tc>
          <w:tcPr>
            <w:tcW w:w="6338"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 xml:space="preserve">Usa mensajes descriptivos para mejorar la </w:t>
            </w:r>
            <w:r w:rsidRPr="00AD52BD">
              <w:rPr>
                <w:b/>
                <w:color w:val="404040"/>
                <w:lang w:val="es-ES"/>
              </w:rPr>
              <w:t>lectura del código</w:t>
            </w:r>
            <w:r w:rsidRPr="00AD52BD">
              <w:rPr>
                <w:color w:val="404040"/>
                <w:lang w:val="es-ES"/>
              </w:rPr>
              <w:t xml:space="preserve"> y el log de compilación.  </w:t>
            </w:r>
          </w:p>
          <w:p w:rsidR="00E253B7" w:rsidRDefault="00E253B7" w:rsidP="00CA5F17">
            <w:pPr>
              <w:pStyle w:val="ppBodyText"/>
            </w:pPr>
            <w:r>
              <w:rPr>
                <w:color w:val="404040"/>
              </w:rPr>
              <w:t xml:space="preserve">Ejemplos: Content submission failed due to too many spelling errors. </w:t>
            </w:r>
          </w:p>
        </w:tc>
        <w:tc>
          <w:tcPr>
            <w:tcW w:w="1072" w:type="dxa"/>
            <w:tcBorders>
              <w:top w:val="single" w:sz="2" w:space="0" w:color="B8CCE4"/>
              <w:left w:val="single" w:sz="2" w:space="0" w:color="B8CCE4"/>
              <w:bottom w:val="single" w:sz="2" w:space="0" w:color="B8CCE4"/>
              <w:right w:val="single" w:sz="2" w:space="0" w:color="B8CCE4"/>
            </w:tcBorders>
          </w:tcPr>
          <w:p w:rsidR="00E253B7" w:rsidRDefault="00E253B7" w:rsidP="00CA5F17">
            <w:pPr>
              <w:pStyle w:val="ppBodyText"/>
            </w:pPr>
            <w:r>
              <w:rPr>
                <w:color w:val="404040"/>
              </w:rPr>
              <w:t xml:space="preserve"> </w:t>
            </w:r>
          </w:p>
        </w:tc>
      </w:tr>
      <w:tr w:rsidR="00E253B7" w:rsidRPr="002B0491" w:rsidTr="00ED5668">
        <w:trPr>
          <w:trHeight w:val="601"/>
        </w:trPr>
        <w:tc>
          <w:tcPr>
            <w:tcW w:w="2551" w:type="dxa"/>
            <w:tcBorders>
              <w:top w:val="single" w:sz="2" w:space="0" w:color="B8CCE4"/>
              <w:left w:val="single" w:sz="2" w:space="0" w:color="B8CCE4"/>
              <w:bottom w:val="single" w:sz="2" w:space="0" w:color="B8CCE4"/>
              <w:right w:val="single" w:sz="2" w:space="0" w:color="B8CCE4"/>
            </w:tcBorders>
            <w:shd w:val="clear" w:color="auto" w:fill="F2F2F2"/>
          </w:tcPr>
          <w:p w:rsidR="00E253B7" w:rsidRPr="00AD52BD" w:rsidRDefault="00E253B7" w:rsidP="00CA5F17">
            <w:pPr>
              <w:pStyle w:val="ppBodyText"/>
              <w:rPr>
                <w:lang w:val="es-ES"/>
              </w:rPr>
            </w:pPr>
            <w:r w:rsidRPr="00AD52BD">
              <w:rPr>
                <w:color w:val="595959"/>
                <w:lang w:val="es-ES"/>
              </w:rPr>
              <w:t>Adopta el desarrollo contra interfaces</w:t>
            </w:r>
            <w:r w:rsidRPr="00AD52BD">
              <w:rPr>
                <w:b/>
                <w:color w:val="595959"/>
                <w:lang w:val="es-ES"/>
              </w:rPr>
              <w:t xml:space="preserve"> </w:t>
            </w:r>
          </w:p>
        </w:tc>
        <w:tc>
          <w:tcPr>
            <w:tcW w:w="6338" w:type="dxa"/>
            <w:tcBorders>
              <w:top w:val="single" w:sz="2" w:space="0" w:color="B8CCE4"/>
              <w:left w:val="single" w:sz="2" w:space="0" w:color="B8CCE4"/>
              <w:bottom w:val="single" w:sz="2" w:space="0" w:color="B8CCE4"/>
              <w:right w:val="single" w:sz="2" w:space="0" w:color="B8CCE4"/>
            </w:tcBorders>
            <w:shd w:val="clear" w:color="auto" w:fill="F2F2F2"/>
          </w:tcPr>
          <w:p w:rsidR="00E253B7" w:rsidRPr="00AD52BD" w:rsidRDefault="00E253B7" w:rsidP="00CA5F17">
            <w:pPr>
              <w:pStyle w:val="ppBodyText"/>
              <w:rPr>
                <w:lang w:val="es-ES"/>
              </w:rPr>
            </w:pPr>
            <w:r w:rsidRPr="00AD52BD">
              <w:rPr>
                <w:b/>
                <w:color w:val="595959"/>
                <w:lang w:val="es-ES"/>
              </w:rPr>
              <w:t>La interfaz define el contrato</w:t>
            </w:r>
            <w:r w:rsidRPr="00AD52BD">
              <w:rPr>
                <w:color w:val="595959"/>
                <w:lang w:val="es-ES"/>
              </w:rPr>
              <w:t xml:space="preserve">, permitiendo el uso de stubs y tests de caja negra. </w:t>
            </w:r>
          </w:p>
        </w:tc>
        <w:tc>
          <w:tcPr>
            <w:tcW w:w="1072" w:type="dxa"/>
            <w:tcBorders>
              <w:top w:val="single" w:sz="2" w:space="0" w:color="B8CCE4"/>
              <w:left w:val="single" w:sz="2" w:space="0" w:color="B8CCE4"/>
              <w:bottom w:val="single" w:sz="2" w:space="0" w:color="B8CCE4"/>
              <w:right w:val="single" w:sz="2" w:space="0" w:color="B8CCE4"/>
            </w:tcBorders>
            <w:shd w:val="clear" w:color="auto" w:fill="F2F2F2"/>
          </w:tcPr>
          <w:p w:rsidR="00E253B7" w:rsidRPr="00AD52BD" w:rsidRDefault="00E253B7" w:rsidP="00CA5F17">
            <w:pPr>
              <w:pStyle w:val="ppBodyText"/>
              <w:rPr>
                <w:lang w:val="es-ES"/>
              </w:rPr>
            </w:pPr>
            <w:r w:rsidRPr="00AD52BD">
              <w:rPr>
                <w:color w:val="595959"/>
                <w:lang w:val="es-ES"/>
              </w:rPr>
              <w:t xml:space="preserve"> </w:t>
            </w:r>
          </w:p>
        </w:tc>
      </w:tr>
      <w:tr w:rsidR="00E253B7" w:rsidRPr="002B0491" w:rsidTr="00ED5668">
        <w:trPr>
          <w:trHeight w:val="606"/>
        </w:trPr>
        <w:tc>
          <w:tcPr>
            <w:tcW w:w="2551" w:type="dxa"/>
            <w:tcBorders>
              <w:top w:val="single" w:sz="2" w:space="0" w:color="B8CCE4"/>
              <w:left w:val="single" w:sz="2" w:space="0" w:color="B8CCE4"/>
              <w:bottom w:val="single" w:sz="2" w:space="0" w:color="B8CCE4"/>
              <w:right w:val="single" w:sz="2" w:space="0" w:color="B8CCE4"/>
            </w:tcBorders>
          </w:tcPr>
          <w:p w:rsidR="00E253B7" w:rsidRDefault="00E253B7" w:rsidP="00CA5F17">
            <w:pPr>
              <w:pStyle w:val="ppBodyText"/>
            </w:pPr>
            <w:r>
              <w:rPr>
                <w:color w:val="404040"/>
              </w:rPr>
              <w:t>Mantenlo simple</w:t>
            </w:r>
            <w:r>
              <w:rPr>
                <w:b/>
                <w:color w:val="404040"/>
              </w:rPr>
              <w:t xml:space="preserve"> </w:t>
            </w:r>
          </w:p>
        </w:tc>
        <w:tc>
          <w:tcPr>
            <w:tcW w:w="6338"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 xml:space="preserve">El test unitario debe ser tan simple, limpio y conciso como sea posible. Los </w:t>
            </w:r>
            <w:r w:rsidRPr="00AD52BD">
              <w:rPr>
                <w:b/>
                <w:color w:val="404040"/>
                <w:lang w:val="es-ES"/>
              </w:rPr>
              <w:t>tests simples son un valor añadido</w:t>
            </w:r>
            <w:r w:rsidRPr="00AD52BD">
              <w:rPr>
                <w:color w:val="404040"/>
                <w:lang w:val="es-ES"/>
              </w:rPr>
              <w:t xml:space="preserve">, si no, se ignorarán y no se mantendrán </w:t>
            </w:r>
          </w:p>
        </w:tc>
        <w:tc>
          <w:tcPr>
            <w:tcW w:w="1072"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 xml:space="preserve"> </w:t>
            </w:r>
          </w:p>
        </w:tc>
      </w:tr>
      <w:tr w:rsidR="00E253B7" w:rsidRPr="002B0491" w:rsidTr="00ED5668">
        <w:trPr>
          <w:trHeight w:val="1081"/>
        </w:trPr>
        <w:tc>
          <w:tcPr>
            <w:tcW w:w="2551" w:type="dxa"/>
            <w:tcBorders>
              <w:top w:val="single" w:sz="2" w:space="0" w:color="B8CCE4"/>
              <w:left w:val="single" w:sz="2" w:space="0" w:color="B8CCE4"/>
              <w:bottom w:val="single" w:sz="2" w:space="0" w:color="B8CCE4"/>
              <w:right w:val="single" w:sz="2" w:space="0" w:color="B8CCE4"/>
            </w:tcBorders>
            <w:shd w:val="clear" w:color="auto" w:fill="F2F2F2"/>
          </w:tcPr>
          <w:p w:rsidR="00E253B7" w:rsidRDefault="00E253B7" w:rsidP="00CA5F17">
            <w:pPr>
              <w:pStyle w:val="ppBodyText"/>
            </w:pPr>
            <w:r>
              <w:rPr>
                <w:color w:val="595959"/>
              </w:rPr>
              <w:t>Mantenlo centrado</w:t>
            </w:r>
            <w:r>
              <w:rPr>
                <w:b/>
                <w:color w:val="595959"/>
              </w:rPr>
              <w:t xml:space="preserve"> </w:t>
            </w:r>
          </w:p>
        </w:tc>
        <w:tc>
          <w:tcPr>
            <w:tcW w:w="6338" w:type="dxa"/>
            <w:tcBorders>
              <w:top w:val="single" w:sz="2" w:space="0" w:color="B8CCE4"/>
              <w:left w:val="single" w:sz="2" w:space="0" w:color="B8CCE4"/>
              <w:bottom w:val="single" w:sz="2" w:space="0" w:color="B8CCE4"/>
              <w:right w:val="single" w:sz="2" w:space="0" w:color="B8CCE4"/>
            </w:tcBorders>
            <w:shd w:val="clear" w:color="auto" w:fill="F2F2F2"/>
          </w:tcPr>
          <w:p w:rsidR="00E253B7" w:rsidRPr="00AD52BD" w:rsidRDefault="00E253B7" w:rsidP="00CA5F17">
            <w:pPr>
              <w:pStyle w:val="ppBodyText"/>
              <w:rPr>
                <w:lang w:val="es-ES"/>
              </w:rPr>
            </w:pPr>
            <w:r w:rsidRPr="00AD52BD">
              <w:rPr>
                <w:color w:val="595959"/>
                <w:lang w:val="es-ES"/>
              </w:rPr>
              <w:t xml:space="preserve">Un test unitario está </w:t>
            </w:r>
            <w:r w:rsidRPr="00AD52BD">
              <w:rPr>
                <w:b/>
                <w:color w:val="595959"/>
                <w:lang w:val="es-ES"/>
              </w:rPr>
              <w:t>centrado</w:t>
            </w:r>
            <w:r w:rsidRPr="00AD52BD">
              <w:rPr>
                <w:color w:val="595959"/>
                <w:lang w:val="es-ES"/>
              </w:rPr>
              <w:t xml:space="preserve"> en la </w:t>
            </w:r>
            <w:r w:rsidRPr="00AD52BD">
              <w:rPr>
                <w:b/>
                <w:color w:val="595959"/>
                <w:lang w:val="es-ES"/>
              </w:rPr>
              <w:t>mínima unidad de código (método, clase, etc.)</w:t>
            </w:r>
            <w:r w:rsidRPr="00AD52BD">
              <w:rPr>
                <w:color w:val="595959"/>
                <w:lang w:val="es-ES"/>
              </w:rPr>
              <w:t xml:space="preserve"> que puede ser probada de manera aislada, no a nivel de sistema o de integración. Para mantener un test y su infraestructura asociada centrada, evita probar cosas entre los diferentes niveles de aplicación o de sistema. </w:t>
            </w:r>
          </w:p>
        </w:tc>
        <w:tc>
          <w:tcPr>
            <w:tcW w:w="1072" w:type="dxa"/>
            <w:tcBorders>
              <w:top w:val="single" w:sz="2" w:space="0" w:color="B8CCE4"/>
              <w:left w:val="single" w:sz="2" w:space="0" w:color="B8CCE4"/>
              <w:bottom w:val="single" w:sz="2" w:space="0" w:color="B8CCE4"/>
              <w:right w:val="single" w:sz="2" w:space="0" w:color="B8CCE4"/>
            </w:tcBorders>
            <w:shd w:val="clear" w:color="auto" w:fill="F2F2F2"/>
          </w:tcPr>
          <w:p w:rsidR="00E253B7" w:rsidRPr="00AD52BD" w:rsidRDefault="00E253B7" w:rsidP="00CA5F17">
            <w:pPr>
              <w:pStyle w:val="ppBodyText"/>
              <w:rPr>
                <w:lang w:val="es-ES"/>
              </w:rPr>
            </w:pPr>
            <w:r w:rsidRPr="00AD52BD">
              <w:rPr>
                <w:color w:val="595959"/>
                <w:lang w:val="es-ES"/>
              </w:rPr>
              <w:t xml:space="preserve"> </w:t>
            </w:r>
          </w:p>
        </w:tc>
      </w:tr>
      <w:tr w:rsidR="00E253B7" w:rsidRPr="00050EAA" w:rsidTr="00ED5668">
        <w:trPr>
          <w:trHeight w:val="844"/>
        </w:trPr>
        <w:tc>
          <w:tcPr>
            <w:tcW w:w="2551"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Tiene una sola aserción lógica</w:t>
            </w:r>
            <w:r w:rsidRPr="00AD52BD">
              <w:rPr>
                <w:b/>
                <w:color w:val="404040"/>
                <w:lang w:val="es-ES"/>
              </w:rPr>
              <w:t xml:space="preserve"> </w:t>
            </w:r>
          </w:p>
        </w:tc>
        <w:tc>
          <w:tcPr>
            <w:tcW w:w="6338"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 xml:space="preserve">Cada test debe tener </w:t>
            </w:r>
            <w:r w:rsidRPr="00AD52BD">
              <w:rPr>
                <w:b/>
                <w:color w:val="404040"/>
                <w:lang w:val="es-ES"/>
              </w:rPr>
              <w:t>sólo una aserción</w:t>
            </w:r>
            <w:r w:rsidRPr="00AD52BD">
              <w:rPr>
                <w:color w:val="404040"/>
                <w:lang w:val="es-ES"/>
              </w:rPr>
              <w:t xml:space="preserve"> lógica. Debe validar el test, como se indica en su nombre. Una aserción lógica puede contener una o varias sentencias de assert. </w:t>
            </w:r>
          </w:p>
        </w:tc>
        <w:tc>
          <w:tcPr>
            <w:tcW w:w="1072"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 xml:space="preserve"> </w:t>
            </w:r>
          </w:p>
        </w:tc>
      </w:tr>
      <w:tr w:rsidR="00E253B7" w:rsidRPr="00050EAA" w:rsidTr="00ED5668">
        <w:trPr>
          <w:trHeight w:val="1081"/>
        </w:trPr>
        <w:tc>
          <w:tcPr>
            <w:tcW w:w="2551" w:type="dxa"/>
            <w:tcBorders>
              <w:top w:val="single" w:sz="2" w:space="0" w:color="B8CCE4"/>
              <w:left w:val="single" w:sz="2" w:space="0" w:color="B8CCE4"/>
              <w:bottom w:val="single" w:sz="2" w:space="0" w:color="B8CCE4"/>
              <w:right w:val="single" w:sz="2" w:space="0" w:color="B8CCE4"/>
            </w:tcBorders>
            <w:shd w:val="clear" w:color="auto" w:fill="F2F2F2"/>
          </w:tcPr>
          <w:p w:rsidR="00E253B7" w:rsidRPr="00AD52BD" w:rsidRDefault="00E253B7" w:rsidP="00CA5F17">
            <w:pPr>
              <w:pStyle w:val="ppBodyText"/>
              <w:rPr>
                <w:lang w:val="es-ES"/>
              </w:rPr>
            </w:pPr>
            <w:r w:rsidRPr="00AD52BD">
              <w:rPr>
                <w:color w:val="595959"/>
                <w:lang w:val="es-ES"/>
              </w:rPr>
              <w:t>Organiza y mantén los tests</w:t>
            </w:r>
            <w:r w:rsidRPr="00AD52BD">
              <w:rPr>
                <w:b/>
                <w:color w:val="595959"/>
                <w:lang w:val="es-ES"/>
              </w:rPr>
              <w:t xml:space="preserve"> </w:t>
            </w:r>
          </w:p>
        </w:tc>
        <w:tc>
          <w:tcPr>
            <w:tcW w:w="6338" w:type="dxa"/>
            <w:tcBorders>
              <w:top w:val="single" w:sz="2" w:space="0" w:color="B8CCE4"/>
              <w:left w:val="single" w:sz="2" w:space="0" w:color="B8CCE4"/>
              <w:bottom w:val="single" w:sz="2" w:space="0" w:color="B8CCE4"/>
              <w:right w:val="single" w:sz="2" w:space="0" w:color="B8CCE4"/>
            </w:tcBorders>
            <w:shd w:val="clear" w:color="auto" w:fill="F2F2F2"/>
          </w:tcPr>
          <w:p w:rsidR="00E253B7" w:rsidRPr="00AD52BD" w:rsidRDefault="00E253B7" w:rsidP="00CA5F17">
            <w:pPr>
              <w:pStyle w:val="ppBodyText"/>
              <w:rPr>
                <w:lang w:val="es-ES"/>
              </w:rPr>
            </w:pPr>
            <w:r w:rsidRPr="00AD52BD">
              <w:rPr>
                <w:color w:val="595959"/>
                <w:lang w:val="es-ES"/>
              </w:rPr>
              <w:t xml:space="preserve">El código debe ser organizado y mantenido como si fuese una clase de primer nivel, al igual que el resto de la solución. Su código debe basarse en los mismos requisitos de buenas prácticas, calidad y estilo de código de la compañía. </w:t>
            </w:r>
          </w:p>
        </w:tc>
        <w:tc>
          <w:tcPr>
            <w:tcW w:w="1072" w:type="dxa"/>
            <w:tcBorders>
              <w:top w:val="single" w:sz="2" w:space="0" w:color="B8CCE4"/>
              <w:left w:val="single" w:sz="2" w:space="0" w:color="B8CCE4"/>
              <w:bottom w:val="single" w:sz="2" w:space="0" w:color="B8CCE4"/>
              <w:right w:val="single" w:sz="2" w:space="0" w:color="B8CCE4"/>
            </w:tcBorders>
            <w:shd w:val="clear" w:color="auto" w:fill="F2F2F2"/>
          </w:tcPr>
          <w:p w:rsidR="00E253B7" w:rsidRPr="00AD52BD" w:rsidRDefault="00E253B7" w:rsidP="00CA5F17">
            <w:pPr>
              <w:pStyle w:val="ppBodyText"/>
              <w:rPr>
                <w:lang w:val="es-ES"/>
              </w:rPr>
            </w:pPr>
            <w:r w:rsidRPr="00AD52BD">
              <w:rPr>
                <w:color w:val="595959"/>
                <w:lang w:val="es-ES"/>
              </w:rPr>
              <w:t xml:space="preserve"> </w:t>
            </w:r>
          </w:p>
        </w:tc>
      </w:tr>
      <w:tr w:rsidR="00E253B7" w:rsidRPr="00050EAA" w:rsidTr="00ED5668">
        <w:trPr>
          <w:trHeight w:val="845"/>
        </w:trPr>
        <w:tc>
          <w:tcPr>
            <w:tcW w:w="2551"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Testea los casos buenos, malos y los límite</w:t>
            </w:r>
            <w:r w:rsidRPr="00AD52BD">
              <w:rPr>
                <w:b/>
                <w:color w:val="404040"/>
                <w:lang w:val="es-ES"/>
              </w:rPr>
              <w:t xml:space="preserve"> </w:t>
            </w:r>
          </w:p>
        </w:tc>
        <w:tc>
          <w:tcPr>
            <w:tcW w:w="6338"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 xml:space="preserve">El test unitario debe cubrir todos los posibles escenarios y busca siempre una amplia cobertura de código. Testear los casos límites y las excepciones es responsabilidad del testador, ¡no del usuario final! </w:t>
            </w:r>
          </w:p>
        </w:tc>
        <w:tc>
          <w:tcPr>
            <w:tcW w:w="1072" w:type="dxa"/>
            <w:tcBorders>
              <w:top w:val="single" w:sz="2" w:space="0" w:color="B8CCE4"/>
              <w:left w:val="single" w:sz="2" w:space="0" w:color="B8CCE4"/>
              <w:bottom w:val="single" w:sz="2" w:space="0" w:color="B8CCE4"/>
              <w:right w:val="single" w:sz="2" w:space="0" w:color="B8CCE4"/>
            </w:tcBorders>
          </w:tcPr>
          <w:p w:rsidR="00E253B7" w:rsidRPr="00AD52BD" w:rsidRDefault="00E253B7" w:rsidP="00CA5F17">
            <w:pPr>
              <w:pStyle w:val="ppBodyText"/>
              <w:rPr>
                <w:lang w:val="es-ES"/>
              </w:rPr>
            </w:pPr>
            <w:r w:rsidRPr="00AD52BD">
              <w:rPr>
                <w:color w:val="404040"/>
                <w:lang w:val="es-ES"/>
              </w:rPr>
              <w:t xml:space="preserve"> </w:t>
            </w:r>
          </w:p>
        </w:tc>
      </w:tr>
    </w:tbl>
    <w:p w:rsidR="003C547A" w:rsidRDefault="003C547A" w:rsidP="00050EAA">
      <w:pPr>
        <w:pStyle w:val="ppBodyText"/>
        <w:rPr>
          <w:lang w:val="es-ES"/>
        </w:rPr>
      </w:pPr>
    </w:p>
    <w:p w:rsidR="00050EAA" w:rsidRDefault="00050EAA" w:rsidP="00050EAA">
      <w:pPr>
        <w:pStyle w:val="ppBodyText"/>
        <w:rPr>
          <w:lang w:val="es-ES"/>
        </w:rPr>
      </w:pPr>
      <w:r>
        <w:rPr>
          <w:lang w:val="es-ES"/>
        </w:rPr>
        <w:t xml:space="preserve">La información contenida en este documento representa la visión Microsoft Corporation sobre los asuntos analizados a la fecha de publicación. Dado que Microsoft debe responder a las condiciones cambiantes del mercado, no debe interpretarse como un compromiso por parte de Microsoft, y Microsoft no puede garantizar la exactitud de la información presentada después de la fecha de publicación. </w:t>
      </w:r>
    </w:p>
    <w:p w:rsidR="00050EAA" w:rsidRDefault="00050EAA" w:rsidP="00050EAA">
      <w:pPr>
        <w:pStyle w:val="ppBodyText"/>
        <w:rPr>
          <w:lang w:val="es-ES"/>
        </w:rPr>
      </w:pPr>
      <w:r>
        <w:rPr>
          <w:lang w:val="es-ES"/>
        </w:rPr>
        <w:t xml:space="preserve">Este documento es sólo para fines informativos. MICROSOFT NO OFRECE NINGUNA GARANTÍA, EXPRESA, IMPLÍCITA O LEGAL, EN CUANTO A LA INFORMACIÓN CONTENIDA EN ESTE DOCUMENTO. </w:t>
      </w:r>
    </w:p>
    <w:p w:rsidR="00050EAA" w:rsidRDefault="00050EAA" w:rsidP="00050EAA">
      <w:pPr>
        <w:pStyle w:val="ppBodyText"/>
        <w:rPr>
          <w:lang w:val="es-ES"/>
        </w:rPr>
      </w:pPr>
      <w:r>
        <w:rPr>
          <w:lang w:val="es-ES"/>
        </w:rPr>
        <w:t xml:space="preserve">Microsoft publica este documento bajo los términos de la licencia Creative Commons Attribution 3.0 License. Todos los demás derechos están reservados. </w:t>
      </w:r>
    </w:p>
    <w:p w:rsidR="00050EAA" w:rsidRDefault="00050EAA" w:rsidP="00050EAA">
      <w:pPr>
        <w:pStyle w:val="ppBodyText"/>
        <w:rPr>
          <w:lang w:val="es-ES"/>
        </w:rPr>
      </w:pPr>
      <w:r>
        <w:rPr>
          <w:i/>
          <w:lang w:val="es-ES"/>
        </w:rPr>
        <w:t xml:space="preserve">© 2013 Microsoft Corporation. </w:t>
      </w:r>
    </w:p>
    <w:p w:rsidR="00050EAA" w:rsidRDefault="00050EAA" w:rsidP="00050EAA">
      <w:pPr>
        <w:pStyle w:val="ppBodyText"/>
        <w:rPr>
          <w:lang w:val="es-ES"/>
        </w:rPr>
      </w:pPr>
      <w:r>
        <w:rPr>
          <w:lang w:val="es-ES"/>
        </w:rPr>
        <w:t xml:space="preserve">Microsoft, Active Directory, Excel, Internet Explorer, SQL Server, Visual Studio, and Windows son marcas comerciales del grupo de compañías de Microsoft. </w:t>
      </w:r>
    </w:p>
    <w:p w:rsidR="00050EAA" w:rsidRDefault="00050EAA" w:rsidP="00050EAA">
      <w:pPr>
        <w:pStyle w:val="ppBodyText"/>
        <w:rPr>
          <w:lang w:val="es-ES"/>
        </w:rPr>
      </w:pPr>
      <w:r>
        <w:rPr>
          <w:lang w:val="es-ES"/>
        </w:rPr>
        <w:t xml:space="preserve">Todas las demás marcas son propiedad de sus respectivos dueños </w:t>
      </w:r>
    </w:p>
    <w:p w:rsidR="00050EAA" w:rsidRDefault="00050EAA" w:rsidP="00050EAA">
      <w:pPr>
        <w:pStyle w:val="ppBodyText"/>
        <w:rPr>
          <w:lang w:val="es-ES"/>
        </w:rPr>
      </w:pPr>
      <w:r>
        <w:rPr>
          <w:lang w:val="es-ES"/>
        </w:rPr>
        <w:t xml:space="preserve"> </w:t>
      </w:r>
    </w:p>
    <w:p w:rsidR="00050EAA" w:rsidRDefault="00050EAA" w:rsidP="00050EAA">
      <w:pPr>
        <w:pStyle w:val="ppBodyText"/>
        <w:rPr>
          <w:lang w:val="es-ES"/>
        </w:rPr>
      </w:pPr>
      <w:r>
        <w:rPr>
          <w:lang w:val="es-ES"/>
        </w:rPr>
        <w:t xml:space="preserve"> </w:t>
      </w:r>
    </w:p>
    <w:p w:rsidR="00050EAA" w:rsidRDefault="00050EAA" w:rsidP="00050EAA">
      <w:pPr>
        <w:pStyle w:val="ppBodyText"/>
      </w:pPr>
      <w: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 </w:t>
      </w:r>
    </w:p>
    <w:p w:rsidR="00050EAA" w:rsidRDefault="00050EAA" w:rsidP="00050EAA">
      <w:pPr>
        <w:pStyle w:val="ppBodyText"/>
      </w:pPr>
      <w:r>
        <w:t xml:space="preserve">This document is for informational purposes only. MICROSOFT MAKES NO WARRANTIES, EXPRESS, IMPLIED OR STATUTORY, AS TO THE INFORMATION IN THIS DOCUMENT. </w:t>
      </w:r>
    </w:p>
    <w:p w:rsidR="00050EAA" w:rsidRDefault="00050EAA" w:rsidP="00050EAA">
      <w:pPr>
        <w:pStyle w:val="ppBodyText"/>
      </w:pPr>
      <w:r>
        <w:t>Microsoft grants you a license to this document under the terms of the Creative Commons Attribution 3.0 License</w:t>
      </w:r>
      <w:r>
        <w:rPr>
          <w:b/>
        </w:rPr>
        <w:t xml:space="preserve">. </w:t>
      </w:r>
      <w:r>
        <w:t xml:space="preserve">All other rights are reserved. </w:t>
      </w:r>
    </w:p>
    <w:p w:rsidR="00050EAA" w:rsidRDefault="00050EAA" w:rsidP="00050EAA">
      <w:pPr>
        <w:pStyle w:val="ppBodyText"/>
      </w:pPr>
      <w:r>
        <w:rPr>
          <w:i/>
        </w:rPr>
        <w:t xml:space="preserve">© 2013 Microsoft Corporation. </w:t>
      </w:r>
    </w:p>
    <w:p w:rsidR="00050EAA" w:rsidRDefault="00050EAA" w:rsidP="00050EAA">
      <w:pPr>
        <w:pStyle w:val="ppBodyText"/>
      </w:pPr>
      <w:r>
        <w:t xml:space="preserve">Microsoft, Active Directory, Excel, Internet Explorer, SQL Server, Visual Studio, and Windows are trademarks of the Microsoft group of companies. </w:t>
      </w:r>
    </w:p>
    <w:p w:rsidR="00050EAA" w:rsidRDefault="00050EAA" w:rsidP="00050EAA">
      <w:pPr>
        <w:pStyle w:val="ppBodyText"/>
      </w:pPr>
      <w:r>
        <w:t xml:space="preserve">All other trademarks are property of their respective owners. </w:t>
      </w:r>
    </w:p>
    <w:sectPr w:rsidR="00050EAA">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20E" w:rsidRDefault="00E1720E">
      <w:pPr>
        <w:spacing w:after="0" w:line="240" w:lineRule="auto"/>
      </w:pPr>
      <w:r>
        <w:separator/>
      </w:r>
    </w:p>
  </w:endnote>
  <w:endnote w:type="continuationSeparator" w:id="0">
    <w:p w:rsidR="00E1720E" w:rsidRDefault="00E17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E253B7">
    <w:pPr>
      <w:spacing w:after="0"/>
    </w:pPr>
    <w:r>
      <w:rPr>
        <w:rFonts w:ascii="Calibri" w:eastAsia="Calibri" w:hAnsi="Calibri" w:cs="Calibri"/>
        <w:noProof/>
        <w:lang w:bidi="ar-SA"/>
      </w:rPr>
      <mc:AlternateContent>
        <mc:Choice Requires="wpg">
          <w:drawing>
            <wp:anchor distT="0" distB="0" distL="114300" distR="114300" simplePos="0" relativeHeight="251665408" behindDoc="0" locked="0" layoutInCell="1" allowOverlap="1" wp14:anchorId="457435D3" wp14:editId="1641BFCA">
              <wp:simplePos x="0" y="0"/>
              <wp:positionH relativeFrom="page">
                <wp:posOffset>571500</wp:posOffset>
              </wp:positionH>
              <wp:positionV relativeFrom="page">
                <wp:posOffset>9165336</wp:posOffset>
              </wp:positionV>
              <wp:extent cx="6561137" cy="470916"/>
              <wp:effectExtent l="0" t="0" r="0" b="0"/>
              <wp:wrapSquare wrapText="bothSides"/>
              <wp:docPr id="100220" name="Group 100220"/>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223" name="Rectangle 100223"/>
                      <wps:cNvSpPr/>
                      <wps:spPr>
                        <a:xfrm>
                          <a:off x="1257554" y="123746"/>
                          <a:ext cx="41653" cy="148827"/>
                        </a:xfrm>
                        <a:prstGeom prst="rect">
                          <a:avLst/>
                        </a:prstGeom>
                        <a:ln>
                          <a:noFill/>
                        </a:ln>
                      </wps:spPr>
                      <wps:txbx>
                        <w:txbxContent>
                          <w:p w:rsidR="00885F30" w:rsidRDefault="00E253B7">
                            <w:pPr>
                              <w:spacing w:after="0"/>
                            </w:pPr>
                            <w:r>
                              <w:rPr>
                                <w:sz w:val="18"/>
                              </w:rPr>
                              <w:t xml:space="preserve"> </w:t>
                            </w:r>
                          </w:p>
                        </w:txbxContent>
                      </wps:txbx>
                      <wps:bodyPr horzOverflow="overflow" vert="horz" lIns="0" tIns="0" rIns="0" bIns="0" rtlCol="0">
                        <a:noAutofit/>
                      </wps:bodyPr>
                    </wps:wsp>
                    <wps:wsp>
                      <wps:cNvPr id="100224" name="Rectangle 100224"/>
                      <wps:cNvSpPr/>
                      <wps:spPr>
                        <a:xfrm>
                          <a:off x="5853430" y="123746"/>
                          <a:ext cx="371990" cy="148827"/>
                        </a:xfrm>
                        <a:prstGeom prst="rect">
                          <a:avLst/>
                        </a:prstGeom>
                        <a:ln>
                          <a:noFill/>
                        </a:ln>
                      </wps:spPr>
                      <wps:txbx>
                        <w:txbxContent>
                          <w:p w:rsidR="00885F30" w:rsidRDefault="00E253B7">
                            <w:pPr>
                              <w:spacing w:after="0"/>
                            </w:pPr>
                            <w:r>
                              <w:rPr>
                                <w:sz w:val="18"/>
                              </w:rPr>
                              <w:t xml:space="preserve">Page </w:t>
                            </w:r>
                          </w:p>
                        </w:txbxContent>
                      </wps:txbx>
                      <wps:bodyPr horzOverflow="overflow" vert="horz" lIns="0" tIns="0" rIns="0" bIns="0" rtlCol="0">
                        <a:noAutofit/>
                      </wps:bodyPr>
                    </wps:wsp>
                    <wps:wsp>
                      <wps:cNvPr id="100225" name="Rectangle 100225"/>
                      <wps:cNvSpPr/>
                      <wps:spPr>
                        <a:xfrm>
                          <a:off x="6134100" y="123746"/>
                          <a:ext cx="81938" cy="148827"/>
                        </a:xfrm>
                        <a:prstGeom prst="rect">
                          <a:avLst/>
                        </a:prstGeom>
                        <a:ln>
                          <a:noFill/>
                        </a:ln>
                      </wps:spPr>
                      <wps:txbx>
                        <w:txbxContent>
                          <w:p w:rsidR="00885F30" w:rsidRDefault="00E253B7">
                            <w:pPr>
                              <w:spacing w:after="0"/>
                            </w:pPr>
                            <w:r>
                              <w:rPr>
                                <w:sz w:val="20"/>
                              </w:rPr>
                              <w:fldChar w:fldCharType="begin"/>
                            </w:r>
                            <w:r>
                              <w:instrText xml:space="preserve"> PAGE   \* MERGEFORMAT </w:instrText>
                            </w:r>
                            <w:r>
                              <w:rPr>
                                <w:sz w:val="20"/>
                              </w:rPr>
                              <w:fldChar w:fldCharType="separate"/>
                            </w:r>
                            <w:r w:rsidRPr="00AD52BD">
                              <w:rPr>
                                <w:noProof/>
                                <w:sz w:val="18"/>
                              </w:rPr>
                              <w:t>10</w:t>
                            </w:r>
                            <w:r>
                              <w:rPr>
                                <w:sz w:val="18"/>
                              </w:rPr>
                              <w:fldChar w:fldCharType="end"/>
                            </w:r>
                          </w:p>
                        </w:txbxContent>
                      </wps:txbx>
                      <wps:bodyPr horzOverflow="overflow" vert="horz" lIns="0" tIns="0" rIns="0" bIns="0" rtlCol="0">
                        <a:noAutofit/>
                      </wps:bodyPr>
                    </wps:wsp>
                    <wps:wsp>
                      <wps:cNvPr id="100226" name="Rectangle 100226"/>
                      <wps:cNvSpPr/>
                      <wps:spPr>
                        <a:xfrm>
                          <a:off x="6195060" y="123746"/>
                          <a:ext cx="41653" cy="148827"/>
                        </a:xfrm>
                        <a:prstGeom prst="rect">
                          <a:avLst/>
                        </a:prstGeom>
                        <a:ln>
                          <a:noFill/>
                        </a:ln>
                      </wps:spPr>
                      <wps:txbx>
                        <w:txbxContent>
                          <w:p w:rsidR="00885F30" w:rsidRDefault="00E253B7">
                            <w:pPr>
                              <w:spacing w:after="0"/>
                            </w:pPr>
                            <w:r>
                              <w:rPr>
                                <w:sz w:val="18"/>
                              </w:rPr>
                              <w:t xml:space="preserve"> </w:t>
                            </w:r>
                          </w:p>
                        </w:txbxContent>
                      </wps:txbx>
                      <wps:bodyPr horzOverflow="overflow" vert="horz" lIns="0" tIns="0" rIns="0" bIns="0" rtlCol="0">
                        <a:noAutofit/>
                      </wps:bodyPr>
                    </wps:wsp>
                    <wps:wsp>
                      <wps:cNvPr id="100227" name="Rectangle 100227"/>
                      <wps:cNvSpPr/>
                      <wps:spPr>
                        <a:xfrm>
                          <a:off x="6227064" y="123746"/>
                          <a:ext cx="177406" cy="148827"/>
                        </a:xfrm>
                        <a:prstGeom prst="rect">
                          <a:avLst/>
                        </a:prstGeom>
                        <a:ln>
                          <a:noFill/>
                        </a:ln>
                      </wps:spPr>
                      <wps:txbx>
                        <w:txbxContent>
                          <w:p w:rsidR="00885F30" w:rsidRDefault="00E253B7">
                            <w:pPr>
                              <w:spacing w:after="0"/>
                            </w:pPr>
                            <w:r>
                              <w:rPr>
                                <w:sz w:val="18"/>
                              </w:rPr>
                              <w:t xml:space="preserve">of </w:t>
                            </w:r>
                          </w:p>
                        </w:txbxContent>
                      </wps:txbx>
                      <wps:bodyPr horzOverflow="overflow" vert="horz" lIns="0" tIns="0" rIns="0" bIns="0" rtlCol="0">
                        <a:noAutofit/>
                      </wps:bodyPr>
                    </wps:wsp>
                    <wps:wsp>
                      <wps:cNvPr id="100228" name="Rectangle 100228"/>
                      <wps:cNvSpPr/>
                      <wps:spPr>
                        <a:xfrm>
                          <a:off x="6361176" y="123746"/>
                          <a:ext cx="163015" cy="148827"/>
                        </a:xfrm>
                        <a:prstGeom prst="rect">
                          <a:avLst/>
                        </a:prstGeom>
                        <a:ln>
                          <a:noFill/>
                        </a:ln>
                      </wps:spPr>
                      <wps:txbx>
                        <w:txbxContent>
                          <w:p w:rsidR="00885F30" w:rsidRDefault="006E23DC">
                            <w:pPr>
                              <w:spacing w:after="0"/>
                            </w:pPr>
                            <w:fldSimple w:instr=" NUMPAGES   \* MERGEFORMAT ">
                              <w:r w:rsidR="00E253B7" w:rsidRPr="00AD52BD">
                                <w:rPr>
                                  <w:noProof/>
                                  <w:sz w:val="18"/>
                                </w:rPr>
                                <w:t>100</w:t>
                              </w:r>
                            </w:fldSimple>
                          </w:p>
                        </w:txbxContent>
                      </wps:txbx>
                      <wps:bodyPr horzOverflow="overflow" vert="horz" lIns="0" tIns="0" rIns="0" bIns="0" rtlCol="0">
                        <a:noAutofit/>
                      </wps:bodyPr>
                    </wps:wsp>
                    <wps:wsp>
                      <wps:cNvPr id="100229" name="Rectangle 100229"/>
                      <wps:cNvSpPr/>
                      <wps:spPr>
                        <a:xfrm>
                          <a:off x="6483096" y="104884"/>
                          <a:ext cx="51095" cy="182561"/>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wps:wsp>
                      <wps:cNvPr id="100230" name="Rectangle 100230"/>
                      <wps:cNvSpPr/>
                      <wps:spPr>
                        <a:xfrm>
                          <a:off x="6522720" y="104884"/>
                          <a:ext cx="51095" cy="182561"/>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wps:wsp>
                      <wps:cNvPr id="105014" name="Shape 105014"/>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231" name="Rectangle 100231"/>
                      <wps:cNvSpPr/>
                      <wps:spPr>
                        <a:xfrm>
                          <a:off x="1257554" y="319086"/>
                          <a:ext cx="46096" cy="164702"/>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pic:pic xmlns:pic="http://schemas.openxmlformats.org/drawingml/2006/picture">
                      <pic:nvPicPr>
                        <pic:cNvPr id="100222" name="Picture 100222"/>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457435D3" id="Group 100220" o:spid="_x0000_s1026" style="position:absolute;margin-left:45pt;margin-top:721.7pt;width:516.6pt;height:37.1pt;z-index:251665408;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">
              <v:rect id="Rectangle 100223" o:spid="_x0000_s1027"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8GMMA&#10;AADfAAAADwAAAGRycy9kb3ducmV2LnhtbERPW2vCMBR+F/wP4Qh702QdDK1Gkc2hj97A7e3QHNuy&#10;5qQ00Xb79UYQfPz47rNFZytxpcaXjjW8jhQI4syZknMNx8PXcAzCB2SDlWPS8EceFvN+b4apcS3v&#10;6LoPuYgh7FPUUIRQp1L6rCCLfuRq4sidXWMxRNjk0jTYxnBbyUSpd2mx5NhQYE0fBWW/+4vVsB7X&#10;y++N+2/zavWzPm1Pk8/DJGj9MuiWUxCBuvAUP9wbE+crlSRvcP8TAc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a8GMMAAADfAAAADwAAAAAAAAAAAAAAAACYAgAAZHJzL2Rv&#10;d25yZXYueG1sUEsFBgAAAAAEAAQA9QAAAIgDAAAAAA==&#10;" filled="f" stroked="f">
                <v:textbox inset="0,0,0,0">
                  <w:txbxContent>
                    <w:p w:rsidR="00885F30" w:rsidRDefault="00E253B7">
                      <w:pPr>
                        <w:spacing w:after="0"/>
                      </w:pPr>
                      <w:r>
                        <w:rPr>
                          <w:sz w:val="18"/>
                        </w:rPr>
                        <w:t xml:space="preserve"> </w:t>
                      </w:r>
                    </w:p>
                  </w:txbxContent>
                </v:textbox>
              </v:rect>
              <v:rect id="Rectangle 100224" o:spid="_x0000_s1028" style="position:absolute;left:5853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8kbMMA&#10;AADfAAAADwAAAGRycy9kb3ducmV2LnhtbERPW2vCMBR+F/wP4Qh702RlDK1Gkc2hj97A7e3QHNuy&#10;5qQ00Xb79UYQfPz47rNFZytxpcaXjjW8jhQI4syZknMNx8PXcAzCB2SDlWPS8EceFvN+b4apcS3v&#10;6LoPuYgh7FPUUIRQp1L6rCCLfuRq4sidXWMxRNjk0jTYxnBbyUSpd2mx5NhQYE0fBWW/+4vVsB7X&#10;y++N+2/zavWzPm1Pk8/DJGj9MuiWUxCBuvAUP9wbE+crlSRvcP8TAc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8kbMMAAADfAAAADwAAAAAAAAAAAAAAAACYAgAAZHJzL2Rv&#10;d25yZXYueG1sUEsFBgAAAAAEAAQA9QAAAIgDAAAAAA==&#10;" filled="f" stroked="f">
                <v:textbox inset="0,0,0,0">
                  <w:txbxContent>
                    <w:p w:rsidR="00885F30" w:rsidRDefault="00E253B7">
                      <w:pPr>
                        <w:spacing w:after="0"/>
                      </w:pPr>
                      <w:r>
                        <w:rPr>
                          <w:sz w:val="18"/>
                        </w:rPr>
                        <w:t xml:space="preserve">Page </w:t>
                      </w:r>
                    </w:p>
                  </w:txbxContent>
                </v:textbox>
              </v:rect>
              <v:rect id="Rectangle 100225" o:spid="_x0000_s1029" style="position:absolute;left:61341;top:1237;width:819;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B98MA&#10;AADfAAAADwAAAGRycy9kb3ducmV2LnhtbERPW2vCMBR+F/wP4Qh702SFDa1Gkc2hj97A7e3QHNuy&#10;5qQ00Xb79UYQfPz47rNFZytxpcaXjjW8jhQI4syZknMNx8PXcAzCB2SDlWPS8EceFvN+b4apcS3v&#10;6LoPuYgh7FPUUIRQp1L6rCCLfuRq4sidXWMxRNjk0jTYxnBbyUSpd2mx5NhQYE0fBWW/+4vVsB7X&#10;y++N+2/zavWzPm1Pk8/DJGj9MuiWUxCBuvAUP9wbE+crlSRvcP8TAc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OB98MAAADfAAAADwAAAAAAAAAAAAAAAACYAgAAZHJzL2Rv&#10;d25yZXYueG1sUEsFBgAAAAAEAAQA9QAAAIgDAAAAAA==&#10;" filled="f" stroked="f">
                <v:textbox inset="0,0,0,0">
                  <w:txbxContent>
                    <w:p w:rsidR="00885F30" w:rsidRDefault="00E253B7">
                      <w:pPr>
                        <w:spacing w:after="0"/>
                      </w:pPr>
                      <w:r>
                        <w:rPr>
                          <w:sz w:val="20"/>
                        </w:rPr>
                        <w:fldChar w:fldCharType="begin"/>
                      </w:r>
                      <w:r>
                        <w:instrText xml:space="preserve"> PAGE   \* MERGEFORMAT </w:instrText>
                      </w:r>
                      <w:r>
                        <w:rPr>
                          <w:sz w:val="20"/>
                        </w:rPr>
                        <w:fldChar w:fldCharType="separate"/>
                      </w:r>
                      <w:r w:rsidRPr="00AD52BD">
                        <w:rPr>
                          <w:noProof/>
                          <w:sz w:val="18"/>
                        </w:rPr>
                        <w:t>10</w:t>
                      </w:r>
                      <w:r>
                        <w:rPr>
                          <w:sz w:val="18"/>
                        </w:rPr>
                        <w:fldChar w:fldCharType="end"/>
                      </w:r>
                    </w:p>
                  </w:txbxContent>
                </v:textbox>
              </v:rect>
              <v:rect id="Rectangle 100226" o:spid="_x0000_s1030"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fgMMA&#10;AADfAAAADwAAAGRycy9kb3ducmV2LnhtbERPz2vCMBS+C/4P4Qm7abIeRKtRZCp63FRQb4/m2Rab&#10;l9JE2+2vXwYDjx/f7/mys5V4UuNLxxreRwoEceZMybmG03E7nIDwAdlg5Zg0fJOH5aLfm2NqXMtf&#10;9DyEXMQQ9ilqKEKoUyl9VpBFP3I1ceRurrEYImxyaRpsY7itZKLUWFosOTYUWNNHQdn98LAadpN6&#10;ddm7nzavNtfd+fM8XR+nQeu3QbeagQjUhZf43703cb5SSTKGvz8R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EfgMMAAADfAAAADwAAAAAAAAAAAAAAAACYAgAAZHJzL2Rv&#10;d25yZXYueG1sUEsFBgAAAAAEAAQA9QAAAIgDAAAAAA==&#10;" filled="f" stroked="f">
                <v:textbox inset="0,0,0,0">
                  <w:txbxContent>
                    <w:p w:rsidR="00885F30" w:rsidRDefault="00E253B7">
                      <w:pPr>
                        <w:spacing w:after="0"/>
                      </w:pPr>
                      <w:r>
                        <w:rPr>
                          <w:sz w:val="18"/>
                        </w:rPr>
                        <w:t xml:space="preserve"> </w:t>
                      </w:r>
                    </w:p>
                  </w:txbxContent>
                </v:textbox>
              </v:rect>
              <v:rect id="Rectangle 100227" o:spid="_x0000_s1031"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26G8QA&#10;AADfAAAADwAAAGRycy9kb3ducmV2LnhtbERPy2rCQBTdC/7DcIXudKZZtBodRVqLLn2B7e6SuSah&#10;mTshM5q0X+8IgsvDec8Wna3ElRpfOtbwOlIgiDNnSs41HA9fwzEIH5ANVo5Jwx95WMz7vRmmxrW8&#10;o+s+5CKGsE9RQxFCnUrps4Is+pGriSN3do3FEGGTS9NgG8NtJROl3qTFkmNDgTV9FJT97i9Ww3pc&#10;L7837r/Nq9XP+rQ9TT4Pk6D1y6BbTkEE6sJT/HBvTJyvVJK8w/1PB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tuhvEAAAA3wAAAA8AAAAAAAAAAAAAAAAAmAIAAGRycy9k&#10;b3ducmV2LnhtbFBLBQYAAAAABAAEAPUAAACJAwAAAAA=&#10;" filled="f" stroked="f">
                <v:textbox inset="0,0,0,0">
                  <w:txbxContent>
                    <w:p w:rsidR="00885F30" w:rsidRDefault="00E253B7">
                      <w:pPr>
                        <w:spacing w:after="0"/>
                      </w:pPr>
                      <w:r>
                        <w:rPr>
                          <w:sz w:val="18"/>
                        </w:rPr>
                        <w:t xml:space="preserve">of </w:t>
                      </w:r>
                    </w:p>
                  </w:txbxContent>
                </v:textbox>
              </v:rect>
              <v:rect id="Rectangle 100228" o:spid="_x0000_s1032"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IuacQA&#10;AADfAAAADwAAAGRycy9kb3ducmV2LnhtbERPTWvCQBC9C/6HZQredLc5FE1dRaqix1YF29uQnSah&#10;2dmQ3ZrYX985FHp8vO/levCNulEX68AWHmcGFHERXM2lhct5P52DignZYROYLNwpwno1Hi0xd6Hn&#10;N7qdUqkkhGOOFqqU2lzrWFTkMc5CSyzcZ+g8JoFdqV2HvYT7RmfGPGmPNUtDhS29VFR8nb69hcO8&#10;3bwfw09fNruPw/X1utieF8naycOweQaVaEj/4j/30cl8Y7JMBssfAa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LmnEAAAA3wAAAA8AAAAAAAAAAAAAAAAAmAIAAGRycy9k&#10;b3ducmV2LnhtbFBLBQYAAAAABAAEAPUAAACJAwAAAAA=&#10;" filled="f" stroked="f">
                <v:textbox inset="0,0,0,0">
                  <w:txbxContent>
                    <w:p w:rsidR="00885F30" w:rsidRDefault="006E23DC">
                      <w:pPr>
                        <w:spacing w:after="0"/>
                      </w:pPr>
                      <w:fldSimple w:instr=" NUMPAGES   \* MERGEFORMAT ">
                        <w:r w:rsidR="00E253B7" w:rsidRPr="00AD52BD">
                          <w:rPr>
                            <w:noProof/>
                            <w:sz w:val="18"/>
                          </w:rPr>
                          <w:t>100</w:t>
                        </w:r>
                      </w:fldSimple>
                    </w:p>
                  </w:txbxContent>
                </v:textbox>
              </v:rect>
              <v:rect id="Rectangle 100229" o:spid="_x0000_s1033"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6L8sQA&#10;AADfAAAADwAAAGRycy9kb3ducmV2LnhtbERPz2vCMBS+C/4P4Q28abIehu2MpUxFj04HbrdH89aW&#10;NS+lyWz1r18Ggx0/vt+rfLStuFLvG8caHhcKBHHpTMOVhrfzbr4E4QOywdYxabiRh3w9nawwM27g&#10;V7qeQiViCPsMNdQhdJmUvqzJol+4jjhyn663GCLsK2l6HGK4bWWi1JO02HBsqLGjl5rKr9O31bBf&#10;dsX7wd2Hqt1+7C/HS7o5p0Hr2cNYPIMINIZ/8Z/7YOJ8pZIkhd8/EY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i/LEAAAA3wAAAA8AAAAAAAAAAAAAAAAAmAIAAGRycy9k&#10;b3ducmV2LnhtbFBLBQYAAAAABAAEAPUAAACJAwAAAAA=&#10;" filled="f" stroked="f">
                <v:textbox inset="0,0,0,0">
                  <w:txbxContent>
                    <w:p w:rsidR="00885F30" w:rsidRDefault="00E253B7">
                      <w:pPr>
                        <w:spacing w:after="0"/>
                      </w:pPr>
                      <w:r>
                        <w:t xml:space="preserve"> </w:t>
                      </w:r>
                    </w:p>
                  </w:txbxContent>
                </v:textbox>
              </v:rect>
              <v:rect id="Rectangle 100230" o:spid="_x0000_s1034"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20ssQA&#10;AADfAAAADwAAAGRycy9kb3ducmV2LnhtbERPTWvCQBC9F/oflin0VnerUDS6irSKHq0KtrchOyah&#10;2dmQXU3aX+8cCh4f73u26H2trtTGKrCF14EBRZwHV3Fh4XhYv4xBxYTssA5MFn4pwmL++DDDzIWO&#10;P+m6T4WSEI4ZWihTajKtY16SxzgIDbFw59B6TALbQrsWOwn3tR4a86Y9ViwNJTb0XlL+s794C5tx&#10;s/zahr+uqFffm9PuNPk4TJK1z0/9cgoqUZ/u4n/31sl8Y4YjeSB/BIC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dtLLEAAAA3wAAAA8AAAAAAAAAAAAAAAAAmAIAAGRycy9k&#10;b3ducmV2LnhtbFBLBQYAAAAABAAEAPUAAACJAwAAAAA=&#10;" filled="f" stroked="f">
                <v:textbox inset="0,0,0,0">
                  <w:txbxContent>
                    <w:p w:rsidR="00885F30" w:rsidRDefault="00E253B7">
                      <w:pPr>
                        <w:spacing w:after="0"/>
                      </w:pPr>
                      <w:r>
                        <w:t xml:space="preserve"> </w:t>
                      </w:r>
                    </w:p>
                  </w:txbxContent>
                </v:textbox>
              </v:rect>
              <v:shape id="Shape 105014" o:spid="_x0000_s1035"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Cm9sEA&#10;AADfAAAADwAAAGRycy9kb3ducmV2LnhtbERPXWvCMBR9H/gfwh34NhPFDemMMgWlj10te75rrk1Z&#10;c1OaqHW/fhkM9ng43+vt6DpxpSG0njXMZwoEce1Ny42G6nR4WoEIEdlg55k03CnAdjN5WGNm/I3f&#10;6VrGRqQQDhlqsDH2mZShtuQwzHxPnLizHxzGBIdGmgFvKdx1cqHUi3TYcmqw2NPeUv1VXlyascvP&#10;trxX3x/5Z4EXjMfCFk7r6eP49goi0hj/xX/u3CSfelbzJfz+SQD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QpvbBAAAA3wAAAA8AAAAAAAAAAAAAAAAAmAIAAGRycy9kb3du&#10;cmV2LnhtbFBLBQYAAAAABAAEAPUAAACGAwAAAAA=&#10;" path="m,l5262118,r,12192l,12192,,e" fillcolor="#404040" stroked="f" strokeweight="0">
                <v:stroke miterlimit="83231f" joinstyle="miter"/>
                <v:path arrowok="t" textboxrect="0,0,5262118,12192"/>
              </v:shape>
              <v:rect id="Rectangle 100231" o:spid="_x0000_s1036"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RKcMA&#10;AADfAAAADwAAAGRycy9kb3ducmV2LnhtbERPW2vCMBR+F/wP4Qh700QF0c4oohN99DJwezs0x7bY&#10;nJQms52/3giDPX589/mytaW4U+0LxxqGAwWCOHWm4EzD53nbn4LwAdlg6Zg0/JKH5aLbmWNiXMNH&#10;up9CJmII+wQ15CFUiZQ+zcmiH7iKOHJXV1sMEdaZNDU2MdyWcqTURFosODbkWNE6p/R2+rEadtNq&#10;9bV3jyYrP753l8NltjnPgtZvvXb1DiJQG/7Ff+69ifOVGo2H8PoTAc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ERKcMAAADfAAAADwAAAAAAAAAAAAAAAACYAgAAZHJzL2Rv&#10;d25yZXYueG1sUEsFBgAAAAAEAAQA9QAAAIgDAAAAAA==&#10;" filled="f" stroked="f">
                <v:textbox inset="0,0,0,0">
                  <w:txbxContent>
                    <w:p w:rsidR="00885F30" w:rsidRDefault="00E253B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222" o:spid="_x0000_s1037"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cdGjBAAAA3wAAAA8AAABkcnMvZG93bnJldi54bWxET01rAjEQvRf8D2EKvdXEHBZZjVJaFI+t&#10;VvA4JNPdpZvJkkR3+++bgtDj432vt5PvxY1i6gIbWMwVCGIbXMeNgc/T7nkJImVkh31gMvBDCbab&#10;2cMaaxdG/qDbMTeihHCq0UCb81BLmWxLHtM8DMSF+wrRYy4wNtJFHEu476VWqpIeOy4NLQ702pL9&#10;Pl69gXRO16E5qct+fLPvetFX0WJlzNPj9LICkWnK/+K7++DKfKW01vD3pwCQm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EcdGjBAAAA3wAAAA8AAAAAAAAAAAAAAAAAnwIA&#10;AGRycy9kb3ducmV2LnhtbFBLBQYAAAAABAAEAPcAAACNAwAAAAA=&#10;">
                <v:imagedata r:id="rId2" o:title=""/>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E253B7">
    <w:pPr>
      <w:spacing w:after="0"/>
    </w:pPr>
    <w:r>
      <w:rPr>
        <w:rFonts w:ascii="Calibri" w:eastAsia="Calibri" w:hAnsi="Calibri" w:cs="Calibri"/>
        <w:noProof/>
        <w:lang w:bidi="ar-SA"/>
      </w:rPr>
      <mc:AlternateContent>
        <mc:Choice Requires="wpg">
          <w:drawing>
            <wp:anchor distT="0" distB="0" distL="114300" distR="114300" simplePos="0" relativeHeight="251666432" behindDoc="0" locked="0" layoutInCell="1" allowOverlap="1" wp14:anchorId="73675D94" wp14:editId="5F7DF59E">
              <wp:simplePos x="0" y="0"/>
              <wp:positionH relativeFrom="page">
                <wp:posOffset>571500</wp:posOffset>
              </wp:positionH>
              <wp:positionV relativeFrom="page">
                <wp:posOffset>9165336</wp:posOffset>
              </wp:positionV>
              <wp:extent cx="6561137" cy="470916"/>
              <wp:effectExtent l="0" t="0" r="0" b="0"/>
              <wp:wrapSquare wrapText="bothSides"/>
              <wp:docPr id="100197" name="Group 100197"/>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200" name="Rectangle 100200"/>
                      <wps:cNvSpPr/>
                      <wps:spPr>
                        <a:xfrm>
                          <a:off x="1257554" y="123746"/>
                          <a:ext cx="41653" cy="148827"/>
                        </a:xfrm>
                        <a:prstGeom prst="rect">
                          <a:avLst/>
                        </a:prstGeom>
                        <a:ln>
                          <a:noFill/>
                        </a:ln>
                      </wps:spPr>
                      <wps:txbx>
                        <w:txbxContent>
                          <w:p w:rsidR="00885F30" w:rsidRDefault="00E253B7">
                            <w:pPr>
                              <w:spacing w:after="0"/>
                            </w:pPr>
                            <w:r>
                              <w:rPr>
                                <w:sz w:val="18"/>
                              </w:rPr>
                              <w:t xml:space="preserve"> </w:t>
                            </w:r>
                          </w:p>
                        </w:txbxContent>
                      </wps:txbx>
                      <wps:bodyPr horzOverflow="overflow" vert="horz" lIns="0" tIns="0" rIns="0" bIns="0" rtlCol="0">
                        <a:noAutofit/>
                      </wps:bodyPr>
                    </wps:wsp>
                    <wps:wsp>
                      <wps:cNvPr id="100201" name="Rectangle 100201"/>
                      <wps:cNvSpPr/>
                      <wps:spPr>
                        <a:xfrm>
                          <a:off x="5853430" y="123746"/>
                          <a:ext cx="371990" cy="148827"/>
                        </a:xfrm>
                        <a:prstGeom prst="rect">
                          <a:avLst/>
                        </a:prstGeom>
                        <a:ln>
                          <a:noFill/>
                        </a:ln>
                      </wps:spPr>
                      <wps:txbx>
                        <w:txbxContent>
                          <w:p w:rsidR="00885F30" w:rsidRDefault="00E253B7">
                            <w:pPr>
                              <w:spacing w:after="0"/>
                            </w:pPr>
                            <w:r>
                              <w:rPr>
                                <w:sz w:val="18"/>
                              </w:rPr>
                              <w:t xml:space="preserve">Page </w:t>
                            </w:r>
                          </w:p>
                        </w:txbxContent>
                      </wps:txbx>
                      <wps:bodyPr horzOverflow="overflow" vert="horz" lIns="0" tIns="0" rIns="0" bIns="0" rtlCol="0">
                        <a:noAutofit/>
                      </wps:bodyPr>
                    </wps:wsp>
                    <wps:wsp>
                      <wps:cNvPr id="100202" name="Rectangle 100202"/>
                      <wps:cNvSpPr/>
                      <wps:spPr>
                        <a:xfrm>
                          <a:off x="6134100" y="123746"/>
                          <a:ext cx="81938" cy="148827"/>
                        </a:xfrm>
                        <a:prstGeom prst="rect">
                          <a:avLst/>
                        </a:prstGeom>
                        <a:ln>
                          <a:noFill/>
                        </a:ln>
                      </wps:spPr>
                      <wps:txbx>
                        <w:txbxContent>
                          <w:p w:rsidR="00885F30" w:rsidRDefault="00E253B7">
                            <w:pPr>
                              <w:spacing w:after="0"/>
                            </w:pPr>
                            <w:r>
                              <w:rPr>
                                <w:sz w:val="20"/>
                              </w:rPr>
                              <w:fldChar w:fldCharType="begin"/>
                            </w:r>
                            <w:r>
                              <w:instrText xml:space="preserve"> PAGE   \* MERGEFORMAT </w:instrText>
                            </w:r>
                            <w:r>
                              <w:rPr>
                                <w:sz w:val="20"/>
                              </w:rPr>
                              <w:fldChar w:fldCharType="separate"/>
                            </w:r>
                            <w:r w:rsidRPr="00E253B7">
                              <w:rPr>
                                <w:noProof/>
                                <w:sz w:val="18"/>
                              </w:rPr>
                              <w:t>2</w:t>
                            </w:r>
                            <w:r>
                              <w:rPr>
                                <w:sz w:val="18"/>
                              </w:rPr>
                              <w:fldChar w:fldCharType="end"/>
                            </w:r>
                          </w:p>
                        </w:txbxContent>
                      </wps:txbx>
                      <wps:bodyPr horzOverflow="overflow" vert="horz" lIns="0" tIns="0" rIns="0" bIns="0" rtlCol="0">
                        <a:noAutofit/>
                      </wps:bodyPr>
                    </wps:wsp>
                    <wps:wsp>
                      <wps:cNvPr id="100203" name="Rectangle 100203"/>
                      <wps:cNvSpPr/>
                      <wps:spPr>
                        <a:xfrm>
                          <a:off x="6195060" y="123746"/>
                          <a:ext cx="41653" cy="148827"/>
                        </a:xfrm>
                        <a:prstGeom prst="rect">
                          <a:avLst/>
                        </a:prstGeom>
                        <a:ln>
                          <a:noFill/>
                        </a:ln>
                      </wps:spPr>
                      <wps:txbx>
                        <w:txbxContent>
                          <w:p w:rsidR="00885F30" w:rsidRDefault="00E253B7">
                            <w:pPr>
                              <w:spacing w:after="0"/>
                            </w:pPr>
                            <w:r>
                              <w:rPr>
                                <w:sz w:val="18"/>
                              </w:rPr>
                              <w:t xml:space="preserve"> </w:t>
                            </w:r>
                          </w:p>
                        </w:txbxContent>
                      </wps:txbx>
                      <wps:bodyPr horzOverflow="overflow" vert="horz" lIns="0" tIns="0" rIns="0" bIns="0" rtlCol="0">
                        <a:noAutofit/>
                      </wps:bodyPr>
                    </wps:wsp>
                    <wps:wsp>
                      <wps:cNvPr id="100204" name="Rectangle 100204"/>
                      <wps:cNvSpPr/>
                      <wps:spPr>
                        <a:xfrm>
                          <a:off x="6227064" y="123746"/>
                          <a:ext cx="177406" cy="148827"/>
                        </a:xfrm>
                        <a:prstGeom prst="rect">
                          <a:avLst/>
                        </a:prstGeom>
                        <a:ln>
                          <a:noFill/>
                        </a:ln>
                      </wps:spPr>
                      <wps:txbx>
                        <w:txbxContent>
                          <w:p w:rsidR="00885F30" w:rsidRDefault="00E253B7">
                            <w:pPr>
                              <w:spacing w:after="0"/>
                            </w:pPr>
                            <w:r>
                              <w:rPr>
                                <w:sz w:val="18"/>
                              </w:rPr>
                              <w:t xml:space="preserve">of </w:t>
                            </w:r>
                          </w:p>
                        </w:txbxContent>
                      </wps:txbx>
                      <wps:bodyPr horzOverflow="overflow" vert="horz" lIns="0" tIns="0" rIns="0" bIns="0" rtlCol="0">
                        <a:noAutofit/>
                      </wps:bodyPr>
                    </wps:wsp>
                    <wps:wsp>
                      <wps:cNvPr id="100205" name="Rectangle 100205"/>
                      <wps:cNvSpPr/>
                      <wps:spPr>
                        <a:xfrm>
                          <a:off x="6361176" y="123746"/>
                          <a:ext cx="163015" cy="148827"/>
                        </a:xfrm>
                        <a:prstGeom prst="rect">
                          <a:avLst/>
                        </a:prstGeom>
                        <a:ln>
                          <a:noFill/>
                        </a:ln>
                      </wps:spPr>
                      <wps:txbx>
                        <w:txbxContent>
                          <w:p w:rsidR="00885F30" w:rsidRDefault="006E23DC">
                            <w:pPr>
                              <w:spacing w:after="0"/>
                            </w:pPr>
                            <w:fldSimple w:instr=" NUMPAGES   \* MERGEFORMAT ">
                              <w:r w:rsidR="00E253B7" w:rsidRPr="00E253B7">
                                <w:rPr>
                                  <w:noProof/>
                                  <w:sz w:val="18"/>
                                </w:rPr>
                                <w:t>8</w:t>
                              </w:r>
                            </w:fldSimple>
                          </w:p>
                        </w:txbxContent>
                      </wps:txbx>
                      <wps:bodyPr horzOverflow="overflow" vert="horz" lIns="0" tIns="0" rIns="0" bIns="0" rtlCol="0">
                        <a:noAutofit/>
                      </wps:bodyPr>
                    </wps:wsp>
                    <wps:wsp>
                      <wps:cNvPr id="100206" name="Rectangle 100206"/>
                      <wps:cNvSpPr/>
                      <wps:spPr>
                        <a:xfrm>
                          <a:off x="6483096" y="104884"/>
                          <a:ext cx="51095" cy="182561"/>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wps:wsp>
                      <wps:cNvPr id="100207" name="Rectangle 100207"/>
                      <wps:cNvSpPr/>
                      <wps:spPr>
                        <a:xfrm>
                          <a:off x="6522720" y="104884"/>
                          <a:ext cx="51095" cy="182561"/>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wps:wsp>
                      <wps:cNvPr id="105013" name="Shape 105013"/>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208" name="Rectangle 100208"/>
                      <wps:cNvSpPr/>
                      <wps:spPr>
                        <a:xfrm>
                          <a:off x="1257554" y="319086"/>
                          <a:ext cx="46096" cy="164702"/>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pic:pic xmlns:pic="http://schemas.openxmlformats.org/drawingml/2006/picture">
                      <pic:nvPicPr>
                        <pic:cNvPr id="100199" name="Picture 100199"/>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73675D94" id="Group 100197" o:spid="_x0000_s1038" style="position:absolute;margin-left:45pt;margin-top:721.7pt;width:516.6pt;height:37.1pt;z-index:251666432;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">
              <v:rect id="Rectangle 100200" o:spid="_x0000_s1039"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D8UA&#10;AADfAAAADwAAAGRycy9kb3ducmV2LnhtbESPwYrCMBCG74LvEEbwpsl6WLQaRVZFj6suuN6GZmyL&#10;zaQ0WVv36Y0gePz45/9mZrZobSluVPvCsYaPoQJBnDpTcKbh57gZjEH4gGywdEwa7uRhMe92ZpgY&#10;1/CeboeQiShhn6CGPIQqkdKnOVn0Q1cRx+ziaoshYp1JU2MT5baUI6U+pcWC44YcK/rKKb0e/qyG&#10;7bha/u7cf5OV6/P29H2arI6ToHW/1y6nIAK14T38au9MPF+pKIXnPxF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cX4PxQAAAN8AAAAPAAAAAAAAAAAAAAAAAJgCAABkcnMv&#10;ZG93bnJldi54bWxQSwUGAAAAAAQABAD1AAAAigMAAAAA&#10;" filled="f" stroked="f">
                <v:textbox inset="0,0,0,0">
                  <w:txbxContent>
                    <w:p w:rsidR="00885F30" w:rsidRDefault="00E253B7">
                      <w:pPr>
                        <w:spacing w:after="0"/>
                      </w:pPr>
                      <w:r>
                        <w:rPr>
                          <w:sz w:val="18"/>
                        </w:rPr>
                        <w:t xml:space="preserve"> </w:t>
                      </w:r>
                    </w:p>
                  </w:txbxContent>
                </v:textbox>
              </v:rect>
              <v:rect id="Rectangle 100201" o:spid="_x0000_s1040" style="position:absolute;left:5853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3blMQA&#10;AADfAAAADwAAAGRycy9kb3ducmV2LnhtbERPz2vCMBS+D/wfwhN2m4kehq1GEd3Qo7MD5+3RvDVl&#10;zUtpMtv51y+DgceP7/dyPbhGXKkLtWcN04kCQVx6U3Ol4b14fZqDCBHZYOOZNPxQgPVq9LDE3Pie&#10;3+h6ipVIIRxy1GBjbHMpQ2nJYZj4ljhxn75zGBPsKmk67FO4a+RMqWfpsObUYLGlraXy6/TtNOzn&#10;7ebj4G991bxc9ufjOdsVWdT6cTxsFiAiDfEu/ncfTJqv1ExN4e9PA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925TEAAAA3wAAAA8AAAAAAAAAAAAAAAAAmAIAAGRycy9k&#10;b3ducmV2LnhtbFBLBQYAAAAABAAEAPUAAACJAwAAAAA=&#10;" filled="f" stroked="f">
                <v:textbox inset="0,0,0,0">
                  <w:txbxContent>
                    <w:p w:rsidR="00885F30" w:rsidRDefault="00E253B7">
                      <w:pPr>
                        <w:spacing w:after="0"/>
                      </w:pPr>
                      <w:r>
                        <w:rPr>
                          <w:sz w:val="18"/>
                        </w:rPr>
                        <w:t xml:space="preserve">Page </w:t>
                      </w:r>
                    </w:p>
                  </w:txbxContent>
                </v:textbox>
              </v:rect>
              <v:rect id="Rectangle 100202" o:spid="_x0000_s1041" style="position:absolute;left:61341;top:1237;width:819;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9F48QA&#10;AADfAAAADwAAAGRycy9kb3ducmV2LnhtbERPz2vCMBS+D/wfwhN2m4k9DK2mRXRDj5sKdbdH89YW&#10;m5fSZLbbX78MBh4/vt/rfLStuFHvG8ca5jMFgrh0puFKw/n0+rQA4QOywdYxafgmD3k2eVhjatzA&#10;73Q7hkrEEPYpaqhD6FIpfVmTRT9zHXHkPl1vMUTYV9L0OMRw28pEqWdpseHYUGNH25rK6/HLatgv&#10;us3l4H6Gqn352BdvxXJ3WgatH6fjZgUi0Bju4n/3wcT5SiUqgb8/EY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vRePEAAAA3wAAAA8AAAAAAAAAAAAAAAAAmAIAAGRycy9k&#10;b3ducmV2LnhtbFBLBQYAAAAABAAEAPUAAACJAwAAAAA=&#10;" filled="f" stroked="f">
                <v:textbox inset="0,0,0,0">
                  <w:txbxContent>
                    <w:p w:rsidR="00885F30" w:rsidRDefault="00E253B7">
                      <w:pPr>
                        <w:spacing w:after="0"/>
                      </w:pPr>
                      <w:r>
                        <w:rPr>
                          <w:sz w:val="20"/>
                        </w:rPr>
                        <w:fldChar w:fldCharType="begin"/>
                      </w:r>
                      <w:r>
                        <w:instrText xml:space="preserve"> PAGE   \* MERGEFORMAT </w:instrText>
                      </w:r>
                      <w:r>
                        <w:rPr>
                          <w:sz w:val="20"/>
                        </w:rPr>
                        <w:fldChar w:fldCharType="separate"/>
                      </w:r>
                      <w:r w:rsidRPr="00E253B7">
                        <w:rPr>
                          <w:noProof/>
                          <w:sz w:val="18"/>
                        </w:rPr>
                        <w:t>2</w:t>
                      </w:r>
                      <w:r>
                        <w:rPr>
                          <w:sz w:val="18"/>
                        </w:rPr>
                        <w:fldChar w:fldCharType="end"/>
                      </w:r>
                    </w:p>
                  </w:txbxContent>
                </v:textbox>
              </v:rect>
              <v:rect id="Rectangle 100203" o:spid="_x0000_s1042"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geMQA&#10;AADfAAAADwAAAGRycy9kb3ducmV2LnhtbERPXWvCMBR9F/Yfwh3sTZMpDK1NRTZFH50O1LdLc23L&#10;mpvSRNvt15uBsMfD+U4Xva3FjVpfOdbwOlIgiHNnKi40fB3WwykIH5AN1o5Jww95WGRPgxQT4zr+&#10;pNs+FCKGsE9QQxlCk0jp85Is+pFriCN3ca3FEGFbSNNiF8NtLcdKvUmLFceGEht6Lyn/3l+ths20&#10;WZ627rcr6tV5c9wdZx+HWdD65blfzkEE6sO/+OHemjhfqbGawN+fCE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j4HjEAAAA3wAAAA8AAAAAAAAAAAAAAAAAmAIAAGRycy9k&#10;b3ducmV2LnhtbFBLBQYAAAAABAAEAPUAAACJAwAAAAA=&#10;" filled="f" stroked="f">
                <v:textbox inset="0,0,0,0">
                  <w:txbxContent>
                    <w:p w:rsidR="00885F30" w:rsidRDefault="00E253B7">
                      <w:pPr>
                        <w:spacing w:after="0"/>
                      </w:pPr>
                      <w:r>
                        <w:rPr>
                          <w:sz w:val="18"/>
                        </w:rPr>
                        <w:t xml:space="preserve"> </w:t>
                      </w:r>
                    </w:p>
                  </w:txbxContent>
                </v:textbox>
              </v:rect>
              <v:rect id="Rectangle 100204" o:spid="_x0000_s1043"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4DMQA&#10;AADfAAAADwAAAGRycy9kb3ducmV2LnhtbERPXWvCMBR9F/Yfwh3sTZOJDK1NRTZFH50O1LdLc23L&#10;mpvSRNvt15uBsMfD+U4Xva3FjVpfOdbwOlIgiHNnKi40fB3WwykIH5AN1o5Jww95WGRPgxQT4zr+&#10;pNs+FCKGsE9QQxlCk0jp85Is+pFriCN3ca3FEGFbSNNiF8NtLcdKvUmLFceGEht6Lyn/3l+ths20&#10;WZ627rcr6tV5c9wdZx+HWdD65blfzkEE6sO/+OHemjhfqbGawN+fCE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eAzEAAAA3wAAAA8AAAAAAAAAAAAAAAAAmAIAAGRycy9k&#10;b3ducmV2LnhtbFBLBQYAAAAABAAEAPUAAACJAwAAAAA=&#10;" filled="f" stroked="f">
                <v:textbox inset="0,0,0,0">
                  <w:txbxContent>
                    <w:p w:rsidR="00885F30" w:rsidRDefault="00E253B7">
                      <w:pPr>
                        <w:spacing w:after="0"/>
                      </w:pPr>
                      <w:r>
                        <w:rPr>
                          <w:sz w:val="18"/>
                        </w:rPr>
                        <w:t xml:space="preserve">of </w:t>
                      </w:r>
                    </w:p>
                  </w:txbxContent>
                </v:textbox>
              </v:rect>
              <v:rect id="Rectangle 100205" o:spid="_x0000_s1044"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bdl8QA&#10;AADfAAAADwAAAGRycy9kb3ducmV2LnhtbERPXWvCMBR9F/Yfwh3sTZMJDq1NRTZFH50O1LdLc23L&#10;mpvSRNvt15uBsMfD+U4Xva3FjVpfOdbwOlIgiHNnKi40fB3WwykIH5AN1o5Jww95WGRPgxQT4zr+&#10;pNs+FCKGsE9QQxlCk0jp85Is+pFriCN3ca3FEGFbSNNiF8NtLcdKvUmLFceGEht6Lyn/3l+ths20&#10;WZ627rcr6tV5c9wdZx+HWdD65blfzkEE6sO/+OHemjhfqbGawN+fCE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G3ZfEAAAA3wAAAA8AAAAAAAAAAAAAAAAAmAIAAGRycy9k&#10;b3ducmV2LnhtbFBLBQYAAAAABAAEAPUAAACJAwAAAAA=&#10;" filled="f" stroked="f">
                <v:textbox inset="0,0,0,0">
                  <w:txbxContent>
                    <w:p w:rsidR="00885F30" w:rsidRDefault="006E23DC">
                      <w:pPr>
                        <w:spacing w:after="0"/>
                      </w:pPr>
                      <w:fldSimple w:instr=" NUMPAGES   \* MERGEFORMAT ">
                        <w:r w:rsidR="00E253B7" w:rsidRPr="00E253B7">
                          <w:rPr>
                            <w:noProof/>
                            <w:sz w:val="18"/>
                          </w:rPr>
                          <w:t>8</w:t>
                        </w:r>
                      </w:fldSimple>
                    </w:p>
                  </w:txbxContent>
                </v:textbox>
              </v:rect>
              <v:rect id="Rectangle 100206" o:spid="_x0000_s1045"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D4MMA&#10;AADfAAAADwAAAGRycy9kb3ducmV2LnhtbERPy4rCMBTdD8w/hDvgbkx0IdoxivhAlz4GnNldmmtb&#10;bG5KE231640guDyc93ja2lJcqfaFYw29rgJBnDpTcKbh97D6HoLwAdlg6Zg03MjDdPL5McbEuIZ3&#10;dN2HTMQQ9glqyEOoEil9mpNF33UVceROrrYYIqwzaWpsYrgtZV+pgbRYcGzIsaJ5Tul5f7Ea1sNq&#10;9rdx9yYrl//r4/Y4WhxGQevOVzv7ARGoDW/xy70xcb5SfTWA558IQE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RD4MMAAADfAAAADwAAAAAAAAAAAAAAAACYAgAAZHJzL2Rv&#10;d25yZXYueG1sUEsFBgAAAAAEAAQA9QAAAIgDAAAAAA==&#10;" filled="f" stroked="f">
                <v:textbox inset="0,0,0,0">
                  <w:txbxContent>
                    <w:p w:rsidR="00885F30" w:rsidRDefault="00E253B7">
                      <w:pPr>
                        <w:spacing w:after="0"/>
                      </w:pPr>
                      <w:r>
                        <w:t xml:space="preserve"> </w:t>
                      </w:r>
                    </w:p>
                  </w:txbxContent>
                </v:textbox>
              </v:rect>
              <v:rect id="Rectangle 100207" o:spid="_x0000_s1046"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jme8QA&#10;AADfAAAADwAAAGRycy9kb3ducmV2LnhtbERPz2vCMBS+C/sfwhvspsk8OK1NRTZFj04H6u3RPNuy&#10;5qU00Xb7681A2PHj+50ueluLG7W+cqzhdaRAEOfOVFxo+Dqsh1MQPiAbrB2Thh/ysMieBikmxnX8&#10;Sbd9KEQMYZ+ghjKEJpHS5yVZ9CPXEEfu4lqLIcK2kKbFLobbWo6VmkiLFceGEht6Lyn/3l+ths20&#10;WZ627rcr6tV5c9wdZx+HWdD65blfzkEE6sO/+OHemjhfqbF6g78/EY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Y5nvEAAAA3wAAAA8AAAAAAAAAAAAAAAAAmAIAAGRycy9k&#10;b3ducmV2LnhtbFBLBQYAAAAABAAEAPUAAACJAwAAAAA=&#10;" filled="f" stroked="f">
                <v:textbox inset="0,0,0,0">
                  <w:txbxContent>
                    <w:p w:rsidR="00885F30" w:rsidRDefault="00E253B7">
                      <w:pPr>
                        <w:spacing w:after="0"/>
                      </w:pPr>
                      <w:r>
                        <w:t xml:space="preserve"> </w:t>
                      </w:r>
                    </w:p>
                  </w:txbxContent>
                </v:textbox>
              </v:rect>
              <v:shape id="Shape 105013" o:spid="_x0000_s1047"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gsEA&#10;AADfAAAADwAAAGRycy9kb3ducmV2LnhtbERPXWvCMBR9H/gfwh34NhOVDemMMgWlj10te75rrk1Z&#10;c1OaqHW/fhkM9ng43+vt6DpxpSG0njXMZwoEce1Ny42G6nR4WoEIEdlg55k03CnAdjN5WGNm/I3f&#10;6VrGRqQQDhlqsDH2mZShtuQwzHxPnLizHxzGBIdGmgFvKdx1cqHUi3TYcmqw2NPeUv1VXlyascvP&#10;trxX3x/5Z4EXjMfCFk7r6eP49goi0hj/xX/u3CSfelbzJfz+SQD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5PoLBAAAA3wAAAA8AAAAAAAAAAAAAAAAAmAIAAGRycy9kb3du&#10;cmV2LnhtbFBLBQYAAAAABAAEAPUAAACGAwAAAAA=&#10;" path="m,l5262118,r,12192l,12192,,e" fillcolor="#404040" stroked="f" strokeweight="0">
                <v:stroke miterlimit="83231f" joinstyle="miter"/>
                <v:path arrowok="t" textboxrect="0,0,5262118,12192"/>
              </v:shape>
              <v:rect id="Rectangle 100208" o:spid="_x0000_s1048"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dyCcQA&#10;AADfAAAADwAAAGRycy9kb3ducmV2LnhtbERPS2vCQBC+C/0PyxR60916KBpdRWyLHusD1NuQHZNg&#10;djZktybtr3cOhR4/vvd82fta3amNVWALryMDijgPruLCwvHwOZyAignZYR2YLPxQhOXiaTDHzIWO&#10;d3Tfp0JJCMcMLZQpNZnWMS/JYxyFhli4a2g9JoFtoV2LnYT7Wo+NedMeK5aGEhtal5Tf9t/ewmbS&#10;rM7b8NsV9cdlc/o6Td8P02Tty3O/moFK1Kd/8Z9762S+MWMjg+WPAN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HcgnEAAAA3wAAAA8AAAAAAAAAAAAAAAAAmAIAAGRycy9k&#10;b3ducmV2LnhtbFBLBQYAAAAABAAEAPUAAACJAwAAAAA=&#10;" filled="f" stroked="f">
                <v:textbox inset="0,0,0,0">
                  <w:txbxContent>
                    <w:p w:rsidR="00885F30" w:rsidRDefault="00E253B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99" o:spid="_x0000_s1049"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iToLBAAAA3wAAAA8AAABkcnMvZG93bnJldi54bWxET8tqAjEU3Rf6D+EWuqvJuBh0NIq0tHTp&#10;q9DlJbnODE5uhiQ6498bodDl4byX69F14kohtp41FBMFgth423Kt4Xj4fJuBiAnZYueZNNwownr1&#10;/LTEyvqBd3Tdp1rkEI4VamhS6ispo2nIYZz4njhzJx8cpgxDLW3AIYe7Tk6VKqXDlnNDgz29N2TO&#10;+4vTEH/ipa8P6vdr+DDbadGVwWCp9evLuFmASDSmf/Gf+9vm+UoV8zk8/mQAcnU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iToLBAAAA3wAAAA8AAAAAAAAAAAAAAAAAnwIA&#10;AGRycy9kb3ducmV2LnhtbFBLBQYAAAAABAAEAPcAAACNAwAAAAA=&#10;">
                <v:imagedata r:id="rId2" o:title=""/>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E253B7">
    <w:pPr>
      <w:spacing w:after="0"/>
    </w:pPr>
    <w:r>
      <w:rPr>
        <w:rFonts w:ascii="Calibri" w:eastAsia="Calibri" w:hAnsi="Calibri" w:cs="Calibri"/>
        <w:noProof/>
        <w:lang w:bidi="ar-SA"/>
      </w:rPr>
      <mc:AlternateContent>
        <mc:Choice Requires="wpg">
          <w:drawing>
            <wp:anchor distT="0" distB="0" distL="114300" distR="114300" simplePos="0" relativeHeight="251667456" behindDoc="0" locked="0" layoutInCell="1" allowOverlap="1" wp14:anchorId="0A57DBCE" wp14:editId="67982668">
              <wp:simplePos x="0" y="0"/>
              <wp:positionH relativeFrom="page">
                <wp:posOffset>571500</wp:posOffset>
              </wp:positionH>
              <wp:positionV relativeFrom="page">
                <wp:posOffset>9165336</wp:posOffset>
              </wp:positionV>
              <wp:extent cx="6561137" cy="470916"/>
              <wp:effectExtent l="0" t="0" r="0" b="0"/>
              <wp:wrapSquare wrapText="bothSides"/>
              <wp:docPr id="100166" name="Group 100166"/>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169" name="Rectangle 100169"/>
                      <wps:cNvSpPr/>
                      <wps:spPr>
                        <a:xfrm>
                          <a:off x="1257554" y="123746"/>
                          <a:ext cx="41653" cy="148827"/>
                        </a:xfrm>
                        <a:prstGeom prst="rect">
                          <a:avLst/>
                        </a:prstGeom>
                        <a:ln>
                          <a:noFill/>
                        </a:ln>
                      </wps:spPr>
                      <wps:txbx>
                        <w:txbxContent>
                          <w:p w:rsidR="00885F30" w:rsidRDefault="00E253B7">
                            <w:pPr>
                              <w:spacing w:after="0"/>
                            </w:pPr>
                            <w:r>
                              <w:rPr>
                                <w:sz w:val="18"/>
                              </w:rPr>
                              <w:t xml:space="preserve"> </w:t>
                            </w:r>
                          </w:p>
                        </w:txbxContent>
                      </wps:txbx>
                      <wps:bodyPr horzOverflow="overflow" vert="horz" lIns="0" tIns="0" rIns="0" bIns="0" rtlCol="0">
                        <a:noAutofit/>
                      </wps:bodyPr>
                    </wps:wsp>
                    <wps:wsp>
                      <wps:cNvPr id="100170" name="Rectangle 100170"/>
                      <wps:cNvSpPr/>
                      <wps:spPr>
                        <a:xfrm>
                          <a:off x="5853430" y="123746"/>
                          <a:ext cx="371990" cy="148827"/>
                        </a:xfrm>
                        <a:prstGeom prst="rect">
                          <a:avLst/>
                        </a:prstGeom>
                        <a:ln>
                          <a:noFill/>
                        </a:ln>
                      </wps:spPr>
                      <wps:txbx>
                        <w:txbxContent>
                          <w:p w:rsidR="00885F30" w:rsidRDefault="00E253B7">
                            <w:pPr>
                              <w:spacing w:after="0"/>
                            </w:pPr>
                            <w:r>
                              <w:rPr>
                                <w:sz w:val="18"/>
                              </w:rPr>
                              <w:t xml:space="preserve">Page </w:t>
                            </w:r>
                          </w:p>
                        </w:txbxContent>
                      </wps:txbx>
                      <wps:bodyPr horzOverflow="overflow" vert="horz" lIns="0" tIns="0" rIns="0" bIns="0" rtlCol="0">
                        <a:noAutofit/>
                      </wps:bodyPr>
                    </wps:wsp>
                    <wps:wsp>
                      <wps:cNvPr id="100171" name="Rectangle 100171"/>
                      <wps:cNvSpPr/>
                      <wps:spPr>
                        <a:xfrm>
                          <a:off x="6134100" y="123746"/>
                          <a:ext cx="81938" cy="148827"/>
                        </a:xfrm>
                        <a:prstGeom prst="rect">
                          <a:avLst/>
                        </a:prstGeom>
                        <a:ln>
                          <a:noFill/>
                        </a:ln>
                      </wps:spPr>
                      <wps:txbx>
                        <w:txbxContent>
                          <w:p w:rsidR="00885F30" w:rsidRDefault="00E253B7">
                            <w:pPr>
                              <w:spacing w:after="0"/>
                            </w:pPr>
                            <w:r>
                              <w:rPr>
                                <w:sz w:val="20"/>
                              </w:rPr>
                              <w:fldChar w:fldCharType="begin"/>
                            </w:r>
                            <w:r>
                              <w:instrText xml:space="preserve"> PAGE   \* MERGEFORMAT </w:instrText>
                            </w:r>
                            <w:r>
                              <w:rPr>
                                <w:sz w:val="20"/>
                              </w:rPr>
                              <w:fldChar w:fldCharType="separate"/>
                            </w:r>
                            <w:r w:rsidRPr="00E253B7">
                              <w:rPr>
                                <w:noProof/>
                                <w:sz w:val="18"/>
                              </w:rPr>
                              <w:t>1</w:t>
                            </w:r>
                            <w:r>
                              <w:rPr>
                                <w:sz w:val="18"/>
                              </w:rPr>
                              <w:fldChar w:fldCharType="end"/>
                            </w:r>
                          </w:p>
                        </w:txbxContent>
                      </wps:txbx>
                      <wps:bodyPr horzOverflow="overflow" vert="horz" lIns="0" tIns="0" rIns="0" bIns="0" rtlCol="0">
                        <a:noAutofit/>
                      </wps:bodyPr>
                    </wps:wsp>
                    <wps:wsp>
                      <wps:cNvPr id="100172" name="Rectangle 100172"/>
                      <wps:cNvSpPr/>
                      <wps:spPr>
                        <a:xfrm>
                          <a:off x="6195060" y="123746"/>
                          <a:ext cx="41653" cy="148827"/>
                        </a:xfrm>
                        <a:prstGeom prst="rect">
                          <a:avLst/>
                        </a:prstGeom>
                        <a:ln>
                          <a:noFill/>
                        </a:ln>
                      </wps:spPr>
                      <wps:txbx>
                        <w:txbxContent>
                          <w:p w:rsidR="00885F30" w:rsidRDefault="00E253B7">
                            <w:pPr>
                              <w:spacing w:after="0"/>
                            </w:pPr>
                            <w:r>
                              <w:rPr>
                                <w:sz w:val="18"/>
                              </w:rPr>
                              <w:t xml:space="preserve"> </w:t>
                            </w:r>
                          </w:p>
                        </w:txbxContent>
                      </wps:txbx>
                      <wps:bodyPr horzOverflow="overflow" vert="horz" lIns="0" tIns="0" rIns="0" bIns="0" rtlCol="0">
                        <a:noAutofit/>
                      </wps:bodyPr>
                    </wps:wsp>
                    <wps:wsp>
                      <wps:cNvPr id="100173" name="Rectangle 100173"/>
                      <wps:cNvSpPr/>
                      <wps:spPr>
                        <a:xfrm>
                          <a:off x="6227064" y="123746"/>
                          <a:ext cx="177406" cy="148827"/>
                        </a:xfrm>
                        <a:prstGeom prst="rect">
                          <a:avLst/>
                        </a:prstGeom>
                        <a:ln>
                          <a:noFill/>
                        </a:ln>
                      </wps:spPr>
                      <wps:txbx>
                        <w:txbxContent>
                          <w:p w:rsidR="00885F30" w:rsidRDefault="00E253B7">
                            <w:pPr>
                              <w:spacing w:after="0"/>
                            </w:pPr>
                            <w:r>
                              <w:rPr>
                                <w:sz w:val="18"/>
                              </w:rPr>
                              <w:t xml:space="preserve">of </w:t>
                            </w:r>
                          </w:p>
                        </w:txbxContent>
                      </wps:txbx>
                      <wps:bodyPr horzOverflow="overflow" vert="horz" lIns="0" tIns="0" rIns="0" bIns="0" rtlCol="0">
                        <a:noAutofit/>
                      </wps:bodyPr>
                    </wps:wsp>
                    <wps:wsp>
                      <wps:cNvPr id="100174" name="Rectangle 100174"/>
                      <wps:cNvSpPr/>
                      <wps:spPr>
                        <a:xfrm>
                          <a:off x="6361176" y="123746"/>
                          <a:ext cx="163015" cy="148827"/>
                        </a:xfrm>
                        <a:prstGeom prst="rect">
                          <a:avLst/>
                        </a:prstGeom>
                        <a:ln>
                          <a:noFill/>
                        </a:ln>
                      </wps:spPr>
                      <wps:txbx>
                        <w:txbxContent>
                          <w:p w:rsidR="00885F30" w:rsidRDefault="006E23DC">
                            <w:pPr>
                              <w:spacing w:after="0"/>
                            </w:pPr>
                            <w:fldSimple w:instr=" NUMPAGES   \* MERGEFORMAT ">
                              <w:r w:rsidR="00E253B7" w:rsidRPr="00E253B7">
                                <w:rPr>
                                  <w:noProof/>
                                  <w:sz w:val="18"/>
                                </w:rPr>
                                <w:t>8</w:t>
                              </w:r>
                            </w:fldSimple>
                          </w:p>
                        </w:txbxContent>
                      </wps:txbx>
                      <wps:bodyPr horzOverflow="overflow" vert="horz" lIns="0" tIns="0" rIns="0" bIns="0" rtlCol="0">
                        <a:noAutofit/>
                      </wps:bodyPr>
                    </wps:wsp>
                    <wps:wsp>
                      <wps:cNvPr id="100175" name="Rectangle 100175"/>
                      <wps:cNvSpPr/>
                      <wps:spPr>
                        <a:xfrm>
                          <a:off x="6483096" y="104884"/>
                          <a:ext cx="51095" cy="182561"/>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wps:wsp>
                      <wps:cNvPr id="100176" name="Rectangle 100176"/>
                      <wps:cNvSpPr/>
                      <wps:spPr>
                        <a:xfrm>
                          <a:off x="6522720" y="104884"/>
                          <a:ext cx="51095" cy="182561"/>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wps:wsp>
                      <wps:cNvPr id="105012" name="Shape 105012"/>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177" name="Rectangle 100177"/>
                      <wps:cNvSpPr/>
                      <wps:spPr>
                        <a:xfrm>
                          <a:off x="1257554" y="319086"/>
                          <a:ext cx="46096" cy="164702"/>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pic:pic xmlns:pic="http://schemas.openxmlformats.org/drawingml/2006/picture">
                      <pic:nvPicPr>
                        <pic:cNvPr id="100168" name="Picture 100168"/>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0A57DBCE" id="Group 100166" o:spid="_x0000_s1050" style="position:absolute;margin-left:45pt;margin-top:721.7pt;width:516.6pt;height:37.1pt;z-index:251667456;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">
              <v:rect id="Rectangle 100169" o:spid="_x0000_s1051"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TTsQA&#10;AADfAAAADwAAAGRycy9kb3ducmV2LnhtbERPz2vCMBS+D/wfwhN2m0k9iO2MUtShx00H3W6P5tkW&#10;m5fSZLbbX78MBh4/vt+rzWhbcaPeN441JDMFgrh0puFKw/v55WkJwgdkg61j0vBNHjbrycMKM+MG&#10;fqPbKVQihrDPUEMdQpdJ6cuaLPqZ64gjd3G9xRBhX0nT4xDDbSvnSi2kxYZjQ40dbWsqr6cvq+Gw&#10;7PKPo/sZqnb/eShei3R3ToPWj9MxfwYRaAx38b/7aOJ8pZJFCn9/I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xU07EAAAA3wAAAA8AAAAAAAAAAAAAAAAAmAIAAGRycy9k&#10;b3ducmV2LnhtbFBLBQYAAAAABAAEAPUAAACJAwAAAAA=&#10;" filled="f" stroked="f">
                <v:textbox inset="0,0,0,0">
                  <w:txbxContent>
                    <w:p w:rsidR="00885F30" w:rsidRDefault="00E253B7">
                      <w:pPr>
                        <w:spacing w:after="0"/>
                      </w:pPr>
                      <w:r>
                        <w:rPr>
                          <w:sz w:val="18"/>
                        </w:rPr>
                        <w:t xml:space="preserve"> </w:t>
                      </w:r>
                    </w:p>
                  </w:txbxContent>
                </v:textbox>
              </v:rect>
              <v:rect id="Rectangle 100170" o:spid="_x0000_s1052" style="position:absolute;left:5853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JsDsQA&#10;AADfAAAADwAAAGRycy9kb3ducmV2LnhtbERPPW/CMBDdK/U/WFeJrdh0KBAwCLVUMLaARLud4iOJ&#10;Gp+j2JDAr+8NlRif3vd82ftaXaiNVWALo6EBRZwHV3Fh4bD/eJ6AignZYR2YLFwpwnLx+DDHzIWO&#10;v+iyS4WSEI4ZWihTajKtY16SxzgMDbFwp9B6TALbQrsWOwn3tX4x5lV7rFgaSmzoraT8d3f2FjaT&#10;ZvW9DbeuqNc/m+Pncfq+nyZrB0/9agYqUZ/u4n/31sl8Y0ZjeSB/BIB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SbA7EAAAA3wAAAA8AAAAAAAAAAAAAAAAAmAIAAGRycy9k&#10;b3ducmV2LnhtbFBLBQYAAAAABAAEAPUAAACJAwAAAAA=&#10;" filled="f" stroked="f">
                <v:textbox inset="0,0,0,0">
                  <w:txbxContent>
                    <w:p w:rsidR="00885F30" w:rsidRDefault="00E253B7">
                      <w:pPr>
                        <w:spacing w:after="0"/>
                      </w:pPr>
                      <w:r>
                        <w:rPr>
                          <w:sz w:val="18"/>
                        </w:rPr>
                        <w:t xml:space="preserve">Page </w:t>
                      </w:r>
                    </w:p>
                  </w:txbxContent>
                </v:textbox>
              </v:rect>
              <v:rect id="Rectangle 100171" o:spid="_x0000_s1053" style="position:absolute;left:61341;top:1237;width:819;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7JlcQA&#10;AADfAAAADwAAAGRycy9kb3ducmV2LnhtbERPy2rCQBTdC/7DcAvd6UxctBodRbRFl77AdnfJXJPQ&#10;zJ2QmZq0X+8IgsvDec8Wna3ElRpfOtaQDBUI4syZknMNp+PnYAzCB2SDlWPS8EceFvN+b4apcS3v&#10;6XoIuYgh7FPUUIRQp1L6rCCLfuhq4shdXGMxRNjk0jTYxnBbyZFSb9JiybGhwJpWBWU/h1+rYTOu&#10;l19b99/m1cf35rw7T9bHSdD69aVbTkEE6sJT/HBvTZyvVPKewP1PB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eyZXEAAAA3wAAAA8AAAAAAAAAAAAAAAAAmAIAAGRycy9k&#10;b3ducmV2LnhtbFBLBQYAAAAABAAEAPUAAACJAwAAAAA=&#10;" filled="f" stroked="f">
                <v:textbox inset="0,0,0,0">
                  <w:txbxContent>
                    <w:p w:rsidR="00885F30" w:rsidRDefault="00E253B7">
                      <w:pPr>
                        <w:spacing w:after="0"/>
                      </w:pPr>
                      <w:r>
                        <w:rPr>
                          <w:sz w:val="20"/>
                        </w:rPr>
                        <w:fldChar w:fldCharType="begin"/>
                      </w:r>
                      <w:r>
                        <w:instrText xml:space="preserve"> PAGE   \* MERGEFORMAT </w:instrText>
                      </w:r>
                      <w:r>
                        <w:rPr>
                          <w:sz w:val="20"/>
                        </w:rPr>
                        <w:fldChar w:fldCharType="separate"/>
                      </w:r>
                      <w:r w:rsidRPr="00E253B7">
                        <w:rPr>
                          <w:noProof/>
                          <w:sz w:val="18"/>
                        </w:rPr>
                        <w:t>1</w:t>
                      </w:r>
                      <w:r>
                        <w:rPr>
                          <w:sz w:val="18"/>
                        </w:rPr>
                        <w:fldChar w:fldCharType="end"/>
                      </w:r>
                    </w:p>
                  </w:txbxContent>
                </v:textbox>
              </v:rect>
              <v:rect id="Rectangle 100172" o:spid="_x0000_s1054"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X4sQA&#10;AADfAAAADwAAAGRycy9kb3ducmV2LnhtbERPy4rCMBTdC/5DuMLsNNGFj45RREd06WPAmd2lubbF&#10;5qY0Gdvx640wMMvDec+XrS3FnWpfONYwHCgQxKkzBWcaPs/b/hSED8gGS8ek4Zc8LBfdzhwT4xo+&#10;0v0UMhFD2CeoIQ+hSqT0aU4W/cBVxJG7utpiiLDOpKmxieG2lCOlxtJiwbEhx4rWOaW304/VsJtW&#10;q6+9ezRZ+fG9uxwus815FrR+67WrdxCB2vAv/nPvTZyv1HAygtefCE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MV+LEAAAA3wAAAA8AAAAAAAAAAAAAAAAAmAIAAGRycy9k&#10;b3ducmV2LnhtbFBLBQYAAAAABAAEAPUAAACJAwAAAAA=&#10;" filled="f" stroked="f">
                <v:textbox inset="0,0,0,0">
                  <w:txbxContent>
                    <w:p w:rsidR="00885F30" w:rsidRDefault="00E253B7">
                      <w:pPr>
                        <w:spacing w:after="0"/>
                      </w:pPr>
                      <w:r>
                        <w:rPr>
                          <w:sz w:val="18"/>
                        </w:rPr>
                        <w:t xml:space="preserve"> </w:t>
                      </w:r>
                    </w:p>
                  </w:txbxContent>
                </v:textbox>
              </v:rect>
              <v:rect id="Rectangle 100173" o:spid="_x0000_s1055"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yecUA&#10;AADfAAAADwAAAGRycy9kb3ducmV2LnhtbERPW2vCMBR+H+w/hDPY20zcwEttFNkm+uh00Pl2aI5t&#10;sTkpTbR1v34RhD1+fPd00dtaXKj1lWMNw4ECQZw7U3Gh4Xu/epmA8AHZYO2YNFzJw2L++JBiYlzH&#10;X3TZhULEEPYJaihDaBIpfV6SRT9wDXHkjq61GCJsC2la7GK4reWrUiNpseLYUGJD7yXlp93ZalhP&#10;muXPxv12Rf15WGfbbPqxnwatn5/65QxEoD78i+/ujYnzlRqO3+D2JwK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PJ5xQAAAN8AAAAPAAAAAAAAAAAAAAAAAJgCAABkcnMv&#10;ZG93bnJldi54bWxQSwUGAAAAAAQABAD1AAAAigMAAAAA&#10;" filled="f" stroked="f">
                <v:textbox inset="0,0,0,0">
                  <w:txbxContent>
                    <w:p w:rsidR="00885F30" w:rsidRDefault="00E253B7">
                      <w:pPr>
                        <w:spacing w:after="0"/>
                      </w:pPr>
                      <w:r>
                        <w:rPr>
                          <w:sz w:val="18"/>
                        </w:rPr>
                        <w:t xml:space="preserve">of </w:t>
                      </w:r>
                    </w:p>
                  </w:txbxContent>
                </v:textbox>
              </v:rect>
              <v:rect id="Rectangle 100174" o:spid="_x0000_s1056"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qDcUA&#10;AADfAAAADwAAAGRycy9kb3ducmV2LnhtbERPW2vCMBR+H+w/hDPY20wcw0ttFNkm+uh00Pl2aI5t&#10;sTkpTbR1v34RhD1+fPd00dtaXKj1lWMNw4ECQZw7U3Gh4Xu/epmA8AHZYO2YNFzJw2L++JBiYlzH&#10;X3TZhULEEPYJaihDaBIpfV6SRT9wDXHkjq61GCJsC2la7GK4reWrUiNpseLYUGJD7yXlp93ZalhP&#10;muXPxv12Rf15WGfbbPqxnwatn5/65QxEoD78i+/ujYnzlRqO3+D2JwK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aWoNxQAAAN8AAAAPAAAAAAAAAAAAAAAAAJgCAABkcnMv&#10;ZG93bnJldi54bWxQSwUGAAAAAAQABAD1AAAAigMAAAAA&#10;" filled="f" stroked="f">
                <v:textbox inset="0,0,0,0">
                  <w:txbxContent>
                    <w:p w:rsidR="00885F30" w:rsidRDefault="006E23DC">
                      <w:pPr>
                        <w:spacing w:after="0"/>
                      </w:pPr>
                      <w:fldSimple w:instr=" NUMPAGES   \* MERGEFORMAT ">
                        <w:r w:rsidR="00E253B7" w:rsidRPr="00E253B7">
                          <w:rPr>
                            <w:noProof/>
                            <w:sz w:val="18"/>
                          </w:rPr>
                          <w:t>8</w:t>
                        </w:r>
                      </w:fldSimple>
                    </w:p>
                  </w:txbxContent>
                </v:textbox>
              </v:rect>
              <v:rect id="Rectangle 100175" o:spid="_x0000_s1057"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PlsUA&#10;AADfAAAADwAAAGRycy9kb3ducmV2LnhtbERPW2vCMBR+H+w/hDPY20wczEttFNkm+uh00Pl2aI5t&#10;sTkpTbR1v34RhD1+fPd00dtaXKj1lWMNw4ECQZw7U3Gh4Xu/epmA8AHZYO2YNFzJw2L++JBiYlzH&#10;X3TZhULEEPYJaihDaBIpfV6SRT9wDXHkjq61GCJsC2la7GK4reWrUiNpseLYUGJD7yXlp93ZalhP&#10;muXPxv12Rf15WGfbbPqxnwatn5/65QxEoD78i+/ujYnzlRqO3+D2JwK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c+WxQAAAN8AAAAPAAAAAAAAAAAAAAAAAJgCAABkcnMv&#10;ZG93bnJldi54bWxQSwUGAAAAAAQABAD1AAAAigMAAAAA&#10;" filled="f" stroked="f">
                <v:textbox inset="0,0,0,0">
                  <w:txbxContent>
                    <w:p w:rsidR="00885F30" w:rsidRDefault="00E253B7">
                      <w:pPr>
                        <w:spacing w:after="0"/>
                      </w:pPr>
                      <w:r>
                        <w:t xml:space="preserve"> </w:t>
                      </w:r>
                    </w:p>
                  </w:txbxContent>
                </v:textbox>
              </v:rect>
              <v:rect id="Rectangle 100176" o:spid="_x0000_s1058"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R4cUA&#10;AADfAAAADwAAAGRycy9kb3ducmV2LnhtbERPy2rCQBTdF/oPwy10V2fswkfMKNIHulRTsO4umdsk&#10;NHMnZKZJ6tc7guDycN7parC16Kj1lWMN45ECQZw7U3Gh4Sv7fJmB8AHZYO2YNPyTh9Xy8SHFxLie&#10;99QdQiFiCPsENZQhNImUPi/Joh+5hjhyP661GCJsC2la7GO4reWrUhNpseLYUGJDbyXlv4c/q2Ez&#10;a9bfW3fui/rjtDnujvP3bB60fn4a1gsQgYZwF9/cWxPnKzWeTuD6JwK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91HhxQAAAN8AAAAPAAAAAAAAAAAAAAAAAJgCAABkcnMv&#10;ZG93bnJldi54bWxQSwUGAAAAAAQABAD1AAAAigMAAAAA&#10;" filled="f" stroked="f">
                <v:textbox inset="0,0,0,0">
                  <w:txbxContent>
                    <w:p w:rsidR="00885F30" w:rsidRDefault="00E253B7">
                      <w:pPr>
                        <w:spacing w:after="0"/>
                      </w:pPr>
                      <w:r>
                        <w:t xml:space="preserve"> </w:t>
                      </w:r>
                    </w:p>
                  </w:txbxContent>
                </v:textbox>
              </v:rect>
              <v:shape id="Shape 105012" o:spid="_x0000_s1059"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WbGcEA&#10;AADfAAAADwAAAGRycy9kb3ducmV2LnhtbERPXWvCMBR9F/Yfwh3sTROFiXRG2QRHH2uVPd8116as&#10;uSlN1LpfbwTBx8P5Xq4H14oz9aHxrGE6USCIK28arjUc9tvxAkSIyAZbz6ThSgHWq5fREjPjL7yj&#10;cxlrkUI4ZKjBxthlUobKksMw8R1x4o6+dxgT7GtperykcNfKmVJz6bDh1GCxo42l6q88uTTjKz/a&#10;8nr4/8l/Czxh/C5s4bR+ex0+P0BEGuJT/HDnJvnUu5rO4P4nAZ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1mxnBAAAA3wAAAA8AAAAAAAAAAAAAAAAAmAIAAGRycy9kb3du&#10;cmV2LnhtbFBLBQYAAAAABAAEAPUAAACGAwAAAAA=&#10;" path="m,l5262118,r,12192l,12192,,e" fillcolor="#404040" stroked="f" strokeweight="0">
                <v:stroke miterlimit="83231f" joinstyle="miter"/>
                <v:path arrowok="t" textboxrect="0,0,5262118,12192"/>
              </v:shape>
              <v:rect id="Rectangle 100177" o:spid="_x0000_s1060"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v0esQA&#10;AADfAAAADwAAAGRycy9kb3ducmV2LnhtbERPy2rCQBTdC/2H4Ra605l0UTU6SugDXVojqLtL5jYJ&#10;zdwJmalJ+/VOQXB5OO/lerCNuFDna8cakokCQVw4U3Op4ZB/jGcgfEA22DgmDb/kYb16GC0xNa7n&#10;T7rsQyliCPsUNVQhtKmUvqjIop+4ljhyX66zGCLsSmk67GO4beSzUi/SYs2xocKWXisqvvc/VsNm&#10;1manrfvry+b9vDnujvO3fB60fnocsgWIQEO4i2/urYnzlUqmU/j/EwH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79HrEAAAA3wAAAA8AAAAAAAAAAAAAAAAAmAIAAGRycy9k&#10;b3ducmV2LnhtbFBLBQYAAAAABAAEAPUAAACJAwAAAAA=&#10;" filled="f" stroked="f">
                <v:textbox inset="0,0,0,0">
                  <w:txbxContent>
                    <w:p w:rsidR="00885F30" w:rsidRDefault="00E253B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68" o:spid="_x0000_s1061"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7mz7BAAAA3wAAAA8AAABkcnMvZG93bnJldi54bWxET01LAzEQvQv+hzCCN5tsD4usTUtpafGo&#10;rYLHIRl3l24mS5J213/vHASPj/e92sxhUDdKuY9soVoYUMQu+p5bCx/nw9MzqFyQPQ6RycIPZdis&#10;7+9W2Pg48TvdTqVVEsK5QQtdKWOjdXYdBcyLOBIL9x1TwCIwtdonnCQ8DHppTK0D9iwNHY6068hd&#10;TtdgIX/m69iezddx2ru3ZTXUyWFt7ePDvH0BVWgu/+I/96uX+cZUtQyWPwJAr3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27mz7BAAAA3wAAAA8AAAAAAAAAAAAAAAAAnwIA&#10;AGRycy9kb3ducmV2LnhtbFBLBQYAAAAABAAEAPcAAACNAwAAAAA=&#10;">
                <v:imagedata r:id="rId2" o:title=""/>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E253B7">
    <w:pPr>
      <w:spacing w:after="0"/>
    </w:pPr>
    <w:r>
      <w:rPr>
        <w:rFonts w:ascii="Calibri" w:eastAsia="Calibri" w:hAnsi="Calibri" w:cs="Calibri"/>
        <w:noProof/>
        <w:lang w:bidi="ar-SA"/>
      </w:rPr>
      <mc:AlternateContent>
        <mc:Choice Requires="wpg">
          <w:drawing>
            <wp:anchor distT="0" distB="0" distL="114300" distR="114300" simplePos="0" relativeHeight="251674624" behindDoc="0" locked="0" layoutInCell="1" allowOverlap="1" wp14:anchorId="7C1B83DF" wp14:editId="469EF866">
              <wp:simplePos x="0" y="0"/>
              <wp:positionH relativeFrom="page">
                <wp:posOffset>571500</wp:posOffset>
              </wp:positionH>
              <wp:positionV relativeFrom="page">
                <wp:posOffset>9165336</wp:posOffset>
              </wp:positionV>
              <wp:extent cx="6561137" cy="470916"/>
              <wp:effectExtent l="0" t="0" r="0" b="0"/>
              <wp:wrapSquare wrapText="bothSides"/>
              <wp:docPr id="100314" name="Group 100314"/>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317" name="Rectangle 100317"/>
                      <wps:cNvSpPr/>
                      <wps:spPr>
                        <a:xfrm>
                          <a:off x="1257554" y="123746"/>
                          <a:ext cx="41653" cy="148827"/>
                        </a:xfrm>
                        <a:prstGeom prst="rect">
                          <a:avLst/>
                        </a:prstGeom>
                        <a:ln>
                          <a:noFill/>
                        </a:ln>
                      </wps:spPr>
                      <wps:txbx>
                        <w:txbxContent>
                          <w:p w:rsidR="00885F30" w:rsidRDefault="00E253B7">
                            <w:pPr>
                              <w:spacing w:after="0"/>
                            </w:pPr>
                            <w:r>
                              <w:rPr>
                                <w:sz w:val="18"/>
                              </w:rPr>
                              <w:t xml:space="preserve"> </w:t>
                            </w:r>
                          </w:p>
                        </w:txbxContent>
                      </wps:txbx>
                      <wps:bodyPr horzOverflow="overflow" vert="horz" lIns="0" tIns="0" rIns="0" bIns="0" rtlCol="0">
                        <a:noAutofit/>
                      </wps:bodyPr>
                    </wps:wsp>
                    <wps:wsp>
                      <wps:cNvPr id="100318" name="Rectangle 100318"/>
                      <wps:cNvSpPr/>
                      <wps:spPr>
                        <a:xfrm>
                          <a:off x="5792470" y="123746"/>
                          <a:ext cx="371990" cy="148827"/>
                        </a:xfrm>
                        <a:prstGeom prst="rect">
                          <a:avLst/>
                        </a:prstGeom>
                        <a:ln>
                          <a:noFill/>
                        </a:ln>
                      </wps:spPr>
                      <wps:txbx>
                        <w:txbxContent>
                          <w:p w:rsidR="00885F30" w:rsidRDefault="00E253B7">
                            <w:pPr>
                              <w:spacing w:after="0"/>
                            </w:pPr>
                            <w:r>
                              <w:rPr>
                                <w:sz w:val="18"/>
                              </w:rPr>
                              <w:t xml:space="preserve">Page </w:t>
                            </w:r>
                          </w:p>
                        </w:txbxContent>
                      </wps:txbx>
                      <wps:bodyPr horzOverflow="overflow" vert="horz" lIns="0" tIns="0" rIns="0" bIns="0" rtlCol="0">
                        <a:noAutofit/>
                      </wps:bodyPr>
                    </wps:wsp>
                    <wps:wsp>
                      <wps:cNvPr id="100319" name="Rectangle 100319"/>
                      <wps:cNvSpPr/>
                      <wps:spPr>
                        <a:xfrm>
                          <a:off x="6073140" y="123746"/>
                          <a:ext cx="163015" cy="148827"/>
                        </a:xfrm>
                        <a:prstGeom prst="rect">
                          <a:avLst/>
                        </a:prstGeom>
                        <a:ln>
                          <a:noFill/>
                        </a:ln>
                      </wps:spPr>
                      <wps:txbx>
                        <w:txbxContent>
                          <w:p w:rsidR="00885F30" w:rsidRDefault="00E253B7">
                            <w:pPr>
                              <w:spacing w:after="0"/>
                            </w:pPr>
                            <w:r>
                              <w:rPr>
                                <w:sz w:val="20"/>
                              </w:rPr>
                              <w:fldChar w:fldCharType="begin"/>
                            </w:r>
                            <w:r>
                              <w:instrText xml:space="preserve"> PAGE   \* MERGEFORMAT </w:instrText>
                            </w:r>
                            <w:r>
                              <w:rPr>
                                <w:sz w:val="20"/>
                              </w:rPr>
                              <w:fldChar w:fldCharType="separate"/>
                            </w:r>
                            <w:r w:rsidRPr="00AD52BD">
                              <w:rPr>
                                <w:noProof/>
                                <w:sz w:val="18"/>
                              </w:rPr>
                              <w:t>16</w:t>
                            </w:r>
                            <w:r>
                              <w:rPr>
                                <w:sz w:val="18"/>
                              </w:rPr>
                              <w:fldChar w:fldCharType="end"/>
                            </w:r>
                          </w:p>
                        </w:txbxContent>
                      </wps:txbx>
                      <wps:bodyPr horzOverflow="overflow" vert="horz" lIns="0" tIns="0" rIns="0" bIns="0" rtlCol="0">
                        <a:noAutofit/>
                      </wps:bodyPr>
                    </wps:wsp>
                    <wps:wsp>
                      <wps:cNvPr id="100320" name="Rectangle 100320"/>
                      <wps:cNvSpPr/>
                      <wps:spPr>
                        <a:xfrm>
                          <a:off x="6195060" y="123746"/>
                          <a:ext cx="41653" cy="148827"/>
                        </a:xfrm>
                        <a:prstGeom prst="rect">
                          <a:avLst/>
                        </a:prstGeom>
                        <a:ln>
                          <a:noFill/>
                        </a:ln>
                      </wps:spPr>
                      <wps:txbx>
                        <w:txbxContent>
                          <w:p w:rsidR="00885F30" w:rsidRDefault="00E253B7">
                            <w:pPr>
                              <w:spacing w:after="0"/>
                            </w:pPr>
                            <w:r>
                              <w:rPr>
                                <w:sz w:val="18"/>
                              </w:rPr>
                              <w:t xml:space="preserve"> </w:t>
                            </w:r>
                          </w:p>
                        </w:txbxContent>
                      </wps:txbx>
                      <wps:bodyPr horzOverflow="overflow" vert="horz" lIns="0" tIns="0" rIns="0" bIns="0" rtlCol="0">
                        <a:noAutofit/>
                      </wps:bodyPr>
                    </wps:wsp>
                    <wps:wsp>
                      <wps:cNvPr id="100321" name="Rectangle 100321"/>
                      <wps:cNvSpPr/>
                      <wps:spPr>
                        <a:xfrm>
                          <a:off x="6227064" y="123746"/>
                          <a:ext cx="177406" cy="148827"/>
                        </a:xfrm>
                        <a:prstGeom prst="rect">
                          <a:avLst/>
                        </a:prstGeom>
                        <a:ln>
                          <a:noFill/>
                        </a:ln>
                      </wps:spPr>
                      <wps:txbx>
                        <w:txbxContent>
                          <w:p w:rsidR="00885F30" w:rsidRDefault="00E253B7">
                            <w:pPr>
                              <w:spacing w:after="0"/>
                            </w:pPr>
                            <w:r>
                              <w:rPr>
                                <w:sz w:val="18"/>
                              </w:rPr>
                              <w:t xml:space="preserve">of </w:t>
                            </w:r>
                          </w:p>
                        </w:txbxContent>
                      </wps:txbx>
                      <wps:bodyPr horzOverflow="overflow" vert="horz" lIns="0" tIns="0" rIns="0" bIns="0" rtlCol="0">
                        <a:noAutofit/>
                      </wps:bodyPr>
                    </wps:wsp>
                    <wps:wsp>
                      <wps:cNvPr id="100322" name="Rectangle 100322"/>
                      <wps:cNvSpPr/>
                      <wps:spPr>
                        <a:xfrm>
                          <a:off x="6361176" y="123746"/>
                          <a:ext cx="163015" cy="148827"/>
                        </a:xfrm>
                        <a:prstGeom prst="rect">
                          <a:avLst/>
                        </a:prstGeom>
                        <a:ln>
                          <a:noFill/>
                        </a:ln>
                      </wps:spPr>
                      <wps:txbx>
                        <w:txbxContent>
                          <w:p w:rsidR="00885F30" w:rsidRDefault="006E23DC">
                            <w:pPr>
                              <w:spacing w:after="0"/>
                            </w:pPr>
                            <w:fldSimple w:instr=" NUMPAGES   \* MERGEFORMAT ">
                              <w:r w:rsidR="00E253B7" w:rsidRPr="00AD52BD">
                                <w:rPr>
                                  <w:noProof/>
                                  <w:sz w:val="18"/>
                                </w:rPr>
                                <w:t>100</w:t>
                              </w:r>
                            </w:fldSimple>
                          </w:p>
                        </w:txbxContent>
                      </wps:txbx>
                      <wps:bodyPr horzOverflow="overflow" vert="horz" lIns="0" tIns="0" rIns="0" bIns="0" rtlCol="0">
                        <a:noAutofit/>
                      </wps:bodyPr>
                    </wps:wsp>
                    <wps:wsp>
                      <wps:cNvPr id="100323" name="Rectangle 100323"/>
                      <wps:cNvSpPr/>
                      <wps:spPr>
                        <a:xfrm>
                          <a:off x="6483096" y="104884"/>
                          <a:ext cx="51095" cy="182561"/>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wps:wsp>
                      <wps:cNvPr id="100324" name="Rectangle 100324"/>
                      <wps:cNvSpPr/>
                      <wps:spPr>
                        <a:xfrm>
                          <a:off x="6522720" y="104884"/>
                          <a:ext cx="51095" cy="182561"/>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wps:wsp>
                      <wps:cNvPr id="105017" name="Shape 105017"/>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325" name="Rectangle 100325"/>
                      <wps:cNvSpPr/>
                      <wps:spPr>
                        <a:xfrm>
                          <a:off x="1257554" y="319086"/>
                          <a:ext cx="46096" cy="164702"/>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pic:pic xmlns:pic="http://schemas.openxmlformats.org/drawingml/2006/picture">
                      <pic:nvPicPr>
                        <pic:cNvPr id="100316" name="Picture 100316"/>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7C1B83DF" id="Group 100314" o:spid="_x0000_s1062" style="position:absolute;margin-left:45pt;margin-top:721.7pt;width:516.6pt;height:37.1pt;z-index:251674624;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">
              <v:rect id="Rectangle 100317" o:spid="_x0000_s1063"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O8UA&#10;AADfAAAADwAAAGRycy9kb3ducmV2LnhtbERPW2vCMBR+H+w/hDPY20zcwEttFNkm+uh00Pl2aI5t&#10;sTkpTbR1v34RhD1+fPd00dtaXKj1lWMNw4ECQZw7U3Gh4Xu/epmA8AHZYO2YNFzJw2L++JBiYlzH&#10;X3TZhULEEPYJaihDaBIpfV6SRT9wDXHkjq61GCJsC2la7GK4reWrUiNpseLYUGJD7yXlp93ZalhP&#10;muXPxv12Rf15WGfbbPqxnwatn5/65QxEoD78i+/ujYnzlXobjuH2JwK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H87xQAAAN8AAAAPAAAAAAAAAAAAAAAAAJgCAABkcnMv&#10;ZG93bnJldi54bWxQSwUGAAAAAAQABAD1AAAAigMAAAAA&#10;" filled="f" stroked="f">
                <v:textbox inset="0,0,0,0">
                  <w:txbxContent>
                    <w:p w:rsidR="00885F30" w:rsidRDefault="00E253B7">
                      <w:pPr>
                        <w:spacing w:after="0"/>
                      </w:pPr>
                      <w:r>
                        <w:rPr>
                          <w:sz w:val="18"/>
                        </w:rPr>
                        <w:t xml:space="preserve"> </w:t>
                      </w:r>
                    </w:p>
                  </w:txbxContent>
                </v:textbox>
              </v:rect>
              <v:rect id="Rectangle 100318" o:spid="_x0000_s1064"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rScQA&#10;AADfAAAADwAAAGRycy9kb3ducmV2LnhtbERPTWvCQBC9F/oflil4q7u2IBpdRVqLHlsVbG9DdkxC&#10;s7Mhu5ror+8cCh4f73u+7H2tLtTGKrCF0dCAIs6Dq7iwcNh/PE9AxYTssA5MFq4UYbl4fJhj5kLH&#10;X3TZpUJJCMcMLZQpNZnWMS/JYxyGhli4U2g9JoFtoV2LnYT7Wr8YM9YeK5aGEht6Kyn/3Z29hc2k&#10;WX1vw60r6vXP5vh5nL7vp8nawVO/moFK1Ke7+N+9dTLfmNeRDJY/Ak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60nEAAAA3wAAAA8AAAAAAAAAAAAAAAAAmAIAAGRycy9k&#10;b3ducmV2LnhtbFBLBQYAAAAABAAEAPUAAACJAwAAAAA=&#10;" filled="f" stroked="f">
                <v:textbox inset="0,0,0,0">
                  <w:txbxContent>
                    <w:p w:rsidR="00885F30" w:rsidRDefault="00E253B7">
                      <w:pPr>
                        <w:spacing w:after="0"/>
                      </w:pPr>
                      <w:r>
                        <w:rPr>
                          <w:sz w:val="18"/>
                        </w:rPr>
                        <w:t xml:space="preserve">Page </w:t>
                      </w:r>
                    </w:p>
                  </w:txbxContent>
                </v:textbox>
              </v:rect>
              <v:rect id="Rectangle 100319" o:spid="_x0000_s1065"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O0sMA&#10;AADfAAAADwAAAGRycy9kb3ducmV2LnhtbERPXWvCMBR9H/gfwhX2NhMnDFuNIk7Rx00F9e3SXNti&#10;c1OaaLv9+mUg+Hg439N5Zytxp8aXjjUMBwoEceZMybmGw379NgbhA7LByjFp+CEP81nvZYqpcS1/&#10;030XchFD2KeooQihTqX0WUEW/cDVxJG7uMZiiLDJpWmwjeG2ku9KfUiLJceGAmtaFpRddzerYTOu&#10;F6et+23zanXeHL+Oyec+CVq/9rvFBESgLjzFD/fWxPlKjYYJ/P+JAO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O0sMAAADfAAAADwAAAAAAAAAAAAAAAACYAgAAZHJzL2Rv&#10;d25yZXYueG1sUEsFBgAAAAAEAAQA9QAAAIgDAAAAAA==&#10;" filled="f" stroked="f">
                <v:textbox inset="0,0,0,0">
                  <w:txbxContent>
                    <w:p w:rsidR="00885F30" w:rsidRDefault="00E253B7">
                      <w:pPr>
                        <w:spacing w:after="0"/>
                      </w:pPr>
                      <w:r>
                        <w:rPr>
                          <w:sz w:val="20"/>
                        </w:rPr>
                        <w:fldChar w:fldCharType="begin"/>
                      </w:r>
                      <w:r>
                        <w:instrText xml:space="preserve"> PAGE   \* MERGEFORMAT </w:instrText>
                      </w:r>
                      <w:r>
                        <w:rPr>
                          <w:sz w:val="20"/>
                        </w:rPr>
                        <w:fldChar w:fldCharType="separate"/>
                      </w:r>
                      <w:r w:rsidRPr="00AD52BD">
                        <w:rPr>
                          <w:noProof/>
                          <w:sz w:val="18"/>
                        </w:rPr>
                        <w:t>16</w:t>
                      </w:r>
                      <w:r>
                        <w:rPr>
                          <w:sz w:val="18"/>
                        </w:rPr>
                        <w:fldChar w:fldCharType="end"/>
                      </w:r>
                    </w:p>
                  </w:txbxContent>
                </v:textbox>
              </v:rect>
              <v:rect id="Rectangle 100320" o:spid="_x0000_s1066"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Ut8sQA&#10;AADfAAAADwAAAGRycy9kb3ducmV2LnhtbERPTWvCQBC9F/oflin0VnerUDS6irSKHq0KtrchOyah&#10;2dmQXU3aX+8cCh4f73u26H2trtTGKrCF14EBRZwHV3Fh4XhYv4xBxYTssA5MFn4pwmL++DDDzIWO&#10;P+m6T4WSEI4ZWihTajKtY16SxzgIDbFw59B6TALbQrsWOwn3tR4a86Y9ViwNJTb0XlL+s794C5tx&#10;s/zahr+uqFffm9PuNPk4TJK1z0/9cgoqUZ/u4n/31sl8Y0ZDeSB/BIC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LfLEAAAA3wAAAA8AAAAAAAAAAAAAAAAAmAIAAGRycy9k&#10;b3ducmV2LnhtbFBLBQYAAAAABAAEAPUAAACJAwAAAAA=&#10;" filled="f" stroked="f">
                <v:textbox inset="0,0,0,0">
                  <w:txbxContent>
                    <w:p w:rsidR="00885F30" w:rsidRDefault="00E253B7">
                      <w:pPr>
                        <w:spacing w:after="0"/>
                      </w:pPr>
                      <w:r>
                        <w:rPr>
                          <w:sz w:val="18"/>
                        </w:rPr>
                        <w:t xml:space="preserve"> </w:t>
                      </w:r>
                    </w:p>
                  </w:txbxContent>
                </v:textbox>
              </v:rect>
              <v:rect id="Rectangle 100321" o:spid="_x0000_s1067"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mIacMA&#10;AADfAAAADwAAAGRycy9kb3ducmV2LnhtbERPW2vCMBR+F/wP4Qh700QF0c4oohN99DJwezs0x7bY&#10;nJQms52/3giDPX589/mytaW4U+0LxxqGAwWCOHWm4EzD53nbn4LwAdlg6Zg0/JKH5aLbmWNiXMNH&#10;up9CJmII+wQ15CFUiZQ+zcmiH7iKOHJXV1sMEdaZNDU2MdyWcqTURFosODbkWNE6p/R2+rEadtNq&#10;9bV3jyYrP753l8NltjnPgtZvvXb1DiJQG/7Ff+69ifOVGo+G8PoTAc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mIacMAAADfAAAADwAAAAAAAAAAAAAAAACYAgAAZHJzL2Rv&#10;d25yZXYueG1sUEsFBgAAAAAEAAQA9QAAAIgDAAAAAA==&#10;" filled="f" stroked="f">
                <v:textbox inset="0,0,0,0">
                  <w:txbxContent>
                    <w:p w:rsidR="00885F30" w:rsidRDefault="00E253B7">
                      <w:pPr>
                        <w:spacing w:after="0"/>
                      </w:pPr>
                      <w:r>
                        <w:rPr>
                          <w:sz w:val="18"/>
                        </w:rPr>
                        <w:t xml:space="preserve">of </w:t>
                      </w:r>
                    </w:p>
                  </w:txbxContent>
                </v:textbox>
              </v:rect>
              <v:rect id="Rectangle 100322" o:spid="_x0000_s1068"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sWHsMA&#10;AADfAAAADwAAAGRycy9kb3ducmV2LnhtbERPW2vCMBR+F/wP4Qh702QdDK1Gkc2hj97A7e3QHNuy&#10;5qQ00Xb79UYQfPz47rNFZytxpcaXjjW8jhQI4syZknMNx8PXcAzCB2SDlWPS8EceFvN+b4apcS3v&#10;6LoPuYgh7FPUUIRQp1L6rCCLfuRq4sidXWMxRNjk0jTYxnBbyUSpd2mx5NhQYE0fBWW/+4vVsB7X&#10;y++N+2/zavWzPm1Pk8/DJGj9MuiWUxCBuvAUP9wbE+cr9ZYkcP8TAc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sWHsMAAADfAAAADwAAAAAAAAAAAAAAAACYAgAAZHJzL2Rv&#10;d25yZXYueG1sUEsFBgAAAAAEAAQA9QAAAIgDAAAAAA==&#10;" filled="f" stroked="f">
                <v:textbox inset="0,0,0,0">
                  <w:txbxContent>
                    <w:p w:rsidR="00885F30" w:rsidRDefault="006E23DC">
                      <w:pPr>
                        <w:spacing w:after="0"/>
                      </w:pPr>
                      <w:fldSimple w:instr=" NUMPAGES   \* MERGEFORMAT ">
                        <w:r w:rsidR="00E253B7" w:rsidRPr="00AD52BD">
                          <w:rPr>
                            <w:noProof/>
                            <w:sz w:val="18"/>
                          </w:rPr>
                          <w:t>100</w:t>
                        </w:r>
                      </w:fldSimple>
                    </w:p>
                  </w:txbxContent>
                </v:textbox>
              </v:rect>
              <v:rect id="Rectangle 100323" o:spid="_x0000_s1069"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hcQA&#10;AADfAAAADwAAAGRycy9kb3ducmV2LnhtbERPXWvCMBR9H+w/hDvwbSZTEK2NIttEH50K6tuluWvL&#10;mpvSxLb6681gsMfD+U6Xva1ES40vHWt4GyoQxJkzJecajof16xSED8gGK8ek4UYelovnpxQT4zr+&#10;onYfchFD2CeooQihTqT0WUEW/dDVxJH7do3FEGGTS9NgF8NtJUdKTaTFkmNDgTW9F5T97K9Ww2Za&#10;r85bd+/y6vOyOe1Os4/DLGg9eOlXcxCB+vAv/nNvTZyv1Hg0ht8/EY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3s4XEAAAA3wAAAA8AAAAAAAAAAAAAAAAAmAIAAGRycy9k&#10;b3ducmV2LnhtbFBLBQYAAAAABAAEAPUAAACJAwAAAAA=&#10;" filled="f" stroked="f">
                <v:textbox inset="0,0,0,0">
                  <w:txbxContent>
                    <w:p w:rsidR="00885F30" w:rsidRDefault="00E253B7">
                      <w:pPr>
                        <w:spacing w:after="0"/>
                      </w:pPr>
                      <w:r>
                        <w:t xml:space="preserve"> </w:t>
                      </w:r>
                    </w:p>
                  </w:txbxContent>
                </v:textbox>
              </v:rect>
              <v:rect id="Rectangle 100324" o:spid="_x0000_s1070"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r8cQA&#10;AADfAAAADwAAAGRycy9kb3ducmV2LnhtbERPXWvCMBR9H+w/hDvwbSbTMbQ2ikxFH50OOt8uzbUt&#10;Njelibbbr1+EwR4P5ztd9LYWN2p95VjDy1CBIM6dqbjQ8HncPE9A+IBssHZMGr7Jw2L++JBiYlzH&#10;H3Q7hELEEPYJaihDaBIpfV6SRT90DXHkzq61GCJsC2la7GK4reVIqTdpseLYUGJD7yXll8PVathO&#10;muXXzv10Rb0+bbN9Nl0dp0HrwVO/nIEI1Id/8Z97Z+J8pcajV7j/iQ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eK/HEAAAA3wAAAA8AAAAAAAAAAAAAAAAAmAIAAGRycy9k&#10;b3ducmV2LnhtbFBLBQYAAAAABAAEAPUAAACJAwAAAAA=&#10;" filled="f" stroked="f">
                <v:textbox inset="0,0,0,0">
                  <w:txbxContent>
                    <w:p w:rsidR="00885F30" w:rsidRDefault="00E253B7">
                      <w:pPr>
                        <w:spacing w:after="0"/>
                      </w:pPr>
                      <w:r>
                        <w:t xml:space="preserve"> </w:t>
                      </w:r>
                    </w:p>
                  </w:txbxContent>
                </v:textbox>
              </v:rect>
              <v:shape id="Shape 105017" o:spid="_x0000_s1071"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I4gcEA&#10;AADfAAAADwAAAGRycy9kb3ducmV2LnhtbERPXWvCMBR9H/gfwh34NhMFN+mMMgWlj10te75rrk1Z&#10;c1OaqHW/fhkM9ng43+vt6DpxpSG0njXMZwoEce1Ny42G6nR4WoEIEdlg55k03CnAdjN5WGNm/I3f&#10;6VrGRqQQDhlqsDH2mZShtuQwzHxPnLizHxzGBIdGmgFvKdx1cqHUs3TYcmqw2NPeUv1VXlyascvP&#10;trxX3x/5Z4EXjMfCFk7r6eP49goi0hj/xX/u3CSfWqr5C/z+SQD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COIHBAAAA3wAAAA8AAAAAAAAAAAAAAAAAmAIAAGRycy9kb3du&#10;cmV2LnhtbFBLBQYAAAAABAAEAPUAAACGAwAAAAA=&#10;" path="m,l5262118,r,12192l,12192,,e" fillcolor="#404040" stroked="f" strokeweight="0">
                <v:stroke miterlimit="83231f" joinstyle="miter"/>
                <v:path arrowok="t" textboxrect="0,0,5262118,12192"/>
              </v:shape>
              <v:rect id="Rectangle 100325" o:spid="_x0000_s1072"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KOasQA&#10;AADfAAAADwAAAGRycy9kb3ducmV2LnhtbERPXWvCMBR9H+w/hDvwbSZTNrQ2ikxFH50OOt8uzbUt&#10;Njelibbbr1+EwR4P5ztd9LYWN2p95VjDy1CBIM6dqbjQ8HncPE9A+IBssHZMGr7Jw2L++JBiYlzH&#10;H3Q7hELEEPYJaihDaBIpfV6SRT90DXHkzq61GCJsC2la7GK4reVIqTdpseLYUGJD7yXll8PVathO&#10;muXXzv10Rb0+bbN9Nl0dp0HrwVO/nIEI1Id/8Z97Z+J8pcajV7j/iQ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SjmrEAAAA3wAAAA8AAAAAAAAAAAAAAAAAmAIAAGRycy9k&#10;b3ducmV2LnhtbFBLBQYAAAAABAAEAPUAAACJAwAAAAA=&#10;" filled="f" stroked="f">
                <v:textbox inset="0,0,0,0">
                  <w:txbxContent>
                    <w:p w:rsidR="00885F30" w:rsidRDefault="00E253B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316" o:spid="_x0000_s1073"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qt0vBAAAA3wAAAA8AAABkcnMvZG93bnJldi54bWxET11rwjAUfR/sP4Q72NtM6qBIZxRRHHuc&#10;usEeL8m1LTY3JYm2/nszEHw8nO/5cnSduFCIrWcNxUSBIDbetlxr+Dls32YgYkK22HkmDVeKsFw8&#10;P82xsn7gHV32qRY5hGOFGpqU+krKaBpyGCe+J87c0QeHKcNQSxtwyOGuk1OlSumw5dzQYE/rhsxp&#10;f3Ya4m889/VB/X0OG/M9LboyGCy1fn0ZVx8gEo3pIb67v2yer9R7UcL/nwxALm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aqt0vBAAAA3wAAAA8AAAAAAAAAAAAAAAAAnwIA&#10;AGRycy9kb3ducmV2LnhtbFBLBQYAAAAABAAEAPcAAACNAwAAAAA=&#10;">
                <v:imagedata r:id="rId2" o:title=""/>
              </v:shape>
              <w10:wrap type="square" anchorx="page" anchory="pag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E253B7">
    <w:pPr>
      <w:spacing w:after="0"/>
    </w:pPr>
    <w:r>
      <w:rPr>
        <w:rFonts w:ascii="Calibri" w:eastAsia="Calibri" w:hAnsi="Calibri" w:cs="Calibri"/>
        <w:noProof/>
        <w:lang w:bidi="ar-SA"/>
      </w:rPr>
      <mc:AlternateContent>
        <mc:Choice Requires="wpg">
          <w:drawing>
            <wp:anchor distT="0" distB="0" distL="114300" distR="114300" simplePos="0" relativeHeight="251675648" behindDoc="0" locked="0" layoutInCell="1" allowOverlap="1" wp14:anchorId="5BAC3A98" wp14:editId="7950B561">
              <wp:simplePos x="0" y="0"/>
              <wp:positionH relativeFrom="page">
                <wp:posOffset>571500</wp:posOffset>
              </wp:positionH>
              <wp:positionV relativeFrom="page">
                <wp:posOffset>9165336</wp:posOffset>
              </wp:positionV>
              <wp:extent cx="6561137" cy="470916"/>
              <wp:effectExtent l="0" t="0" r="0" b="0"/>
              <wp:wrapSquare wrapText="bothSides"/>
              <wp:docPr id="100283" name="Group 100283"/>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286" name="Rectangle 100286"/>
                      <wps:cNvSpPr/>
                      <wps:spPr>
                        <a:xfrm>
                          <a:off x="1257554" y="123746"/>
                          <a:ext cx="41653" cy="148827"/>
                        </a:xfrm>
                        <a:prstGeom prst="rect">
                          <a:avLst/>
                        </a:prstGeom>
                        <a:ln>
                          <a:noFill/>
                        </a:ln>
                      </wps:spPr>
                      <wps:txbx>
                        <w:txbxContent>
                          <w:p w:rsidR="00885F30" w:rsidRDefault="00E253B7">
                            <w:pPr>
                              <w:spacing w:after="0"/>
                            </w:pPr>
                            <w:r>
                              <w:rPr>
                                <w:sz w:val="18"/>
                              </w:rPr>
                              <w:t xml:space="preserve"> </w:t>
                            </w:r>
                          </w:p>
                        </w:txbxContent>
                      </wps:txbx>
                      <wps:bodyPr horzOverflow="overflow" vert="horz" lIns="0" tIns="0" rIns="0" bIns="0" rtlCol="0">
                        <a:noAutofit/>
                      </wps:bodyPr>
                    </wps:wsp>
                    <wps:wsp>
                      <wps:cNvPr id="100287" name="Rectangle 100287"/>
                      <wps:cNvSpPr/>
                      <wps:spPr>
                        <a:xfrm>
                          <a:off x="5792470" y="123746"/>
                          <a:ext cx="371990" cy="148827"/>
                        </a:xfrm>
                        <a:prstGeom prst="rect">
                          <a:avLst/>
                        </a:prstGeom>
                        <a:ln>
                          <a:noFill/>
                        </a:ln>
                      </wps:spPr>
                      <wps:txbx>
                        <w:txbxContent>
                          <w:p w:rsidR="00885F30" w:rsidRDefault="00E253B7">
                            <w:pPr>
                              <w:spacing w:after="0"/>
                            </w:pPr>
                            <w:r>
                              <w:rPr>
                                <w:sz w:val="18"/>
                              </w:rPr>
                              <w:t xml:space="preserve">Page </w:t>
                            </w:r>
                          </w:p>
                        </w:txbxContent>
                      </wps:txbx>
                      <wps:bodyPr horzOverflow="overflow" vert="horz" lIns="0" tIns="0" rIns="0" bIns="0" rtlCol="0">
                        <a:noAutofit/>
                      </wps:bodyPr>
                    </wps:wsp>
                    <wps:wsp>
                      <wps:cNvPr id="100288" name="Rectangle 100288"/>
                      <wps:cNvSpPr/>
                      <wps:spPr>
                        <a:xfrm>
                          <a:off x="6073140" y="123746"/>
                          <a:ext cx="163015" cy="148827"/>
                        </a:xfrm>
                        <a:prstGeom prst="rect">
                          <a:avLst/>
                        </a:prstGeom>
                        <a:ln>
                          <a:noFill/>
                        </a:ln>
                      </wps:spPr>
                      <wps:txbx>
                        <w:txbxContent>
                          <w:p w:rsidR="00885F30" w:rsidRDefault="00E253B7">
                            <w:pPr>
                              <w:spacing w:after="0"/>
                            </w:pPr>
                            <w:r>
                              <w:rPr>
                                <w:sz w:val="20"/>
                              </w:rPr>
                              <w:fldChar w:fldCharType="begin"/>
                            </w:r>
                            <w:r>
                              <w:instrText xml:space="preserve"> PAGE   \* MERGEFORMAT </w:instrText>
                            </w:r>
                            <w:r>
                              <w:rPr>
                                <w:sz w:val="20"/>
                              </w:rPr>
                              <w:fldChar w:fldCharType="separate"/>
                            </w:r>
                            <w:r w:rsidRPr="00E253B7">
                              <w:rPr>
                                <w:noProof/>
                                <w:sz w:val="18"/>
                              </w:rPr>
                              <w:t>8</w:t>
                            </w:r>
                            <w:r>
                              <w:rPr>
                                <w:sz w:val="18"/>
                              </w:rPr>
                              <w:fldChar w:fldCharType="end"/>
                            </w:r>
                          </w:p>
                        </w:txbxContent>
                      </wps:txbx>
                      <wps:bodyPr horzOverflow="overflow" vert="horz" lIns="0" tIns="0" rIns="0" bIns="0" rtlCol="0">
                        <a:noAutofit/>
                      </wps:bodyPr>
                    </wps:wsp>
                    <wps:wsp>
                      <wps:cNvPr id="100289" name="Rectangle 100289"/>
                      <wps:cNvSpPr/>
                      <wps:spPr>
                        <a:xfrm>
                          <a:off x="6195060" y="123746"/>
                          <a:ext cx="41653" cy="148827"/>
                        </a:xfrm>
                        <a:prstGeom prst="rect">
                          <a:avLst/>
                        </a:prstGeom>
                        <a:ln>
                          <a:noFill/>
                        </a:ln>
                      </wps:spPr>
                      <wps:txbx>
                        <w:txbxContent>
                          <w:p w:rsidR="00885F30" w:rsidRDefault="00E253B7">
                            <w:pPr>
                              <w:spacing w:after="0"/>
                            </w:pPr>
                            <w:r>
                              <w:rPr>
                                <w:sz w:val="18"/>
                              </w:rPr>
                              <w:t xml:space="preserve"> </w:t>
                            </w:r>
                          </w:p>
                        </w:txbxContent>
                      </wps:txbx>
                      <wps:bodyPr horzOverflow="overflow" vert="horz" lIns="0" tIns="0" rIns="0" bIns="0" rtlCol="0">
                        <a:noAutofit/>
                      </wps:bodyPr>
                    </wps:wsp>
                    <wps:wsp>
                      <wps:cNvPr id="100290" name="Rectangle 100290"/>
                      <wps:cNvSpPr/>
                      <wps:spPr>
                        <a:xfrm>
                          <a:off x="6227064" y="123746"/>
                          <a:ext cx="177406" cy="148827"/>
                        </a:xfrm>
                        <a:prstGeom prst="rect">
                          <a:avLst/>
                        </a:prstGeom>
                        <a:ln>
                          <a:noFill/>
                        </a:ln>
                      </wps:spPr>
                      <wps:txbx>
                        <w:txbxContent>
                          <w:p w:rsidR="00885F30" w:rsidRDefault="00E253B7">
                            <w:pPr>
                              <w:spacing w:after="0"/>
                            </w:pPr>
                            <w:r>
                              <w:rPr>
                                <w:sz w:val="18"/>
                              </w:rPr>
                              <w:t xml:space="preserve">of </w:t>
                            </w:r>
                          </w:p>
                        </w:txbxContent>
                      </wps:txbx>
                      <wps:bodyPr horzOverflow="overflow" vert="horz" lIns="0" tIns="0" rIns="0" bIns="0" rtlCol="0">
                        <a:noAutofit/>
                      </wps:bodyPr>
                    </wps:wsp>
                    <wps:wsp>
                      <wps:cNvPr id="100291" name="Rectangle 100291"/>
                      <wps:cNvSpPr/>
                      <wps:spPr>
                        <a:xfrm>
                          <a:off x="6361176" y="123746"/>
                          <a:ext cx="163015" cy="148827"/>
                        </a:xfrm>
                        <a:prstGeom prst="rect">
                          <a:avLst/>
                        </a:prstGeom>
                        <a:ln>
                          <a:noFill/>
                        </a:ln>
                      </wps:spPr>
                      <wps:txbx>
                        <w:txbxContent>
                          <w:p w:rsidR="00885F30" w:rsidRDefault="006E23DC">
                            <w:pPr>
                              <w:spacing w:after="0"/>
                            </w:pPr>
                            <w:fldSimple w:instr=" NUMPAGES   \* MERGEFORMAT ">
                              <w:r w:rsidR="00E253B7" w:rsidRPr="00E253B7">
                                <w:rPr>
                                  <w:noProof/>
                                  <w:sz w:val="18"/>
                                </w:rPr>
                                <w:t>8</w:t>
                              </w:r>
                            </w:fldSimple>
                          </w:p>
                        </w:txbxContent>
                      </wps:txbx>
                      <wps:bodyPr horzOverflow="overflow" vert="horz" lIns="0" tIns="0" rIns="0" bIns="0" rtlCol="0">
                        <a:noAutofit/>
                      </wps:bodyPr>
                    </wps:wsp>
                    <wps:wsp>
                      <wps:cNvPr id="100292" name="Rectangle 100292"/>
                      <wps:cNvSpPr/>
                      <wps:spPr>
                        <a:xfrm>
                          <a:off x="6483096" y="104884"/>
                          <a:ext cx="51095" cy="182561"/>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wps:wsp>
                      <wps:cNvPr id="100293" name="Rectangle 100293"/>
                      <wps:cNvSpPr/>
                      <wps:spPr>
                        <a:xfrm>
                          <a:off x="6522720" y="104884"/>
                          <a:ext cx="51095" cy="182561"/>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wps:wsp>
                      <wps:cNvPr id="105016" name="Shape 105016"/>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294" name="Rectangle 100294"/>
                      <wps:cNvSpPr/>
                      <wps:spPr>
                        <a:xfrm>
                          <a:off x="1257554" y="319086"/>
                          <a:ext cx="46096" cy="164702"/>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pic:pic xmlns:pic="http://schemas.openxmlformats.org/drawingml/2006/picture">
                      <pic:nvPicPr>
                        <pic:cNvPr id="100285" name="Picture 100285"/>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5BAC3A98" id="Group 100283" o:spid="_x0000_s1074" style="position:absolute;margin-left:45pt;margin-top:721.7pt;width:516.6pt;height:37.1pt;z-index:251675648;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">
              <v:rect id="Rectangle 100286" o:spid="_x0000_s1075"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dAusMA&#10;AADfAAAADwAAAGRycy9kb3ducmV2LnhtbERPy4rCMBTdD/gP4QruxkQXUjtGEXXQpY8BZ3aX5toW&#10;m5vSZGz1683AgMvDec8Wna3EjRpfOtYwGioQxJkzJecavk6f7wkIH5ANVo5Jw508LOa9txmmxrV8&#10;oNsx5CKGsE9RQxFCnUrps4Is+qGriSN3cY3FEGGTS9NgG8NtJcdKTaTFkmNDgTWtCsqux1+rYZvU&#10;y++de7R5tfnZnvfn6fo0DVoP+t3yA0SgLrzE/+6difOVGicT+PsTAc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dAusMAAADfAAAADwAAAAAAAAAAAAAAAACYAgAAZHJzL2Rv&#10;d25yZXYueG1sUEsFBgAAAAAEAAQA9QAAAIgDAAAAAA==&#10;" filled="f" stroked="f">
                <v:textbox inset="0,0,0,0">
                  <w:txbxContent>
                    <w:p w:rsidR="00885F30" w:rsidRDefault="00E253B7">
                      <w:pPr>
                        <w:spacing w:after="0"/>
                      </w:pPr>
                      <w:r>
                        <w:rPr>
                          <w:sz w:val="18"/>
                        </w:rPr>
                        <w:t xml:space="preserve"> </w:t>
                      </w:r>
                    </w:p>
                  </w:txbxContent>
                </v:textbox>
              </v:rect>
              <v:rect id="Rectangle 100287" o:spid="_x0000_s1076"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vlIcQA&#10;AADfAAAADwAAAGRycy9kb3ducmV2LnhtbERPz2vCMBS+D/wfwhN2m4keXK1GEZ3ocVNBvT2aZ1ts&#10;XkqT2W5//TIQPH58v2eLzlbiTo0vHWsYDhQI4syZknMNx8PmLQHhA7LByjFp+CEPi3nvZYapcS1/&#10;0X0fchFD2KeooQihTqX0WUEW/cDVxJG7usZiiLDJpWmwjeG2kiOlxtJiybGhwJpWBWW3/bfVsE3q&#10;5Xnnftu8+rhsT5+nyfowCVq/9rvlFESgLjzFD/fOxPlKjZJ3+P8TAc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L5SHEAAAA3wAAAA8AAAAAAAAAAAAAAAAAmAIAAGRycy9k&#10;b3ducmV2LnhtbFBLBQYAAAAABAAEAPUAAACJAwAAAAA=&#10;" filled="f" stroked="f">
                <v:textbox inset="0,0,0,0">
                  <w:txbxContent>
                    <w:p w:rsidR="00885F30" w:rsidRDefault="00E253B7">
                      <w:pPr>
                        <w:spacing w:after="0"/>
                      </w:pPr>
                      <w:r>
                        <w:rPr>
                          <w:sz w:val="18"/>
                        </w:rPr>
                        <w:t xml:space="preserve">Page </w:t>
                      </w:r>
                    </w:p>
                  </w:txbxContent>
                </v:textbox>
              </v:rect>
              <v:rect id="Rectangle 100288" o:spid="_x0000_s1077"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RxU8QA&#10;AADfAAAADwAAAGRycy9kb3ducmV2LnhtbERPS2vCQBC+F/wPyxS81d16KDF1FakteqwPsL0N2WkS&#10;mp0N2a2J/fXOQfD48b3ny8E36kxdrANbeJ4YUMRFcDWXFo6Hj6cMVEzIDpvAZOFCEZaL0cMccxd6&#10;3tF5n0olIRxztFCl1OZax6Iij3ESWmLhfkLnMQnsSu067CXcN3pqzIv2WLM0VNjSW0XF7/7PW9hk&#10;7eprG/77snn/3pw+T7P1YZasHT8Oq1dQiYZ0F9/cWyfzjZlmMlj+CAC9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UcVPEAAAA3wAAAA8AAAAAAAAAAAAAAAAAmAIAAGRycy9k&#10;b3ducmV2LnhtbFBLBQYAAAAABAAEAPUAAACJAwAAAAA=&#10;" filled="f" stroked="f">
                <v:textbox inset="0,0,0,0">
                  <w:txbxContent>
                    <w:p w:rsidR="00885F30" w:rsidRDefault="00E253B7">
                      <w:pPr>
                        <w:spacing w:after="0"/>
                      </w:pPr>
                      <w:r>
                        <w:rPr>
                          <w:sz w:val="20"/>
                        </w:rPr>
                        <w:fldChar w:fldCharType="begin"/>
                      </w:r>
                      <w:r>
                        <w:instrText xml:space="preserve"> PAGE   \* MERGEFORMAT </w:instrText>
                      </w:r>
                      <w:r>
                        <w:rPr>
                          <w:sz w:val="20"/>
                        </w:rPr>
                        <w:fldChar w:fldCharType="separate"/>
                      </w:r>
                      <w:r w:rsidRPr="00E253B7">
                        <w:rPr>
                          <w:noProof/>
                          <w:sz w:val="18"/>
                        </w:rPr>
                        <w:t>8</w:t>
                      </w:r>
                      <w:r>
                        <w:rPr>
                          <w:sz w:val="18"/>
                        </w:rPr>
                        <w:fldChar w:fldCharType="end"/>
                      </w:r>
                    </w:p>
                  </w:txbxContent>
                </v:textbox>
              </v:rect>
              <v:rect id="Rectangle 100289" o:spid="_x0000_s1078"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UyMMA&#10;AADfAAAADwAAAGRycy9kb3ducmV2LnhtbERPz2vCMBS+C/4P4Q28aTIP0nZGkanocVPB7fZo3tqy&#10;5qU00db99YsgePz4fs+Xva3FlVpfOdbwOlEgiHNnKi40nI7bcQLCB2SDtWPScCMPy8VwMMfMuI4/&#10;6XoIhYgh7DPUUIbQZFL6vCSLfuIa4sj9uNZiiLAtpGmxi+G2llOlZtJixbGhxIbeS8p/DxerYZc0&#10;q6+9++uKevO9O3+c0/UxDVqPXvrVG4hAfXiKH+69ifOVmiYp3P9EAH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UyMMAAADfAAAADwAAAAAAAAAAAAAAAACYAgAAZHJzL2Rv&#10;d25yZXYueG1sUEsFBgAAAAAEAAQA9QAAAIgDAAAAAA==&#10;" filled="f" stroked="f">
                <v:textbox inset="0,0,0,0">
                  <w:txbxContent>
                    <w:p w:rsidR="00885F30" w:rsidRDefault="00E253B7">
                      <w:pPr>
                        <w:spacing w:after="0"/>
                      </w:pPr>
                      <w:r>
                        <w:rPr>
                          <w:sz w:val="18"/>
                        </w:rPr>
                        <w:t xml:space="preserve"> </w:t>
                      </w:r>
                    </w:p>
                  </w:txbxContent>
                </v:textbox>
              </v:rect>
              <v:rect id="Rectangle 100290" o:spid="_x0000_s1079"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vriMQA&#10;AADfAAAADwAAAGRycy9kb3ducmV2LnhtbERPS2vCQBC+C/6HZQredLceikldRWqLHusDbG9DdpqE&#10;ZmdDdmtif71zKPT48b2X68E36kpdrANbeJwZUMRFcDWXFs6nt+kCVEzIDpvAZOFGEdar8WiJuQs9&#10;H+h6TKWSEI45WqhSanOtY1GRxzgLLbFwX6HzmAR2pXYd9hLuGz035kl7rFkaKmzppaLi+/jjLewW&#10;7eZjH377snn93F3eL9n2lCVrJw/D5hlUoiH9i//ceyfzjZln8kD+CAC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64jEAAAA3wAAAA8AAAAAAAAAAAAAAAAAmAIAAGRycy9k&#10;b3ducmV2LnhtbFBLBQYAAAAABAAEAPUAAACJAwAAAAA=&#10;" filled="f" stroked="f">
                <v:textbox inset="0,0,0,0">
                  <w:txbxContent>
                    <w:p w:rsidR="00885F30" w:rsidRDefault="00E253B7">
                      <w:pPr>
                        <w:spacing w:after="0"/>
                      </w:pPr>
                      <w:r>
                        <w:rPr>
                          <w:sz w:val="18"/>
                        </w:rPr>
                        <w:t xml:space="preserve">of </w:t>
                      </w:r>
                    </w:p>
                  </w:txbxContent>
                </v:textbox>
              </v:rect>
              <v:rect id="Rectangle 100291" o:spid="_x0000_s1080"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OE8QA&#10;AADfAAAADwAAAGRycy9kb3ducmV2LnhtbERPz2vCMBS+D/wfwhN2m4kehu1Mi+iGHp0KutujebbF&#10;5qU0me3865fBwOPH93uRD7YRN+p87VjDdKJAEBfO1FxqOB4+XuYgfEA22DgmDT/kIc9GTwtMjev5&#10;k277UIoYwj5FDVUIbSqlLyqy6CeuJY7cxXUWQ4RdKU2HfQy3jZwp9Sot1hwbKmxpVVFx3X9bDZt5&#10;uzxv3b0vm/evzWl3StaHJGj9PB6WbyACDeEh/ndvTZyv1CyZwt+fCE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3ThPEAAAA3wAAAA8AAAAAAAAAAAAAAAAAmAIAAGRycy9k&#10;b3ducmV2LnhtbFBLBQYAAAAABAAEAPUAAACJAwAAAAA=&#10;" filled="f" stroked="f">
                <v:textbox inset="0,0,0,0">
                  <w:txbxContent>
                    <w:p w:rsidR="00885F30" w:rsidRDefault="006E23DC">
                      <w:pPr>
                        <w:spacing w:after="0"/>
                      </w:pPr>
                      <w:fldSimple w:instr=" NUMPAGES   \* MERGEFORMAT ">
                        <w:r w:rsidR="00E253B7" w:rsidRPr="00E253B7">
                          <w:rPr>
                            <w:noProof/>
                            <w:sz w:val="18"/>
                          </w:rPr>
                          <w:t>8</w:t>
                        </w:r>
                      </w:fldSimple>
                    </w:p>
                  </w:txbxContent>
                </v:textbox>
              </v:rect>
              <v:rect id="Rectangle 100292" o:spid="_x0000_s1081"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QZMQA&#10;AADfAAAADwAAAGRycy9kb3ducmV2LnhtbERPz2vCMBS+C/4P4Q28abIehu2MpUxFj04HbrdH89aW&#10;NS+lyWz1r18Ggx0/vt+rfLStuFLvG8caHhcKBHHpTMOVhrfzbr4E4QOywdYxabiRh3w9nawwM27g&#10;V7qeQiViCPsMNdQhdJmUvqzJol+4jjhyn663GCLsK2l6HGK4bWWi1JO02HBsqLGjl5rKr9O31bBf&#10;dsX7wd2Hqt1+7C/HS7o5p0Hr2cNYPIMINIZ/8Z/7YOJ8pZI0gd8/EY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0GTEAAAA3wAAAA8AAAAAAAAAAAAAAAAAmAIAAGRycy9k&#10;b3ducmV2LnhtbFBLBQYAAAAABAAEAPUAAACJAwAAAAA=&#10;" filled="f" stroked="f">
                <v:textbox inset="0,0,0,0">
                  <w:txbxContent>
                    <w:p w:rsidR="00885F30" w:rsidRDefault="00E253B7">
                      <w:pPr>
                        <w:spacing w:after="0"/>
                      </w:pPr>
                      <w:r>
                        <w:t xml:space="preserve"> </w:t>
                      </w:r>
                    </w:p>
                  </w:txbxContent>
                </v:textbox>
              </v:rect>
              <v:rect id="Rectangle 100293" o:spid="_x0000_s1082"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1/8MA&#10;AADfAAAADwAAAGRycy9kb3ducmV2LnhtbERPy4rCMBTdC/5DuMLsNBkHxFajyDzQpS9wZndprm2Z&#10;5qY0Gdvx640guDyc93zZ2UpcqPGlYw2vIwWCOHOm5FzD8fA1nILwAdlg5Zg0/JOH5aLfm2NqXMs7&#10;uuxDLmII+xQ1FCHUqZQ+K8iiH7maOHJn11gMETa5NA22MdxWcqzURFosOTYUWNN7Qdnv/s9qWE/r&#10;1ffGXdu8+vxZn7an5OOQBK1fBt1qBiJQF57ih3tj4nylxskb3P9EAH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l1/8MAAADfAAAADwAAAAAAAAAAAAAAAACYAgAAZHJzL2Rv&#10;d25yZXYueG1sUEsFBgAAAAAEAAQA9QAAAIgDAAAAAA==&#10;" filled="f" stroked="f">
                <v:textbox inset="0,0,0,0">
                  <w:txbxContent>
                    <w:p w:rsidR="00885F30" w:rsidRDefault="00E253B7">
                      <w:pPr>
                        <w:spacing w:after="0"/>
                      </w:pPr>
                      <w:r>
                        <w:t xml:space="preserve"> </w:t>
                      </w:r>
                    </w:p>
                  </w:txbxContent>
                </v:textbox>
              </v:rect>
              <v:shape id="Shape 105016" o:spid="_x0000_s1083"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dGsEA&#10;AADfAAAADwAAAGRycy9kb3ducmV2LnhtbERPXWvCMBR9H+w/hDvwbSYOFOmMsgmOPnZVfL4216as&#10;uSlN1OqvNwPBx8P5XqwG14oz9aHxrGEyViCIK28arjXstpv3OYgQkQ22nknDlQKslq8vC8yMv/Av&#10;nctYixTCIUMNNsYukzJUlhyGse+IE3f0vcOYYF9L0+MlhbtWfig1kw4bTg0WO1pbqv7Kk0szvvOj&#10;La+72z4/FHjC+FPYwmk9ehu+PkFEGuJT/HDnJvnUVE1m8P8nAZ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OnRrBAAAA3wAAAA8AAAAAAAAAAAAAAAAAmAIAAGRycy9kb3du&#10;cmV2LnhtbFBLBQYAAAAABAAEAPUAAACGAwAAAAA=&#10;" path="m,l5262118,r,12192l,12192,,e" fillcolor="#404040" stroked="f" strokeweight="0">
                <v:stroke miterlimit="83231f" joinstyle="miter"/>
                <v:path arrowok="t" textboxrect="0,0,5262118,12192"/>
              </v:shape>
              <v:rect id="Rectangle 100294" o:spid="_x0000_s1084"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Dti8MA&#10;AADfAAAADwAAAGRycy9kb3ducmV2LnhtbERPy4rCMBTdC/5DuMLsNBkZxFajyDzQpS9wZndprm2Z&#10;5qY0Gdvx640guDyc93zZ2UpcqPGlYw2vIwWCOHOm5FzD8fA1nILwAdlg5Zg0/JOH5aLfm2NqXMs7&#10;uuxDLmII+xQ1FCHUqZQ+K8iiH7maOHJn11gMETa5NA22MdxWcqzURFosOTYUWNN7Qdnv/s9qWE/r&#10;1ffGXdu8+vxZn7an5OOQBK1fBt1qBiJQF57ih3tj4nylxskb3P9EAH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Dti8MAAADfAAAADwAAAAAAAAAAAAAAAACYAgAAZHJzL2Rv&#10;d25yZXYueG1sUEsFBgAAAAAEAAQA9QAAAIgDAAAAAA==&#10;" filled="f" stroked="f">
                <v:textbox inset="0,0,0,0">
                  <w:txbxContent>
                    <w:p w:rsidR="00885F30" w:rsidRDefault="00E253B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285" o:spid="_x0000_s1085"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TsybBAAAA3wAAAA8AAABkcnMvZG93bnJldi54bWxET1trwjAUfhf2H8IZ7E0TCxbpjCIbGz7O&#10;y2CPh+SsLTYnJYm2+/eLIPj48d1Xm9F14kohtp41zGcKBLHxtuVaw+n4MV2CiAnZYueZNPxRhM36&#10;abLCyvqB93Q9pFrkEI4VamhS6ispo2nIYZz5njhzvz44TBmGWtqAQw53nSyUKqXDlnNDgz29NWTO&#10;h4vTEL/jpa+P6udzeDdfxbwrg8FS65fncfsKItGYHuK7e2fzfKWK5QJufzIAuf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iTsybBAAAA3wAAAA8AAAAAAAAAAAAAAAAAnwIA&#10;AGRycy9kb3ducmV2LnhtbFBLBQYAAAAABAAEAPcAAACNAwAAAAA=&#10;">
                <v:imagedata r:id="rId2" o:title=""/>
              </v:shape>
              <w10:wrap type="square" anchorx="page" anchory="pag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E253B7">
    <w:pPr>
      <w:spacing w:after="0"/>
    </w:pPr>
    <w:r>
      <w:rPr>
        <w:rFonts w:ascii="Calibri" w:eastAsia="Calibri" w:hAnsi="Calibri" w:cs="Calibri"/>
        <w:noProof/>
        <w:lang w:bidi="ar-SA"/>
      </w:rPr>
      <mc:AlternateContent>
        <mc:Choice Requires="wpg">
          <w:drawing>
            <wp:anchor distT="0" distB="0" distL="114300" distR="114300" simplePos="0" relativeHeight="251676672" behindDoc="0" locked="0" layoutInCell="1" allowOverlap="1" wp14:anchorId="3B712845" wp14:editId="7F22B0BC">
              <wp:simplePos x="0" y="0"/>
              <wp:positionH relativeFrom="page">
                <wp:posOffset>571500</wp:posOffset>
              </wp:positionH>
              <wp:positionV relativeFrom="page">
                <wp:posOffset>9165336</wp:posOffset>
              </wp:positionV>
              <wp:extent cx="6561137" cy="470916"/>
              <wp:effectExtent l="0" t="0" r="0" b="0"/>
              <wp:wrapSquare wrapText="bothSides"/>
              <wp:docPr id="100252" name="Group 100252"/>
              <wp:cNvGraphicFramePr/>
              <a:graphic xmlns:a="http://schemas.openxmlformats.org/drawingml/2006/main">
                <a:graphicData uri="http://schemas.microsoft.com/office/word/2010/wordprocessingGroup">
                  <wpg:wgp>
                    <wpg:cNvGrpSpPr/>
                    <wpg:grpSpPr>
                      <a:xfrm>
                        <a:off x="0" y="0"/>
                        <a:ext cx="6561137" cy="470916"/>
                        <a:chOff x="0" y="0"/>
                        <a:chExt cx="6561137" cy="470916"/>
                      </a:xfrm>
                    </wpg:grpSpPr>
                    <wps:wsp>
                      <wps:cNvPr id="100255" name="Rectangle 100255"/>
                      <wps:cNvSpPr/>
                      <wps:spPr>
                        <a:xfrm>
                          <a:off x="1257554" y="123746"/>
                          <a:ext cx="41653" cy="148827"/>
                        </a:xfrm>
                        <a:prstGeom prst="rect">
                          <a:avLst/>
                        </a:prstGeom>
                        <a:ln>
                          <a:noFill/>
                        </a:ln>
                      </wps:spPr>
                      <wps:txbx>
                        <w:txbxContent>
                          <w:p w:rsidR="00885F30" w:rsidRDefault="00E253B7">
                            <w:pPr>
                              <w:spacing w:after="0"/>
                            </w:pPr>
                            <w:r>
                              <w:rPr>
                                <w:sz w:val="18"/>
                              </w:rPr>
                              <w:t xml:space="preserve"> </w:t>
                            </w:r>
                          </w:p>
                        </w:txbxContent>
                      </wps:txbx>
                      <wps:bodyPr horzOverflow="overflow" vert="horz" lIns="0" tIns="0" rIns="0" bIns="0" rtlCol="0">
                        <a:noAutofit/>
                      </wps:bodyPr>
                    </wps:wsp>
                    <wps:wsp>
                      <wps:cNvPr id="100256" name="Rectangle 100256"/>
                      <wps:cNvSpPr/>
                      <wps:spPr>
                        <a:xfrm>
                          <a:off x="5792470" y="123746"/>
                          <a:ext cx="371990" cy="148827"/>
                        </a:xfrm>
                        <a:prstGeom prst="rect">
                          <a:avLst/>
                        </a:prstGeom>
                        <a:ln>
                          <a:noFill/>
                        </a:ln>
                      </wps:spPr>
                      <wps:txbx>
                        <w:txbxContent>
                          <w:p w:rsidR="00885F30" w:rsidRDefault="00E253B7">
                            <w:pPr>
                              <w:spacing w:after="0"/>
                            </w:pPr>
                            <w:r>
                              <w:rPr>
                                <w:sz w:val="18"/>
                              </w:rPr>
                              <w:t xml:space="preserve">Page </w:t>
                            </w:r>
                          </w:p>
                        </w:txbxContent>
                      </wps:txbx>
                      <wps:bodyPr horzOverflow="overflow" vert="horz" lIns="0" tIns="0" rIns="0" bIns="0" rtlCol="0">
                        <a:noAutofit/>
                      </wps:bodyPr>
                    </wps:wsp>
                    <wps:wsp>
                      <wps:cNvPr id="100257" name="Rectangle 100257"/>
                      <wps:cNvSpPr/>
                      <wps:spPr>
                        <a:xfrm>
                          <a:off x="6073140" y="123746"/>
                          <a:ext cx="163015" cy="148827"/>
                        </a:xfrm>
                        <a:prstGeom prst="rect">
                          <a:avLst/>
                        </a:prstGeom>
                        <a:ln>
                          <a:noFill/>
                        </a:ln>
                      </wps:spPr>
                      <wps:txbx>
                        <w:txbxContent>
                          <w:p w:rsidR="00885F30" w:rsidRDefault="00E253B7">
                            <w:pPr>
                              <w:spacing w:after="0"/>
                            </w:pPr>
                            <w:r>
                              <w:rPr>
                                <w:sz w:val="20"/>
                              </w:rPr>
                              <w:fldChar w:fldCharType="begin"/>
                            </w:r>
                            <w:r>
                              <w:instrText xml:space="preserve"> PAGE   \* MERGEFORMAT </w:instrText>
                            </w:r>
                            <w:r>
                              <w:rPr>
                                <w:sz w:val="20"/>
                              </w:rPr>
                              <w:fldChar w:fldCharType="separate"/>
                            </w:r>
                            <w:r w:rsidRPr="00AD52BD">
                              <w:rPr>
                                <w:noProof/>
                                <w:sz w:val="18"/>
                              </w:rPr>
                              <w:t>100</w:t>
                            </w:r>
                            <w:r>
                              <w:rPr>
                                <w:sz w:val="18"/>
                              </w:rPr>
                              <w:fldChar w:fldCharType="end"/>
                            </w:r>
                          </w:p>
                        </w:txbxContent>
                      </wps:txbx>
                      <wps:bodyPr horzOverflow="overflow" vert="horz" lIns="0" tIns="0" rIns="0" bIns="0" rtlCol="0">
                        <a:noAutofit/>
                      </wps:bodyPr>
                    </wps:wsp>
                    <wps:wsp>
                      <wps:cNvPr id="100258" name="Rectangle 100258"/>
                      <wps:cNvSpPr/>
                      <wps:spPr>
                        <a:xfrm>
                          <a:off x="6195060" y="123746"/>
                          <a:ext cx="41653" cy="148827"/>
                        </a:xfrm>
                        <a:prstGeom prst="rect">
                          <a:avLst/>
                        </a:prstGeom>
                        <a:ln>
                          <a:noFill/>
                        </a:ln>
                      </wps:spPr>
                      <wps:txbx>
                        <w:txbxContent>
                          <w:p w:rsidR="00885F30" w:rsidRDefault="00E253B7">
                            <w:pPr>
                              <w:spacing w:after="0"/>
                            </w:pPr>
                            <w:r>
                              <w:rPr>
                                <w:sz w:val="18"/>
                              </w:rPr>
                              <w:t xml:space="preserve"> </w:t>
                            </w:r>
                          </w:p>
                        </w:txbxContent>
                      </wps:txbx>
                      <wps:bodyPr horzOverflow="overflow" vert="horz" lIns="0" tIns="0" rIns="0" bIns="0" rtlCol="0">
                        <a:noAutofit/>
                      </wps:bodyPr>
                    </wps:wsp>
                    <wps:wsp>
                      <wps:cNvPr id="100259" name="Rectangle 100259"/>
                      <wps:cNvSpPr/>
                      <wps:spPr>
                        <a:xfrm>
                          <a:off x="6227064" y="123746"/>
                          <a:ext cx="177406" cy="148827"/>
                        </a:xfrm>
                        <a:prstGeom prst="rect">
                          <a:avLst/>
                        </a:prstGeom>
                        <a:ln>
                          <a:noFill/>
                        </a:ln>
                      </wps:spPr>
                      <wps:txbx>
                        <w:txbxContent>
                          <w:p w:rsidR="00885F30" w:rsidRDefault="00E253B7">
                            <w:pPr>
                              <w:spacing w:after="0"/>
                            </w:pPr>
                            <w:r>
                              <w:rPr>
                                <w:sz w:val="18"/>
                              </w:rPr>
                              <w:t xml:space="preserve">of </w:t>
                            </w:r>
                          </w:p>
                        </w:txbxContent>
                      </wps:txbx>
                      <wps:bodyPr horzOverflow="overflow" vert="horz" lIns="0" tIns="0" rIns="0" bIns="0" rtlCol="0">
                        <a:noAutofit/>
                      </wps:bodyPr>
                    </wps:wsp>
                    <wps:wsp>
                      <wps:cNvPr id="100260" name="Rectangle 100260"/>
                      <wps:cNvSpPr/>
                      <wps:spPr>
                        <a:xfrm>
                          <a:off x="6361176" y="123746"/>
                          <a:ext cx="163015" cy="148827"/>
                        </a:xfrm>
                        <a:prstGeom prst="rect">
                          <a:avLst/>
                        </a:prstGeom>
                        <a:ln>
                          <a:noFill/>
                        </a:ln>
                      </wps:spPr>
                      <wps:txbx>
                        <w:txbxContent>
                          <w:p w:rsidR="00885F30" w:rsidRDefault="006E23DC">
                            <w:pPr>
                              <w:spacing w:after="0"/>
                            </w:pPr>
                            <w:fldSimple w:instr=" NUMPAGES   \* MERGEFORMAT ">
                              <w:r w:rsidR="00E253B7" w:rsidRPr="00AD52BD">
                                <w:rPr>
                                  <w:noProof/>
                                  <w:sz w:val="18"/>
                                </w:rPr>
                                <w:t>100</w:t>
                              </w:r>
                            </w:fldSimple>
                          </w:p>
                        </w:txbxContent>
                      </wps:txbx>
                      <wps:bodyPr horzOverflow="overflow" vert="horz" lIns="0" tIns="0" rIns="0" bIns="0" rtlCol="0">
                        <a:noAutofit/>
                      </wps:bodyPr>
                    </wps:wsp>
                    <wps:wsp>
                      <wps:cNvPr id="100261" name="Rectangle 100261"/>
                      <wps:cNvSpPr/>
                      <wps:spPr>
                        <a:xfrm>
                          <a:off x="6483096" y="104884"/>
                          <a:ext cx="51095" cy="182561"/>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wps:wsp>
                      <wps:cNvPr id="100262" name="Rectangle 100262"/>
                      <wps:cNvSpPr/>
                      <wps:spPr>
                        <a:xfrm>
                          <a:off x="6522720" y="104884"/>
                          <a:ext cx="51095" cy="182561"/>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wps:wsp>
                      <wps:cNvPr id="105015" name="Shape 105015"/>
                      <wps:cNvSpPr/>
                      <wps:spPr>
                        <a:xfrm>
                          <a:off x="1239266" y="59131"/>
                          <a:ext cx="5262118" cy="12192"/>
                        </a:xfrm>
                        <a:custGeom>
                          <a:avLst/>
                          <a:gdLst/>
                          <a:ahLst/>
                          <a:cxnLst/>
                          <a:rect l="0" t="0" r="0" b="0"/>
                          <a:pathLst>
                            <a:path w="5262118" h="12192">
                              <a:moveTo>
                                <a:pt x="0" y="0"/>
                              </a:moveTo>
                              <a:lnTo>
                                <a:pt x="5262118" y="0"/>
                              </a:lnTo>
                              <a:lnTo>
                                <a:pt x="5262118" y="12192"/>
                              </a:lnTo>
                              <a:lnTo>
                                <a:pt x="0" y="12192"/>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0263" name="Rectangle 100263"/>
                      <wps:cNvSpPr/>
                      <wps:spPr>
                        <a:xfrm>
                          <a:off x="1257554" y="319086"/>
                          <a:ext cx="46096" cy="164702"/>
                        </a:xfrm>
                        <a:prstGeom prst="rect">
                          <a:avLst/>
                        </a:prstGeom>
                        <a:ln>
                          <a:noFill/>
                        </a:ln>
                      </wps:spPr>
                      <wps:txbx>
                        <w:txbxContent>
                          <w:p w:rsidR="00885F30" w:rsidRDefault="00E253B7">
                            <w:pPr>
                              <w:spacing w:after="0"/>
                            </w:pPr>
                            <w:r>
                              <w:t xml:space="preserve"> </w:t>
                            </w:r>
                          </w:p>
                        </w:txbxContent>
                      </wps:txbx>
                      <wps:bodyPr horzOverflow="overflow" vert="horz" lIns="0" tIns="0" rIns="0" bIns="0" rtlCol="0">
                        <a:noAutofit/>
                      </wps:bodyPr>
                    </wps:wsp>
                    <pic:pic xmlns:pic="http://schemas.openxmlformats.org/drawingml/2006/picture">
                      <pic:nvPicPr>
                        <pic:cNvPr id="100254" name="Picture 100254"/>
                        <pic:cNvPicPr/>
                      </pic:nvPicPr>
                      <pic:blipFill>
                        <a:blip r:embed="rId1"/>
                        <a:stretch>
                          <a:fillRect/>
                        </a:stretch>
                      </pic:blipFill>
                      <pic:spPr>
                        <a:xfrm>
                          <a:off x="0" y="0"/>
                          <a:ext cx="1281684" cy="470916"/>
                        </a:xfrm>
                        <a:prstGeom prst="rect">
                          <a:avLst/>
                        </a:prstGeom>
                      </pic:spPr>
                    </pic:pic>
                  </wpg:wgp>
                </a:graphicData>
              </a:graphic>
            </wp:anchor>
          </w:drawing>
        </mc:Choice>
        <mc:Fallback>
          <w:pict>
            <v:group w14:anchorId="3B712845" id="Group 100252" o:spid="_x0000_s1086" style="position:absolute;margin-left:45pt;margin-top:721.7pt;width:516.6pt;height:37.1pt;z-index:251676672;mso-position-horizontal-relative:page;mso-position-vertical-relative:page" coordsize="65611,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">
              <v:rect id="Rectangle 100255" o:spid="_x0000_s1087" style="position:absolute;left:12575;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yisQA&#10;AADfAAAADwAAAGRycy9kb3ducmV2LnhtbERPXWvCMBR9H+w/hDvwbSYTFK2NIttEH50K6tuluWvL&#10;mpvSxLb6681gsMfD+U6Xva1ES40vHWt4GyoQxJkzJecajof16xSED8gGK8ek4UYelovnpxQT4zr+&#10;onYfchFD2CeooQihTqT0WUEW/dDVxJH7do3FEGGTS9NgF8NtJUdKTaTFkmNDgTW9F5T97K9Ww2Za&#10;r85bd+/y6vOyOe1Os4/DLGg9eOlXcxCB+vAv/nNvTZyv1Gg8ht8/EY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18orEAAAA3wAAAA8AAAAAAAAAAAAAAAAAmAIAAGRycy9k&#10;b3ducmV2LnhtbFBLBQYAAAAABAAEAPUAAACJAwAAAAA=&#10;" filled="f" stroked="f">
                <v:textbox inset="0,0,0,0">
                  <w:txbxContent>
                    <w:p w:rsidR="00885F30" w:rsidRDefault="00E253B7">
                      <w:pPr>
                        <w:spacing w:after="0"/>
                      </w:pPr>
                      <w:r>
                        <w:rPr>
                          <w:sz w:val="18"/>
                        </w:rPr>
                        <w:t xml:space="preserve"> </w:t>
                      </w:r>
                    </w:p>
                  </w:txbxContent>
                </v:textbox>
              </v:rect>
              <v:rect id="Rectangle 100256" o:spid="_x0000_s1088" style="position:absolute;left:57924;top:1237;width:372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ds/cQA&#10;AADfAAAADwAAAGRycy9kb3ducmV2LnhtbERPXWvCMBR9F/wP4Qp700Rhol2jiJvoo9OB29ulubbF&#10;5qY0se32681gsMfD+U7Xva1ES40vHWuYThQI4syZknMNH+fdeAHCB2SDlWPS8E0e1qvhIMXEuI7f&#10;qT2FXMQQ9glqKEKoEyl9VpBFP3E1ceSurrEYImxyaRrsYrit5EypubRYcmwosKZtQdntdLca9ot6&#10;83lwP11evX3tL8fL8vW8DFo/jfrNC4hAffgX/7kPJs5XavY8h98/EY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nbP3EAAAA3wAAAA8AAAAAAAAAAAAAAAAAmAIAAGRycy9k&#10;b3ducmV2LnhtbFBLBQYAAAAABAAEAPUAAACJAwAAAAA=&#10;" filled="f" stroked="f">
                <v:textbox inset="0,0,0,0">
                  <w:txbxContent>
                    <w:p w:rsidR="00885F30" w:rsidRDefault="00E253B7">
                      <w:pPr>
                        <w:spacing w:after="0"/>
                      </w:pPr>
                      <w:r>
                        <w:rPr>
                          <w:sz w:val="18"/>
                        </w:rPr>
                        <w:t xml:space="preserve">Page </w:t>
                      </w:r>
                    </w:p>
                  </w:txbxContent>
                </v:textbox>
              </v:rect>
              <v:rect id="Rectangle 100257" o:spid="_x0000_s1089" style="position:absolute;left:6073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JZsQA&#10;AADfAAAADwAAAGRycy9kb3ducmV2LnhtbERPXWvCMBR9H+w/hDvwbSYT3LQ2ikxFH50OOt8uzbUt&#10;Njelibbbr1+EwR4P5ztd9LYWN2p95VjDy1CBIM6dqbjQ8HncPE9A+IBssHZMGr7Jw2L++JBiYlzH&#10;H3Q7hELEEPYJaihDaBIpfV6SRT90DXHkzq61GCJsC2la7GK4reVIqVdpseLYUGJD7yXll8PVathO&#10;muXXzv10Rb0+bbN9Nl0dp0HrwVO/nIEI1Id/8Z97Z+J8pUbjN7j/iQ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ryWbEAAAA3wAAAA8AAAAAAAAAAAAAAAAAmAIAAGRycy9k&#10;b3ducmV2LnhtbFBLBQYAAAAABAAEAPUAAACJAwAAAAA=&#10;" filled="f" stroked="f">
                <v:textbox inset="0,0,0,0">
                  <w:txbxContent>
                    <w:p w:rsidR="00885F30" w:rsidRDefault="00E253B7">
                      <w:pPr>
                        <w:spacing w:after="0"/>
                      </w:pPr>
                      <w:r>
                        <w:rPr>
                          <w:sz w:val="20"/>
                        </w:rPr>
                        <w:fldChar w:fldCharType="begin"/>
                      </w:r>
                      <w:r>
                        <w:instrText xml:space="preserve"> PAGE   \* MERGEFORMAT </w:instrText>
                      </w:r>
                      <w:r>
                        <w:rPr>
                          <w:sz w:val="20"/>
                        </w:rPr>
                        <w:fldChar w:fldCharType="separate"/>
                      </w:r>
                      <w:r w:rsidRPr="00AD52BD">
                        <w:rPr>
                          <w:noProof/>
                          <w:sz w:val="18"/>
                        </w:rPr>
                        <w:t>100</w:t>
                      </w:r>
                      <w:r>
                        <w:rPr>
                          <w:sz w:val="18"/>
                        </w:rPr>
                        <w:fldChar w:fldCharType="end"/>
                      </w:r>
                    </w:p>
                  </w:txbxContent>
                </v:textbox>
              </v:rect>
              <v:rect id="Rectangle 100258" o:spid="_x0000_s1090" style="position:absolute;left:61950;top:1237;width:417;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dFMQA&#10;AADfAAAADwAAAGRycy9kb3ducmV2LnhtbERPTWvCQBC9F/oflin0VncrWDS6irSKHq0KtrchOyah&#10;2dmQXU3aX+8cCh4f73u26H2trtTGKrCF14EBRZwHV3Fh4XhYv4xBxYTssA5MFn4pwmL++DDDzIWO&#10;P+m6T4WSEI4ZWihTajKtY16SxzgIDbFw59B6TALbQrsWOwn3tR4a86Y9ViwNJTb0XlL+s794C5tx&#10;s/zahr+uqFffm9PuNPk4TJK1z0/9cgoqUZ/u4n/31sl8Y4YjGSx/BIC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0XRTEAAAA3wAAAA8AAAAAAAAAAAAAAAAAmAIAAGRycy9k&#10;b3ducmV2LnhtbFBLBQYAAAAABAAEAPUAAACJAwAAAAA=&#10;" filled="f" stroked="f">
                <v:textbox inset="0,0,0,0">
                  <w:txbxContent>
                    <w:p w:rsidR="00885F30" w:rsidRDefault="00E253B7">
                      <w:pPr>
                        <w:spacing w:after="0"/>
                      </w:pPr>
                      <w:r>
                        <w:rPr>
                          <w:sz w:val="18"/>
                        </w:rPr>
                        <w:t xml:space="preserve"> </w:t>
                      </w:r>
                    </w:p>
                  </w:txbxContent>
                </v:textbox>
              </v:rect>
              <v:rect id="Rectangle 100259" o:spid="_x0000_s1091" style="position:absolute;left:62270;top:1237;width:1774;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4j8MA&#10;AADfAAAADwAAAGRycy9kb3ducmV2LnhtbERPy4rCMBTdC/5DuMLsNBlhxFajyDzQpS9wZndprm2Z&#10;5qY0Gdvx640guDyc93zZ2UpcqPGlYw2vIwWCOHOm5FzD8fA1nILwAdlg5Zg0/JOH5aLfm2NqXMs7&#10;uuxDLmII+xQ1FCHUqZQ+K8iiH7maOHJn11gMETa5NA22MdxWcqzURFosOTYUWNN7Qdnv/s9qWE/r&#10;1ffGXdu8+vxZn7an5OOQBK1fBt1qBiJQF57ih3tj4nylxm8J3P9EAH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j4j8MAAADfAAAADwAAAAAAAAAAAAAAAACYAgAAZHJzL2Rv&#10;d25yZXYueG1sUEsFBgAAAAAEAAQA9QAAAIgDAAAAAA==&#10;" filled="f" stroked="f">
                <v:textbox inset="0,0,0,0">
                  <w:txbxContent>
                    <w:p w:rsidR="00885F30" w:rsidRDefault="00E253B7">
                      <w:pPr>
                        <w:spacing w:after="0"/>
                      </w:pPr>
                      <w:r>
                        <w:rPr>
                          <w:sz w:val="18"/>
                        </w:rPr>
                        <w:t xml:space="preserve">of </w:t>
                      </w:r>
                    </w:p>
                  </w:txbxContent>
                </v:textbox>
              </v:rect>
              <v:rect id="Rectangle 100260" o:spid="_x0000_s1092" style="position:absolute;left:63611;top:1237;width:1630;height:1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6br8QA&#10;AADfAAAADwAAAGRycy9kb3ducmV2LnhtbERPS2vCQBC+F/oflin0VnfrQTS6irQVPdYHqLchOybB&#10;7GzIribtr3cOhR4/vvds0fta3amNVWAL7wMDijgPruLCwmG/ehuDignZYR2YLPxQhMX8+WmGmQsd&#10;b+m+S4WSEI4ZWihTajKtY16SxzgIDbFwl9B6TALbQrsWOwn3tR4aM9IeK5aGEhv6KCm/7m7ewnrc&#10;LE+b8NsV9dd5ffw+Tj73k2Tt60u/nIJK1Kd/8Z9742S+McORPJA/Ak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m6/EAAAA3wAAAA8AAAAAAAAAAAAAAAAAmAIAAGRycy9k&#10;b3ducmV2LnhtbFBLBQYAAAAABAAEAPUAAACJAwAAAAA=&#10;" filled="f" stroked="f">
                <v:textbox inset="0,0,0,0">
                  <w:txbxContent>
                    <w:p w:rsidR="00885F30" w:rsidRDefault="006E23DC">
                      <w:pPr>
                        <w:spacing w:after="0"/>
                      </w:pPr>
                      <w:fldSimple w:instr=" NUMPAGES   \* MERGEFORMAT ">
                        <w:r w:rsidR="00E253B7" w:rsidRPr="00AD52BD">
                          <w:rPr>
                            <w:noProof/>
                            <w:sz w:val="18"/>
                          </w:rPr>
                          <w:t>100</w:t>
                        </w:r>
                      </w:fldSimple>
                    </w:p>
                  </w:txbxContent>
                </v:textbox>
              </v:rect>
              <v:rect id="Rectangle 100261" o:spid="_x0000_s1093" style="position:absolute;left:64830;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NMQA&#10;AADfAAAADwAAAGRycy9kb3ducmV2LnhtbERPz2vCMBS+D/wfwhO8zUQPpVajyHTY42YHutujeWvL&#10;mpfSZLbur18Ggx0/vt+b3WhbcaPeN441LOYKBHHpTMOVhrfi+TEF4QOywdYxabiTh9128rDBzLiB&#10;X+l2DpWIIewz1FCH0GVS+rImi37uOuLIfbjeYoiwr6TpcYjhtpVLpRJpseHYUGNHTzWVn+cvq+GU&#10;dvtr7r6Hqj2+ny4vl9WhWAWtZ9NxvwYRaAz/4j93buJ8pZbJAn7/RAB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PjTEAAAA3wAAAA8AAAAAAAAAAAAAAAAAmAIAAGRycy9k&#10;b3ducmV2LnhtbFBLBQYAAAAABAAEAPUAAACJAwAAAAA=&#10;" filled="f" stroked="f">
                <v:textbox inset="0,0,0,0">
                  <w:txbxContent>
                    <w:p w:rsidR="00885F30" w:rsidRDefault="00E253B7">
                      <w:pPr>
                        <w:spacing w:after="0"/>
                      </w:pPr>
                      <w:r>
                        <w:t xml:space="preserve"> </w:t>
                      </w:r>
                    </w:p>
                  </w:txbxContent>
                </v:textbox>
              </v:rect>
              <v:rect id="Rectangle 100262" o:spid="_x0000_s1094" style="position:absolute;left:65227;top:1048;width:511;height:1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CgQ8MA&#10;AADfAAAADwAAAGRycy9kb3ducmV2LnhtbERPz2vCMBS+C/4P4Qm7abIeRKtRZCp63FRQb4/m2Rab&#10;l9JE2+2vXwYDjx/f7/mys5V4UuNLxxreRwoEceZMybmG03E7nIDwAdlg5Zg0fJOH5aLfm2NqXMtf&#10;9DyEXMQQ9ilqKEKoUyl9VpBFP3I1ceRurrEYImxyaRpsY7itZKLUWFosOTYUWNNHQdn98LAadpN6&#10;ddm7nzavNtfd+fM8XR+nQeu3QbeagQjUhZf43703cb5SyTiBvz8R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CgQ8MAAADfAAAADwAAAAAAAAAAAAAAAACYAgAAZHJzL2Rv&#10;d25yZXYueG1sUEsFBgAAAAAEAAQA9QAAAIgDAAAAAA==&#10;" filled="f" stroked="f">
                <v:textbox inset="0,0,0,0">
                  <w:txbxContent>
                    <w:p w:rsidR="00885F30" w:rsidRDefault="00E253B7">
                      <w:pPr>
                        <w:spacing w:after="0"/>
                      </w:pPr>
                      <w:r>
                        <w:t xml:space="preserve"> </w:t>
                      </w:r>
                    </w:p>
                  </w:txbxContent>
                </v:textbox>
              </v:rect>
              <v:shape id="Shape 105015" o:spid="_x0000_s1095" style="position:absolute;left:12392;top:591;width:52621;height:122;visibility:visible;mso-wrap-style:square;v-text-anchor:top" coordsize="526211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wDbcEA&#10;AADfAAAADwAAAGRycy9kb3ducmV2LnhtbERPXWvCMBR9H/gfwhV8m4mCMjqjbILSx66TPd8116as&#10;uSlN1OqvXwTBx8P5Xm0G14oz9aHxrGE2VSCIK28arjUcvnevbyBCRDbYeiYNVwqwWY9eVpgZf+Ev&#10;OpexFimEQ4YabIxdJmWoLDkMU98RJ+7oe4cxwb6WpsdLCnetnCu1lA4bTg0WO9paqv7Kk0szPvOj&#10;La+H20/+W+AJ476whdN6Mh4+3kFEGuJT/HDnJvnUQs0WcP+TAM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cA23BAAAA3wAAAA8AAAAAAAAAAAAAAAAAmAIAAGRycy9kb3du&#10;cmV2LnhtbFBLBQYAAAAABAAEAPUAAACGAwAAAAA=&#10;" path="m,l5262118,r,12192l,12192,,e" fillcolor="#404040" stroked="f" strokeweight="0">
                <v:stroke miterlimit="83231f" joinstyle="miter"/>
                <v:path arrowok="t" textboxrect="0,0,5262118,12192"/>
              </v:shape>
              <v:rect id="Rectangle 100263" o:spid="_x0000_s1096" style="position:absolute;left:12575;top:3190;width:461;height:1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wF2MQA&#10;AADfAAAADwAAAGRycy9kb3ducmV2LnhtbERPXWvCMBR9F/wP4Qp700QHol2jiJvoo9OB29ulubbF&#10;5qY0se32681gsMfD+U7Xva1ES40vHWuYThQI4syZknMNH+fdeAHCB2SDlWPS8E0e1qvhIMXEuI7f&#10;qT2FXMQQ9glqKEKoEyl9VpBFP3E1ceSurrEYImxyaRrsYrit5EypubRYcmwosKZtQdntdLca9ot6&#10;83lwP11evX3tL8fL8vW8DFo/jfrNC4hAffgX/7kPJs5XajZ/ht8/EY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8BdjEAAAA3wAAAA8AAAAAAAAAAAAAAAAAmAIAAGRycy9k&#10;b3ducmV2LnhtbFBLBQYAAAAABAAEAPUAAACJAwAAAAA=&#10;" filled="f" stroked="f">
                <v:textbox inset="0,0,0,0">
                  <w:txbxContent>
                    <w:p w:rsidR="00885F30" w:rsidRDefault="00E253B7">
                      <w:pPr>
                        <w:spacing w:after="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254" o:spid="_x0000_s1097" type="#_x0000_t75" style="position:absolute;width:12816;height:4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OvrBAAAA3wAAAA8AAABkcnMvZG93bnJldi54bWxET1tLwzAUfhf8D+EIvrlkZSujLhuiOHzc&#10;FXw8JGdtWXNSkmyt/94Iwh4/vvtyPbpO3CjE1rOG6USBIDbetlxrOB4+XxYgYkK22HkmDT8UYb16&#10;fFhiZf3AO7rtUy1yCMcKNTQp9ZWU0TTkME58T5y5sw8OU4ahljbgkMNdJwulSumw5dzQYE/vDZnL&#10;/uo0xFO89vVBfW+GD7Mtpl0ZDJZaPz+Nb68gEo3pLv53f9k8X6liPoO/PxmAX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m/OvrBAAAA3wAAAA8AAAAAAAAAAAAAAAAAnwIA&#10;AGRycy9kb3ducmV2LnhtbFBLBQYAAAAABAAEAPcAAACNAwAAAAA=&#10;">
                <v:imagedata r:id="rId2" o:title=""/>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20E" w:rsidRDefault="00E1720E">
      <w:pPr>
        <w:spacing w:after="0" w:line="240" w:lineRule="auto"/>
      </w:pPr>
      <w:r>
        <w:separator/>
      </w:r>
    </w:p>
  </w:footnote>
  <w:footnote w:type="continuationSeparator" w:id="0">
    <w:p w:rsidR="00E1720E" w:rsidRDefault="00E17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E253B7">
    <w:pPr>
      <w:spacing w:after="0"/>
    </w:pPr>
    <w:r>
      <w:rPr>
        <w:rFonts w:ascii="Calibri" w:eastAsia="Calibri" w:hAnsi="Calibri" w:cs="Calibri"/>
        <w:noProof/>
        <w:lang w:bidi="ar-SA"/>
      </w:rPr>
      <mc:AlternateContent>
        <mc:Choice Requires="wpg">
          <w:drawing>
            <wp:anchor distT="0" distB="0" distL="114300" distR="114300" simplePos="0" relativeHeight="251659264" behindDoc="0" locked="0" layoutInCell="1" allowOverlap="1" wp14:anchorId="35E1D777" wp14:editId="3413CEF1">
              <wp:simplePos x="0" y="0"/>
              <wp:positionH relativeFrom="page">
                <wp:posOffset>701040</wp:posOffset>
              </wp:positionH>
              <wp:positionV relativeFrom="page">
                <wp:posOffset>687324</wp:posOffset>
              </wp:positionV>
              <wp:extent cx="6370320" cy="12192"/>
              <wp:effectExtent l="0" t="0" r="0" b="0"/>
              <wp:wrapSquare wrapText="bothSides"/>
              <wp:docPr id="100213" name="Group 100213"/>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72" name="Shape 104972"/>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262928A7" id="Group 100213" o:spid="_x0000_s1026" style="position:absolute;margin-left:55.2pt;margin-top:54.1pt;width:501.6pt;height:.95pt;z-index:251659264;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Po3zrJ/&#10;AgAAYwYAAA4AAAAAAAAAAAAAAAAALgIAAGRycy9lMm9Eb2MueG1sUEsBAi0AFAAGAAgAAAAhADdB&#10;owjgAAAADAEAAA8AAAAAAAAAAAAAAAAA2QQAAGRycy9kb3ducmV2LnhtbFBLBQYAAAAABAAEAPMA&#10;AADmBQAAAAA=&#10;">
              <v:shape id="Shape 104972"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IdsYA&#10;AADfAAAADwAAAGRycy9kb3ducmV2LnhtbERPW2vCMBR+F/wP4Qz2IjOdDJ2dUUQ2GGOCl77s7dCc&#10;tcXmpDSZTf31iyD4+PHdF6tganGm1lWWFTyPExDEudUVFwqy48fTKwjnkTXWlklBTw5Wy+Fggam2&#10;He/pfPCFiCHsUlRQet+kUrq8JINubBviyP3a1qCPsC2kbrGL4aaWkySZSoMVx4YSG9qUlJ8Of0ZB&#10;l126sMnsaPu1y34ufTh9m/5dqceHsH4D4Sn4u/jm/tRxfvIyn03g+icC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AIdsYAAADfAAAADwAAAAAAAAAAAAAAAACYAgAAZHJz&#10;L2Rvd25yZXYueG1sUEsFBgAAAAAEAAQA9QAAAIsDAAAAAA==&#10;" path="m,l6370320,r,12192l,12192,,e" fillcolor="#68217a" stroked="f" strokeweight="0">
                <v:stroke miterlimit="83231f" joinstyle="miter"/>
                <v:path arrowok="t" textboxrect="0,0,6370320,12192"/>
              </v:shape>
              <w10:wrap type="square" anchorx="page" anchory="page"/>
            </v:group>
          </w:pict>
        </mc:Fallback>
      </mc:AlternateContent>
    </w:r>
  </w:p>
  <w:p w:rsidR="00885F30" w:rsidRDefault="00E253B7">
    <w:r>
      <w:rPr>
        <w:rFonts w:ascii="Calibri" w:eastAsia="Calibri" w:hAnsi="Calibri" w:cs="Calibri"/>
        <w:noProof/>
        <w:lang w:bidi="ar-SA"/>
      </w:rPr>
      <mc:AlternateContent>
        <mc:Choice Requires="wpg">
          <w:drawing>
            <wp:anchor distT="0" distB="0" distL="114300" distR="114300" simplePos="0" relativeHeight="251660288" behindDoc="1" locked="0" layoutInCell="1" allowOverlap="1" wp14:anchorId="76F6BDCD" wp14:editId="72DC61E6">
              <wp:simplePos x="0" y="0"/>
              <wp:positionH relativeFrom="page">
                <wp:posOffset>0</wp:posOffset>
              </wp:positionH>
              <wp:positionV relativeFrom="page">
                <wp:posOffset>0</wp:posOffset>
              </wp:positionV>
              <wp:extent cx="1" cy="1"/>
              <wp:effectExtent l="0" t="0" r="0" b="0"/>
              <wp:wrapNone/>
              <wp:docPr id="100215" name="Group 1002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FB760EF" id="Group 100215"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D61ugF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E253B7">
    <w:pPr>
      <w:tabs>
        <w:tab w:val="center" w:pos="2726"/>
        <w:tab w:val="center" w:pos="9091"/>
      </w:tabs>
      <w:spacing w:after="12" w:line="240" w:lineRule="auto"/>
    </w:pPr>
    <w:r>
      <w:rPr>
        <w:rFonts w:ascii="Calibri" w:eastAsia="Calibri" w:hAnsi="Calibri" w:cs="Calibri"/>
      </w:rPr>
      <w:tab/>
    </w:r>
    <w:r>
      <w:t xml:space="preserve">Testing Unitario con Microsoft Fakes - </w:t>
    </w:r>
    <w:r>
      <w:tab/>
      <w:t xml:space="preserve"> </w:t>
    </w:r>
  </w:p>
  <w:p w:rsidR="00885F30" w:rsidRDefault="00E253B7">
    <w:pPr>
      <w:spacing w:after="0"/>
      <w:jc w:val="right"/>
    </w:pPr>
    <w:r>
      <w:rPr>
        <w:rFonts w:ascii="Calibri" w:eastAsia="Calibri" w:hAnsi="Calibri" w:cs="Calibri"/>
        <w:noProof/>
        <w:lang w:bidi="ar-SA"/>
      </w:rPr>
      <mc:AlternateContent>
        <mc:Choice Requires="wpg">
          <w:drawing>
            <wp:anchor distT="0" distB="0" distL="114300" distR="114300" simplePos="0" relativeHeight="251661312" behindDoc="0" locked="0" layoutInCell="1" allowOverlap="1" wp14:anchorId="0BA49B49" wp14:editId="44E5F432">
              <wp:simplePos x="0" y="0"/>
              <wp:positionH relativeFrom="page">
                <wp:posOffset>701040</wp:posOffset>
              </wp:positionH>
              <wp:positionV relativeFrom="page">
                <wp:posOffset>687324</wp:posOffset>
              </wp:positionV>
              <wp:extent cx="6370320" cy="12192"/>
              <wp:effectExtent l="0" t="0" r="0" b="0"/>
              <wp:wrapSquare wrapText="bothSides"/>
              <wp:docPr id="100190" name="Group 100190"/>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71" name="Shape 104971"/>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5337565C" id="Group 100190" o:spid="_x0000_s1026" style="position:absolute;margin-left:55.2pt;margin-top:54.1pt;width:501.6pt;height:.95pt;z-index:251661312;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">
              <v:shape id="Shape 104971"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KWAcYA&#10;AADfAAAADwAAAGRycy9kb3ducmV2LnhtbERPW2vCMBR+F/wP4Qz2IjN1DJ2dUUQ2GGOCl77s7dCc&#10;tcXmpDSZTf31iyD4+PHdF6tganGm1lWWFUzGCQji3OqKCwXZ8ePpFYTzyBpry6SgJwer5XCwwFTb&#10;jvd0PvhCxBB2KSoovW9SKV1ekkE3tg1x5H5ta9BH2BZSt9jFcFPL5ySZSoMVx4YSG9qUlJ8Of0ZB&#10;l126sMnsaPu1y34ufTh9m/5dqceHsH4D4Sn4u/jm/tRxfvIyn03g+icC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KWAcYAAADfAAAADwAAAAAAAAAAAAAAAACYAgAAZHJz&#10;L2Rvd25yZXYueG1sUEsFBgAAAAAEAAQA9QAAAIsDAAAAAA==&#10;" path="m,l6370320,r,12192l,12192,,e" fillcolor="#68217a" stroked="f" strokeweight="0">
                <v:stroke miterlimit="83231f" joinstyle="miter"/>
                <v:path arrowok="t" textboxrect="0,0,6370320,12192"/>
              </v:shape>
              <w10:wrap type="square" anchorx="page" anchory="page"/>
            </v:group>
          </w:pict>
        </mc:Fallback>
      </mc:AlternateContent>
    </w:r>
  </w:p>
  <w:p w:rsidR="00885F30" w:rsidRDefault="00E253B7">
    <w:r>
      <w:rPr>
        <w:rFonts w:ascii="Calibri" w:eastAsia="Calibri" w:hAnsi="Calibri" w:cs="Calibri"/>
        <w:noProof/>
        <w:lang w:bidi="ar-SA"/>
      </w:rPr>
      <mc:AlternateContent>
        <mc:Choice Requires="wpg">
          <w:drawing>
            <wp:anchor distT="0" distB="0" distL="114300" distR="114300" simplePos="0" relativeHeight="251662336" behindDoc="1" locked="0" layoutInCell="1" allowOverlap="1" wp14:anchorId="44D5F03D" wp14:editId="5E6E3856">
              <wp:simplePos x="0" y="0"/>
              <wp:positionH relativeFrom="page">
                <wp:posOffset>0</wp:posOffset>
              </wp:positionH>
              <wp:positionV relativeFrom="page">
                <wp:posOffset>0</wp:posOffset>
              </wp:positionV>
              <wp:extent cx="1" cy="1"/>
              <wp:effectExtent l="0" t="0" r="0" b="0"/>
              <wp:wrapNone/>
              <wp:docPr id="100192" name="Group 10019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BE3AD49" id="Group 100192"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g+zdhV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Default="00E253B7">
    <w:pPr>
      <w:spacing w:after="0"/>
    </w:pPr>
    <w:r>
      <w:rPr>
        <w:rFonts w:ascii="Calibri" w:eastAsia="Calibri" w:hAnsi="Calibri" w:cs="Calibri"/>
        <w:noProof/>
        <w:lang w:bidi="ar-SA"/>
      </w:rPr>
      <mc:AlternateContent>
        <mc:Choice Requires="wpg">
          <w:drawing>
            <wp:anchor distT="0" distB="0" distL="114300" distR="114300" simplePos="0" relativeHeight="251663360" behindDoc="0" locked="0" layoutInCell="1" allowOverlap="1" wp14:anchorId="7E449C2A" wp14:editId="2927FB6F">
              <wp:simplePos x="0" y="0"/>
              <wp:positionH relativeFrom="page">
                <wp:posOffset>701040</wp:posOffset>
              </wp:positionH>
              <wp:positionV relativeFrom="page">
                <wp:posOffset>687324</wp:posOffset>
              </wp:positionV>
              <wp:extent cx="6370320" cy="12192"/>
              <wp:effectExtent l="0" t="0" r="0" b="0"/>
              <wp:wrapSquare wrapText="bothSides"/>
              <wp:docPr id="100159" name="Group 100159"/>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70" name="Shape 104970"/>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62C98EB7" id="Group 100159" o:spid="_x0000_s1026" style="position:absolute;margin-left:55.2pt;margin-top:54.1pt;width:501.6pt;height:.95pt;z-index:251663360;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PpxmG9/&#10;AgAAYwYAAA4AAAAAAAAAAAAAAAAALgIAAGRycy9lMm9Eb2MueG1sUEsBAi0AFAAGAAgAAAAhADdB&#10;owjgAAAADAEAAA8AAAAAAAAAAAAAAAAA2QQAAGRycy9kb3ducmV2LnhtbFBLBQYAAAAABAAEAPMA&#10;AADmBQAAAAA=&#10;">
              <v:shape id="Shape 104970"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4zmsYA&#10;AADfAAAADwAAAGRycy9kb3ducmV2LnhtbERPTUvDQBC9C/6HZYRepN1YRNvYbZFiQURB21y8Ddkx&#10;Cc3Ohuy22fTXOwfB4+N9rzbJtepMfWg8G7ibZaCIS28brgwUh910ASpEZIutZzIwUoDN+vpqhbn1&#10;A3/ReR8rJSEccjRQx9jlWoeyJodh5jti4X587zAK7Cttexwk3LV6nmUP2mHD0lBjR9uayuP+5AwM&#10;xWVI28Lffrx9Ft+XMR3f3fhizOQmPT+BipTiv/jP/Wplfna/fJQH8kcA6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4zmsYAAADfAAAADwAAAAAAAAAAAAAAAACYAgAAZHJz&#10;L2Rvd25yZXYueG1sUEsFBgAAAAAEAAQA9QAAAIsDAAAAAA==&#10;" path="m,l6370320,r,12192l,12192,,e" fillcolor="#68217a" stroked="f" strokeweight="0">
                <v:stroke miterlimit="83231f" joinstyle="miter"/>
                <v:path arrowok="t" textboxrect="0,0,6370320,12192"/>
              </v:shape>
              <w10:wrap type="square" anchorx="page" anchory="page"/>
            </v:group>
          </w:pict>
        </mc:Fallback>
      </mc:AlternateContent>
    </w:r>
  </w:p>
  <w:p w:rsidR="00885F30" w:rsidRDefault="00E253B7">
    <w:r>
      <w:rPr>
        <w:rFonts w:ascii="Calibri" w:eastAsia="Calibri" w:hAnsi="Calibri" w:cs="Calibri"/>
        <w:noProof/>
        <w:lang w:bidi="ar-SA"/>
      </w:rPr>
      <mc:AlternateContent>
        <mc:Choice Requires="wpg">
          <w:drawing>
            <wp:anchor distT="0" distB="0" distL="114300" distR="114300" simplePos="0" relativeHeight="251664384" behindDoc="1" locked="0" layoutInCell="1" allowOverlap="1" wp14:anchorId="7DE594AE" wp14:editId="6B85E2BA">
              <wp:simplePos x="0" y="0"/>
              <wp:positionH relativeFrom="page">
                <wp:posOffset>0</wp:posOffset>
              </wp:positionH>
              <wp:positionV relativeFrom="page">
                <wp:posOffset>0</wp:posOffset>
              </wp:positionV>
              <wp:extent cx="1" cy="1"/>
              <wp:effectExtent l="0" t="0" r="0" b="0"/>
              <wp:wrapNone/>
              <wp:docPr id="100161" name="Group 1001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FCF114C" id="Group 100161"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B3aU3TwEAALICAAAOAAAAAAAAAAAAAAAAAC4CAABkcnMv&#10;ZTJvRG9jLnhtbFBLAQItABQABgAIAAAAIQA/pUBq1gAAAP8AAAAPAAAAAAAAAAAAAAAAAKkDAABk&#10;cnMvZG93bnJldi54bWxQSwUGAAAAAAQABADzAAAArAQ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Pr="00E253B7" w:rsidRDefault="00E253B7">
    <w:pPr>
      <w:spacing w:after="12" w:line="240" w:lineRule="auto"/>
      <w:jc w:val="center"/>
      <w:rPr>
        <w:lang w:val="es-ES"/>
      </w:rPr>
    </w:pPr>
    <w:r w:rsidRPr="00E253B7">
      <w:rPr>
        <w:lang w:val="es-ES"/>
      </w:rPr>
      <w:t xml:space="preserve">Testing Unitario con Microsoft Fakes - Capítulo 1: Breve teoría sobre Testing Unitario </w:t>
    </w:r>
  </w:p>
  <w:p w:rsidR="00885F30" w:rsidRPr="00E253B7" w:rsidRDefault="00E253B7">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668480" behindDoc="0" locked="0" layoutInCell="1" allowOverlap="1" wp14:anchorId="7950412C" wp14:editId="16E11BA4">
              <wp:simplePos x="0" y="0"/>
              <wp:positionH relativeFrom="page">
                <wp:posOffset>701040</wp:posOffset>
              </wp:positionH>
              <wp:positionV relativeFrom="page">
                <wp:posOffset>687324</wp:posOffset>
              </wp:positionV>
              <wp:extent cx="6370320" cy="12192"/>
              <wp:effectExtent l="0" t="0" r="0" b="0"/>
              <wp:wrapSquare wrapText="bothSides"/>
              <wp:docPr id="100307" name="Group 100307"/>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75" name="Shape 104975"/>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53774D05" id="Group 100307" o:spid="_x0000_s1026" style="position:absolute;margin-left:55.2pt;margin-top:54.1pt;width:501.6pt;height:.95pt;z-index:251668480;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P2gLj1/&#10;AgAAYwYAAA4AAAAAAAAAAAAAAAAALgIAAGRycy9lMm9Eb2MueG1sUEsBAi0AFAAGAAgAAAAhADdB&#10;owjgAAAADAEAAA8AAAAAAAAAAAAAAAAA2QQAAGRycy9kb3ducmV2LnhtbFBLBQYAAAAABAAEAPMA&#10;AADmBQAAAAA=&#10;">
              <v:shape id="Shape 104975"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QAsYA&#10;AADfAAAADwAAAGRycy9kb3ducmV2LnhtbERPW0vDMBR+F/YfwhF8GVu64W3d0jGGgoiCbn3x7dAc&#10;29LmpDRxTffrjTDw8eO7b7bBtOJEvastK1jMExDEhdU1lwry4/PsEYTzyBpby6RgJAfbbHK1wVTb&#10;gT/pdPCliCHsUlRQed+lUrqiIoNubjviyH3b3qCPsC+l7nGI4aaVyyS5lwZrjg0VdrSvqGgOP0bB&#10;kJ+HsM/t9P31I/86j6F5M+OTUjfXYbcG4Sn4f/HF/aLj/OR29XAHf38iAJ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mQAsYAAADfAAAADwAAAAAAAAAAAAAAAACYAgAAZHJz&#10;L2Rvd25yZXYueG1sUEsFBgAAAAAEAAQA9QAAAIsDAAAAAA==&#10;" path="m,l6370320,r,12192l,12192,,e" fillcolor="#68217a" stroked="f" strokeweight="0">
                <v:stroke miterlimit="83231f" joinstyle="miter"/>
                <v:path arrowok="t" textboxrect="0,0,6370320,12192"/>
              </v:shape>
              <w10:wrap type="square" anchorx="page" anchory="page"/>
            </v:group>
          </w:pict>
        </mc:Fallback>
      </mc:AlternateContent>
    </w:r>
  </w:p>
  <w:p w:rsidR="00885F30" w:rsidRDefault="00E253B7">
    <w:r>
      <w:rPr>
        <w:rFonts w:ascii="Calibri" w:eastAsia="Calibri" w:hAnsi="Calibri" w:cs="Calibri"/>
        <w:noProof/>
        <w:lang w:bidi="ar-SA"/>
      </w:rPr>
      <mc:AlternateContent>
        <mc:Choice Requires="wpg">
          <w:drawing>
            <wp:anchor distT="0" distB="0" distL="114300" distR="114300" simplePos="0" relativeHeight="251669504" behindDoc="1" locked="0" layoutInCell="1" allowOverlap="1" wp14:anchorId="54EE105C" wp14:editId="4BF67296">
              <wp:simplePos x="0" y="0"/>
              <wp:positionH relativeFrom="page">
                <wp:posOffset>0</wp:posOffset>
              </wp:positionH>
              <wp:positionV relativeFrom="page">
                <wp:posOffset>0</wp:posOffset>
              </wp:positionV>
              <wp:extent cx="1" cy="1"/>
              <wp:effectExtent l="0" t="0" r="0" b="0"/>
              <wp:wrapNone/>
              <wp:docPr id="100309" name="Group 10030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AA65F05" id="Group 100309" o:spid="_x0000_s1026" style="position:absolute;margin-left:0;margin-top:0;width:0;height:0;z-index:-25164697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hslixl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Pr="00E253B7" w:rsidRDefault="00E253B7">
    <w:pPr>
      <w:spacing w:after="12" w:line="240" w:lineRule="auto"/>
      <w:jc w:val="center"/>
      <w:rPr>
        <w:lang w:val="es-ES"/>
      </w:rPr>
    </w:pPr>
    <w:r w:rsidRPr="00E253B7">
      <w:rPr>
        <w:lang w:val="es-ES"/>
      </w:rPr>
      <w:t xml:space="preserve">Testing Unitario con Microsoft Fakes - Capítulo 1: Breve teoría sobre Testing Unitario </w:t>
    </w:r>
  </w:p>
  <w:p w:rsidR="00885F30" w:rsidRPr="00E253B7" w:rsidRDefault="00E253B7">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670528" behindDoc="0" locked="0" layoutInCell="1" allowOverlap="1" wp14:anchorId="4896C42D" wp14:editId="5AF0CA76">
              <wp:simplePos x="0" y="0"/>
              <wp:positionH relativeFrom="page">
                <wp:posOffset>701040</wp:posOffset>
              </wp:positionH>
              <wp:positionV relativeFrom="page">
                <wp:posOffset>687324</wp:posOffset>
              </wp:positionV>
              <wp:extent cx="6370320" cy="12192"/>
              <wp:effectExtent l="0" t="0" r="0" b="0"/>
              <wp:wrapSquare wrapText="bothSides"/>
              <wp:docPr id="100276" name="Group 100276"/>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74" name="Shape 104974"/>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7907F6EE" id="Group 100276" o:spid="_x0000_s1026" style="position:absolute;margin-left:55.2pt;margin-top:54.1pt;width:501.6pt;height:.95pt;z-index:251670528;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">
              <v:shape id="Shape 104974"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1mcUA&#10;AADfAAAADwAAAGRycy9kb3ducmV2LnhtbERPXWvCMBR9H/gfwh34IjNVZJudUUQUxnCwaV/2dmnu&#10;2mJzU5poU3+9GQh7PJzvxSqYWlyodZVlBZNxAoI4t7riQkF23D29gnAeWWNtmRT05GC1HDwsMNW2&#10;42+6HHwhYgi7FBWU3jeplC4vyaAb24Y4cr+2NegjbAupW+xiuKnlNEmepcGKY0OJDW1Kyk+Hs1HQ&#10;ZdcubDI7+vz4yn6ufTjtTb9VavgY1m8gPAX/L76733Wcn8zmLzP4+xMB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TWZxQAAAN8AAAAPAAAAAAAAAAAAAAAAAJgCAABkcnMv&#10;ZG93bnJldi54bWxQSwUGAAAAAAQABAD1AAAAigMAAAAA&#10;" path="m,l6370320,r,12192l,12192,,e" fillcolor="#68217a" stroked="f" strokeweight="0">
                <v:stroke miterlimit="83231f" joinstyle="miter"/>
                <v:path arrowok="t" textboxrect="0,0,6370320,12192"/>
              </v:shape>
              <w10:wrap type="square" anchorx="page" anchory="page"/>
            </v:group>
          </w:pict>
        </mc:Fallback>
      </mc:AlternateContent>
    </w:r>
  </w:p>
  <w:p w:rsidR="00885F30" w:rsidRDefault="00E253B7">
    <w:r>
      <w:rPr>
        <w:rFonts w:ascii="Calibri" w:eastAsia="Calibri" w:hAnsi="Calibri" w:cs="Calibri"/>
        <w:noProof/>
        <w:lang w:bidi="ar-SA"/>
      </w:rPr>
      <mc:AlternateContent>
        <mc:Choice Requires="wpg">
          <w:drawing>
            <wp:anchor distT="0" distB="0" distL="114300" distR="114300" simplePos="0" relativeHeight="251671552" behindDoc="1" locked="0" layoutInCell="1" allowOverlap="1" wp14:anchorId="62940215" wp14:editId="6320CB13">
              <wp:simplePos x="0" y="0"/>
              <wp:positionH relativeFrom="page">
                <wp:posOffset>0</wp:posOffset>
              </wp:positionH>
              <wp:positionV relativeFrom="page">
                <wp:posOffset>0</wp:posOffset>
              </wp:positionV>
              <wp:extent cx="1" cy="1"/>
              <wp:effectExtent l="0" t="0" r="0" b="0"/>
              <wp:wrapNone/>
              <wp:docPr id="100278" name="Group 1002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8DF0547" id="Group 100278" o:spid="_x0000_s1026" style="position:absolute;margin-left:0;margin-top:0;width:0;height:0;z-index:-25164492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nma6VFABAACyAgAADgAAAAAAAAAAAAAAAAAuAgAAZHJz&#10;L2Uyb0RvYy54bWxQSwECLQAUAAYACAAAACEAP6VAatYAAAD/AAAADwAAAAAAAAAAAAAAAACqAwAA&#10;ZHJzL2Rvd25yZXYueG1sUEsFBgAAAAAEAAQA8wAAAK0EAAAAAA==&#10;">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F30" w:rsidRPr="00E253B7" w:rsidRDefault="00E253B7">
    <w:pPr>
      <w:spacing w:after="12" w:line="240" w:lineRule="auto"/>
      <w:jc w:val="center"/>
      <w:rPr>
        <w:lang w:val="es-ES"/>
      </w:rPr>
    </w:pPr>
    <w:r w:rsidRPr="00E253B7">
      <w:rPr>
        <w:lang w:val="es-ES"/>
      </w:rPr>
      <w:t xml:space="preserve">Testing Unitario con Microsoft Fakes - Capítulo 1: Breve teoría sobre Testing Unitario </w:t>
    </w:r>
  </w:p>
  <w:p w:rsidR="00885F30" w:rsidRPr="00E253B7" w:rsidRDefault="00E253B7">
    <w:pPr>
      <w:spacing w:after="0"/>
      <w:jc w:val="right"/>
      <w:rPr>
        <w:lang w:val="es-ES"/>
      </w:rPr>
    </w:pPr>
    <w:r>
      <w:rPr>
        <w:rFonts w:ascii="Calibri" w:eastAsia="Calibri" w:hAnsi="Calibri" w:cs="Calibri"/>
        <w:noProof/>
        <w:lang w:bidi="ar-SA"/>
      </w:rPr>
      <mc:AlternateContent>
        <mc:Choice Requires="wpg">
          <w:drawing>
            <wp:anchor distT="0" distB="0" distL="114300" distR="114300" simplePos="0" relativeHeight="251672576" behindDoc="0" locked="0" layoutInCell="1" allowOverlap="1" wp14:anchorId="284B341D" wp14:editId="681B0956">
              <wp:simplePos x="0" y="0"/>
              <wp:positionH relativeFrom="page">
                <wp:posOffset>701040</wp:posOffset>
              </wp:positionH>
              <wp:positionV relativeFrom="page">
                <wp:posOffset>687324</wp:posOffset>
              </wp:positionV>
              <wp:extent cx="6370320" cy="12192"/>
              <wp:effectExtent l="0" t="0" r="0" b="0"/>
              <wp:wrapSquare wrapText="bothSides"/>
              <wp:docPr id="100245" name="Group 100245"/>
              <wp:cNvGraphicFramePr/>
              <a:graphic xmlns:a="http://schemas.openxmlformats.org/drawingml/2006/main">
                <a:graphicData uri="http://schemas.microsoft.com/office/word/2010/wordprocessingGroup">
                  <wpg:wgp>
                    <wpg:cNvGrpSpPr/>
                    <wpg:grpSpPr>
                      <a:xfrm>
                        <a:off x="0" y="0"/>
                        <a:ext cx="6370320" cy="12192"/>
                        <a:chOff x="0" y="0"/>
                        <a:chExt cx="6370320" cy="12192"/>
                      </a:xfrm>
                    </wpg:grpSpPr>
                    <wps:wsp>
                      <wps:cNvPr id="104973" name="Shape 104973"/>
                      <wps:cNvSpPr/>
                      <wps:spPr>
                        <a:xfrm>
                          <a:off x="0" y="0"/>
                          <a:ext cx="6370320" cy="12192"/>
                        </a:xfrm>
                        <a:custGeom>
                          <a:avLst/>
                          <a:gdLst/>
                          <a:ahLst/>
                          <a:cxnLst/>
                          <a:rect l="0" t="0" r="0" b="0"/>
                          <a:pathLst>
                            <a:path w="6370320" h="12192">
                              <a:moveTo>
                                <a:pt x="0" y="0"/>
                              </a:moveTo>
                              <a:lnTo>
                                <a:pt x="6370320" y="0"/>
                              </a:lnTo>
                              <a:lnTo>
                                <a:pt x="6370320" y="12192"/>
                              </a:lnTo>
                              <a:lnTo>
                                <a:pt x="0" y="12192"/>
                              </a:lnTo>
                              <a:lnTo>
                                <a:pt x="0" y="0"/>
                              </a:lnTo>
                            </a:path>
                          </a:pathLst>
                        </a:custGeom>
                        <a:ln w="0" cap="flat">
                          <a:miter lim="127000"/>
                        </a:ln>
                      </wps:spPr>
                      <wps:style>
                        <a:lnRef idx="0">
                          <a:srgbClr val="000000">
                            <a:alpha val="0"/>
                          </a:srgbClr>
                        </a:lnRef>
                        <a:fillRef idx="1">
                          <a:srgbClr val="68217A"/>
                        </a:fillRef>
                        <a:effectRef idx="0">
                          <a:scrgbClr r="0" g="0" b="0"/>
                        </a:effectRef>
                        <a:fontRef idx="none"/>
                      </wps:style>
                      <wps:bodyPr/>
                    </wps:wsp>
                  </wpg:wgp>
                </a:graphicData>
              </a:graphic>
            </wp:anchor>
          </w:drawing>
        </mc:Choice>
        <mc:Fallback>
          <w:pict>
            <v:group w14:anchorId="790524D1" id="Group 100245" o:spid="_x0000_s1026" style="position:absolute;margin-left:55.2pt;margin-top:54.1pt;width:501.6pt;height:.95pt;z-index:251672576;mso-position-horizontal-relative:page;mso-position-vertical-relative:page" coordsize="6370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">
              <v:shape id="Shape 104973" o:spid="_x0000_s1027" style="position:absolute;width:63703;height:121;visibility:visible;mso-wrap-style:square;v-text-anchor:top" coordsize="637032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yt7cYA&#10;AADfAAAADwAAAGRycy9kb3ducmV2LnhtbERPXUvDMBR9F/YfwhV8GVu6Keq6pWMMBREF3fri26W5&#10;tqXNTWnimu7XG2Hg4+F8b7bBtOJEvastK1jMExDEhdU1lwry4/PsEYTzyBpby6RgJAfbbHK1wVTb&#10;gT/pdPCliCHsUlRQed+lUrqiIoNubjviyH3b3qCPsC+l7nGI4aaVyyS5lwZrjg0VdrSvqGgOP0bB&#10;kJ+HsM/t9P31I/86j6F5M+OTUjfXYbcG4Sn4f/HF/aLj/ORu9XALf38iAJ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Syt7cYAAADfAAAADwAAAAAAAAAAAAAAAACYAgAAZHJz&#10;L2Rvd25yZXYueG1sUEsFBgAAAAAEAAQA9QAAAIsDAAAAAA==&#10;" path="m,l6370320,r,12192l,12192,,e" fillcolor="#68217a" stroked="f" strokeweight="0">
                <v:stroke miterlimit="83231f" joinstyle="miter"/>
                <v:path arrowok="t" textboxrect="0,0,6370320,12192"/>
              </v:shape>
              <w10:wrap type="square" anchorx="page" anchory="page"/>
            </v:group>
          </w:pict>
        </mc:Fallback>
      </mc:AlternateContent>
    </w:r>
  </w:p>
  <w:p w:rsidR="00885F30" w:rsidRDefault="00E253B7">
    <w:r>
      <w:rPr>
        <w:rFonts w:ascii="Calibri" w:eastAsia="Calibri" w:hAnsi="Calibri" w:cs="Calibri"/>
        <w:noProof/>
        <w:lang w:bidi="ar-SA"/>
      </w:rPr>
      <mc:AlternateContent>
        <mc:Choice Requires="wpg">
          <w:drawing>
            <wp:anchor distT="0" distB="0" distL="114300" distR="114300" simplePos="0" relativeHeight="251673600" behindDoc="1" locked="0" layoutInCell="1" allowOverlap="1" wp14:anchorId="7042090C" wp14:editId="30620546">
              <wp:simplePos x="0" y="0"/>
              <wp:positionH relativeFrom="page">
                <wp:posOffset>0</wp:posOffset>
              </wp:positionH>
              <wp:positionV relativeFrom="page">
                <wp:posOffset>0</wp:posOffset>
              </wp:positionV>
              <wp:extent cx="1" cy="1"/>
              <wp:effectExtent l="0" t="0" r="0" b="0"/>
              <wp:wrapNone/>
              <wp:docPr id="100247" name="Group 1002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8C63BFB" id="Group 100247" o:spid="_x0000_s1026" style="position:absolute;margin-left:0;margin-top:0;width:0;height:0;z-index:-25164288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O6LCP5RAQAAsgIAAA4AAAAAAAAAAAAAAAAALgIAAGRy&#10;cy9lMm9Eb2MueG1sUEsBAi0AFAAGAAgAAAAhAD+lQGrWAAAA/wAAAA8AAAAAAAAAAAAAAAAAqwMA&#10;AGRycy9kb3ducmV2LnhtbFBLBQYAAAAABAAEAPMAAACuB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19B3160"/>
    <w:multiLevelType w:val="hybridMultilevel"/>
    <w:tmpl w:val="D05C119A"/>
    <w:lvl w:ilvl="0" w:tplc="C0840BC6">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F688B12">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F26A048">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56CF292">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B74ABEC">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C428564">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55E49C0">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C2CBF80">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0AC0502">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3C7E7481"/>
    <w:multiLevelType w:val="hybridMultilevel"/>
    <w:tmpl w:val="6FDA9468"/>
    <w:lvl w:ilvl="0" w:tplc="DC9C049C">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231AF8E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3F76FC8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2E48E57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D20833B0">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AFC388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EBCA36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F31C2A5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CE982A46">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7">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9">
    <w:nsid w:val="5C903FE2"/>
    <w:multiLevelType w:val="hybridMultilevel"/>
    <w:tmpl w:val="1152DC74"/>
    <w:lvl w:ilvl="0" w:tplc="D4F668FA">
      <w:start w:val="1"/>
      <w:numFmt w:val="bullet"/>
      <w:lvlText w:val="-"/>
      <w:lvlJc w:val="left"/>
      <w:pPr>
        <w:ind w:left="721"/>
      </w:pPr>
      <w:rPr>
        <w:rFonts w:ascii="Calibri" w:eastAsia="Calibri" w:hAnsi="Calibri" w:cs="Calibri"/>
        <w:b w:val="0"/>
        <w:i w:val="0"/>
        <w:strike w:val="0"/>
        <w:dstrike w:val="0"/>
        <w:color w:val="404040"/>
        <w:sz w:val="18"/>
        <w:szCs w:val="18"/>
        <w:u w:val="none" w:color="000000"/>
        <w:bdr w:val="none" w:sz="0" w:space="0" w:color="auto"/>
        <w:shd w:val="clear" w:color="auto" w:fill="auto"/>
        <w:vertAlign w:val="baseline"/>
      </w:rPr>
    </w:lvl>
    <w:lvl w:ilvl="1" w:tplc="C528256E">
      <w:start w:val="1"/>
      <w:numFmt w:val="bullet"/>
      <w:lvlText w:val="o"/>
      <w:lvlJc w:val="left"/>
      <w:pPr>
        <w:ind w:left="1549"/>
      </w:pPr>
      <w:rPr>
        <w:rFonts w:ascii="Calibri" w:eastAsia="Calibri" w:hAnsi="Calibri" w:cs="Calibri"/>
        <w:b w:val="0"/>
        <w:i w:val="0"/>
        <w:strike w:val="0"/>
        <w:dstrike w:val="0"/>
        <w:color w:val="404040"/>
        <w:sz w:val="18"/>
        <w:szCs w:val="18"/>
        <w:u w:val="none" w:color="000000"/>
        <w:bdr w:val="none" w:sz="0" w:space="0" w:color="auto"/>
        <w:shd w:val="clear" w:color="auto" w:fill="auto"/>
        <w:vertAlign w:val="baseline"/>
      </w:rPr>
    </w:lvl>
    <w:lvl w:ilvl="2" w:tplc="651C3D86">
      <w:start w:val="1"/>
      <w:numFmt w:val="bullet"/>
      <w:lvlText w:val="▪"/>
      <w:lvlJc w:val="left"/>
      <w:pPr>
        <w:ind w:left="2269"/>
      </w:pPr>
      <w:rPr>
        <w:rFonts w:ascii="Calibri" w:eastAsia="Calibri" w:hAnsi="Calibri" w:cs="Calibri"/>
        <w:b w:val="0"/>
        <w:i w:val="0"/>
        <w:strike w:val="0"/>
        <w:dstrike w:val="0"/>
        <w:color w:val="404040"/>
        <w:sz w:val="18"/>
        <w:szCs w:val="18"/>
        <w:u w:val="none" w:color="000000"/>
        <w:bdr w:val="none" w:sz="0" w:space="0" w:color="auto"/>
        <w:shd w:val="clear" w:color="auto" w:fill="auto"/>
        <w:vertAlign w:val="baseline"/>
      </w:rPr>
    </w:lvl>
    <w:lvl w:ilvl="3" w:tplc="8F3EA3B4">
      <w:start w:val="1"/>
      <w:numFmt w:val="bullet"/>
      <w:lvlText w:val="•"/>
      <w:lvlJc w:val="left"/>
      <w:pPr>
        <w:ind w:left="2989"/>
      </w:pPr>
      <w:rPr>
        <w:rFonts w:ascii="Calibri" w:eastAsia="Calibri" w:hAnsi="Calibri" w:cs="Calibri"/>
        <w:b w:val="0"/>
        <w:i w:val="0"/>
        <w:strike w:val="0"/>
        <w:dstrike w:val="0"/>
        <w:color w:val="404040"/>
        <w:sz w:val="18"/>
        <w:szCs w:val="18"/>
        <w:u w:val="none" w:color="000000"/>
        <w:bdr w:val="none" w:sz="0" w:space="0" w:color="auto"/>
        <w:shd w:val="clear" w:color="auto" w:fill="auto"/>
        <w:vertAlign w:val="baseline"/>
      </w:rPr>
    </w:lvl>
    <w:lvl w:ilvl="4" w:tplc="DC123022">
      <w:start w:val="1"/>
      <w:numFmt w:val="bullet"/>
      <w:lvlText w:val="o"/>
      <w:lvlJc w:val="left"/>
      <w:pPr>
        <w:ind w:left="3709"/>
      </w:pPr>
      <w:rPr>
        <w:rFonts w:ascii="Calibri" w:eastAsia="Calibri" w:hAnsi="Calibri" w:cs="Calibri"/>
        <w:b w:val="0"/>
        <w:i w:val="0"/>
        <w:strike w:val="0"/>
        <w:dstrike w:val="0"/>
        <w:color w:val="404040"/>
        <w:sz w:val="18"/>
        <w:szCs w:val="18"/>
        <w:u w:val="none" w:color="000000"/>
        <w:bdr w:val="none" w:sz="0" w:space="0" w:color="auto"/>
        <w:shd w:val="clear" w:color="auto" w:fill="auto"/>
        <w:vertAlign w:val="baseline"/>
      </w:rPr>
    </w:lvl>
    <w:lvl w:ilvl="5" w:tplc="07581E82">
      <w:start w:val="1"/>
      <w:numFmt w:val="bullet"/>
      <w:lvlText w:val="▪"/>
      <w:lvlJc w:val="left"/>
      <w:pPr>
        <w:ind w:left="4429"/>
      </w:pPr>
      <w:rPr>
        <w:rFonts w:ascii="Calibri" w:eastAsia="Calibri" w:hAnsi="Calibri" w:cs="Calibri"/>
        <w:b w:val="0"/>
        <w:i w:val="0"/>
        <w:strike w:val="0"/>
        <w:dstrike w:val="0"/>
        <w:color w:val="404040"/>
        <w:sz w:val="18"/>
        <w:szCs w:val="18"/>
        <w:u w:val="none" w:color="000000"/>
        <w:bdr w:val="none" w:sz="0" w:space="0" w:color="auto"/>
        <w:shd w:val="clear" w:color="auto" w:fill="auto"/>
        <w:vertAlign w:val="baseline"/>
      </w:rPr>
    </w:lvl>
    <w:lvl w:ilvl="6" w:tplc="AEACAB52">
      <w:start w:val="1"/>
      <w:numFmt w:val="bullet"/>
      <w:lvlText w:val="•"/>
      <w:lvlJc w:val="left"/>
      <w:pPr>
        <w:ind w:left="5149"/>
      </w:pPr>
      <w:rPr>
        <w:rFonts w:ascii="Calibri" w:eastAsia="Calibri" w:hAnsi="Calibri" w:cs="Calibri"/>
        <w:b w:val="0"/>
        <w:i w:val="0"/>
        <w:strike w:val="0"/>
        <w:dstrike w:val="0"/>
        <w:color w:val="404040"/>
        <w:sz w:val="18"/>
        <w:szCs w:val="18"/>
        <w:u w:val="none" w:color="000000"/>
        <w:bdr w:val="none" w:sz="0" w:space="0" w:color="auto"/>
        <w:shd w:val="clear" w:color="auto" w:fill="auto"/>
        <w:vertAlign w:val="baseline"/>
      </w:rPr>
    </w:lvl>
    <w:lvl w:ilvl="7" w:tplc="1B62FA2E">
      <w:start w:val="1"/>
      <w:numFmt w:val="bullet"/>
      <w:lvlText w:val="o"/>
      <w:lvlJc w:val="left"/>
      <w:pPr>
        <w:ind w:left="5869"/>
      </w:pPr>
      <w:rPr>
        <w:rFonts w:ascii="Calibri" w:eastAsia="Calibri" w:hAnsi="Calibri" w:cs="Calibri"/>
        <w:b w:val="0"/>
        <w:i w:val="0"/>
        <w:strike w:val="0"/>
        <w:dstrike w:val="0"/>
        <w:color w:val="404040"/>
        <w:sz w:val="18"/>
        <w:szCs w:val="18"/>
        <w:u w:val="none" w:color="000000"/>
        <w:bdr w:val="none" w:sz="0" w:space="0" w:color="auto"/>
        <w:shd w:val="clear" w:color="auto" w:fill="auto"/>
        <w:vertAlign w:val="baseline"/>
      </w:rPr>
    </w:lvl>
    <w:lvl w:ilvl="8" w:tplc="3E7A4780">
      <w:start w:val="1"/>
      <w:numFmt w:val="bullet"/>
      <w:lvlText w:val="▪"/>
      <w:lvlJc w:val="left"/>
      <w:pPr>
        <w:ind w:left="6589"/>
      </w:pPr>
      <w:rPr>
        <w:rFonts w:ascii="Calibri" w:eastAsia="Calibri" w:hAnsi="Calibri" w:cs="Calibri"/>
        <w:b w:val="0"/>
        <w:i w:val="0"/>
        <w:strike w:val="0"/>
        <w:dstrike w:val="0"/>
        <w:color w:val="404040"/>
        <w:sz w:val="18"/>
        <w:szCs w:val="18"/>
        <w:u w:val="none" w:color="000000"/>
        <w:bdr w:val="none" w:sz="0" w:space="0" w:color="auto"/>
        <w:shd w:val="clear" w:color="auto" w:fill="auto"/>
        <w:vertAlign w:val="baseline"/>
      </w:rPr>
    </w:lvl>
  </w:abstractNum>
  <w:abstractNum w:abstractNumId="1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2">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nsid w:val="7A8626E4"/>
    <w:multiLevelType w:val="multilevel"/>
    <w:tmpl w:val="AB5A29B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asciiTheme="minorHAnsi" w:eastAsiaTheme="minorEastAsia" w:hAnsiTheme="minorHAnsi" w:cstheme="minorBidi"/>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3"/>
  </w:num>
  <w:num w:numId="2">
    <w:abstractNumId w:val="6"/>
  </w:num>
  <w:num w:numId="3">
    <w:abstractNumId w:val="9"/>
  </w:num>
  <w:num w:numId="4">
    <w:abstractNumId w:val="8"/>
  </w:num>
  <w:num w:numId="5">
    <w:abstractNumId w:val="11"/>
  </w:num>
  <w:num w:numId="6">
    <w:abstractNumId w:val="0"/>
  </w:num>
  <w:num w:numId="7">
    <w:abstractNumId w:val="15"/>
  </w:num>
  <w:num w:numId="8">
    <w:abstractNumId w:val="10"/>
  </w:num>
  <w:num w:numId="9">
    <w:abstractNumId w:val="12"/>
  </w:num>
  <w:num w:numId="10">
    <w:abstractNumId w:val="4"/>
  </w:num>
  <w:num w:numId="11">
    <w:abstractNumId w:val="14"/>
  </w:num>
  <w:num w:numId="12">
    <w:abstractNumId w:val="2"/>
  </w:num>
  <w:num w:numId="13">
    <w:abstractNumId w:val="1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3B7"/>
    <w:rsid w:val="00050EAA"/>
    <w:rsid w:val="002B0491"/>
    <w:rsid w:val="003B5397"/>
    <w:rsid w:val="003C547A"/>
    <w:rsid w:val="004A0ED3"/>
    <w:rsid w:val="005A4957"/>
    <w:rsid w:val="00677E15"/>
    <w:rsid w:val="006E23DC"/>
    <w:rsid w:val="00721567"/>
    <w:rsid w:val="00881AB2"/>
    <w:rsid w:val="008862B0"/>
    <w:rsid w:val="008A1D48"/>
    <w:rsid w:val="009817B9"/>
    <w:rsid w:val="00CA5F17"/>
    <w:rsid w:val="00CE0B52"/>
    <w:rsid w:val="00E1720E"/>
    <w:rsid w:val="00E253B7"/>
    <w:rsid w:val="00FE6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D81CE-04E6-4048-8BE9-C6FDE6B8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253B7"/>
    <w:pPr>
      <w:spacing w:after="120" w:line="276" w:lineRule="auto"/>
    </w:pPr>
    <w:rPr>
      <w:rFonts w:eastAsiaTheme="minorEastAsia"/>
      <w:lang w:bidi="en-US"/>
    </w:rPr>
  </w:style>
  <w:style w:type="paragraph" w:styleId="Heading1">
    <w:name w:val="heading 1"/>
    <w:basedOn w:val="Normal"/>
    <w:next w:val="ppBodyText"/>
    <w:link w:val="Heading1Char"/>
    <w:qFormat/>
    <w:rsid w:val="00E253B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E253B7"/>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E253B7"/>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E253B7"/>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253B7"/>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E253B7"/>
    <w:rPr>
      <w:rFonts w:asciiTheme="majorHAnsi" w:eastAsiaTheme="majorEastAsia" w:hAnsiTheme="majorHAnsi" w:cstheme="majorBidi"/>
      <w:b/>
      <w:bCs/>
      <w:color w:val="5B9BD5" w:themeColor="accent1"/>
      <w:lang w:bidi="en-US"/>
    </w:rPr>
  </w:style>
  <w:style w:type="table" w:customStyle="1" w:styleId="TableGrid">
    <w:name w:val="TableGrid"/>
    <w:rsid w:val="00E253B7"/>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253B7"/>
    <w:rPr>
      <w:color w:val="0563C1" w:themeColor="hyperlink"/>
      <w:u w:val="single"/>
    </w:rPr>
  </w:style>
  <w:style w:type="character" w:customStyle="1" w:styleId="Heading1Char">
    <w:name w:val="Heading 1 Char"/>
    <w:basedOn w:val="DefaultParagraphFont"/>
    <w:link w:val="Heading1"/>
    <w:rsid w:val="00E253B7"/>
    <w:rPr>
      <w:rFonts w:asciiTheme="majorHAnsi" w:eastAsiaTheme="majorEastAsia" w:hAnsiTheme="majorHAnsi" w:cstheme="majorBidi"/>
      <w:b/>
      <w:bCs/>
      <w:color w:val="2E74B5" w:themeColor="accent1" w:themeShade="BF"/>
      <w:sz w:val="28"/>
      <w:szCs w:val="28"/>
      <w:lang w:bidi="en-US"/>
    </w:rPr>
  </w:style>
  <w:style w:type="character" w:customStyle="1" w:styleId="Heading4Char">
    <w:name w:val="Heading 4 Char"/>
    <w:basedOn w:val="DefaultParagraphFont"/>
    <w:link w:val="Heading4"/>
    <w:rsid w:val="00E253B7"/>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E253B7"/>
    <w:pPr>
      <w:spacing w:after="120" w:line="276" w:lineRule="auto"/>
    </w:pPr>
    <w:rPr>
      <w:rFonts w:eastAsiaTheme="minorEastAsia"/>
      <w:lang w:bidi="en-US"/>
    </w:rPr>
  </w:style>
  <w:style w:type="paragraph" w:customStyle="1" w:styleId="ppBodyTextIndent">
    <w:name w:val="pp Body Text Indent"/>
    <w:basedOn w:val="ppBodyText"/>
    <w:rsid w:val="00E253B7"/>
    <w:pPr>
      <w:numPr>
        <w:ilvl w:val="2"/>
      </w:numPr>
      <w:ind w:left="720"/>
    </w:pPr>
  </w:style>
  <w:style w:type="paragraph" w:customStyle="1" w:styleId="ppBodyTextIndent2">
    <w:name w:val="pp Body Text Indent 2"/>
    <w:basedOn w:val="ppBodyTextIndent"/>
    <w:rsid w:val="00E253B7"/>
    <w:pPr>
      <w:numPr>
        <w:ilvl w:val="3"/>
      </w:numPr>
      <w:ind w:left="1440"/>
    </w:pPr>
  </w:style>
  <w:style w:type="paragraph" w:customStyle="1" w:styleId="ppBulletList">
    <w:name w:val="pp Bullet List"/>
    <w:basedOn w:val="ppNumberList"/>
    <w:link w:val="ppBulletListChar"/>
    <w:qFormat/>
    <w:rsid w:val="00E253B7"/>
    <w:pPr>
      <w:numPr>
        <w:ilvl w:val="0"/>
        <w:numId w:val="0"/>
      </w:numPr>
      <w:tabs>
        <w:tab w:val="clear" w:pos="1440"/>
        <w:tab w:val="num" w:pos="1037"/>
      </w:tabs>
      <w:ind w:left="754" w:hanging="357"/>
    </w:pPr>
  </w:style>
  <w:style w:type="paragraph" w:customStyle="1" w:styleId="ppBulletListIndent">
    <w:name w:val="pp Bullet List Indent"/>
    <w:basedOn w:val="ppBulletList"/>
    <w:rsid w:val="00E253B7"/>
    <w:pPr>
      <w:tabs>
        <w:tab w:val="clear" w:pos="1037"/>
        <w:tab w:val="num" w:pos="1757"/>
      </w:tabs>
      <w:ind w:left="1434"/>
    </w:pPr>
  </w:style>
  <w:style w:type="paragraph" w:customStyle="1" w:styleId="ppChapterNumber">
    <w:name w:val="pp Chapter Number"/>
    <w:next w:val="Normal"/>
    <w:uiPriority w:val="14"/>
    <w:rsid w:val="00E253B7"/>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E253B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E253B7"/>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E253B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E253B7"/>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E253B7"/>
    <w:pPr>
      <w:numPr>
        <w:ilvl w:val="2"/>
      </w:numPr>
      <w:ind w:left="720"/>
    </w:pPr>
  </w:style>
  <w:style w:type="paragraph" w:customStyle="1" w:styleId="ppCodeIndent2">
    <w:name w:val="pp Code Indent 2"/>
    <w:basedOn w:val="ppCodeIndent"/>
    <w:rsid w:val="00E253B7"/>
    <w:pPr>
      <w:numPr>
        <w:ilvl w:val="3"/>
      </w:numPr>
      <w:ind w:left="1440"/>
    </w:pPr>
  </w:style>
  <w:style w:type="paragraph" w:customStyle="1" w:styleId="ppCodeLanguage">
    <w:name w:val="pp Code Language"/>
    <w:basedOn w:val="Normal"/>
    <w:next w:val="ppCode"/>
    <w:qFormat/>
    <w:rsid w:val="00E253B7"/>
    <w:pPr>
      <w:keepNext/>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E253B7"/>
    <w:pPr>
      <w:numPr>
        <w:ilvl w:val="2"/>
      </w:numPr>
      <w:ind w:left="720"/>
    </w:pPr>
  </w:style>
  <w:style w:type="paragraph" w:customStyle="1" w:styleId="ppCodeLanguageIndent2">
    <w:name w:val="pp Code Language Indent 2"/>
    <w:basedOn w:val="ppCodeLanguageIndent"/>
    <w:next w:val="ppCodeIndent2"/>
    <w:rsid w:val="00E253B7"/>
    <w:pPr>
      <w:numPr>
        <w:ilvl w:val="3"/>
      </w:numPr>
      <w:ind w:left="1440"/>
    </w:pPr>
  </w:style>
  <w:style w:type="paragraph" w:customStyle="1" w:styleId="ppFigure">
    <w:name w:val="pp Figure"/>
    <w:basedOn w:val="Normal"/>
    <w:next w:val="Normal"/>
    <w:qFormat/>
    <w:rsid w:val="00E253B7"/>
    <w:pPr>
      <w:numPr>
        <w:ilvl w:val="1"/>
        <w:numId w:val="10"/>
      </w:numPr>
      <w:spacing w:after="240"/>
      <w:ind w:left="0"/>
    </w:pPr>
  </w:style>
  <w:style w:type="paragraph" w:customStyle="1" w:styleId="ppFigureCaption">
    <w:name w:val="pp Figure Caption"/>
    <w:basedOn w:val="Normal"/>
    <w:next w:val="ppBodyText"/>
    <w:qFormat/>
    <w:rsid w:val="00E253B7"/>
    <w:pPr>
      <w:numPr>
        <w:ilvl w:val="1"/>
        <w:numId w:val="9"/>
      </w:numPr>
      <w:ind w:left="0"/>
    </w:pPr>
    <w:rPr>
      <w:b/>
      <w:color w:val="003399"/>
    </w:rPr>
  </w:style>
  <w:style w:type="paragraph" w:customStyle="1" w:styleId="ppFigureCaptionIndent">
    <w:name w:val="pp Figure Caption Indent"/>
    <w:basedOn w:val="ppFigureCaption"/>
    <w:next w:val="ppBodyTextIndent"/>
    <w:rsid w:val="00E253B7"/>
    <w:pPr>
      <w:numPr>
        <w:ilvl w:val="2"/>
      </w:numPr>
      <w:ind w:left="720"/>
    </w:pPr>
  </w:style>
  <w:style w:type="paragraph" w:customStyle="1" w:styleId="ppFigureCaptionIndent2">
    <w:name w:val="pp Figure Caption Indent 2"/>
    <w:basedOn w:val="ppFigureCaptionIndent"/>
    <w:next w:val="ppBodyTextIndent2"/>
    <w:rsid w:val="00E253B7"/>
    <w:pPr>
      <w:numPr>
        <w:ilvl w:val="3"/>
      </w:numPr>
      <w:ind w:left="1440"/>
    </w:pPr>
  </w:style>
  <w:style w:type="paragraph" w:customStyle="1" w:styleId="ppFigureIndent">
    <w:name w:val="pp Figure Indent"/>
    <w:basedOn w:val="ppFigure"/>
    <w:next w:val="Normal"/>
    <w:rsid w:val="00E253B7"/>
    <w:pPr>
      <w:numPr>
        <w:ilvl w:val="2"/>
      </w:numPr>
      <w:ind w:left="720"/>
    </w:pPr>
  </w:style>
  <w:style w:type="paragraph" w:customStyle="1" w:styleId="ppFigureIndent2">
    <w:name w:val="pp Figure Indent 2"/>
    <w:basedOn w:val="ppFigureIndent"/>
    <w:next w:val="Normal"/>
    <w:rsid w:val="00E253B7"/>
    <w:pPr>
      <w:numPr>
        <w:ilvl w:val="3"/>
      </w:numPr>
      <w:ind w:left="1440"/>
    </w:pPr>
  </w:style>
  <w:style w:type="paragraph" w:customStyle="1" w:styleId="ppFigureNumber">
    <w:name w:val="pp Figure Number"/>
    <w:basedOn w:val="Normal"/>
    <w:next w:val="ppFigureCaption"/>
    <w:rsid w:val="00E253B7"/>
    <w:pPr>
      <w:numPr>
        <w:ilvl w:val="1"/>
        <w:numId w:val="11"/>
      </w:numPr>
      <w:spacing w:after="0"/>
      <w:ind w:left="0"/>
    </w:pPr>
    <w:rPr>
      <w:b/>
    </w:rPr>
  </w:style>
  <w:style w:type="paragraph" w:customStyle="1" w:styleId="ppFigureNumberIndent">
    <w:name w:val="pp Figure Number Indent"/>
    <w:basedOn w:val="ppFigureNumber"/>
    <w:next w:val="ppFigureCaptionIndent"/>
    <w:rsid w:val="00E253B7"/>
    <w:pPr>
      <w:numPr>
        <w:ilvl w:val="2"/>
      </w:numPr>
      <w:ind w:left="720"/>
    </w:pPr>
  </w:style>
  <w:style w:type="paragraph" w:customStyle="1" w:styleId="ppFigureNumberIndent2">
    <w:name w:val="pp Figure Number Indent 2"/>
    <w:basedOn w:val="ppFigureNumberIndent"/>
    <w:next w:val="ppFigureCaptionIndent2"/>
    <w:rsid w:val="00E253B7"/>
    <w:pPr>
      <w:numPr>
        <w:ilvl w:val="3"/>
      </w:numPr>
      <w:ind w:left="1440"/>
    </w:pPr>
  </w:style>
  <w:style w:type="paragraph" w:customStyle="1" w:styleId="ppNumberList">
    <w:name w:val="pp Number List"/>
    <w:basedOn w:val="Normal"/>
    <w:rsid w:val="00E253B7"/>
    <w:pPr>
      <w:numPr>
        <w:ilvl w:val="1"/>
        <w:numId w:val="13"/>
      </w:numPr>
      <w:tabs>
        <w:tab w:val="left" w:pos="1440"/>
      </w:tabs>
      <w:ind w:left="754" w:hanging="357"/>
    </w:pPr>
  </w:style>
  <w:style w:type="paragraph" w:customStyle="1" w:styleId="ppListEnd">
    <w:name w:val="pp List End"/>
    <w:basedOn w:val="ppNumberList"/>
    <w:next w:val="ppBodyText"/>
    <w:rsid w:val="00E253B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E253B7"/>
    <w:pPr>
      <w:numPr>
        <w:ilvl w:val="1"/>
        <w:numId w:val="1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E253B7"/>
    <w:pPr>
      <w:numPr>
        <w:ilvl w:val="0"/>
        <w:numId w:val="23"/>
      </w:numPr>
      <w:ind w:left="426" w:hanging="284"/>
    </w:pPr>
  </w:style>
  <w:style w:type="paragraph" w:customStyle="1" w:styleId="ppNoteIndent">
    <w:name w:val="pp Note Indent"/>
    <w:basedOn w:val="ppNote"/>
    <w:rsid w:val="00E253B7"/>
    <w:pPr>
      <w:numPr>
        <w:ilvl w:val="2"/>
      </w:numPr>
      <w:ind w:left="862"/>
    </w:pPr>
  </w:style>
  <w:style w:type="paragraph" w:customStyle="1" w:styleId="ppNoteIndent2">
    <w:name w:val="pp Note Indent 2"/>
    <w:basedOn w:val="ppNoteIndent"/>
    <w:rsid w:val="00E253B7"/>
    <w:pPr>
      <w:numPr>
        <w:ilvl w:val="3"/>
      </w:numPr>
      <w:ind w:left="1584"/>
    </w:pPr>
  </w:style>
  <w:style w:type="paragraph" w:customStyle="1" w:styleId="ppNumberListIndent">
    <w:name w:val="pp Number List Indent"/>
    <w:basedOn w:val="ppNumberList"/>
    <w:rsid w:val="00E253B7"/>
    <w:pPr>
      <w:numPr>
        <w:ilvl w:val="2"/>
      </w:numPr>
      <w:tabs>
        <w:tab w:val="clear" w:pos="1440"/>
        <w:tab w:val="left" w:pos="2160"/>
      </w:tabs>
      <w:ind w:left="1434" w:hanging="357"/>
    </w:pPr>
  </w:style>
  <w:style w:type="paragraph" w:customStyle="1" w:styleId="ppNumberListTable">
    <w:name w:val="pp Number List Table"/>
    <w:basedOn w:val="ppNumberList"/>
    <w:rsid w:val="00E253B7"/>
    <w:pPr>
      <w:numPr>
        <w:ilvl w:val="0"/>
        <w:numId w:val="0"/>
      </w:numPr>
      <w:tabs>
        <w:tab w:val="left" w:pos="403"/>
      </w:tabs>
    </w:pPr>
    <w:rPr>
      <w:sz w:val="18"/>
    </w:rPr>
  </w:style>
  <w:style w:type="paragraph" w:customStyle="1" w:styleId="ppProcedureStart">
    <w:name w:val="pp Procedure Start"/>
    <w:basedOn w:val="Normal"/>
    <w:next w:val="ppNumberList"/>
    <w:rsid w:val="00E253B7"/>
    <w:pPr>
      <w:spacing w:before="80" w:after="80"/>
    </w:pPr>
    <w:rPr>
      <w:rFonts w:cs="Arial"/>
      <w:b/>
      <w:szCs w:val="20"/>
    </w:rPr>
  </w:style>
  <w:style w:type="paragraph" w:customStyle="1" w:styleId="ppSection">
    <w:name w:val="pp Section"/>
    <w:basedOn w:val="Heading1"/>
    <w:next w:val="Normal"/>
    <w:rsid w:val="00E253B7"/>
    <w:rPr>
      <w:color w:val="333399"/>
    </w:rPr>
  </w:style>
  <w:style w:type="table" w:customStyle="1" w:styleId="ppTableGrid">
    <w:name w:val="pp Table Grid"/>
    <w:basedOn w:val="ppTableList"/>
    <w:rsid w:val="00E253B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E253B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E253B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E253B7"/>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E253B7"/>
  </w:style>
  <w:style w:type="table" w:styleId="TableGrid0">
    <w:name w:val="Table Grid"/>
    <w:basedOn w:val="TableNormal"/>
    <w:rsid w:val="00E253B7"/>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253B7"/>
    <w:rPr>
      <w:szCs w:val="20"/>
    </w:rPr>
  </w:style>
  <w:style w:type="character" w:customStyle="1" w:styleId="FootnoteTextChar">
    <w:name w:val="Footnote Text Char"/>
    <w:basedOn w:val="DefaultParagraphFont"/>
    <w:link w:val="FootnoteText"/>
    <w:uiPriority w:val="99"/>
    <w:rsid w:val="00E253B7"/>
    <w:rPr>
      <w:rFonts w:eastAsiaTheme="minorEastAsia"/>
      <w:szCs w:val="20"/>
      <w:lang w:bidi="en-US"/>
    </w:rPr>
  </w:style>
  <w:style w:type="paragraph" w:styleId="Header">
    <w:name w:val="header"/>
    <w:basedOn w:val="Normal"/>
    <w:link w:val="HeaderChar"/>
    <w:uiPriority w:val="99"/>
    <w:semiHidden/>
    <w:unhideWhenUsed/>
    <w:rsid w:val="00E253B7"/>
    <w:pPr>
      <w:tabs>
        <w:tab w:val="center" w:pos="4680"/>
        <w:tab w:val="right" w:pos="9360"/>
      </w:tabs>
    </w:pPr>
  </w:style>
  <w:style w:type="character" w:customStyle="1" w:styleId="HeaderChar">
    <w:name w:val="Header Char"/>
    <w:basedOn w:val="DefaultParagraphFont"/>
    <w:link w:val="Header"/>
    <w:uiPriority w:val="99"/>
    <w:semiHidden/>
    <w:rsid w:val="00E253B7"/>
    <w:rPr>
      <w:rFonts w:eastAsiaTheme="minorEastAsia"/>
      <w:lang w:bidi="en-US"/>
    </w:rPr>
  </w:style>
  <w:style w:type="paragraph" w:styleId="Footer">
    <w:name w:val="footer"/>
    <w:basedOn w:val="Normal"/>
    <w:link w:val="FooterChar"/>
    <w:uiPriority w:val="99"/>
    <w:semiHidden/>
    <w:unhideWhenUsed/>
    <w:rsid w:val="00E253B7"/>
    <w:pPr>
      <w:tabs>
        <w:tab w:val="center" w:pos="4680"/>
        <w:tab w:val="right" w:pos="9360"/>
      </w:tabs>
    </w:pPr>
  </w:style>
  <w:style w:type="character" w:customStyle="1" w:styleId="FooterChar">
    <w:name w:val="Footer Char"/>
    <w:basedOn w:val="DefaultParagraphFont"/>
    <w:link w:val="Footer"/>
    <w:uiPriority w:val="99"/>
    <w:semiHidden/>
    <w:rsid w:val="00E253B7"/>
    <w:rPr>
      <w:rFonts w:eastAsiaTheme="minorEastAsia"/>
      <w:lang w:bidi="en-US"/>
    </w:rPr>
  </w:style>
  <w:style w:type="character" w:customStyle="1" w:styleId="ppBulletListChar">
    <w:name w:val="pp Bullet List Char"/>
    <w:basedOn w:val="DefaultParagraphFont"/>
    <w:link w:val="ppBulletList"/>
    <w:rsid w:val="00E253B7"/>
    <w:rPr>
      <w:rFonts w:eastAsiaTheme="minorEastAsia"/>
      <w:lang w:bidi="en-US"/>
    </w:rPr>
  </w:style>
  <w:style w:type="paragraph" w:styleId="Title">
    <w:name w:val="Title"/>
    <w:basedOn w:val="Normal"/>
    <w:next w:val="Normal"/>
    <w:link w:val="TitleChar"/>
    <w:uiPriority w:val="10"/>
    <w:qFormat/>
    <w:rsid w:val="00E253B7"/>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253B7"/>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E253B7"/>
    <w:rPr>
      <w:color w:val="808080"/>
    </w:rPr>
  </w:style>
  <w:style w:type="paragraph" w:styleId="BalloonText">
    <w:name w:val="Balloon Text"/>
    <w:basedOn w:val="Normal"/>
    <w:link w:val="BalloonTextChar"/>
    <w:uiPriority w:val="99"/>
    <w:semiHidden/>
    <w:unhideWhenUsed/>
    <w:rsid w:val="00E25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3B7"/>
    <w:rPr>
      <w:rFonts w:ascii="Tahoma" w:eastAsiaTheme="minorEastAsia" w:hAnsi="Tahoma" w:cs="Tahoma"/>
      <w:sz w:val="16"/>
      <w:szCs w:val="16"/>
      <w:lang w:bidi="en-US"/>
    </w:rPr>
  </w:style>
  <w:style w:type="paragraph" w:styleId="Caption">
    <w:name w:val="caption"/>
    <w:basedOn w:val="Normal"/>
    <w:next w:val="Normal"/>
    <w:uiPriority w:val="35"/>
    <w:unhideWhenUsed/>
    <w:qFormat/>
    <w:rsid w:val="00E253B7"/>
    <w:pPr>
      <w:spacing w:after="200" w:line="240" w:lineRule="auto"/>
    </w:pPr>
    <w:rPr>
      <w:b/>
      <w:bCs/>
      <w:color w:val="5B9BD5" w:themeColor="accent1"/>
      <w:sz w:val="18"/>
      <w:szCs w:val="18"/>
    </w:rPr>
  </w:style>
  <w:style w:type="table" w:customStyle="1" w:styleId="ppTable">
    <w:name w:val="pp Table"/>
    <w:basedOn w:val="TableNormal"/>
    <w:uiPriority w:val="99"/>
    <w:rsid w:val="00E253B7"/>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E253B7"/>
    <w:pPr>
      <w:numPr>
        <w:ilvl w:val="4"/>
      </w:numPr>
      <w:ind w:left="2160"/>
    </w:pPr>
  </w:style>
  <w:style w:type="paragraph" w:customStyle="1" w:styleId="ppBulletListIndent2">
    <w:name w:val="pp Bullet List Indent 2"/>
    <w:basedOn w:val="ppBulletListIndent"/>
    <w:qFormat/>
    <w:rsid w:val="00E253B7"/>
    <w:pPr>
      <w:tabs>
        <w:tab w:val="clear" w:pos="1757"/>
        <w:tab w:val="num" w:pos="2520"/>
      </w:tabs>
      <w:ind w:left="2115"/>
    </w:pPr>
  </w:style>
  <w:style w:type="paragraph" w:customStyle="1" w:styleId="ppNumberListIndent2">
    <w:name w:val="pp Number List Indent 2"/>
    <w:basedOn w:val="ppNumberListIndent"/>
    <w:qFormat/>
    <w:rsid w:val="00E253B7"/>
    <w:pPr>
      <w:numPr>
        <w:ilvl w:val="3"/>
      </w:numPr>
      <w:ind w:left="2115" w:hanging="357"/>
    </w:pPr>
  </w:style>
  <w:style w:type="paragraph" w:customStyle="1" w:styleId="ppCodeIndent3">
    <w:name w:val="pp Code Indent 3"/>
    <w:basedOn w:val="ppCodeIndent2"/>
    <w:qFormat/>
    <w:rsid w:val="00E253B7"/>
    <w:pPr>
      <w:numPr>
        <w:ilvl w:val="4"/>
      </w:numPr>
    </w:pPr>
  </w:style>
  <w:style w:type="paragraph" w:customStyle="1" w:styleId="ppCodeLanguageIndent3">
    <w:name w:val="pp Code Language Indent 3"/>
    <w:basedOn w:val="ppCodeLanguageIndent2"/>
    <w:next w:val="ppCodeIndent3"/>
    <w:qFormat/>
    <w:rsid w:val="00E253B7"/>
    <w:pPr>
      <w:numPr>
        <w:ilvl w:val="4"/>
      </w:numPr>
    </w:pPr>
  </w:style>
  <w:style w:type="paragraph" w:customStyle="1" w:styleId="ppNoteIndent3">
    <w:name w:val="pp Note Indent 3"/>
    <w:basedOn w:val="ppNoteIndent2"/>
    <w:qFormat/>
    <w:rsid w:val="00E253B7"/>
    <w:pPr>
      <w:numPr>
        <w:ilvl w:val="4"/>
      </w:numPr>
    </w:pPr>
  </w:style>
  <w:style w:type="paragraph" w:customStyle="1" w:styleId="ppFigureIndent3">
    <w:name w:val="pp Figure Indent 3"/>
    <w:basedOn w:val="ppFigureIndent2"/>
    <w:qFormat/>
    <w:rsid w:val="00E253B7"/>
    <w:pPr>
      <w:numPr>
        <w:ilvl w:val="4"/>
      </w:numPr>
    </w:pPr>
  </w:style>
  <w:style w:type="paragraph" w:customStyle="1" w:styleId="ppFigureCaptionIndent3">
    <w:name w:val="pp Figure Caption Indent 3"/>
    <w:basedOn w:val="ppFigureCaptionIndent2"/>
    <w:qFormat/>
    <w:rsid w:val="00E253B7"/>
    <w:pPr>
      <w:numPr>
        <w:ilvl w:val="4"/>
      </w:numPr>
    </w:pPr>
  </w:style>
  <w:style w:type="paragraph" w:customStyle="1" w:styleId="ppFigureNumberIndent3">
    <w:name w:val="pp Figure Number Indent 3"/>
    <w:basedOn w:val="ppFigureNumberIndent2"/>
    <w:qFormat/>
    <w:rsid w:val="00E253B7"/>
    <w:pPr>
      <w:numPr>
        <w:ilvl w:val="4"/>
      </w:numPr>
      <w:ind w:left="2160" w:firstLine="0"/>
    </w:pPr>
  </w:style>
  <w:style w:type="paragraph" w:customStyle="1" w:styleId="ppBodyAfterTableText">
    <w:name w:val="pp Body After Table Text"/>
    <w:basedOn w:val="ppBodyText"/>
    <w:next w:val="BodyText"/>
    <w:qFormat/>
    <w:rsid w:val="00E253B7"/>
    <w:pPr>
      <w:spacing w:before="240"/>
    </w:pPr>
  </w:style>
  <w:style w:type="paragraph" w:styleId="BodyText">
    <w:name w:val="Body Text"/>
    <w:basedOn w:val="Normal"/>
    <w:link w:val="BodyTextChar"/>
    <w:semiHidden/>
    <w:unhideWhenUsed/>
    <w:rsid w:val="00E253B7"/>
  </w:style>
  <w:style w:type="character" w:customStyle="1" w:styleId="BodyTextChar">
    <w:name w:val="Body Text Char"/>
    <w:basedOn w:val="DefaultParagraphFont"/>
    <w:link w:val="BodyText"/>
    <w:semiHidden/>
    <w:rsid w:val="00E253B7"/>
    <w:rPr>
      <w:rFonts w:eastAsiaTheme="minorEastAsia"/>
      <w:lang w:bidi="en-US"/>
    </w:rPr>
  </w:style>
  <w:style w:type="paragraph" w:customStyle="1" w:styleId="ppNoteBulletIndent">
    <w:name w:val="pp Note Bullet Indent"/>
    <w:basedOn w:val="ppNoteBullet"/>
    <w:qFormat/>
    <w:rsid w:val="00E253B7"/>
    <w:pPr>
      <w:ind w:left="1146"/>
    </w:pPr>
  </w:style>
  <w:style w:type="paragraph" w:customStyle="1" w:styleId="ppNoteBulletIndent2">
    <w:name w:val="pp Note Bullet Indent 2"/>
    <w:basedOn w:val="ppNoteBulletIndent"/>
    <w:qFormat/>
    <w:rsid w:val="00E253B7"/>
    <w:pPr>
      <w:ind w:left="1866"/>
    </w:pPr>
  </w:style>
  <w:style w:type="paragraph" w:customStyle="1" w:styleId="ppNoteBulletIndent3">
    <w:name w:val="pp Note Bullet Indent 3"/>
    <w:basedOn w:val="ppNoteBulletIndent2"/>
    <w:qFormat/>
    <w:rsid w:val="00E253B7"/>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704614">
      <w:bodyDiv w:val="1"/>
      <w:marLeft w:val="0"/>
      <w:marRight w:val="0"/>
      <w:marTop w:val="0"/>
      <w:marBottom w:val="0"/>
      <w:divBdr>
        <w:top w:val="none" w:sz="0" w:space="0" w:color="auto"/>
        <w:left w:val="none" w:sz="0" w:space="0" w:color="auto"/>
        <w:bottom w:val="none" w:sz="0" w:space="0" w:color="auto"/>
        <w:right w:val="none" w:sz="0" w:space="0" w:color="auto"/>
      </w:divBdr>
    </w:div>
    <w:div w:id="213274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file:///C:\Users\andygon\Desktop\TestArticle\Articles\HXS\Microsoft%20Fakes\Cap&#237;tulo1\1.png" TargetMode="External"/><Relationship Id="rId26" Type="http://schemas.openxmlformats.org/officeDocument/2006/relationships/hyperlink" Target="http://blogs.msdn.com/b/steverowe/archive/2008/02/26/when-to-test-manually-and-when-to-automate.aspx" TargetMode="External"/><Relationship Id="rId39" Type="http://schemas.openxmlformats.org/officeDocument/2006/relationships/image" Target="media/image5.png"/><Relationship Id="rId21" Type="http://schemas.openxmlformats.org/officeDocument/2006/relationships/hyperlink" Target="http://msdn.microsoft.com/en-us/library/dd264975.aspx" TargetMode="External"/><Relationship Id="rId34" Type="http://schemas.openxmlformats.org/officeDocument/2006/relationships/hyperlink" Target="http://blogs.msdn.com/b/steverowe/archive/2008/02/26/when-to-test-manually-and-when-to-automate.aspx" TargetMode="External"/><Relationship Id="rId42" Type="http://schemas.openxmlformats.org/officeDocument/2006/relationships/hyperlink" Target="http://msdn.microsoft.com/en-us/library/aa730844(v=vs.80).aspx" TargetMode="External"/><Relationship Id="rId47" Type="http://schemas.openxmlformats.org/officeDocument/2006/relationships/hyperlink" Target="http://msdn.microsoft.com/en-us/library/jj159345.aspx" TargetMode="External"/><Relationship Id="rId50" Type="http://schemas.openxmlformats.org/officeDocument/2006/relationships/header" Target="header4.xml"/><Relationship Id="rId55"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blogs.msdn.com/b/steverowe/archive/2008/02/26/when-to-test-manually-and-when-to-automate.aspx" TargetMode="External"/><Relationship Id="rId33" Type="http://schemas.openxmlformats.org/officeDocument/2006/relationships/hyperlink" Target="http://blogs.msdn.com/b/steverowe/archive/2008/02/26/when-to-test-manually-and-when-to-automate.aspx" TargetMode="External"/><Relationship Id="rId38" Type="http://schemas.openxmlformats.org/officeDocument/2006/relationships/hyperlink" Target="http://blogs.msdn.com/b/steverowe/archive/2008/02/26/when-to-test-manually-and-when-to-automate.aspx" TargetMode="External"/><Relationship Id="rId46" Type="http://schemas.openxmlformats.org/officeDocument/2006/relationships/hyperlink" Target="http://msdn.microsoft.com/en-us/library/jj159345.aspx"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msdn.microsoft.com/en-us/library/dd264975.aspx" TargetMode="External"/><Relationship Id="rId29" Type="http://schemas.openxmlformats.org/officeDocument/2006/relationships/hyperlink" Target="http://blogs.msdn.com/b/steverowe/archive/2008/02/26/when-to-test-manually-and-when-to-automate.aspx" TargetMode="External"/><Relationship Id="rId41" Type="http://schemas.openxmlformats.org/officeDocument/2006/relationships/hyperlink" Target="http://msdn.microsoft.com/en-us/library/aa730844(v=vs.80).aspx"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blogs.msdn.com/b/steverowe/archive/2008/02/26/when-to-test-manually-and-when-to-automate.aspx" TargetMode="External"/><Relationship Id="rId32" Type="http://schemas.openxmlformats.org/officeDocument/2006/relationships/hyperlink" Target="http://blogs.msdn.com/b/steverowe/archive/2008/02/26/when-to-test-manually-and-when-to-automate.aspx" TargetMode="External"/><Relationship Id="rId37" Type="http://schemas.openxmlformats.org/officeDocument/2006/relationships/hyperlink" Target="http://blogs.msdn.com/b/steverowe/archive/2008/02/26/when-to-test-manually-and-when-to-automate.aspx" TargetMode="External"/><Relationship Id="rId40" Type="http://schemas.openxmlformats.org/officeDocument/2006/relationships/image" Target="file:///C:\Users\andygon\Desktop\TestArticle\Articles\HXS\Microsoft%20Fakes\Cap&#237;tulo1\2.png" TargetMode="External"/><Relationship Id="rId45" Type="http://schemas.openxmlformats.org/officeDocument/2006/relationships/hyperlink" Target="http://msdn.microsoft.com/en-us/library/jj159345.aspx" TargetMode="External"/><Relationship Id="rId53" Type="http://schemas.openxmlformats.org/officeDocument/2006/relationships/footer" Target="footer5.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blogs.msdn.com/b/steverowe/archive/2008/02/26/when-to-test-manually-and-when-to-automate.aspx" TargetMode="External"/><Relationship Id="rId28" Type="http://schemas.openxmlformats.org/officeDocument/2006/relationships/hyperlink" Target="http://blogs.msdn.com/b/steverowe/archive/2008/02/26/when-to-test-manually-and-when-to-automate.aspx" TargetMode="External"/><Relationship Id="rId36" Type="http://schemas.openxmlformats.org/officeDocument/2006/relationships/hyperlink" Target="http://blogs.msdn.com/b/steverowe/archive/2008/02/26/when-to-test-manually-and-when-to-automate.aspx" TargetMode="External"/><Relationship Id="rId49" Type="http://schemas.openxmlformats.org/officeDocument/2006/relationships/hyperlink" Target="http://msdn.microsoft.com/en-us/library/jj159345.aspx" TargetMode="External"/><Relationship Id="rId57" Type="http://schemas.openxmlformats.org/officeDocument/2006/relationships/glossaryDocument" Target="glossary/document.xml"/><Relationship Id="rId10" Type="http://schemas.openxmlformats.org/officeDocument/2006/relationships/hyperlink" Target="http://speakingin.net/" TargetMode="External"/><Relationship Id="rId19" Type="http://schemas.openxmlformats.org/officeDocument/2006/relationships/hyperlink" Target="http://msdn.microsoft.com/en-us/library/dd264975.aspx" TargetMode="External"/><Relationship Id="rId31" Type="http://schemas.openxmlformats.org/officeDocument/2006/relationships/hyperlink" Target="http://blogs.msdn.com/b/steverowe/archive/2008/02/26/when-to-test-manually-and-when-to-automate.aspx" TargetMode="External"/><Relationship Id="rId44" Type="http://schemas.openxmlformats.org/officeDocument/2006/relationships/hyperlink" Target="http://msdn.microsoft.com/en-us/library/aa730844(v=vs.80).aspx" TargetMode="External"/><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file:///C:\Users\andygon\Desktop\TestArticle\Articles\HXS\Microsoft%20Fakes\Intro\Juan.png" TargetMode="External"/><Relationship Id="rId14" Type="http://schemas.openxmlformats.org/officeDocument/2006/relationships/footer" Target="footer2.xml"/><Relationship Id="rId22" Type="http://schemas.openxmlformats.org/officeDocument/2006/relationships/hyperlink" Target="http://msdn.microsoft.com/en-us/library/dd264975.aspx" TargetMode="External"/><Relationship Id="rId27" Type="http://schemas.openxmlformats.org/officeDocument/2006/relationships/hyperlink" Target="http://blogs.msdn.com/b/steverowe/archive/2008/02/26/when-to-test-manually-and-when-to-automate.aspx" TargetMode="External"/><Relationship Id="rId30" Type="http://schemas.openxmlformats.org/officeDocument/2006/relationships/hyperlink" Target="http://blogs.msdn.com/b/steverowe/archive/2008/02/26/when-to-test-manually-and-when-to-automate.aspx" TargetMode="External"/><Relationship Id="rId35" Type="http://schemas.openxmlformats.org/officeDocument/2006/relationships/hyperlink" Target="http://blogs.msdn.com/b/steverowe/archive/2008/02/26/when-to-test-manually-and-when-to-automate.aspx" TargetMode="External"/><Relationship Id="rId43" Type="http://schemas.openxmlformats.org/officeDocument/2006/relationships/hyperlink" Target="http://msdn.microsoft.com/en-us/library/aa730844(v=vs.80).aspx" TargetMode="External"/><Relationship Id="rId48" Type="http://schemas.openxmlformats.org/officeDocument/2006/relationships/hyperlink" Target="http://msdn.microsoft.com/en-us/library/jj159345.aspx"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5.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EC503F8-C5E2-4E3E-A72A-3526591CB702}"/>
      </w:docPartPr>
      <w:docPartBody>
        <w:p w:rsidR="00DB1CAD" w:rsidRDefault="0007350D">
          <w:r w:rsidRPr="00DD21F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50D"/>
    <w:rsid w:val="0007350D"/>
    <w:rsid w:val="00222D56"/>
    <w:rsid w:val="003C7E8A"/>
    <w:rsid w:val="004F3966"/>
    <w:rsid w:val="007451C7"/>
    <w:rsid w:val="00A75200"/>
    <w:rsid w:val="00AD4869"/>
    <w:rsid w:val="00DB1CAD"/>
    <w:rsid w:val="00E3274D"/>
    <w:rsid w:val="00E7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35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d f b c 4 2 7 0 - 9 2 d 4 - 4 c 2 7 - 8 a 8 6 - 1 0 8 8 e 1 c e 0 f 4 f "   t i t l e = " C a p � t u l o   1 :   B r e v e   t e o r � a   s o b r e   T e s t i n g   U n i t a r i o "   s t y l e = " T o p i c " / >  
 < / t o c > 
</file>

<file path=customXml/itemProps1.xml><?xml version="1.0" encoding="utf-8"?>
<ds:datastoreItem xmlns:ds="http://schemas.openxmlformats.org/officeDocument/2006/customXml" ds:itemID="{8AF84D67-36BE-459D-8A52-CADD4BD3D8C7}">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14</TotalTime>
  <Pages>1</Pages>
  <Words>2325</Words>
  <Characters>13253</Characters>
  <Application>Microsoft Office Word</Application>
  <DocSecurity>0</DocSecurity>
  <Lines>110</Lines>
  <Paragraphs>31</Paragraphs>
  <ScaleCrop>false</ScaleCrop>
  <Company/>
  <LinksUpToDate>false</LinksUpToDate>
  <CharactersWithSpaces>15547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14</cp:revision>
  <dcterms:created xsi:type="dcterms:W3CDTF">2013-08-27T19:34:00Z</dcterms:created>
  <dcterms:modified xsi:type="dcterms:W3CDTF">2013-08-29T14:05:00Z</dcterms:modified>
</cp:coreProperties>
</file>